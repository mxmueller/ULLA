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0E00F2" w14:textId="1FD28DE1" w:rsidR="00CF3D3D" w:rsidRDefault="00CF3D3D" w:rsidP="00745739">
      <w:pPr>
        <w:pStyle w:val="Heading1"/>
        <w:numPr>
          <w:ilvl w:val="0"/>
          <w:numId w:val="0"/>
        </w:numPr>
      </w:pPr>
      <w:bookmarkStart w:id="0" w:name="_Glossar"/>
      <w:bookmarkStart w:id="1" w:name="_Toc71644747"/>
      <w:bookmarkStart w:id="2" w:name="_Toc71893663"/>
      <w:bookmarkStart w:id="3" w:name="_Toc71897967"/>
      <w:bookmarkStart w:id="4" w:name="_Toc71898142"/>
      <w:bookmarkStart w:id="5" w:name="_Toc71898282"/>
      <w:bookmarkStart w:id="6" w:name="_Toc71975355"/>
      <w:bookmarkStart w:id="7" w:name="_Toc71975606"/>
      <w:bookmarkStart w:id="8" w:name="_Toc72226381"/>
      <w:bookmarkStart w:id="9" w:name="_Toc24039759"/>
      <w:bookmarkEnd w:id="0"/>
      <w:r>
        <w:t>Vorwort</w:t>
      </w:r>
      <w:bookmarkEnd w:id="1"/>
      <w:bookmarkEnd w:id="2"/>
      <w:bookmarkEnd w:id="3"/>
      <w:bookmarkEnd w:id="4"/>
      <w:bookmarkEnd w:id="5"/>
      <w:bookmarkEnd w:id="6"/>
      <w:bookmarkEnd w:id="7"/>
      <w:bookmarkEnd w:id="8"/>
    </w:p>
    <w:p w14:paraId="24124B75" w14:textId="63D0ED4E" w:rsidR="004953A3" w:rsidRDefault="0093630E" w:rsidP="00745739">
      <w:pPr>
        <w:jc w:val="both"/>
      </w:pPr>
      <w:r>
        <w:t xml:space="preserve">Die Folgende Dokumentation ist im </w:t>
      </w:r>
      <w:r w:rsidR="009B5F5F">
        <w:t>Prüfungsr</w:t>
      </w:r>
      <w:r>
        <w:t xml:space="preserve">ahmen der IHK Schwaben </w:t>
      </w:r>
      <w:r w:rsidR="009B5F5F">
        <w:t>verfasst:</w:t>
      </w:r>
    </w:p>
    <w:p w14:paraId="17E915EE" w14:textId="7EC9FCAB" w:rsidR="0093630E" w:rsidRPr="00B4764B" w:rsidRDefault="0093630E"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7251DA">
        <w:rPr>
          <w:rFonts w:ascii="Bell MT" w:eastAsia="Times New Roman" w:hAnsi="Bell MT" w:cs="Times New Roman"/>
          <w:color w:val="000000" w:themeColor="text1"/>
          <w:szCs w:val="21"/>
          <w:lang w:val="en-DE" w:eastAsia="en-GB"/>
        </w:rPr>
        <w:t>"</w:t>
      </w:r>
      <w:r w:rsidR="007251DA">
        <w:rPr>
          <w:rFonts w:eastAsia="Times New Roman" w:cs="Times New Roman"/>
          <w:color w:val="000000" w:themeColor="text1"/>
          <w:szCs w:val="21"/>
          <w:lang w:val="en-DE" w:eastAsia="en-GB"/>
        </w:rPr>
        <w:br/>
      </w:r>
      <w:r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Praktischen Abschlussprüfung, s. </w:t>
      </w:r>
      <w:hyperlink w:anchor="_Literaturverzeichnis" w:history="1">
        <w:r w:rsidR="009B5F5F" w:rsidRPr="00B4764B">
          <w:rPr>
            <w:rStyle w:val="Hyperlink"/>
            <w:rFonts w:eastAsia="Times New Roman" w:cs="Times New Roman"/>
            <w:szCs w:val="21"/>
            <w:lang w:eastAsia="en-GB"/>
          </w:rPr>
          <w:t>Literaturverzeichnis</w:t>
        </w:r>
      </w:hyperlink>
      <w:r w:rsidRPr="00B4764B">
        <w:rPr>
          <w:rFonts w:eastAsia="Times New Roman" w:cs="Times New Roman"/>
          <w:color w:val="000000"/>
          <w:szCs w:val="21"/>
          <w:lang w:val="en-DE" w:eastAsia="en-GB"/>
        </w:rPr>
        <w:t>).</w:t>
      </w:r>
    </w:p>
    <w:p w14:paraId="63FB065A" w14:textId="77777777" w:rsidR="0093630E" w:rsidRPr="0093630E" w:rsidRDefault="0093630E" w:rsidP="00745739">
      <w:pPr>
        <w:spacing w:after="0"/>
        <w:jc w:val="both"/>
        <w:rPr>
          <w:rFonts w:ascii="Times New Roman" w:eastAsia="Times New Roman" w:hAnsi="Times New Roman" w:cs="Times New Roman"/>
          <w:sz w:val="24"/>
          <w:szCs w:val="24"/>
          <w:lang w:val="en-DE" w:eastAsia="en-GB"/>
        </w:rPr>
      </w:pPr>
    </w:p>
    <w:p w14:paraId="3AF0BDC1" w14:textId="41C32958" w:rsidR="004953A3" w:rsidRPr="00874950" w:rsidRDefault="00874950" w:rsidP="00745739">
      <w:pPr>
        <w:jc w:val="both"/>
      </w:pPr>
      <w:r>
        <w:t>Die Rahmen</w:t>
      </w:r>
      <w:r w:rsidR="002F4C6F">
        <w:t>bedingungen</w:t>
      </w:r>
      <w:r>
        <w:t xml:space="preserve"> der Dokumentation wurden von der Kammer wie folgt vorgegeben: </w:t>
      </w:r>
    </w:p>
    <w:p w14:paraId="3AC202D0" w14:textId="472F6B2A" w:rsidR="009B5F5F" w:rsidRPr="00B4764B" w:rsidRDefault="00874950"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Umfang der Dokumentation ohne Anlagen höchstens 10 Seiten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Es gibt keine Vorgaben zu Formatierungen (bspw. Zeilenabstand, Schriftgröße, etc.)</w:t>
      </w:r>
      <w:r w:rsidRPr="007251DA">
        <w:rPr>
          <w:rFonts w:ascii="Bell MT" w:eastAsia="Times New Roman" w:hAnsi="Bell MT" w:cs="Times New Roman"/>
          <w:i/>
          <w:iCs/>
          <w:color w:val="000000" w:themeColor="text1"/>
          <w:szCs w:val="21"/>
          <w:lang w:eastAsia="en-GB"/>
        </w:rPr>
        <w:t>, N</w:t>
      </w:r>
      <w:r w:rsidRPr="007251DA">
        <w:rPr>
          <w:rFonts w:ascii="Bell MT" w:eastAsia="Times New Roman" w:hAnsi="Bell MT" w:cs="Times New Roman"/>
          <w:i/>
          <w:iCs/>
          <w:color w:val="000000" w:themeColor="text1"/>
          <w:szCs w:val="21"/>
          <w:lang w:val="en-DE" w:eastAsia="en-GB"/>
        </w:rPr>
        <w:t>icht selbstständig erstellte Dokumentationsteile deutlich kennzeichnen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Kennzeichnung und Begründung von Änderungen gegenüber dem Projektantrag</w:t>
      </w:r>
      <w:r w:rsidRPr="007251DA">
        <w:rPr>
          <w:rFonts w:eastAsia="Times New Roman" w:cs="Times New Roman"/>
          <w:i/>
          <w:iCs/>
          <w:color w:val="000000" w:themeColor="text1"/>
          <w:szCs w:val="21"/>
          <w:lang w:eastAsia="en-GB"/>
        </w:rPr>
        <w:t xml:space="preserve"> </w:t>
      </w:r>
      <w:r w:rsidRPr="007251DA">
        <w:rPr>
          <w:rFonts w:eastAsia="Times New Roman" w:cs="Times New Roman"/>
          <w:color w:val="000000" w:themeColor="text1"/>
          <w:szCs w:val="21"/>
          <w:lang w:val="en-DE" w:eastAsia="en-GB"/>
        </w:rPr>
        <w:t xml:space="preserve">" </w:t>
      </w:r>
      <w:r w:rsidR="009B5F5F" w:rsidRPr="00B4764B">
        <w:rPr>
          <w:rFonts w:eastAsia="Times New Roman" w:cs="Times New Roman"/>
          <w:color w:val="404040" w:themeColor="text1" w:themeTint="BF"/>
          <w:szCs w:val="21"/>
          <w:lang w:val="en-DE" w:eastAsia="en-GB"/>
        </w:rPr>
        <w:br/>
      </w:r>
      <w:r w:rsidR="009B5F5F"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Projektverordnung, s. </w:t>
      </w:r>
      <w:hyperlink w:anchor="_Literaturverzeichnis" w:history="1">
        <w:r w:rsidR="009B5F5F" w:rsidRPr="00B4764B">
          <w:rPr>
            <w:rStyle w:val="Hyperlink"/>
            <w:rFonts w:eastAsia="Times New Roman" w:cs="Times New Roman"/>
            <w:szCs w:val="21"/>
            <w:lang w:eastAsia="en-GB"/>
          </w:rPr>
          <w:t>Literaturverzeichnis</w:t>
        </w:r>
      </w:hyperlink>
      <w:r w:rsidR="009B5F5F" w:rsidRPr="00B4764B">
        <w:rPr>
          <w:rFonts w:eastAsia="Times New Roman" w:cs="Times New Roman"/>
          <w:color w:val="000000"/>
          <w:szCs w:val="21"/>
          <w:lang w:val="en-DE" w:eastAsia="en-GB"/>
        </w:rPr>
        <w:t>).</w:t>
      </w:r>
    </w:p>
    <w:p w14:paraId="668DC430" w14:textId="64687216" w:rsidR="00874950" w:rsidRDefault="00874950" w:rsidP="00745739">
      <w:pPr>
        <w:shd w:val="clear" w:color="auto" w:fill="FFFFFF"/>
        <w:spacing w:after="150"/>
        <w:jc w:val="both"/>
      </w:pPr>
      <w:r>
        <w:t xml:space="preserve">Der Dokumentationsumfang der genannten 10 Seiten erstreckt sich von Seite </w:t>
      </w:r>
      <w:hyperlink w:anchor="_Projektbeschreibung" w:history="1">
        <w:r w:rsidR="009A7A99" w:rsidRPr="009A7A99">
          <w:rPr>
            <w:rStyle w:val="Hyperlink"/>
          </w:rPr>
          <w:t>9</w:t>
        </w:r>
      </w:hyperlink>
      <w:r>
        <w:t xml:space="preserve"> bis </w:t>
      </w:r>
      <w:hyperlink w:anchor="_Fazit" w:history="1">
        <w:r w:rsidR="009A7A99" w:rsidRPr="009A7A99">
          <w:rPr>
            <w:rStyle w:val="Hyperlink"/>
          </w:rPr>
          <w:t>18</w:t>
        </w:r>
      </w:hyperlink>
      <w:r>
        <w:t>.</w:t>
      </w:r>
    </w:p>
    <w:p w14:paraId="0B62170F" w14:textId="298F6588" w:rsidR="009A08B6" w:rsidRDefault="008F3806" w:rsidP="002E29B5">
      <w:pPr>
        <w:shd w:val="clear" w:color="auto" w:fill="FFFFFF"/>
        <w:spacing w:after="150"/>
        <w:ind w:left="57"/>
        <w:jc w:val="both"/>
      </w:pPr>
      <w:r>
        <w:rPr>
          <w:noProof/>
        </w:rPr>
        <w:pict w14:anchorId="52F361AC">
          <v:rect id="_x0000_i1028" alt="" style="width:448.45pt;height:.05pt;mso-width-percent:0;mso-height-percent:0;mso-width-percent:0;mso-height-percent:0" o:hralign="center" o:hrstd="t" o:hr="t" fillcolor="#a0a0a0" stroked="f"/>
        </w:pict>
      </w:r>
    </w:p>
    <w:p w14:paraId="22CB531C" w14:textId="1A6DDE3A" w:rsidR="009A08B6" w:rsidRDefault="009A08B6" w:rsidP="0070115F">
      <w:pPr>
        <w:pStyle w:val="Heading1"/>
        <w:numPr>
          <w:ilvl w:val="0"/>
          <w:numId w:val="0"/>
        </w:numPr>
        <w:ind w:left="432" w:hanging="432"/>
      </w:pPr>
      <w:bookmarkStart w:id="10" w:name="_Toc71644748"/>
      <w:bookmarkStart w:id="11" w:name="_Toc71893664"/>
      <w:bookmarkStart w:id="12" w:name="_Toc71897968"/>
      <w:bookmarkStart w:id="13" w:name="_Toc71898143"/>
      <w:bookmarkStart w:id="14" w:name="_Toc71898283"/>
      <w:bookmarkStart w:id="15" w:name="_Toc71975356"/>
      <w:bookmarkStart w:id="16" w:name="_Toc71975607"/>
      <w:bookmarkStart w:id="17" w:name="_Toc72226382"/>
      <w:r>
        <w:t>Sprachgebrauch</w:t>
      </w:r>
      <w:bookmarkEnd w:id="10"/>
      <w:bookmarkEnd w:id="11"/>
      <w:bookmarkEnd w:id="12"/>
      <w:bookmarkEnd w:id="13"/>
      <w:bookmarkEnd w:id="14"/>
      <w:bookmarkEnd w:id="15"/>
      <w:bookmarkEnd w:id="16"/>
      <w:bookmarkEnd w:id="17"/>
    </w:p>
    <w:p w14:paraId="7E6A5370" w14:textId="673E7EB4" w:rsidR="00874950" w:rsidRDefault="00874950" w:rsidP="00745739">
      <w:pPr>
        <w:jc w:val="both"/>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5A5DA121" w:rsidR="00874950" w:rsidRDefault="00874950" w:rsidP="00745739">
      <w:pPr>
        <w:jc w:val="both"/>
      </w:pPr>
      <w:r>
        <w:t xml:space="preserve">Die in der </w:t>
      </w:r>
      <w:r w:rsidR="00B4764B">
        <w:t>Dokumentation</w:t>
      </w:r>
      <w:r>
        <w:t xml:space="preserve"> gewählte männliche Form bezieht sich immer zugleich auf Männer und Frauen.</w:t>
      </w:r>
    </w:p>
    <w:p w14:paraId="6A644D45" w14:textId="2ACAE5DC" w:rsidR="00874950" w:rsidRPr="004953A3" w:rsidRDefault="00874950" w:rsidP="00745739">
      <w:pPr>
        <w:jc w:val="both"/>
      </w:pPr>
    </w:p>
    <w:p w14:paraId="6AB5CC83" w14:textId="677F6192" w:rsidR="00600127" w:rsidRDefault="00600127">
      <w:pPr>
        <w:rPr>
          <w:rFonts w:ascii="Century Gothic" w:eastAsiaTheme="majorEastAsia" w:hAnsi="Century Gothic" w:cstheme="majorBidi"/>
          <w:color w:val="9A1541"/>
          <w:sz w:val="32"/>
          <w:szCs w:val="32"/>
        </w:rPr>
      </w:pPr>
      <w:r>
        <w:rPr>
          <w:rFonts w:ascii="Century Gothic" w:eastAsiaTheme="majorEastAsia" w:hAnsi="Century Gothic" w:cstheme="majorBidi"/>
          <w:color w:val="9A1541"/>
          <w:sz w:val="32"/>
          <w:szCs w:val="32"/>
        </w:rPr>
        <w:br w:type="page"/>
      </w:r>
    </w:p>
    <w:p w14:paraId="5A5EE5B7" w14:textId="3DBF3089" w:rsidR="00745739" w:rsidRDefault="00745739" w:rsidP="00423FD2">
      <w:pPr>
        <w:pStyle w:val="Heading1"/>
        <w:numPr>
          <w:ilvl w:val="0"/>
          <w:numId w:val="0"/>
        </w:numPr>
        <w:ind w:left="432" w:hanging="432"/>
      </w:pPr>
      <w:bookmarkStart w:id="18" w:name="_Toc72226383"/>
      <w:r w:rsidRPr="00745739">
        <w:lastRenderedPageBreak/>
        <w:t>Inhaltsverzeichnis</w:t>
      </w:r>
      <w:bookmarkEnd w:id="18"/>
    </w:p>
    <w:bookmarkStart w:id="19" w:name="_Toc71975358"/>
    <w:bookmarkStart w:id="20" w:name="_Toc71975609"/>
    <w:p w14:paraId="4133CFD5" w14:textId="4B0D0BFF" w:rsidR="0070115F" w:rsidRPr="0070115F" w:rsidRDefault="0070115F">
      <w:pPr>
        <w:pStyle w:val="TOC1"/>
        <w:tabs>
          <w:tab w:val="right" w:leader="dot" w:pos="9062"/>
        </w:tabs>
        <w:rPr>
          <w:rFonts w:ascii="Century Gothic" w:eastAsiaTheme="minorEastAsia" w:hAnsi="Century Gothic"/>
          <w:b w:val="0"/>
          <w:bCs w:val="0"/>
          <w:i w:val="0"/>
          <w:iCs w:val="0"/>
          <w:noProof/>
          <w:lang w:val="en-DE" w:eastAsia="en-GB"/>
        </w:rPr>
      </w:pPr>
      <w:r w:rsidRPr="0070115F">
        <w:rPr>
          <w:rFonts w:ascii="Century Gothic" w:hAnsi="Century Gothic"/>
          <w:b w:val="0"/>
          <w:bCs w:val="0"/>
          <w:i w:val="0"/>
          <w:iCs w:val="0"/>
        </w:rPr>
        <w:fldChar w:fldCharType="begin"/>
      </w:r>
      <w:r w:rsidRPr="0070115F">
        <w:rPr>
          <w:rFonts w:ascii="Century Gothic" w:hAnsi="Century Gothic"/>
          <w:b w:val="0"/>
          <w:bCs w:val="0"/>
          <w:i w:val="0"/>
          <w:iCs w:val="0"/>
        </w:rPr>
        <w:instrText xml:space="preserve"> TOC \o "1-3" \h \z \u </w:instrText>
      </w:r>
      <w:r w:rsidRPr="0070115F">
        <w:rPr>
          <w:rFonts w:ascii="Century Gothic" w:hAnsi="Century Gothic"/>
          <w:b w:val="0"/>
          <w:bCs w:val="0"/>
          <w:i w:val="0"/>
          <w:iCs w:val="0"/>
        </w:rPr>
        <w:fldChar w:fldCharType="separate"/>
      </w:r>
      <w:hyperlink w:anchor="_Toc72226381" w:history="1">
        <w:r w:rsidRPr="0070115F">
          <w:rPr>
            <w:rStyle w:val="Hyperlink"/>
            <w:rFonts w:ascii="Century Gothic" w:hAnsi="Century Gothic"/>
            <w:b w:val="0"/>
            <w:bCs w:val="0"/>
            <w:noProof/>
          </w:rPr>
          <w:t>Vorwort</w:t>
        </w:r>
        <w:r w:rsidRPr="0070115F">
          <w:rPr>
            <w:rFonts w:ascii="Century Gothic" w:hAnsi="Century Gothic"/>
            <w:b w:val="0"/>
            <w:bCs w:val="0"/>
            <w:noProof/>
            <w:webHidden/>
          </w:rPr>
          <w:tab/>
        </w:r>
        <w:r w:rsidRPr="0070115F">
          <w:rPr>
            <w:rFonts w:ascii="Century Gothic" w:hAnsi="Century Gothic"/>
            <w:b w:val="0"/>
            <w:bCs w:val="0"/>
            <w:noProof/>
            <w:webHidden/>
          </w:rPr>
          <w:fldChar w:fldCharType="begin"/>
        </w:r>
        <w:r w:rsidRPr="0070115F">
          <w:rPr>
            <w:rFonts w:ascii="Century Gothic" w:hAnsi="Century Gothic"/>
            <w:b w:val="0"/>
            <w:bCs w:val="0"/>
            <w:noProof/>
            <w:webHidden/>
          </w:rPr>
          <w:instrText xml:space="preserve"> PAGEREF _Toc72226381 \h </w:instrText>
        </w:r>
        <w:r w:rsidRPr="0070115F">
          <w:rPr>
            <w:rFonts w:ascii="Century Gothic" w:hAnsi="Century Gothic"/>
            <w:b w:val="0"/>
            <w:bCs w:val="0"/>
            <w:noProof/>
            <w:webHidden/>
          </w:rPr>
        </w:r>
        <w:r w:rsidRPr="0070115F">
          <w:rPr>
            <w:rFonts w:ascii="Century Gothic" w:hAnsi="Century Gothic"/>
            <w:b w:val="0"/>
            <w:bCs w:val="0"/>
            <w:noProof/>
            <w:webHidden/>
          </w:rPr>
          <w:fldChar w:fldCharType="separate"/>
        </w:r>
        <w:r w:rsidRPr="0070115F">
          <w:rPr>
            <w:rFonts w:ascii="Century Gothic" w:hAnsi="Century Gothic"/>
            <w:b w:val="0"/>
            <w:bCs w:val="0"/>
            <w:noProof/>
            <w:webHidden/>
          </w:rPr>
          <w:t>1</w:t>
        </w:r>
        <w:r w:rsidRPr="0070115F">
          <w:rPr>
            <w:rFonts w:ascii="Century Gothic" w:hAnsi="Century Gothic"/>
            <w:b w:val="0"/>
            <w:bCs w:val="0"/>
            <w:noProof/>
            <w:webHidden/>
          </w:rPr>
          <w:fldChar w:fldCharType="end"/>
        </w:r>
      </w:hyperlink>
    </w:p>
    <w:p w14:paraId="7BB8FF55" w14:textId="6B93E229" w:rsidR="0070115F" w:rsidRPr="0070115F" w:rsidRDefault="008F3806">
      <w:pPr>
        <w:pStyle w:val="TOC1"/>
        <w:tabs>
          <w:tab w:val="right" w:leader="dot" w:pos="9062"/>
        </w:tabs>
        <w:rPr>
          <w:rFonts w:ascii="Century Gothic" w:eastAsiaTheme="minorEastAsia" w:hAnsi="Century Gothic"/>
          <w:b w:val="0"/>
          <w:bCs w:val="0"/>
          <w:i w:val="0"/>
          <w:iCs w:val="0"/>
          <w:noProof/>
          <w:lang w:val="en-DE" w:eastAsia="en-GB"/>
        </w:rPr>
      </w:pPr>
      <w:hyperlink w:anchor="_Toc72226382" w:history="1">
        <w:r w:rsidR="0070115F" w:rsidRPr="0070115F">
          <w:rPr>
            <w:rStyle w:val="Hyperlink"/>
            <w:rFonts w:ascii="Century Gothic" w:hAnsi="Century Gothic"/>
            <w:b w:val="0"/>
            <w:bCs w:val="0"/>
            <w:noProof/>
          </w:rPr>
          <w:t>Sprachgebrauch</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w:t>
        </w:r>
        <w:r w:rsidR="0070115F" w:rsidRPr="0070115F">
          <w:rPr>
            <w:rFonts w:ascii="Century Gothic" w:hAnsi="Century Gothic"/>
            <w:b w:val="0"/>
            <w:bCs w:val="0"/>
            <w:noProof/>
            <w:webHidden/>
          </w:rPr>
          <w:fldChar w:fldCharType="end"/>
        </w:r>
      </w:hyperlink>
    </w:p>
    <w:p w14:paraId="032861BC" w14:textId="0F53EF45" w:rsidR="0070115F" w:rsidRPr="0070115F" w:rsidRDefault="008F3806">
      <w:pPr>
        <w:pStyle w:val="TOC1"/>
        <w:tabs>
          <w:tab w:val="right" w:leader="dot" w:pos="9062"/>
        </w:tabs>
        <w:rPr>
          <w:rFonts w:ascii="Century Gothic" w:eastAsiaTheme="minorEastAsia" w:hAnsi="Century Gothic"/>
          <w:b w:val="0"/>
          <w:bCs w:val="0"/>
          <w:i w:val="0"/>
          <w:iCs w:val="0"/>
          <w:noProof/>
          <w:lang w:val="en-DE" w:eastAsia="en-GB"/>
        </w:rPr>
      </w:pPr>
      <w:hyperlink w:anchor="_Toc72226383" w:history="1">
        <w:r w:rsidR="0070115F" w:rsidRPr="0070115F">
          <w:rPr>
            <w:rStyle w:val="Hyperlink"/>
            <w:rFonts w:ascii="Century Gothic" w:hAnsi="Century Gothic"/>
            <w:b w:val="0"/>
            <w:bCs w:val="0"/>
            <w:noProof/>
          </w:rPr>
          <w:t>Inhaltsverzeichnis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w:t>
        </w:r>
        <w:r w:rsidR="0070115F" w:rsidRPr="0070115F">
          <w:rPr>
            <w:rFonts w:ascii="Century Gothic" w:hAnsi="Century Gothic"/>
            <w:b w:val="0"/>
            <w:bCs w:val="0"/>
            <w:noProof/>
            <w:webHidden/>
          </w:rPr>
          <w:fldChar w:fldCharType="end"/>
        </w:r>
      </w:hyperlink>
    </w:p>
    <w:p w14:paraId="3F3A1488" w14:textId="25E4DA1C" w:rsidR="0070115F" w:rsidRPr="0070115F" w:rsidRDefault="008F3806">
      <w:pPr>
        <w:pStyle w:val="TOC1"/>
        <w:tabs>
          <w:tab w:val="right" w:leader="dot" w:pos="9062"/>
        </w:tabs>
        <w:rPr>
          <w:rFonts w:ascii="Century Gothic" w:eastAsiaTheme="minorEastAsia" w:hAnsi="Century Gothic"/>
          <w:b w:val="0"/>
          <w:bCs w:val="0"/>
          <w:i w:val="0"/>
          <w:iCs w:val="0"/>
          <w:noProof/>
          <w:lang w:val="en-DE" w:eastAsia="en-GB"/>
        </w:rPr>
      </w:pPr>
      <w:hyperlink w:anchor="_Toc72226384" w:history="1">
        <w:r w:rsidR="0070115F" w:rsidRPr="0070115F">
          <w:rPr>
            <w:rStyle w:val="Hyperlink"/>
            <w:rFonts w:ascii="Century Gothic" w:hAnsi="Century Gothic"/>
            <w:b w:val="0"/>
            <w:bCs w:val="0"/>
            <w:noProof/>
          </w:rPr>
          <w:t>Tabellenverzeichnis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5</w:t>
        </w:r>
        <w:r w:rsidR="0070115F" w:rsidRPr="0070115F">
          <w:rPr>
            <w:rFonts w:ascii="Century Gothic" w:hAnsi="Century Gothic"/>
            <w:b w:val="0"/>
            <w:bCs w:val="0"/>
            <w:noProof/>
            <w:webHidden/>
          </w:rPr>
          <w:fldChar w:fldCharType="end"/>
        </w:r>
      </w:hyperlink>
    </w:p>
    <w:p w14:paraId="323277D5" w14:textId="050F8820" w:rsidR="0070115F" w:rsidRPr="0070115F" w:rsidRDefault="008F3806">
      <w:pPr>
        <w:pStyle w:val="TOC1"/>
        <w:tabs>
          <w:tab w:val="right" w:leader="dot" w:pos="9062"/>
        </w:tabs>
        <w:rPr>
          <w:rFonts w:ascii="Century Gothic" w:eastAsiaTheme="minorEastAsia" w:hAnsi="Century Gothic"/>
          <w:b w:val="0"/>
          <w:bCs w:val="0"/>
          <w:i w:val="0"/>
          <w:iCs w:val="0"/>
          <w:noProof/>
          <w:lang w:val="en-DE" w:eastAsia="en-GB"/>
        </w:rPr>
      </w:pPr>
      <w:hyperlink w:anchor="_Toc72226385" w:history="1">
        <w:r w:rsidR="0070115F" w:rsidRPr="0070115F">
          <w:rPr>
            <w:rStyle w:val="Hyperlink"/>
            <w:rFonts w:ascii="Century Gothic" w:hAnsi="Century Gothic"/>
            <w:b w:val="0"/>
            <w:bCs w:val="0"/>
            <w:noProof/>
          </w:rPr>
          <w:t>Glossar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6</w:t>
        </w:r>
        <w:r w:rsidR="0070115F" w:rsidRPr="0070115F">
          <w:rPr>
            <w:rFonts w:ascii="Century Gothic" w:hAnsi="Century Gothic"/>
            <w:b w:val="0"/>
            <w:bCs w:val="0"/>
            <w:noProof/>
            <w:webHidden/>
          </w:rPr>
          <w:fldChar w:fldCharType="end"/>
        </w:r>
      </w:hyperlink>
    </w:p>
    <w:p w14:paraId="552BE95D" w14:textId="36025046" w:rsidR="0070115F" w:rsidRPr="0070115F" w:rsidRDefault="008F3806">
      <w:pPr>
        <w:pStyle w:val="TOC1"/>
        <w:tabs>
          <w:tab w:val="right" w:leader="dot" w:pos="9062"/>
        </w:tabs>
        <w:rPr>
          <w:rFonts w:ascii="Century Gothic" w:eastAsiaTheme="minorEastAsia" w:hAnsi="Century Gothic"/>
          <w:b w:val="0"/>
          <w:bCs w:val="0"/>
          <w:i w:val="0"/>
          <w:iCs w:val="0"/>
          <w:noProof/>
          <w:lang w:val="en-DE" w:eastAsia="en-GB"/>
        </w:rPr>
      </w:pPr>
      <w:hyperlink w:anchor="_Toc72226386" w:history="1">
        <w:r w:rsidR="0070115F" w:rsidRPr="0070115F">
          <w:rPr>
            <w:rStyle w:val="Hyperlink"/>
            <w:rFonts w:ascii="Century Gothic" w:hAnsi="Century Gothic"/>
            <w:b w:val="0"/>
            <w:bCs w:val="0"/>
            <w:noProof/>
          </w:rPr>
          <w:t>Technisches Abkürzungsverzeichnis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8</w:t>
        </w:r>
        <w:r w:rsidR="0070115F" w:rsidRPr="0070115F">
          <w:rPr>
            <w:rFonts w:ascii="Century Gothic" w:hAnsi="Century Gothic"/>
            <w:b w:val="0"/>
            <w:bCs w:val="0"/>
            <w:noProof/>
            <w:webHidden/>
          </w:rPr>
          <w:fldChar w:fldCharType="end"/>
        </w:r>
      </w:hyperlink>
    </w:p>
    <w:p w14:paraId="10A47D77" w14:textId="3F710EC8" w:rsidR="0070115F" w:rsidRPr="0070115F" w:rsidRDefault="008F3806">
      <w:pPr>
        <w:pStyle w:val="TOC1"/>
        <w:tabs>
          <w:tab w:val="left" w:pos="630"/>
          <w:tab w:val="right" w:leader="dot" w:pos="9062"/>
        </w:tabs>
        <w:rPr>
          <w:rFonts w:ascii="Century Gothic" w:eastAsiaTheme="minorEastAsia" w:hAnsi="Century Gothic"/>
          <w:b w:val="0"/>
          <w:bCs w:val="0"/>
          <w:i w:val="0"/>
          <w:iCs w:val="0"/>
          <w:noProof/>
          <w:lang w:val="en-DE" w:eastAsia="en-GB"/>
        </w:rPr>
      </w:pPr>
      <w:hyperlink w:anchor="_Toc72226387" w:history="1">
        <w:r w:rsidR="0070115F" w:rsidRPr="0070115F">
          <w:rPr>
            <w:rStyle w:val="Hyperlink"/>
            <w:rFonts w:ascii="Century Gothic" w:hAnsi="Century Gothic"/>
            <w:b w:val="0"/>
            <w:bCs w:val="0"/>
            <w:noProof/>
          </w:rPr>
          <w:t>1.</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Projektbeschreibung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116DE832" w14:textId="178F7468"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88" w:history="1">
        <w:r w:rsidR="0070115F" w:rsidRPr="0070115F">
          <w:rPr>
            <w:rStyle w:val="Hyperlink"/>
            <w:rFonts w:ascii="Century Gothic" w:hAnsi="Century Gothic"/>
            <w:b w:val="0"/>
            <w:bCs w:val="0"/>
            <w:noProof/>
          </w:rPr>
          <w:t>1.1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Projektbezeichnung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40716EDA" w14:textId="69CB010E"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89" w:history="1">
        <w:r w:rsidR="0070115F" w:rsidRPr="0070115F">
          <w:rPr>
            <w:rStyle w:val="Hyperlink"/>
            <w:rFonts w:ascii="Century Gothic" w:hAnsi="Century Gothic"/>
            <w:b w:val="0"/>
            <w:bCs w:val="0"/>
            <w:noProof/>
          </w:rPr>
          <w:t>1.2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Projektumfeld</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_Toc72226389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5AB66CDF" w14:textId="5DE4DBF5"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0" w:history="1">
        <w:r w:rsidR="0070115F" w:rsidRPr="0070115F">
          <w:rPr>
            <w:rStyle w:val="Hyperlink"/>
            <w:rFonts w:ascii="Century Gothic" w:hAnsi="Century Gothic"/>
            <w:b w:val="0"/>
            <w:bCs w:val="0"/>
            <w:noProof/>
          </w:rPr>
          <w:t>1.3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Projektziel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237B9263" w14:textId="44B10530"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1" w:history="1">
        <w:r w:rsidR="0070115F" w:rsidRPr="0070115F">
          <w:rPr>
            <w:rStyle w:val="Hyperlink"/>
            <w:rFonts w:ascii="Century Gothic" w:hAnsi="Century Gothic"/>
            <w:b w:val="0"/>
            <w:bCs w:val="0"/>
            <w:noProof/>
          </w:rPr>
          <w:t>1.4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Projektbegründung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56AB9E9B" w14:textId="40BDF5BC"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2" w:history="1">
        <w:r w:rsidR="0070115F" w:rsidRPr="0070115F">
          <w:rPr>
            <w:rStyle w:val="Hyperlink"/>
            <w:rFonts w:ascii="Century Gothic" w:hAnsi="Century Gothic"/>
            <w:b w:val="0"/>
            <w:bCs w:val="0"/>
            <w:noProof/>
          </w:rPr>
          <w:t>1.5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Projektschnittstellen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9</w:t>
        </w:r>
        <w:r w:rsidR="0070115F" w:rsidRPr="0070115F">
          <w:rPr>
            <w:rFonts w:ascii="Century Gothic" w:hAnsi="Century Gothic"/>
            <w:b w:val="0"/>
            <w:bCs w:val="0"/>
            <w:noProof/>
            <w:webHidden/>
          </w:rPr>
          <w:fldChar w:fldCharType="end"/>
        </w:r>
      </w:hyperlink>
    </w:p>
    <w:p w14:paraId="10F07475" w14:textId="059A1B62"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3" w:history="1">
        <w:r w:rsidR="0070115F" w:rsidRPr="0070115F">
          <w:rPr>
            <w:rStyle w:val="Hyperlink"/>
            <w:rFonts w:ascii="Century Gothic" w:hAnsi="Century Gothic"/>
            <w:b w:val="0"/>
            <w:bCs w:val="0"/>
            <w:noProof/>
          </w:rPr>
          <w:t>1.6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Projektabgrenzung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73B05F4D" w14:textId="6FE07DD7" w:rsidR="0070115F" w:rsidRPr="0070115F" w:rsidRDefault="008F3806">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394" w:history="1">
        <w:r w:rsidR="0070115F" w:rsidRPr="0070115F">
          <w:rPr>
            <w:rStyle w:val="Hyperlink"/>
            <w:rFonts w:ascii="Century Gothic" w:hAnsi="Century Gothic"/>
            <w:b w:val="0"/>
            <w:bCs w:val="0"/>
            <w:noProof/>
          </w:rPr>
          <w:t>2</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Projektplanung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50451305" w14:textId="7B8CCD34"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5" w:history="1">
        <w:r w:rsidR="0070115F" w:rsidRPr="0070115F">
          <w:rPr>
            <w:rStyle w:val="Hyperlink"/>
            <w:rFonts w:ascii="Century Gothic" w:eastAsia="Times New Roman" w:hAnsi="Century Gothic"/>
            <w:b w:val="0"/>
            <w:bCs w:val="0"/>
            <w:noProof/>
            <w:lang w:eastAsia="en-GB"/>
          </w:rPr>
          <w:t>2.1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eastAsia="Times New Roman" w:hAnsi="Century Gothic"/>
            <w:b w:val="0"/>
            <w:bCs w:val="0"/>
            <w:noProof/>
            <w:lang w:eastAsia="en-GB"/>
          </w:rPr>
          <w:t>Projektphasen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04F77F03" w14:textId="7B439F8A"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6" w:history="1">
        <w:r w:rsidR="0070115F" w:rsidRPr="0070115F">
          <w:rPr>
            <w:rStyle w:val="Hyperlink"/>
            <w:rFonts w:ascii="Century Gothic" w:hAnsi="Century Gothic"/>
            <w:b w:val="0"/>
            <w:bCs w:val="0"/>
            <w:noProof/>
            <w:lang w:val="en-DE"/>
          </w:rPr>
          <w:t>2.2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Abweichungen vom Projektantrag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25D0418D" w14:textId="2256C7CD"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7" w:history="1">
        <w:r w:rsidR="0070115F" w:rsidRPr="0070115F">
          <w:rPr>
            <w:rStyle w:val="Hyperlink"/>
            <w:rFonts w:ascii="Century Gothic" w:hAnsi="Century Gothic"/>
            <w:b w:val="0"/>
            <w:bCs w:val="0"/>
            <w:noProof/>
          </w:rPr>
          <w:t>2.3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Ressourcenplanung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416F7F30" w14:textId="6A3F9D6E"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398" w:history="1">
        <w:r w:rsidR="0070115F" w:rsidRPr="0070115F">
          <w:rPr>
            <w:rStyle w:val="Hyperlink"/>
            <w:rFonts w:ascii="Century Gothic" w:hAnsi="Century Gothic"/>
            <w:b w:val="0"/>
            <w:bCs w:val="0"/>
            <w:noProof/>
          </w:rPr>
          <w:t>2.4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Entwicklungsprozess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10</w:t>
        </w:r>
        <w:r w:rsidR="0070115F" w:rsidRPr="0070115F">
          <w:rPr>
            <w:rFonts w:ascii="Century Gothic" w:hAnsi="Century Gothic"/>
            <w:b w:val="0"/>
            <w:bCs w:val="0"/>
            <w:noProof/>
            <w:webHidden/>
          </w:rPr>
          <w:fldChar w:fldCharType="end"/>
        </w:r>
      </w:hyperlink>
    </w:p>
    <w:p w14:paraId="6D6F1A6B" w14:textId="3FA13C17" w:rsidR="0070115F" w:rsidRPr="0070115F" w:rsidRDefault="008F3806">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399" w:history="1">
        <w:r w:rsidR="0070115F" w:rsidRPr="0070115F">
          <w:rPr>
            <w:rStyle w:val="Hyperlink"/>
            <w:rFonts w:ascii="Century Gothic" w:hAnsi="Century Gothic"/>
            <w:b w:val="0"/>
            <w:bCs w:val="0"/>
            <w:noProof/>
          </w:rPr>
          <w:t>3</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Analysephase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_Toc72226399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11</w:t>
        </w:r>
        <w:r w:rsidR="0070115F" w:rsidRPr="0070115F">
          <w:rPr>
            <w:rFonts w:ascii="Century Gothic" w:hAnsi="Century Gothic"/>
            <w:b w:val="0"/>
            <w:bCs w:val="0"/>
            <w:noProof/>
            <w:webHidden/>
          </w:rPr>
          <w:fldChar w:fldCharType="end"/>
        </w:r>
      </w:hyperlink>
    </w:p>
    <w:p w14:paraId="5A556DBC" w14:textId="4BE35A62"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0" w:history="1">
        <w:r w:rsidR="0070115F" w:rsidRPr="0070115F">
          <w:rPr>
            <w:rStyle w:val="Hyperlink"/>
            <w:rFonts w:ascii="Century Gothic" w:hAnsi="Century Gothic"/>
            <w:b w:val="0"/>
            <w:bCs w:val="0"/>
            <w:noProof/>
          </w:rPr>
          <w:t>3.1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Ist-Analyse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11</w:t>
        </w:r>
        <w:r w:rsidR="0070115F" w:rsidRPr="0070115F">
          <w:rPr>
            <w:rFonts w:ascii="Century Gothic" w:hAnsi="Century Gothic"/>
            <w:b w:val="0"/>
            <w:bCs w:val="0"/>
            <w:noProof/>
            <w:webHidden/>
          </w:rPr>
          <w:fldChar w:fldCharType="end"/>
        </w:r>
      </w:hyperlink>
    </w:p>
    <w:p w14:paraId="1A5FB0AC" w14:textId="6AF82D88"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1" w:history="1">
        <w:r w:rsidR="0070115F" w:rsidRPr="0070115F">
          <w:rPr>
            <w:rStyle w:val="Hyperlink"/>
            <w:rFonts w:ascii="Century Gothic" w:hAnsi="Century Gothic"/>
            <w:b w:val="0"/>
            <w:bCs w:val="0"/>
            <w:noProof/>
          </w:rPr>
          <w:t>3.2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Wirtschaftlichkeitsanalyse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11</w:t>
        </w:r>
        <w:r w:rsidR="0070115F" w:rsidRPr="0070115F">
          <w:rPr>
            <w:rFonts w:ascii="Century Gothic" w:hAnsi="Century Gothic"/>
            <w:b w:val="0"/>
            <w:bCs w:val="0"/>
            <w:noProof/>
            <w:webHidden/>
          </w:rPr>
          <w:fldChar w:fldCharType="end"/>
        </w:r>
      </w:hyperlink>
    </w:p>
    <w:p w14:paraId="6409751F" w14:textId="39247F04" w:rsidR="0070115F" w:rsidRPr="0070115F" w:rsidRDefault="008F3806">
      <w:pPr>
        <w:pStyle w:val="TOC3"/>
        <w:tabs>
          <w:tab w:val="left" w:pos="1260"/>
          <w:tab w:val="right" w:leader="dot" w:pos="9062"/>
        </w:tabs>
        <w:rPr>
          <w:rFonts w:ascii="Century Gothic" w:eastAsiaTheme="minorEastAsia" w:hAnsi="Century Gothic"/>
          <w:noProof/>
          <w:sz w:val="24"/>
          <w:szCs w:val="24"/>
          <w:lang w:val="en-DE" w:eastAsia="en-GB"/>
        </w:rPr>
      </w:pPr>
      <w:hyperlink w:anchor="_Toc72226402" w:history="1">
        <w:r w:rsidR="0070115F" w:rsidRPr="0070115F">
          <w:rPr>
            <w:rStyle w:val="Hyperlink"/>
            <w:rFonts w:ascii="Century Gothic" w:hAnsi="Century Gothic"/>
            <w:noProof/>
          </w:rPr>
          <w:t>3.2.1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„Make or buy“ Entscheidung</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_Toc72226402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11</w:t>
        </w:r>
        <w:r w:rsidR="0070115F" w:rsidRPr="0070115F">
          <w:rPr>
            <w:rFonts w:ascii="Century Gothic" w:hAnsi="Century Gothic"/>
            <w:noProof/>
            <w:webHidden/>
          </w:rPr>
          <w:fldChar w:fldCharType="end"/>
        </w:r>
      </w:hyperlink>
    </w:p>
    <w:p w14:paraId="59DF20C5" w14:textId="71A9C9C0" w:rsidR="0070115F" w:rsidRPr="0070115F" w:rsidRDefault="008F3806">
      <w:pPr>
        <w:pStyle w:val="TOC3"/>
        <w:tabs>
          <w:tab w:val="left" w:pos="1260"/>
          <w:tab w:val="right" w:leader="dot" w:pos="9062"/>
        </w:tabs>
        <w:rPr>
          <w:rFonts w:ascii="Century Gothic" w:eastAsiaTheme="minorEastAsia" w:hAnsi="Century Gothic"/>
          <w:noProof/>
          <w:sz w:val="24"/>
          <w:szCs w:val="24"/>
          <w:lang w:val="en-DE" w:eastAsia="en-GB"/>
        </w:rPr>
      </w:pPr>
      <w:hyperlink w:anchor="_Toc72226403" w:history="1">
        <w:r w:rsidR="0070115F" w:rsidRPr="0070115F">
          <w:rPr>
            <w:rStyle w:val="Hyperlink"/>
            <w:rFonts w:ascii="Century Gothic" w:hAnsi="Century Gothic"/>
            <w:noProof/>
          </w:rPr>
          <w:t>3.2.2</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Projektkosten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_Toc72226403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11</w:t>
        </w:r>
        <w:r w:rsidR="0070115F" w:rsidRPr="0070115F">
          <w:rPr>
            <w:rFonts w:ascii="Century Gothic" w:hAnsi="Century Gothic"/>
            <w:noProof/>
            <w:webHidden/>
          </w:rPr>
          <w:fldChar w:fldCharType="end"/>
        </w:r>
      </w:hyperlink>
    </w:p>
    <w:p w14:paraId="5FF8FEBB" w14:textId="1961B376" w:rsidR="0070115F" w:rsidRPr="0070115F" w:rsidRDefault="008F3806">
      <w:pPr>
        <w:pStyle w:val="TOC3"/>
        <w:tabs>
          <w:tab w:val="left" w:pos="1260"/>
          <w:tab w:val="right" w:leader="dot" w:pos="9062"/>
        </w:tabs>
        <w:rPr>
          <w:rFonts w:ascii="Century Gothic" w:eastAsiaTheme="minorEastAsia" w:hAnsi="Century Gothic"/>
          <w:noProof/>
          <w:sz w:val="24"/>
          <w:szCs w:val="24"/>
          <w:lang w:val="en-DE" w:eastAsia="en-GB"/>
        </w:rPr>
      </w:pPr>
      <w:hyperlink w:anchor="_Toc72226404" w:history="1">
        <w:r w:rsidR="0070115F" w:rsidRPr="0070115F">
          <w:rPr>
            <w:rStyle w:val="Hyperlink"/>
            <w:rFonts w:ascii="Century Gothic" w:hAnsi="Century Gothic"/>
            <w:noProof/>
          </w:rPr>
          <w:t>3.2.3</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Amortisationsdauer</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_Toc72226404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11</w:t>
        </w:r>
        <w:r w:rsidR="0070115F" w:rsidRPr="0070115F">
          <w:rPr>
            <w:rFonts w:ascii="Century Gothic" w:hAnsi="Century Gothic"/>
            <w:noProof/>
            <w:webHidden/>
          </w:rPr>
          <w:fldChar w:fldCharType="end"/>
        </w:r>
      </w:hyperlink>
    </w:p>
    <w:p w14:paraId="6E512B9D" w14:textId="5BC31941"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5" w:history="1">
        <w:r w:rsidR="0070115F" w:rsidRPr="0070115F">
          <w:rPr>
            <w:rStyle w:val="Hyperlink"/>
            <w:rFonts w:ascii="Century Gothic" w:hAnsi="Century Gothic"/>
            <w:b w:val="0"/>
            <w:bCs w:val="0"/>
            <w:noProof/>
          </w:rPr>
          <w:t>3.3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Anwendungsfälle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3B032484" w14:textId="31525B8A"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6" w:history="1">
        <w:r w:rsidR="0070115F" w:rsidRPr="0070115F">
          <w:rPr>
            <w:rStyle w:val="Hyperlink"/>
            <w:rFonts w:ascii="Century Gothic" w:hAnsi="Century Gothic"/>
            <w:b w:val="0"/>
            <w:bCs w:val="0"/>
            <w:noProof/>
          </w:rPr>
          <w:t>3.4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Lastenheft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029CA6D0" w14:textId="79885D97" w:rsidR="0070115F" w:rsidRPr="0070115F" w:rsidRDefault="008F3806">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07" w:history="1">
        <w:r w:rsidR="0070115F" w:rsidRPr="0070115F">
          <w:rPr>
            <w:rStyle w:val="Hyperlink"/>
            <w:rFonts w:ascii="Century Gothic" w:hAnsi="Century Gothic"/>
            <w:b w:val="0"/>
            <w:bCs w:val="0"/>
            <w:noProof/>
          </w:rPr>
          <w:t>4</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Entwurfsphase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4EB81848" w14:textId="5FFB2C97"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8" w:history="1">
        <w:r w:rsidR="0070115F" w:rsidRPr="0070115F">
          <w:rPr>
            <w:rStyle w:val="Hyperlink"/>
            <w:rFonts w:ascii="Century Gothic" w:hAnsi="Century Gothic"/>
            <w:b w:val="0"/>
            <w:bCs w:val="0"/>
            <w:noProof/>
          </w:rPr>
          <w:t>4.1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Zielplattform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07886E22" w14:textId="2E24D8FF"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09" w:history="1">
        <w:r w:rsidR="0070115F" w:rsidRPr="0070115F">
          <w:rPr>
            <w:rStyle w:val="Hyperlink"/>
            <w:rFonts w:ascii="Century Gothic" w:hAnsi="Century Gothic"/>
            <w:b w:val="0"/>
            <w:bCs w:val="0"/>
            <w:noProof/>
          </w:rPr>
          <w:t>4.2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Server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_Toc72226409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12</w:t>
        </w:r>
        <w:r w:rsidR="0070115F" w:rsidRPr="0070115F">
          <w:rPr>
            <w:rFonts w:ascii="Century Gothic" w:hAnsi="Century Gothic"/>
            <w:b w:val="0"/>
            <w:bCs w:val="0"/>
            <w:noProof/>
            <w:webHidden/>
          </w:rPr>
          <w:fldChar w:fldCharType="end"/>
        </w:r>
      </w:hyperlink>
    </w:p>
    <w:p w14:paraId="17F5CF04" w14:textId="7847145B" w:rsidR="0070115F" w:rsidRPr="0070115F" w:rsidRDefault="008F3806">
      <w:pPr>
        <w:pStyle w:val="TOC3"/>
        <w:tabs>
          <w:tab w:val="left" w:pos="1260"/>
          <w:tab w:val="right" w:leader="dot" w:pos="9062"/>
        </w:tabs>
        <w:rPr>
          <w:rFonts w:ascii="Century Gothic" w:eastAsiaTheme="minorEastAsia" w:hAnsi="Century Gothic"/>
          <w:noProof/>
          <w:sz w:val="24"/>
          <w:szCs w:val="24"/>
          <w:lang w:val="en-DE" w:eastAsia="en-GB"/>
        </w:rPr>
      </w:pPr>
      <w:hyperlink w:anchor="_Toc72226410" w:history="1">
        <w:r w:rsidR="0070115F" w:rsidRPr="0070115F">
          <w:rPr>
            <w:rStyle w:val="Hyperlink"/>
            <w:rFonts w:ascii="Century Gothic" w:hAnsi="Century Gothic"/>
            <w:noProof/>
          </w:rPr>
          <w:t>4.2.1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Spezifikationen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_Toc72226410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13</w:t>
        </w:r>
        <w:r w:rsidR="0070115F" w:rsidRPr="0070115F">
          <w:rPr>
            <w:rFonts w:ascii="Century Gothic" w:hAnsi="Century Gothic"/>
            <w:noProof/>
            <w:webHidden/>
          </w:rPr>
          <w:fldChar w:fldCharType="end"/>
        </w:r>
      </w:hyperlink>
    </w:p>
    <w:p w14:paraId="4C139CED" w14:textId="44155D0C"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1" w:history="1">
        <w:r w:rsidR="0070115F" w:rsidRPr="0070115F">
          <w:rPr>
            <w:rStyle w:val="Hyperlink"/>
            <w:rFonts w:ascii="Century Gothic" w:hAnsi="Century Gothic"/>
            <w:b w:val="0"/>
            <w:bCs w:val="0"/>
            <w:noProof/>
          </w:rPr>
          <w:t>4.3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Architekturdesign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27780D16" w14:textId="14B6B62C"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2" w:history="1">
        <w:r w:rsidR="0070115F" w:rsidRPr="0070115F">
          <w:rPr>
            <w:rStyle w:val="Hyperlink"/>
            <w:rFonts w:ascii="Century Gothic" w:hAnsi="Century Gothic"/>
            <w:b w:val="0"/>
            <w:bCs w:val="0"/>
            <w:noProof/>
          </w:rPr>
          <w:t>4.4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Benutzeroberfläche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439AC86E" w14:textId="6684DE70"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3" w:history="1">
        <w:r w:rsidR="0070115F" w:rsidRPr="0070115F">
          <w:rPr>
            <w:rStyle w:val="Hyperlink"/>
            <w:rFonts w:ascii="Century Gothic" w:hAnsi="Century Gothic"/>
            <w:b w:val="0"/>
            <w:bCs w:val="0"/>
            <w:noProof/>
          </w:rPr>
          <w:t>4.5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Datenmodell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13</w:t>
        </w:r>
        <w:r w:rsidR="0070115F" w:rsidRPr="0070115F">
          <w:rPr>
            <w:rFonts w:ascii="Century Gothic" w:hAnsi="Century Gothic"/>
            <w:b w:val="0"/>
            <w:bCs w:val="0"/>
            <w:noProof/>
            <w:webHidden/>
          </w:rPr>
          <w:fldChar w:fldCharType="end"/>
        </w:r>
      </w:hyperlink>
    </w:p>
    <w:p w14:paraId="2407E9B9" w14:textId="02D0E818"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4" w:history="1">
        <w:r w:rsidR="0070115F" w:rsidRPr="0070115F">
          <w:rPr>
            <w:rStyle w:val="Hyperlink"/>
            <w:rFonts w:ascii="Century Gothic" w:hAnsi="Century Gothic"/>
            <w:b w:val="0"/>
            <w:bCs w:val="0"/>
            <w:noProof/>
          </w:rPr>
          <w:t>4.6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E-Mail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5E9E15CD" w14:textId="745F1073"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5" w:history="1">
        <w:r w:rsidR="0070115F" w:rsidRPr="0070115F">
          <w:rPr>
            <w:rStyle w:val="Hyperlink"/>
            <w:rFonts w:ascii="Century Gothic" w:hAnsi="Century Gothic"/>
            <w:b w:val="0"/>
            <w:bCs w:val="0"/>
            <w:noProof/>
          </w:rPr>
          <w:t>4.7</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Geschäftslogik</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71B75121" w14:textId="6730CE7A" w:rsidR="0070115F" w:rsidRPr="0070115F" w:rsidRDefault="008F3806">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16" w:history="1">
        <w:r w:rsidR="0070115F" w:rsidRPr="0070115F">
          <w:rPr>
            <w:rStyle w:val="Hyperlink"/>
            <w:rFonts w:ascii="Century Gothic" w:hAnsi="Century Gothic"/>
            <w:b w:val="0"/>
            <w:bCs w:val="0"/>
            <w:noProof/>
            <w:lang w:val="en-DE"/>
          </w:rPr>
          <w:t>5</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Implementierungsphase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20B06244" w14:textId="2A1268A7"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17" w:history="1">
        <w:r w:rsidR="0070115F" w:rsidRPr="0070115F">
          <w:rPr>
            <w:rStyle w:val="Hyperlink"/>
            <w:rFonts w:ascii="Century Gothic" w:hAnsi="Century Gothic"/>
            <w:b w:val="0"/>
            <w:bCs w:val="0"/>
            <w:noProof/>
          </w:rPr>
          <w:t>5.1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des Datenmodells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_Toc72226417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14</w:t>
        </w:r>
        <w:r w:rsidR="0070115F" w:rsidRPr="0070115F">
          <w:rPr>
            <w:rFonts w:ascii="Century Gothic" w:hAnsi="Century Gothic"/>
            <w:b w:val="0"/>
            <w:bCs w:val="0"/>
            <w:noProof/>
            <w:webHidden/>
          </w:rPr>
          <w:fldChar w:fldCharType="end"/>
        </w:r>
      </w:hyperlink>
    </w:p>
    <w:p w14:paraId="29B6872C" w14:textId="0937C467" w:rsidR="0070115F" w:rsidRPr="0070115F" w:rsidRDefault="008F3806">
      <w:pPr>
        <w:pStyle w:val="TOC3"/>
        <w:tabs>
          <w:tab w:val="left" w:pos="1260"/>
          <w:tab w:val="right" w:leader="dot" w:pos="9062"/>
        </w:tabs>
        <w:rPr>
          <w:rFonts w:ascii="Century Gothic" w:eastAsiaTheme="minorEastAsia" w:hAnsi="Century Gothic"/>
          <w:noProof/>
          <w:sz w:val="24"/>
          <w:szCs w:val="24"/>
          <w:lang w:val="en-DE" w:eastAsia="en-GB"/>
        </w:rPr>
      </w:pPr>
      <w:hyperlink w:anchor="_Toc72226418" w:history="1">
        <w:r w:rsidR="0070115F" w:rsidRPr="0070115F">
          <w:rPr>
            <w:rStyle w:val="Hyperlink"/>
            <w:rFonts w:ascii="Century Gothic" w:hAnsi="Century Gothic"/>
            <w:noProof/>
            <w:lang w:eastAsia="en-GB"/>
          </w:rPr>
          <w:t>5.1.1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shd w:val="clear" w:color="auto" w:fill="FFFFFF"/>
            <w:lang w:eastAsia="en-GB"/>
          </w:rPr>
          <w:t>Exkurs: Migration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_Toc72226418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14</w:t>
        </w:r>
        <w:r w:rsidR="0070115F" w:rsidRPr="0070115F">
          <w:rPr>
            <w:rFonts w:ascii="Century Gothic" w:hAnsi="Century Gothic"/>
            <w:noProof/>
            <w:webHidden/>
          </w:rPr>
          <w:fldChar w:fldCharType="end"/>
        </w:r>
      </w:hyperlink>
    </w:p>
    <w:p w14:paraId="5A6C6CDD" w14:textId="0068D98D" w:rsidR="0070115F" w:rsidRPr="0070115F" w:rsidRDefault="008F3806">
      <w:pPr>
        <w:pStyle w:val="TOC3"/>
        <w:tabs>
          <w:tab w:val="left" w:pos="1260"/>
          <w:tab w:val="right" w:leader="dot" w:pos="9062"/>
        </w:tabs>
        <w:rPr>
          <w:rFonts w:ascii="Century Gothic" w:eastAsiaTheme="minorEastAsia" w:hAnsi="Century Gothic"/>
          <w:noProof/>
          <w:sz w:val="24"/>
          <w:szCs w:val="24"/>
          <w:lang w:val="en-DE" w:eastAsia="en-GB"/>
        </w:rPr>
      </w:pPr>
      <w:hyperlink w:anchor="_Toc72226419" w:history="1">
        <w:r w:rsidR="0070115F" w:rsidRPr="0070115F">
          <w:rPr>
            <w:rStyle w:val="Hyperlink"/>
            <w:rFonts w:ascii="Century Gothic" w:hAnsi="Century Gothic"/>
            <w:noProof/>
          </w:rPr>
          <w:t>5.1.2</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Exkurs: Eloquent</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_Toc72226419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14</w:t>
        </w:r>
        <w:r w:rsidR="0070115F" w:rsidRPr="0070115F">
          <w:rPr>
            <w:rFonts w:ascii="Century Gothic" w:hAnsi="Century Gothic"/>
            <w:noProof/>
            <w:webHidden/>
          </w:rPr>
          <w:fldChar w:fldCharType="end"/>
        </w:r>
      </w:hyperlink>
    </w:p>
    <w:p w14:paraId="0C9937E0" w14:textId="1DFF34FD"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0" w:history="1">
        <w:r w:rsidR="0070115F" w:rsidRPr="0070115F">
          <w:rPr>
            <w:rStyle w:val="Hyperlink"/>
            <w:rFonts w:ascii="Century Gothic" w:hAnsi="Century Gothic"/>
            <w:b w:val="0"/>
            <w:bCs w:val="0"/>
            <w:noProof/>
          </w:rPr>
          <w:t>5.2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der Benutzeroberfläche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15</w:t>
        </w:r>
        <w:r w:rsidR="0070115F" w:rsidRPr="0070115F">
          <w:rPr>
            <w:rFonts w:ascii="Century Gothic" w:hAnsi="Century Gothic"/>
            <w:b w:val="0"/>
            <w:bCs w:val="0"/>
            <w:noProof/>
            <w:webHidden/>
          </w:rPr>
          <w:fldChar w:fldCharType="end"/>
        </w:r>
      </w:hyperlink>
    </w:p>
    <w:p w14:paraId="6D013AD4" w14:textId="283606A8" w:rsidR="0070115F" w:rsidRPr="0070115F" w:rsidRDefault="008F3806">
      <w:pPr>
        <w:pStyle w:val="TOC3"/>
        <w:tabs>
          <w:tab w:val="left" w:pos="1260"/>
          <w:tab w:val="right" w:leader="dot" w:pos="9062"/>
        </w:tabs>
        <w:rPr>
          <w:rFonts w:ascii="Century Gothic" w:eastAsiaTheme="minorEastAsia" w:hAnsi="Century Gothic"/>
          <w:noProof/>
          <w:sz w:val="24"/>
          <w:szCs w:val="24"/>
          <w:lang w:val="en-DE" w:eastAsia="en-GB"/>
        </w:rPr>
      </w:pPr>
      <w:hyperlink w:anchor="_Toc72226421" w:history="1">
        <w:r w:rsidR="0070115F" w:rsidRPr="0070115F">
          <w:rPr>
            <w:rStyle w:val="Hyperlink"/>
            <w:rFonts w:ascii="Century Gothic" w:hAnsi="Century Gothic"/>
            <w:noProof/>
          </w:rPr>
          <w:t>5.2.1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rPr>
          <w:t>Exkurs: Blade</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_Toc72226421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15</w:t>
        </w:r>
        <w:r w:rsidR="0070115F" w:rsidRPr="0070115F">
          <w:rPr>
            <w:rFonts w:ascii="Century Gothic" w:hAnsi="Century Gothic"/>
            <w:noProof/>
            <w:webHidden/>
          </w:rPr>
          <w:fldChar w:fldCharType="end"/>
        </w:r>
      </w:hyperlink>
    </w:p>
    <w:p w14:paraId="633AC888" w14:textId="1AA95627"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2" w:history="1">
        <w:r w:rsidR="0070115F" w:rsidRPr="0070115F">
          <w:rPr>
            <w:rStyle w:val="Hyperlink"/>
            <w:rFonts w:ascii="Century Gothic" w:eastAsia="Times New Roman" w:hAnsi="Century Gothic"/>
            <w:b w:val="0"/>
            <w:bCs w:val="0"/>
            <w:noProof/>
            <w:lang w:eastAsia="en-GB"/>
          </w:rPr>
          <w:t>5.3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eastAsia="Times New Roman" w:hAnsi="Century Gothic"/>
            <w:b w:val="0"/>
            <w:bCs w:val="0"/>
            <w:noProof/>
            <w:lang w:eastAsia="en-GB"/>
          </w:rPr>
          <w:t>Implementierung der Routen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15</w:t>
        </w:r>
        <w:r w:rsidR="0070115F" w:rsidRPr="0070115F">
          <w:rPr>
            <w:rFonts w:ascii="Century Gothic" w:hAnsi="Century Gothic"/>
            <w:b w:val="0"/>
            <w:bCs w:val="0"/>
            <w:noProof/>
            <w:webHidden/>
          </w:rPr>
          <w:fldChar w:fldCharType="end"/>
        </w:r>
      </w:hyperlink>
    </w:p>
    <w:p w14:paraId="612BEA70" w14:textId="0F9F1EB1" w:rsidR="0070115F" w:rsidRPr="0070115F" w:rsidRDefault="008F3806">
      <w:pPr>
        <w:pStyle w:val="TOC3"/>
        <w:tabs>
          <w:tab w:val="left" w:pos="1260"/>
          <w:tab w:val="right" w:leader="dot" w:pos="9062"/>
        </w:tabs>
        <w:rPr>
          <w:rFonts w:ascii="Century Gothic" w:eastAsiaTheme="minorEastAsia" w:hAnsi="Century Gothic"/>
          <w:noProof/>
          <w:sz w:val="24"/>
          <w:szCs w:val="24"/>
          <w:lang w:val="en-DE" w:eastAsia="en-GB"/>
        </w:rPr>
      </w:pPr>
      <w:hyperlink w:anchor="_Toc72226423" w:history="1">
        <w:r w:rsidR="0070115F" w:rsidRPr="0070115F">
          <w:rPr>
            <w:rStyle w:val="Hyperlink"/>
            <w:rFonts w:ascii="Century Gothic" w:hAnsi="Century Gothic"/>
            <w:noProof/>
            <w:lang w:eastAsia="en-GB"/>
          </w:rPr>
          <w:t>5.3.1</w:t>
        </w:r>
        <w:r w:rsidR="0070115F" w:rsidRPr="0070115F">
          <w:rPr>
            <w:rFonts w:ascii="Century Gothic" w:eastAsiaTheme="minorEastAsia" w:hAnsi="Century Gothic"/>
            <w:noProof/>
            <w:sz w:val="24"/>
            <w:szCs w:val="24"/>
            <w:lang w:val="en-DE" w:eastAsia="en-GB"/>
          </w:rPr>
          <w:tab/>
        </w:r>
        <w:r w:rsidR="0070115F" w:rsidRPr="0070115F">
          <w:rPr>
            <w:rStyle w:val="Hyperlink"/>
            <w:rFonts w:ascii="Century Gothic" w:hAnsi="Century Gothic"/>
            <w:noProof/>
            <w:lang w:eastAsia="en-GB"/>
          </w:rPr>
          <w:t>Exkurs: Routing</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_Toc72226423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15</w:t>
        </w:r>
        <w:r w:rsidR="0070115F" w:rsidRPr="0070115F">
          <w:rPr>
            <w:rFonts w:ascii="Century Gothic" w:hAnsi="Century Gothic"/>
            <w:noProof/>
            <w:webHidden/>
          </w:rPr>
          <w:fldChar w:fldCharType="end"/>
        </w:r>
      </w:hyperlink>
    </w:p>
    <w:p w14:paraId="6CCDAD24" w14:textId="79552199"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4" w:history="1">
        <w:r w:rsidR="0070115F" w:rsidRPr="0070115F">
          <w:rPr>
            <w:rStyle w:val="Hyperlink"/>
            <w:rFonts w:ascii="Century Gothic" w:hAnsi="Century Gothic"/>
            <w:b w:val="0"/>
            <w:bCs w:val="0"/>
            <w:noProof/>
          </w:rPr>
          <w:t>5.4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der Controller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15</w:t>
        </w:r>
        <w:r w:rsidR="0070115F" w:rsidRPr="0070115F">
          <w:rPr>
            <w:rFonts w:ascii="Century Gothic" w:hAnsi="Century Gothic"/>
            <w:b w:val="0"/>
            <w:bCs w:val="0"/>
            <w:noProof/>
            <w:webHidden/>
          </w:rPr>
          <w:fldChar w:fldCharType="end"/>
        </w:r>
      </w:hyperlink>
    </w:p>
    <w:p w14:paraId="297831D8" w14:textId="76DAC1E3"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5" w:history="1">
        <w:r w:rsidR="0070115F" w:rsidRPr="0070115F">
          <w:rPr>
            <w:rStyle w:val="Hyperlink"/>
            <w:rFonts w:ascii="Century Gothic" w:hAnsi="Century Gothic"/>
            <w:b w:val="0"/>
            <w:bCs w:val="0"/>
            <w:noProof/>
          </w:rPr>
          <w:t>5.5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Implementierung der E-Mail Notifications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16</w:t>
        </w:r>
        <w:r w:rsidR="0070115F" w:rsidRPr="0070115F">
          <w:rPr>
            <w:rFonts w:ascii="Century Gothic" w:hAnsi="Century Gothic"/>
            <w:b w:val="0"/>
            <w:bCs w:val="0"/>
            <w:noProof/>
            <w:webHidden/>
          </w:rPr>
          <w:fldChar w:fldCharType="end"/>
        </w:r>
      </w:hyperlink>
    </w:p>
    <w:p w14:paraId="031CF760" w14:textId="1B650071"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6" w:history="1">
        <w:r w:rsidR="0070115F" w:rsidRPr="0070115F">
          <w:rPr>
            <w:rStyle w:val="Hyperlink"/>
            <w:rFonts w:ascii="Century Gothic" w:hAnsi="Century Gothic"/>
            <w:b w:val="0"/>
            <w:bCs w:val="0"/>
            <w:noProof/>
          </w:rPr>
          <w:t>5.6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Testen der Anwendung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16</w:t>
        </w:r>
        <w:r w:rsidR="0070115F" w:rsidRPr="0070115F">
          <w:rPr>
            <w:rFonts w:ascii="Century Gothic" w:hAnsi="Century Gothic"/>
            <w:b w:val="0"/>
            <w:bCs w:val="0"/>
            <w:noProof/>
            <w:webHidden/>
          </w:rPr>
          <w:fldChar w:fldCharType="end"/>
        </w:r>
      </w:hyperlink>
    </w:p>
    <w:p w14:paraId="094AD16E" w14:textId="42DD04A5" w:rsidR="0070115F" w:rsidRPr="0070115F" w:rsidRDefault="008F3806">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27" w:history="1">
        <w:r w:rsidR="0070115F" w:rsidRPr="0070115F">
          <w:rPr>
            <w:rStyle w:val="Hyperlink"/>
            <w:rFonts w:ascii="Century Gothic" w:hAnsi="Century Gothic"/>
            <w:b w:val="0"/>
            <w:bCs w:val="0"/>
            <w:noProof/>
          </w:rPr>
          <w:t>6</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Abnahme- und Deployment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16511B3E" w14:textId="579F2CB3"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8" w:history="1">
        <w:r w:rsidR="0070115F" w:rsidRPr="0070115F">
          <w:rPr>
            <w:rStyle w:val="Hyperlink"/>
            <w:rFonts w:ascii="Century Gothic" w:hAnsi="Century Gothic"/>
            <w:b w:val="0"/>
            <w:bCs w:val="0"/>
            <w:noProof/>
          </w:rPr>
          <w:t>6.1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Code-Review</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408EDF6C" w14:textId="3F3916AB"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29" w:history="1">
        <w:r w:rsidR="0070115F" w:rsidRPr="0070115F">
          <w:rPr>
            <w:rStyle w:val="Hyperlink"/>
            <w:rFonts w:ascii="Century Gothic" w:hAnsi="Century Gothic"/>
            <w:b w:val="0"/>
            <w:bCs w:val="0"/>
            <w:noProof/>
          </w:rPr>
          <w:t>6.2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Deployment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_Toc72226429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441E0EE2" w14:textId="17870032" w:rsidR="0070115F" w:rsidRPr="0070115F" w:rsidRDefault="008F3806">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30" w:history="1">
        <w:r w:rsidR="0070115F" w:rsidRPr="0070115F">
          <w:rPr>
            <w:rStyle w:val="Hyperlink"/>
            <w:rFonts w:ascii="Century Gothic" w:hAnsi="Century Gothic"/>
            <w:b w:val="0"/>
            <w:bCs w:val="0"/>
            <w:noProof/>
          </w:rPr>
          <w:t>7</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Dokumentation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17</w:t>
        </w:r>
        <w:r w:rsidR="0070115F" w:rsidRPr="0070115F">
          <w:rPr>
            <w:rFonts w:ascii="Century Gothic" w:hAnsi="Century Gothic"/>
            <w:b w:val="0"/>
            <w:bCs w:val="0"/>
            <w:noProof/>
            <w:webHidden/>
          </w:rPr>
          <w:fldChar w:fldCharType="end"/>
        </w:r>
      </w:hyperlink>
    </w:p>
    <w:p w14:paraId="502DD1C3" w14:textId="0EE3CA6E" w:rsidR="0070115F" w:rsidRPr="0070115F" w:rsidRDefault="008F3806">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2226431" w:history="1">
        <w:r w:rsidR="0070115F" w:rsidRPr="0070115F">
          <w:rPr>
            <w:rStyle w:val="Hyperlink"/>
            <w:rFonts w:ascii="Century Gothic" w:hAnsi="Century Gothic"/>
            <w:b w:val="0"/>
            <w:bCs w:val="0"/>
            <w:noProof/>
          </w:rPr>
          <w:t>8</w:t>
        </w:r>
        <w:r w:rsidR="0070115F" w:rsidRPr="0070115F">
          <w:rPr>
            <w:rFonts w:ascii="Century Gothic" w:eastAsiaTheme="minorEastAsia" w:hAnsi="Century Gothic"/>
            <w:b w:val="0"/>
            <w:bCs w:val="0"/>
            <w:i w:val="0"/>
            <w:iCs w:val="0"/>
            <w:noProof/>
            <w:lang w:val="en-DE" w:eastAsia="en-GB"/>
          </w:rPr>
          <w:tab/>
        </w:r>
        <w:r w:rsidR="0070115F" w:rsidRPr="0070115F">
          <w:rPr>
            <w:rStyle w:val="Hyperlink"/>
            <w:rFonts w:ascii="Century Gothic" w:hAnsi="Century Gothic"/>
            <w:b w:val="0"/>
            <w:bCs w:val="0"/>
            <w:noProof/>
          </w:rPr>
          <w:t>Fazit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08D501A1" w14:textId="252B8495"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2" w:history="1">
        <w:r w:rsidR="0070115F" w:rsidRPr="0070115F">
          <w:rPr>
            <w:rStyle w:val="Hyperlink"/>
            <w:rFonts w:ascii="Century Gothic" w:hAnsi="Century Gothic"/>
            <w:b w:val="0"/>
            <w:bCs w:val="0"/>
            <w:noProof/>
          </w:rPr>
          <w:t>8.1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Soll-/ Ist-Vergleich</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6EAC4485" w14:textId="2506631D"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3" w:history="1">
        <w:r w:rsidR="0070115F" w:rsidRPr="0070115F">
          <w:rPr>
            <w:rStyle w:val="Hyperlink"/>
            <w:rFonts w:ascii="Century Gothic" w:hAnsi="Century Gothic"/>
            <w:b w:val="0"/>
            <w:bCs w:val="0"/>
            <w:noProof/>
          </w:rPr>
          <w:t>8.2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Lessons Learned</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61CD83A6" w14:textId="085C9848"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4" w:history="1">
        <w:r w:rsidR="0070115F" w:rsidRPr="0070115F">
          <w:rPr>
            <w:rStyle w:val="Hyperlink"/>
            <w:rFonts w:ascii="Century Gothic" w:hAnsi="Century Gothic"/>
            <w:b w:val="0"/>
            <w:bCs w:val="0"/>
            <w:noProof/>
          </w:rPr>
          <w:t>8.3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Ausblick</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18</w:t>
        </w:r>
        <w:r w:rsidR="0070115F" w:rsidRPr="0070115F">
          <w:rPr>
            <w:rFonts w:ascii="Century Gothic" w:hAnsi="Century Gothic"/>
            <w:b w:val="0"/>
            <w:bCs w:val="0"/>
            <w:noProof/>
            <w:webHidden/>
          </w:rPr>
          <w:fldChar w:fldCharType="end"/>
        </w:r>
      </w:hyperlink>
    </w:p>
    <w:p w14:paraId="24404F59" w14:textId="075ADEE1" w:rsidR="0070115F" w:rsidRPr="0070115F" w:rsidRDefault="008F3806">
      <w:pPr>
        <w:pStyle w:val="TOC1"/>
        <w:tabs>
          <w:tab w:val="right" w:leader="dot" w:pos="9062"/>
        </w:tabs>
        <w:rPr>
          <w:rFonts w:ascii="Century Gothic" w:eastAsiaTheme="minorEastAsia" w:hAnsi="Century Gothic"/>
          <w:b w:val="0"/>
          <w:bCs w:val="0"/>
          <w:i w:val="0"/>
          <w:iCs w:val="0"/>
          <w:noProof/>
          <w:lang w:val="en-DE" w:eastAsia="en-GB"/>
        </w:rPr>
      </w:pPr>
      <w:hyperlink w:anchor="_Toc72226435" w:history="1">
        <w:r w:rsidR="0070115F" w:rsidRPr="0070115F">
          <w:rPr>
            <w:rStyle w:val="Hyperlink"/>
            <w:rFonts w:ascii="Century Gothic" w:hAnsi="Century Gothic"/>
            <w:b w:val="0"/>
            <w:bCs w:val="0"/>
            <w:noProof/>
          </w:rPr>
          <w:t>Literaturverzeichnis</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19</w:t>
        </w:r>
        <w:r w:rsidR="0070115F" w:rsidRPr="0070115F">
          <w:rPr>
            <w:rFonts w:ascii="Century Gothic" w:hAnsi="Century Gothic"/>
            <w:b w:val="0"/>
            <w:bCs w:val="0"/>
            <w:noProof/>
            <w:webHidden/>
          </w:rPr>
          <w:fldChar w:fldCharType="end"/>
        </w:r>
      </w:hyperlink>
    </w:p>
    <w:p w14:paraId="5230CD37" w14:textId="73636E62" w:rsidR="0070115F" w:rsidRPr="0070115F" w:rsidRDefault="008F3806">
      <w:pPr>
        <w:pStyle w:val="TOC1"/>
        <w:tabs>
          <w:tab w:val="right" w:leader="dot" w:pos="9062"/>
        </w:tabs>
        <w:rPr>
          <w:rFonts w:ascii="Century Gothic" w:eastAsiaTheme="minorEastAsia" w:hAnsi="Century Gothic"/>
          <w:b w:val="0"/>
          <w:bCs w:val="0"/>
          <w:i w:val="0"/>
          <w:iCs w:val="0"/>
          <w:noProof/>
          <w:lang w:val="en-DE" w:eastAsia="en-GB"/>
        </w:rPr>
      </w:pPr>
      <w:hyperlink w:anchor="_Toc72226436" w:history="1">
        <w:r w:rsidR="0070115F" w:rsidRPr="0070115F">
          <w:rPr>
            <w:rStyle w:val="Hyperlink"/>
            <w:rFonts w:ascii="Century Gothic" w:hAnsi="Century Gothic"/>
            <w:b w:val="0"/>
            <w:bCs w:val="0"/>
            <w:noProof/>
          </w:rPr>
          <w:t>Quellen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19</w:t>
        </w:r>
        <w:r w:rsidR="0070115F" w:rsidRPr="0070115F">
          <w:rPr>
            <w:rFonts w:ascii="Century Gothic" w:hAnsi="Century Gothic"/>
            <w:b w:val="0"/>
            <w:bCs w:val="0"/>
            <w:noProof/>
            <w:webHidden/>
          </w:rPr>
          <w:fldChar w:fldCharType="end"/>
        </w:r>
      </w:hyperlink>
    </w:p>
    <w:p w14:paraId="353DA68D" w14:textId="7DE05ECA" w:rsidR="0070115F" w:rsidRPr="0070115F" w:rsidRDefault="008F3806">
      <w:pPr>
        <w:pStyle w:val="TOC1"/>
        <w:tabs>
          <w:tab w:val="right" w:leader="dot" w:pos="9062"/>
        </w:tabs>
        <w:rPr>
          <w:rFonts w:ascii="Century Gothic" w:eastAsiaTheme="minorEastAsia" w:hAnsi="Century Gothic"/>
          <w:b w:val="0"/>
          <w:bCs w:val="0"/>
          <w:i w:val="0"/>
          <w:iCs w:val="0"/>
          <w:noProof/>
          <w:lang w:val="en-DE" w:eastAsia="en-GB"/>
        </w:rPr>
      </w:pPr>
      <w:hyperlink w:anchor="_Toc72226437" w:history="1">
        <w:r w:rsidR="0070115F" w:rsidRPr="0070115F">
          <w:rPr>
            <w:rStyle w:val="Hyperlink"/>
            <w:rFonts w:ascii="Century Gothic" w:hAnsi="Century Gothic"/>
            <w:b w:val="0"/>
            <w:bCs w:val="0"/>
            <w:noProof/>
          </w:rPr>
          <w:t>Anhang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20</w:t>
        </w:r>
        <w:r w:rsidR="0070115F" w:rsidRPr="0070115F">
          <w:rPr>
            <w:rFonts w:ascii="Century Gothic" w:hAnsi="Century Gothic"/>
            <w:b w:val="0"/>
            <w:bCs w:val="0"/>
            <w:noProof/>
            <w:webHidden/>
          </w:rPr>
          <w:fldChar w:fldCharType="end"/>
        </w:r>
      </w:hyperlink>
    </w:p>
    <w:p w14:paraId="192B3476" w14:textId="29AC80B9"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8" w:history="1">
        <w:r w:rsidR="0070115F" w:rsidRPr="0070115F">
          <w:rPr>
            <w:rStyle w:val="Hyperlink"/>
            <w:rFonts w:ascii="Century Gothic" w:hAnsi="Century Gothic"/>
            <w:b w:val="0"/>
            <w:bCs w:val="0"/>
            <w:noProof/>
          </w:rPr>
          <w:t>A.1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Detaillierte Zeitplanung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20</w:t>
        </w:r>
        <w:r w:rsidR="0070115F" w:rsidRPr="0070115F">
          <w:rPr>
            <w:rFonts w:ascii="Century Gothic" w:hAnsi="Century Gothic"/>
            <w:b w:val="0"/>
            <w:bCs w:val="0"/>
            <w:noProof/>
            <w:webHidden/>
          </w:rPr>
          <w:fldChar w:fldCharType="end"/>
        </w:r>
      </w:hyperlink>
    </w:p>
    <w:p w14:paraId="2988400D" w14:textId="23683DD4"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39" w:history="1">
        <w:r w:rsidR="0070115F" w:rsidRPr="0070115F">
          <w:rPr>
            <w:rStyle w:val="Hyperlink"/>
            <w:rFonts w:ascii="Century Gothic" w:hAnsi="Century Gothic"/>
            <w:b w:val="0"/>
            <w:bCs w:val="0"/>
            <w:noProof/>
          </w:rPr>
          <w:t>A.2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Ressourcenplan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_Toc72226439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21</w:t>
        </w:r>
        <w:r w:rsidR="0070115F" w:rsidRPr="0070115F">
          <w:rPr>
            <w:rFonts w:ascii="Century Gothic" w:hAnsi="Century Gothic"/>
            <w:b w:val="0"/>
            <w:bCs w:val="0"/>
            <w:noProof/>
            <w:webHidden/>
          </w:rPr>
          <w:fldChar w:fldCharType="end"/>
        </w:r>
      </w:hyperlink>
    </w:p>
    <w:p w14:paraId="6B0DFA80" w14:textId="7E5288BC"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0" w:history="1">
        <w:r w:rsidR="0070115F" w:rsidRPr="0070115F">
          <w:rPr>
            <w:rStyle w:val="Hyperlink"/>
            <w:rFonts w:ascii="Century Gothic" w:hAnsi="Century Gothic"/>
            <w:b w:val="0"/>
            <w:bCs w:val="0"/>
            <w:noProof/>
          </w:rPr>
          <w:t>A.3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Ist-Analyse - Aktivitätsdiagramm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22</w:t>
        </w:r>
        <w:r w:rsidR="0070115F" w:rsidRPr="0070115F">
          <w:rPr>
            <w:rFonts w:ascii="Century Gothic" w:hAnsi="Century Gothic"/>
            <w:b w:val="0"/>
            <w:bCs w:val="0"/>
            <w:noProof/>
            <w:webHidden/>
          </w:rPr>
          <w:fldChar w:fldCharType="end"/>
        </w:r>
      </w:hyperlink>
    </w:p>
    <w:p w14:paraId="12500128" w14:textId="65C6788E"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1" w:history="1">
        <w:r w:rsidR="0070115F" w:rsidRPr="0070115F">
          <w:rPr>
            <w:rStyle w:val="Hyperlink"/>
            <w:rFonts w:ascii="Century Gothic" w:hAnsi="Century Gothic"/>
            <w:b w:val="0"/>
            <w:bCs w:val="0"/>
            <w:noProof/>
          </w:rPr>
          <w:t>A.4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Kalkulatorische Aufstellung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23</w:t>
        </w:r>
        <w:r w:rsidR="0070115F" w:rsidRPr="0070115F">
          <w:rPr>
            <w:rFonts w:ascii="Century Gothic" w:hAnsi="Century Gothic"/>
            <w:b w:val="0"/>
            <w:bCs w:val="0"/>
            <w:noProof/>
            <w:webHidden/>
          </w:rPr>
          <w:fldChar w:fldCharType="end"/>
        </w:r>
      </w:hyperlink>
    </w:p>
    <w:p w14:paraId="22490A5D" w14:textId="2AB71B80"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2" w:history="1">
        <w:r w:rsidR="0070115F" w:rsidRPr="0070115F">
          <w:rPr>
            <w:rStyle w:val="Hyperlink"/>
            <w:rFonts w:ascii="Century Gothic" w:hAnsi="Century Gothic"/>
            <w:b w:val="0"/>
            <w:bCs w:val="0"/>
            <w:noProof/>
          </w:rPr>
          <w:t>A.5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Zeiteinsparung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23</w:t>
        </w:r>
        <w:r w:rsidR="0070115F" w:rsidRPr="0070115F">
          <w:rPr>
            <w:rFonts w:ascii="Century Gothic" w:hAnsi="Century Gothic"/>
            <w:b w:val="0"/>
            <w:bCs w:val="0"/>
            <w:noProof/>
            <w:webHidden/>
          </w:rPr>
          <w:fldChar w:fldCharType="end"/>
        </w:r>
      </w:hyperlink>
    </w:p>
    <w:p w14:paraId="671F596A" w14:textId="38F5DFEB"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3" w:history="1">
        <w:r w:rsidR="0070115F" w:rsidRPr="0070115F">
          <w:rPr>
            <w:rStyle w:val="Hyperlink"/>
            <w:rFonts w:ascii="Century Gothic" w:hAnsi="Century Gothic"/>
            <w:b w:val="0"/>
            <w:bCs w:val="0"/>
            <w:noProof/>
          </w:rPr>
          <w:t>A.6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Anwendungsfälle – Use-Case-Diagramm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24</w:t>
        </w:r>
        <w:r w:rsidR="0070115F" w:rsidRPr="0070115F">
          <w:rPr>
            <w:rFonts w:ascii="Century Gothic" w:hAnsi="Century Gothic"/>
            <w:b w:val="0"/>
            <w:bCs w:val="0"/>
            <w:noProof/>
            <w:webHidden/>
          </w:rPr>
          <w:fldChar w:fldCharType="end"/>
        </w:r>
      </w:hyperlink>
    </w:p>
    <w:p w14:paraId="38B62A39" w14:textId="1927C505"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4" w:history="1">
        <w:r w:rsidR="0070115F" w:rsidRPr="0070115F">
          <w:rPr>
            <w:rStyle w:val="Hyperlink"/>
            <w:rFonts w:ascii="Century Gothic" w:hAnsi="Century Gothic"/>
            <w:b w:val="0"/>
            <w:bCs w:val="0"/>
            <w:noProof/>
          </w:rPr>
          <w:t>A.7</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Auszug Lastenheft</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25</w:t>
        </w:r>
        <w:r w:rsidR="0070115F" w:rsidRPr="0070115F">
          <w:rPr>
            <w:rFonts w:ascii="Century Gothic" w:hAnsi="Century Gothic"/>
            <w:b w:val="0"/>
            <w:bCs w:val="0"/>
            <w:noProof/>
            <w:webHidden/>
          </w:rPr>
          <w:fldChar w:fldCharType="end"/>
        </w:r>
      </w:hyperlink>
    </w:p>
    <w:p w14:paraId="3F7EAA11" w14:textId="4A577750"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5" w:history="1">
        <w:r w:rsidR="0070115F" w:rsidRPr="0070115F">
          <w:rPr>
            <w:rStyle w:val="Hyperlink"/>
            <w:rFonts w:ascii="Century Gothic" w:hAnsi="Century Gothic"/>
            <w:b w:val="0"/>
            <w:bCs w:val="0"/>
            <w:noProof/>
          </w:rPr>
          <w:t>A.8</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Mockup - Formular</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26</w:t>
        </w:r>
        <w:r w:rsidR="0070115F" w:rsidRPr="0070115F">
          <w:rPr>
            <w:rFonts w:ascii="Century Gothic" w:hAnsi="Century Gothic"/>
            <w:b w:val="0"/>
            <w:bCs w:val="0"/>
            <w:noProof/>
            <w:webHidden/>
          </w:rPr>
          <w:fldChar w:fldCharType="end"/>
        </w:r>
      </w:hyperlink>
    </w:p>
    <w:p w14:paraId="794F3473" w14:textId="438733C6" w:rsidR="0070115F" w:rsidRPr="0070115F" w:rsidRDefault="008F3806">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2226446" w:history="1">
        <w:r w:rsidR="0070115F" w:rsidRPr="0070115F">
          <w:rPr>
            <w:rStyle w:val="Hyperlink"/>
            <w:rFonts w:ascii="Century Gothic" w:hAnsi="Century Gothic"/>
            <w:b w:val="0"/>
            <w:bCs w:val="0"/>
            <w:noProof/>
          </w:rPr>
          <w:t>A.9</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 xml:space="preserve"> Mockup - Dashboard</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26</w:t>
        </w:r>
        <w:r w:rsidR="0070115F" w:rsidRPr="0070115F">
          <w:rPr>
            <w:rFonts w:ascii="Century Gothic" w:hAnsi="Century Gothic"/>
            <w:b w:val="0"/>
            <w:bCs w:val="0"/>
            <w:noProof/>
            <w:webHidden/>
          </w:rPr>
          <w:fldChar w:fldCharType="end"/>
        </w:r>
      </w:hyperlink>
    </w:p>
    <w:p w14:paraId="6E9C1DA8" w14:textId="5B470E3D"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47" w:history="1">
        <w:r w:rsidR="0070115F" w:rsidRPr="0070115F">
          <w:rPr>
            <w:rStyle w:val="Hyperlink"/>
            <w:rFonts w:ascii="Century Gothic" w:hAnsi="Century Gothic"/>
            <w:b w:val="0"/>
            <w:bCs w:val="0"/>
            <w:noProof/>
          </w:rPr>
          <w:t>A.10</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Entity Relationship Modell</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27</w:t>
        </w:r>
        <w:r w:rsidR="0070115F" w:rsidRPr="0070115F">
          <w:rPr>
            <w:rFonts w:ascii="Century Gothic" w:hAnsi="Century Gothic"/>
            <w:b w:val="0"/>
            <w:bCs w:val="0"/>
            <w:noProof/>
            <w:webHidden/>
          </w:rPr>
          <w:fldChar w:fldCharType="end"/>
        </w:r>
      </w:hyperlink>
    </w:p>
    <w:p w14:paraId="762A95DD" w14:textId="790A82C8"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48" w:history="1">
        <w:r w:rsidR="0070115F" w:rsidRPr="0070115F">
          <w:rPr>
            <w:rStyle w:val="Hyperlink"/>
            <w:rFonts w:ascii="Century Gothic" w:hAnsi="Century Gothic"/>
            <w:b w:val="0"/>
            <w:bCs w:val="0"/>
            <w:noProof/>
            <w:lang w:val="en-US"/>
          </w:rPr>
          <w:t>A.11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lang w:val="en-US"/>
          </w:rPr>
          <w:t>Request Eloquent Model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28</w:t>
        </w:r>
        <w:r w:rsidR="0070115F" w:rsidRPr="0070115F">
          <w:rPr>
            <w:rFonts w:ascii="Century Gothic" w:hAnsi="Century Gothic"/>
            <w:b w:val="0"/>
            <w:bCs w:val="0"/>
            <w:noProof/>
            <w:webHidden/>
          </w:rPr>
          <w:fldChar w:fldCharType="end"/>
        </w:r>
      </w:hyperlink>
    </w:p>
    <w:p w14:paraId="5AC42569" w14:textId="64342158"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49" w:history="1">
        <w:r w:rsidR="0070115F" w:rsidRPr="0070115F">
          <w:rPr>
            <w:rStyle w:val="Hyperlink"/>
            <w:rFonts w:ascii="Century Gothic" w:hAnsi="Century Gothic"/>
            <w:b w:val="0"/>
            <w:bCs w:val="0"/>
            <w:noProof/>
          </w:rPr>
          <w:t>A.12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w:t>
        </w:r>
        <w:r w:rsidR="0070115F" w:rsidRPr="0070115F">
          <w:rPr>
            <w:rStyle w:val="Hyperlink"/>
            <w:rFonts w:ascii="Century Gothic" w:hAnsi="Century Gothic"/>
            <w:b w:val="0"/>
            <w:bCs w:val="0"/>
            <w:noProof/>
            <w:lang w:val="en-US"/>
          </w:rPr>
          <w:t>equest Migration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_Toc72226449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29</w:t>
        </w:r>
        <w:r w:rsidR="0070115F" w:rsidRPr="0070115F">
          <w:rPr>
            <w:rFonts w:ascii="Century Gothic" w:hAnsi="Century Gothic"/>
            <w:b w:val="0"/>
            <w:bCs w:val="0"/>
            <w:noProof/>
            <w:webHidden/>
          </w:rPr>
          <w:fldChar w:fldCharType="end"/>
        </w:r>
      </w:hyperlink>
    </w:p>
    <w:p w14:paraId="31DC1D2A" w14:textId="1867F778"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0" w:history="1">
        <w:r w:rsidR="0070115F" w:rsidRPr="0070115F">
          <w:rPr>
            <w:rStyle w:val="Hyperlink"/>
            <w:rFonts w:ascii="Century Gothic" w:hAnsi="Century Gothic"/>
            <w:b w:val="0"/>
            <w:bCs w:val="0"/>
            <w:noProof/>
          </w:rPr>
          <w:t>A.13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Request - Klassendiagramm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_Toc72226450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30</w:t>
        </w:r>
        <w:r w:rsidR="0070115F" w:rsidRPr="0070115F">
          <w:rPr>
            <w:rFonts w:ascii="Century Gothic" w:hAnsi="Century Gothic"/>
            <w:b w:val="0"/>
            <w:bCs w:val="0"/>
            <w:noProof/>
            <w:webHidden/>
          </w:rPr>
          <w:fldChar w:fldCharType="end"/>
        </w:r>
      </w:hyperlink>
    </w:p>
    <w:p w14:paraId="64579CF0" w14:textId="1279F1C9"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1" w:history="1">
        <w:r w:rsidR="0070115F" w:rsidRPr="0070115F">
          <w:rPr>
            <w:rStyle w:val="Hyperlink"/>
            <w:rFonts w:ascii="Century Gothic" w:hAnsi="Century Gothic"/>
            <w:b w:val="0"/>
            <w:bCs w:val="0"/>
            <w:noProof/>
          </w:rPr>
          <w:t>A.14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Composer Spezifikation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31</w:t>
        </w:r>
        <w:r w:rsidR="0070115F" w:rsidRPr="0070115F">
          <w:rPr>
            <w:rFonts w:ascii="Century Gothic" w:hAnsi="Century Gothic"/>
            <w:b w:val="0"/>
            <w:bCs w:val="0"/>
            <w:noProof/>
            <w:webHidden/>
          </w:rPr>
          <w:fldChar w:fldCharType="end"/>
        </w:r>
      </w:hyperlink>
    </w:p>
    <w:p w14:paraId="102C845F" w14:textId="2DDBD4BC"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2" w:history="1">
        <w:r w:rsidR="0070115F" w:rsidRPr="0070115F">
          <w:rPr>
            <w:rStyle w:val="Hyperlink"/>
            <w:rFonts w:ascii="Century Gothic" w:hAnsi="Century Gothic"/>
            <w:b w:val="0"/>
            <w:bCs w:val="0"/>
            <w:noProof/>
          </w:rPr>
          <w:t>A.15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Composer Spezifikation – Erklärung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32</w:t>
        </w:r>
        <w:r w:rsidR="0070115F" w:rsidRPr="0070115F">
          <w:rPr>
            <w:rFonts w:ascii="Century Gothic" w:hAnsi="Century Gothic"/>
            <w:b w:val="0"/>
            <w:bCs w:val="0"/>
            <w:noProof/>
            <w:webHidden/>
          </w:rPr>
          <w:fldChar w:fldCharType="end"/>
        </w:r>
      </w:hyperlink>
    </w:p>
    <w:p w14:paraId="16DEFA8B" w14:textId="786CFEC8"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3" w:history="1">
        <w:r w:rsidR="0070115F" w:rsidRPr="0070115F">
          <w:rPr>
            <w:rStyle w:val="Hyperlink"/>
            <w:rFonts w:ascii="Century Gothic" w:hAnsi="Century Gothic"/>
            <w:b w:val="0"/>
            <w:bCs w:val="0"/>
            <w:noProof/>
          </w:rPr>
          <w:t>A.16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Routen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33</w:t>
        </w:r>
        <w:r w:rsidR="0070115F" w:rsidRPr="0070115F">
          <w:rPr>
            <w:rFonts w:ascii="Century Gothic" w:hAnsi="Century Gothic"/>
            <w:b w:val="0"/>
            <w:bCs w:val="0"/>
            <w:noProof/>
            <w:webHidden/>
          </w:rPr>
          <w:fldChar w:fldCharType="end"/>
        </w:r>
      </w:hyperlink>
    </w:p>
    <w:p w14:paraId="033E6BA9" w14:textId="64A453ED"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4" w:history="1">
        <w:r w:rsidR="0070115F" w:rsidRPr="0070115F">
          <w:rPr>
            <w:rStyle w:val="Hyperlink"/>
            <w:rFonts w:ascii="Century Gothic" w:hAnsi="Century Gothic"/>
            <w:b w:val="0"/>
            <w:bCs w:val="0"/>
            <w:noProof/>
          </w:rPr>
          <w:t>A.17</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Blade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34</w:t>
        </w:r>
        <w:r w:rsidR="0070115F" w:rsidRPr="0070115F">
          <w:rPr>
            <w:rFonts w:ascii="Century Gothic" w:hAnsi="Century Gothic"/>
            <w:b w:val="0"/>
            <w:bCs w:val="0"/>
            <w:noProof/>
            <w:webHidden/>
          </w:rPr>
          <w:fldChar w:fldCharType="end"/>
        </w:r>
      </w:hyperlink>
    </w:p>
    <w:p w14:paraId="0CB4D89D" w14:textId="2F4817A0"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55" w:history="1">
        <w:r w:rsidR="0070115F" w:rsidRPr="0070115F">
          <w:rPr>
            <w:rStyle w:val="Hyperlink"/>
            <w:rFonts w:ascii="Century Gothic" w:hAnsi="Century Gothic"/>
            <w:b w:val="0"/>
            <w:bCs w:val="0"/>
            <w:noProof/>
          </w:rPr>
          <w:t>A.18</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Screenshots der Applikation</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_Toc72226455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35</w:t>
        </w:r>
        <w:r w:rsidR="0070115F" w:rsidRPr="0070115F">
          <w:rPr>
            <w:rFonts w:ascii="Century Gothic" w:hAnsi="Century Gothic"/>
            <w:b w:val="0"/>
            <w:bCs w:val="0"/>
            <w:noProof/>
            <w:webHidden/>
          </w:rPr>
          <w:fldChar w:fldCharType="end"/>
        </w:r>
      </w:hyperlink>
    </w:p>
    <w:p w14:paraId="10E6A494" w14:textId="37C595F1" w:rsidR="0070115F" w:rsidRPr="0070115F" w:rsidRDefault="008F3806">
      <w:pPr>
        <w:pStyle w:val="TOC3"/>
        <w:tabs>
          <w:tab w:val="right" w:leader="dot" w:pos="9062"/>
        </w:tabs>
        <w:rPr>
          <w:rFonts w:ascii="Century Gothic" w:eastAsiaTheme="minorEastAsia" w:hAnsi="Century Gothic"/>
          <w:noProof/>
          <w:sz w:val="24"/>
          <w:szCs w:val="24"/>
          <w:lang w:val="en-DE" w:eastAsia="en-GB"/>
        </w:rPr>
      </w:pPr>
      <w:hyperlink w:anchor="_Toc72226456" w:history="1">
        <w:r w:rsidR="0070115F" w:rsidRPr="0070115F">
          <w:rPr>
            <w:rStyle w:val="Hyperlink"/>
            <w:rFonts w:ascii="Century Gothic" w:hAnsi="Century Gothic"/>
            <w:noProof/>
          </w:rPr>
          <w:t>A.18.1  Login-Maske</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_Toc72226456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35</w:t>
        </w:r>
        <w:r w:rsidR="0070115F" w:rsidRPr="0070115F">
          <w:rPr>
            <w:rFonts w:ascii="Century Gothic" w:hAnsi="Century Gothic"/>
            <w:noProof/>
            <w:webHidden/>
          </w:rPr>
          <w:fldChar w:fldCharType="end"/>
        </w:r>
      </w:hyperlink>
    </w:p>
    <w:p w14:paraId="7B448C4E" w14:textId="092F43CF" w:rsidR="0070115F" w:rsidRPr="0070115F" w:rsidRDefault="008F3806">
      <w:pPr>
        <w:pStyle w:val="TOC3"/>
        <w:tabs>
          <w:tab w:val="right" w:leader="dot" w:pos="9062"/>
        </w:tabs>
        <w:rPr>
          <w:rFonts w:ascii="Century Gothic" w:eastAsiaTheme="minorEastAsia" w:hAnsi="Century Gothic"/>
          <w:noProof/>
          <w:sz w:val="24"/>
          <w:szCs w:val="24"/>
          <w:lang w:val="en-DE" w:eastAsia="en-GB"/>
        </w:rPr>
      </w:pPr>
      <w:hyperlink w:anchor="_Toc72226457" w:history="1">
        <w:r w:rsidR="0070115F" w:rsidRPr="0070115F">
          <w:rPr>
            <w:rStyle w:val="Hyperlink"/>
            <w:rFonts w:ascii="Century Gothic" w:hAnsi="Century Gothic"/>
            <w:noProof/>
          </w:rPr>
          <w:t>A.18.2  Dashboard</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_Toc72226457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35</w:t>
        </w:r>
        <w:r w:rsidR="0070115F" w:rsidRPr="0070115F">
          <w:rPr>
            <w:rFonts w:ascii="Century Gothic" w:hAnsi="Century Gothic"/>
            <w:noProof/>
            <w:webHidden/>
          </w:rPr>
          <w:fldChar w:fldCharType="end"/>
        </w:r>
      </w:hyperlink>
    </w:p>
    <w:p w14:paraId="0FC79964" w14:textId="09D870D8" w:rsidR="0070115F" w:rsidRPr="0070115F" w:rsidRDefault="008F3806">
      <w:pPr>
        <w:pStyle w:val="TOC3"/>
        <w:tabs>
          <w:tab w:val="right" w:leader="dot" w:pos="9062"/>
        </w:tabs>
        <w:rPr>
          <w:rFonts w:ascii="Century Gothic" w:eastAsiaTheme="minorEastAsia" w:hAnsi="Century Gothic"/>
          <w:noProof/>
          <w:sz w:val="24"/>
          <w:szCs w:val="24"/>
          <w:lang w:val="en-DE" w:eastAsia="en-GB"/>
        </w:rPr>
      </w:pPr>
      <w:hyperlink w:anchor="_Toc72226458" w:history="1">
        <w:r w:rsidR="0070115F" w:rsidRPr="0070115F">
          <w:rPr>
            <w:rStyle w:val="Hyperlink"/>
            <w:rFonts w:ascii="Century Gothic" w:hAnsi="Century Gothic"/>
            <w:noProof/>
          </w:rPr>
          <w:t>A.18.3  Erstellungs-Maske</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_Toc72226458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36</w:t>
        </w:r>
        <w:r w:rsidR="0070115F" w:rsidRPr="0070115F">
          <w:rPr>
            <w:rFonts w:ascii="Century Gothic" w:hAnsi="Century Gothic"/>
            <w:noProof/>
            <w:webHidden/>
          </w:rPr>
          <w:fldChar w:fldCharType="end"/>
        </w:r>
      </w:hyperlink>
    </w:p>
    <w:p w14:paraId="775455BC" w14:textId="7789762B" w:rsidR="0070115F" w:rsidRPr="0070115F" w:rsidRDefault="008F3806">
      <w:pPr>
        <w:pStyle w:val="TOC3"/>
        <w:tabs>
          <w:tab w:val="right" w:leader="dot" w:pos="9062"/>
        </w:tabs>
        <w:rPr>
          <w:rFonts w:ascii="Century Gothic" w:eastAsiaTheme="minorEastAsia" w:hAnsi="Century Gothic"/>
          <w:noProof/>
          <w:sz w:val="24"/>
          <w:szCs w:val="24"/>
          <w:lang w:val="en-DE" w:eastAsia="en-GB"/>
        </w:rPr>
      </w:pPr>
      <w:hyperlink w:anchor="_Toc72226459" w:history="1">
        <w:r w:rsidR="0070115F" w:rsidRPr="0070115F">
          <w:rPr>
            <w:rStyle w:val="Hyperlink"/>
            <w:rFonts w:ascii="Century Gothic" w:hAnsi="Century Gothic"/>
            <w:noProof/>
          </w:rPr>
          <w:t>A.18.4  Antrags Administration</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_Toc72226459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37</w:t>
        </w:r>
        <w:r w:rsidR="0070115F" w:rsidRPr="0070115F">
          <w:rPr>
            <w:rFonts w:ascii="Century Gothic" w:hAnsi="Century Gothic"/>
            <w:noProof/>
            <w:webHidden/>
          </w:rPr>
          <w:fldChar w:fldCharType="end"/>
        </w:r>
      </w:hyperlink>
    </w:p>
    <w:p w14:paraId="796A0747" w14:textId="73C0AE60" w:rsidR="0070115F" w:rsidRPr="0070115F" w:rsidRDefault="008F3806">
      <w:pPr>
        <w:pStyle w:val="TOC3"/>
        <w:tabs>
          <w:tab w:val="right" w:leader="dot" w:pos="9062"/>
        </w:tabs>
        <w:rPr>
          <w:rFonts w:ascii="Century Gothic" w:eastAsiaTheme="minorEastAsia" w:hAnsi="Century Gothic"/>
          <w:noProof/>
          <w:sz w:val="24"/>
          <w:szCs w:val="24"/>
          <w:lang w:val="en-DE" w:eastAsia="en-GB"/>
        </w:rPr>
      </w:pPr>
      <w:hyperlink w:anchor="_Toc72226460" w:history="1">
        <w:r w:rsidR="0070115F" w:rsidRPr="0070115F">
          <w:rPr>
            <w:rStyle w:val="Hyperlink"/>
            <w:rFonts w:ascii="Century Gothic" w:hAnsi="Century Gothic"/>
            <w:noProof/>
          </w:rPr>
          <w:t>A.18.5  Antrags Übersicht</w:t>
        </w:r>
        <w:r w:rsidR="0070115F" w:rsidRPr="0070115F">
          <w:rPr>
            <w:rFonts w:ascii="Century Gothic" w:hAnsi="Century Gothic"/>
            <w:noProof/>
            <w:webHidden/>
          </w:rPr>
          <w:tab/>
        </w:r>
        <w:r w:rsidR="0070115F" w:rsidRPr="0070115F">
          <w:rPr>
            <w:rFonts w:ascii="Century Gothic" w:hAnsi="Century Gothic"/>
            <w:noProof/>
            <w:webHidden/>
          </w:rPr>
          <w:fldChar w:fldCharType="begin"/>
        </w:r>
        <w:r w:rsidR="0070115F" w:rsidRPr="0070115F">
          <w:rPr>
            <w:rFonts w:ascii="Century Gothic" w:hAnsi="Century Gothic"/>
            <w:noProof/>
            <w:webHidden/>
          </w:rPr>
          <w:instrText xml:space="preserve"> PAGEREF _Toc72226460 \h </w:instrText>
        </w:r>
        <w:r w:rsidR="0070115F" w:rsidRPr="0070115F">
          <w:rPr>
            <w:rFonts w:ascii="Century Gothic" w:hAnsi="Century Gothic"/>
            <w:noProof/>
            <w:webHidden/>
          </w:rPr>
        </w:r>
        <w:r w:rsidR="0070115F" w:rsidRPr="0070115F">
          <w:rPr>
            <w:rFonts w:ascii="Century Gothic" w:hAnsi="Century Gothic"/>
            <w:noProof/>
            <w:webHidden/>
          </w:rPr>
          <w:fldChar w:fldCharType="separate"/>
        </w:r>
        <w:r w:rsidR="0070115F" w:rsidRPr="0070115F">
          <w:rPr>
            <w:rFonts w:ascii="Century Gothic" w:hAnsi="Century Gothic"/>
            <w:noProof/>
            <w:webHidden/>
          </w:rPr>
          <w:t>38</w:t>
        </w:r>
        <w:r w:rsidR="0070115F" w:rsidRPr="0070115F">
          <w:rPr>
            <w:rFonts w:ascii="Century Gothic" w:hAnsi="Century Gothic"/>
            <w:noProof/>
            <w:webHidden/>
          </w:rPr>
          <w:fldChar w:fldCharType="end"/>
        </w:r>
      </w:hyperlink>
    </w:p>
    <w:p w14:paraId="73A623E7" w14:textId="7C52CC2D"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1" w:history="1">
        <w:r w:rsidR="0070115F" w:rsidRPr="0070115F">
          <w:rPr>
            <w:rStyle w:val="Hyperlink"/>
            <w:rFonts w:ascii="Century Gothic" w:hAnsi="Century Gothic"/>
            <w:b w:val="0"/>
            <w:bCs w:val="0"/>
            <w:noProof/>
          </w:rPr>
          <w:t>A.19</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Ist-Analyse – Word Vorlage</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_Toc72226461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39</w:t>
        </w:r>
        <w:r w:rsidR="0070115F" w:rsidRPr="0070115F">
          <w:rPr>
            <w:rFonts w:ascii="Century Gothic" w:hAnsi="Century Gothic"/>
            <w:b w:val="0"/>
            <w:bCs w:val="0"/>
            <w:noProof/>
            <w:webHidden/>
          </w:rPr>
          <w:fldChar w:fldCharType="end"/>
        </w:r>
      </w:hyperlink>
    </w:p>
    <w:p w14:paraId="47BC5186" w14:textId="673BBACC"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2" w:history="1">
        <w:r w:rsidR="0070115F" w:rsidRPr="0070115F">
          <w:rPr>
            <w:rStyle w:val="Hyperlink"/>
            <w:rFonts w:ascii="Century Gothic" w:hAnsi="Century Gothic"/>
            <w:b w:val="0"/>
            <w:bCs w:val="0"/>
            <w:noProof/>
          </w:rPr>
          <w:t>A.20</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Antrags Administration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_Toc72226462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40</w:t>
        </w:r>
        <w:r w:rsidR="0070115F" w:rsidRPr="0070115F">
          <w:rPr>
            <w:rFonts w:ascii="Century Gothic" w:hAnsi="Century Gothic"/>
            <w:b w:val="0"/>
            <w:bCs w:val="0"/>
            <w:noProof/>
            <w:webHidden/>
          </w:rPr>
          <w:fldChar w:fldCharType="end"/>
        </w:r>
      </w:hyperlink>
    </w:p>
    <w:p w14:paraId="1E905E38" w14:textId="1584DE79"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3" w:history="1">
        <w:r w:rsidR="0070115F" w:rsidRPr="0070115F">
          <w:rPr>
            <w:rStyle w:val="Hyperlink"/>
            <w:rFonts w:ascii="Century Gothic" w:hAnsi="Century Gothic"/>
            <w:b w:val="0"/>
            <w:bCs w:val="0"/>
            <w:noProof/>
            <w:lang w:val="en-US"/>
          </w:rPr>
          <w:t>A.21</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lang w:val="en-US"/>
          </w:rPr>
          <w:t>E-Mail Notification – Sequenzdiagram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_Toc72226463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42</w:t>
        </w:r>
        <w:r w:rsidR="0070115F" w:rsidRPr="0070115F">
          <w:rPr>
            <w:rFonts w:ascii="Century Gothic" w:hAnsi="Century Gothic"/>
            <w:b w:val="0"/>
            <w:bCs w:val="0"/>
            <w:noProof/>
            <w:webHidden/>
          </w:rPr>
          <w:fldChar w:fldCharType="end"/>
        </w:r>
      </w:hyperlink>
    </w:p>
    <w:p w14:paraId="237B4A56" w14:textId="18714FA5"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4" w:history="1">
        <w:r w:rsidR="0070115F" w:rsidRPr="0070115F">
          <w:rPr>
            <w:rStyle w:val="Hyperlink"/>
            <w:rFonts w:ascii="Century Gothic" w:hAnsi="Century Gothic"/>
            <w:b w:val="0"/>
            <w:bCs w:val="0"/>
            <w:noProof/>
          </w:rPr>
          <w:t>A.22</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Mailing - Codeauszug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_Toc72226464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43</w:t>
        </w:r>
        <w:r w:rsidR="0070115F" w:rsidRPr="0070115F">
          <w:rPr>
            <w:rFonts w:ascii="Century Gothic" w:hAnsi="Century Gothic"/>
            <w:b w:val="0"/>
            <w:bCs w:val="0"/>
            <w:noProof/>
            <w:webHidden/>
          </w:rPr>
          <w:fldChar w:fldCharType="end"/>
        </w:r>
      </w:hyperlink>
    </w:p>
    <w:p w14:paraId="4BDF7D5D" w14:textId="35DEB228"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5" w:history="1">
        <w:r w:rsidR="0070115F" w:rsidRPr="0070115F">
          <w:rPr>
            <w:rStyle w:val="Hyperlink"/>
            <w:rFonts w:ascii="Century Gothic" w:hAnsi="Century Gothic"/>
            <w:b w:val="0"/>
            <w:bCs w:val="0"/>
            <w:noProof/>
          </w:rPr>
          <w:t>A.23</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Enlightn Test – CLI 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_Toc72226465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44</w:t>
        </w:r>
        <w:r w:rsidR="0070115F" w:rsidRPr="0070115F">
          <w:rPr>
            <w:rFonts w:ascii="Century Gothic" w:hAnsi="Century Gothic"/>
            <w:b w:val="0"/>
            <w:bCs w:val="0"/>
            <w:noProof/>
            <w:webHidden/>
          </w:rPr>
          <w:fldChar w:fldCharType="end"/>
        </w:r>
      </w:hyperlink>
    </w:p>
    <w:p w14:paraId="57D9347F" w14:textId="4070A8C0"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6" w:history="1">
        <w:r w:rsidR="0070115F" w:rsidRPr="0070115F">
          <w:rPr>
            <w:rStyle w:val="Hyperlink"/>
            <w:rFonts w:ascii="Century Gothic" w:hAnsi="Century Gothic"/>
            <w:b w:val="0"/>
            <w:bCs w:val="0"/>
            <w:noProof/>
          </w:rPr>
          <w:t>A.24</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Soll-/Ist-Vergleich</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_Toc72226466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45</w:t>
        </w:r>
        <w:r w:rsidR="0070115F" w:rsidRPr="0070115F">
          <w:rPr>
            <w:rFonts w:ascii="Century Gothic" w:hAnsi="Century Gothic"/>
            <w:b w:val="0"/>
            <w:bCs w:val="0"/>
            <w:noProof/>
            <w:webHidden/>
          </w:rPr>
          <w:fldChar w:fldCharType="end"/>
        </w:r>
      </w:hyperlink>
    </w:p>
    <w:p w14:paraId="42BFD290" w14:textId="02000E99"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7" w:history="1">
        <w:r w:rsidR="0070115F" w:rsidRPr="0070115F">
          <w:rPr>
            <w:rStyle w:val="Hyperlink"/>
            <w:rFonts w:ascii="Century Gothic" w:hAnsi="Century Gothic"/>
            <w:b w:val="0"/>
            <w:bCs w:val="0"/>
            <w:noProof/>
          </w:rPr>
          <w:t>A.25</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Entwicklerdokumentation – Auszug</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_Toc72226467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45</w:t>
        </w:r>
        <w:r w:rsidR="0070115F" w:rsidRPr="0070115F">
          <w:rPr>
            <w:rFonts w:ascii="Century Gothic" w:hAnsi="Century Gothic"/>
            <w:b w:val="0"/>
            <w:bCs w:val="0"/>
            <w:noProof/>
            <w:webHidden/>
          </w:rPr>
          <w:fldChar w:fldCharType="end"/>
        </w:r>
      </w:hyperlink>
    </w:p>
    <w:p w14:paraId="53FDC3C4" w14:textId="62E1D454" w:rsidR="0070115F" w:rsidRPr="0070115F" w:rsidRDefault="008F3806">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2226468" w:history="1">
        <w:r w:rsidR="0070115F" w:rsidRPr="0070115F">
          <w:rPr>
            <w:rStyle w:val="Hyperlink"/>
            <w:rFonts w:ascii="Century Gothic" w:hAnsi="Century Gothic"/>
            <w:b w:val="0"/>
            <w:bCs w:val="0"/>
            <w:noProof/>
          </w:rPr>
          <w:t>A.26</w:t>
        </w:r>
        <w:r w:rsidR="0070115F" w:rsidRPr="0070115F">
          <w:rPr>
            <w:rFonts w:ascii="Century Gothic" w:eastAsiaTheme="minorEastAsia" w:hAnsi="Century Gothic"/>
            <w:b w:val="0"/>
            <w:bCs w:val="0"/>
            <w:noProof/>
            <w:sz w:val="24"/>
            <w:szCs w:val="24"/>
            <w:lang w:val="en-DE" w:eastAsia="en-GB"/>
          </w:rPr>
          <w:tab/>
        </w:r>
        <w:r w:rsidR="0070115F" w:rsidRPr="0070115F">
          <w:rPr>
            <w:rStyle w:val="Hyperlink"/>
            <w:rFonts w:ascii="Century Gothic" w:hAnsi="Century Gothic"/>
            <w:b w:val="0"/>
            <w:bCs w:val="0"/>
            <w:noProof/>
          </w:rPr>
          <w:t>Projektplanung - Gantt Diagramm</w:t>
        </w:r>
        <w:r w:rsidR="0070115F" w:rsidRPr="0070115F">
          <w:rPr>
            <w:rFonts w:ascii="Century Gothic" w:hAnsi="Century Gothic"/>
            <w:b w:val="0"/>
            <w:bCs w:val="0"/>
            <w:noProof/>
            <w:webHidden/>
          </w:rPr>
          <w:tab/>
        </w:r>
        <w:r w:rsidR="0070115F" w:rsidRPr="0070115F">
          <w:rPr>
            <w:rFonts w:ascii="Century Gothic" w:hAnsi="Century Gothic"/>
            <w:b w:val="0"/>
            <w:bCs w:val="0"/>
            <w:noProof/>
            <w:webHidden/>
          </w:rPr>
          <w:fldChar w:fldCharType="begin"/>
        </w:r>
        <w:r w:rsidR="0070115F" w:rsidRPr="0070115F">
          <w:rPr>
            <w:rFonts w:ascii="Century Gothic" w:hAnsi="Century Gothic"/>
            <w:b w:val="0"/>
            <w:bCs w:val="0"/>
            <w:noProof/>
            <w:webHidden/>
          </w:rPr>
          <w:instrText xml:space="preserve"> PAGEREF _Toc72226468 \h </w:instrText>
        </w:r>
        <w:r w:rsidR="0070115F" w:rsidRPr="0070115F">
          <w:rPr>
            <w:rFonts w:ascii="Century Gothic" w:hAnsi="Century Gothic"/>
            <w:b w:val="0"/>
            <w:bCs w:val="0"/>
            <w:noProof/>
            <w:webHidden/>
          </w:rPr>
        </w:r>
        <w:r w:rsidR="0070115F" w:rsidRPr="0070115F">
          <w:rPr>
            <w:rFonts w:ascii="Century Gothic" w:hAnsi="Century Gothic"/>
            <w:b w:val="0"/>
            <w:bCs w:val="0"/>
            <w:noProof/>
            <w:webHidden/>
          </w:rPr>
          <w:fldChar w:fldCharType="separate"/>
        </w:r>
        <w:r w:rsidR="0070115F" w:rsidRPr="0070115F">
          <w:rPr>
            <w:rFonts w:ascii="Century Gothic" w:hAnsi="Century Gothic"/>
            <w:b w:val="0"/>
            <w:bCs w:val="0"/>
            <w:noProof/>
            <w:webHidden/>
          </w:rPr>
          <w:t>47</w:t>
        </w:r>
        <w:r w:rsidR="0070115F" w:rsidRPr="0070115F">
          <w:rPr>
            <w:rFonts w:ascii="Century Gothic" w:hAnsi="Century Gothic"/>
            <w:b w:val="0"/>
            <w:bCs w:val="0"/>
            <w:noProof/>
            <w:webHidden/>
          </w:rPr>
          <w:fldChar w:fldCharType="end"/>
        </w:r>
      </w:hyperlink>
    </w:p>
    <w:p w14:paraId="6EDF7E55" w14:textId="494C0DCB" w:rsidR="00423FD2" w:rsidRPr="00423FD2" w:rsidRDefault="0070115F">
      <w:pPr>
        <w:rPr>
          <w:rFonts w:ascii="Century Gothic" w:eastAsiaTheme="majorEastAsia" w:hAnsi="Century Gothic" w:cstheme="majorBidi"/>
          <w:color w:val="9A1541"/>
          <w:sz w:val="32"/>
          <w:szCs w:val="32"/>
        </w:rPr>
      </w:pPr>
      <w:r w:rsidRPr="0070115F">
        <w:rPr>
          <w:rFonts w:ascii="Century Gothic" w:hAnsi="Century Gothic"/>
          <w:i/>
          <w:iCs/>
          <w:sz w:val="24"/>
          <w:szCs w:val="24"/>
        </w:rPr>
        <w:fldChar w:fldCharType="end"/>
      </w:r>
      <w:r w:rsidR="00423FD2" w:rsidRPr="00423FD2">
        <w:rPr>
          <w:rFonts w:ascii="Century Gothic" w:hAnsi="Century Gothic"/>
        </w:rPr>
        <w:br w:type="page"/>
      </w:r>
    </w:p>
    <w:p w14:paraId="514C7933" w14:textId="070960F9" w:rsidR="00E551CE" w:rsidRDefault="00E551CE" w:rsidP="00E551CE">
      <w:pPr>
        <w:pStyle w:val="Heading1"/>
        <w:numPr>
          <w:ilvl w:val="0"/>
          <w:numId w:val="0"/>
        </w:numPr>
        <w:ind w:left="432" w:hanging="432"/>
      </w:pPr>
      <w:bookmarkStart w:id="21" w:name="_Toc72226384"/>
      <w:r>
        <w:lastRenderedPageBreak/>
        <w:t>Tabellenverzeichnis</w:t>
      </w:r>
      <w:bookmarkEnd w:id="19"/>
      <w:bookmarkEnd w:id="20"/>
      <w:bookmarkEnd w:id="21"/>
    </w:p>
    <w:p w14:paraId="1E292C83" w14:textId="7539216D" w:rsidR="00E551CE" w:rsidRPr="00E551CE" w:rsidRDefault="00E551CE"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r w:rsidRPr="00E551CE">
        <w:rPr>
          <w:rFonts w:ascii="Century Gothic" w:hAnsi="Century Gothic"/>
          <w:i w:val="0"/>
          <w:iCs w:val="0"/>
          <w:color w:val="000000" w:themeColor="text1"/>
          <w:sz w:val="21"/>
          <w:szCs w:val="21"/>
          <w:lang w:val="en-US"/>
        </w:rPr>
        <w:fldChar w:fldCharType="begin"/>
      </w:r>
      <w:r w:rsidRPr="00E551CE">
        <w:rPr>
          <w:rFonts w:ascii="Century Gothic" w:hAnsi="Century Gothic"/>
          <w:i w:val="0"/>
          <w:iCs w:val="0"/>
          <w:color w:val="000000" w:themeColor="text1"/>
          <w:sz w:val="21"/>
          <w:szCs w:val="21"/>
          <w:lang w:val="en-US"/>
        </w:rPr>
        <w:instrText xml:space="preserve"> TOC \h \z \c "Tabelle" </w:instrText>
      </w:r>
      <w:r w:rsidRPr="00E551CE">
        <w:rPr>
          <w:rFonts w:ascii="Century Gothic" w:hAnsi="Century Gothic"/>
          <w:i w:val="0"/>
          <w:iCs w:val="0"/>
          <w:color w:val="000000" w:themeColor="text1"/>
          <w:sz w:val="21"/>
          <w:szCs w:val="21"/>
          <w:lang w:val="en-US"/>
        </w:rPr>
        <w:fldChar w:fldCharType="separate"/>
      </w:r>
      <w:hyperlink w:anchor="_Toc71913779" w:history="1">
        <w:r w:rsidRPr="00E551CE">
          <w:rPr>
            <w:rStyle w:val="Hyperlink"/>
            <w:rFonts w:ascii="Century Gothic" w:hAnsi="Century Gothic"/>
            <w:i w:val="0"/>
            <w:iCs w:val="0"/>
            <w:noProof/>
            <w:color w:val="000000" w:themeColor="text1"/>
            <w:sz w:val="21"/>
            <w:szCs w:val="21"/>
          </w:rPr>
          <w:t>Tabelle I – Grober Zeitplan</w:t>
        </w:r>
        <w:r w:rsidRPr="00E551CE">
          <w:rPr>
            <w:rFonts w:ascii="Century Gothic" w:hAnsi="Century Gothic"/>
            <w:i w:val="0"/>
            <w:iCs w:val="0"/>
            <w:noProof/>
            <w:webHidden/>
            <w:color w:val="000000" w:themeColor="text1"/>
            <w:sz w:val="21"/>
            <w:szCs w:val="21"/>
          </w:rPr>
          <w:tab/>
        </w:r>
        <w:r w:rsidRPr="00E551CE">
          <w:rPr>
            <w:rFonts w:ascii="Century Gothic" w:hAnsi="Century Gothic"/>
            <w:i w:val="0"/>
            <w:iCs w:val="0"/>
            <w:noProof/>
            <w:webHidden/>
            <w:color w:val="000000" w:themeColor="text1"/>
            <w:sz w:val="21"/>
            <w:szCs w:val="21"/>
          </w:rPr>
          <w:fldChar w:fldCharType="begin"/>
        </w:r>
        <w:r w:rsidRPr="00E551CE">
          <w:rPr>
            <w:rFonts w:ascii="Century Gothic" w:hAnsi="Century Gothic"/>
            <w:i w:val="0"/>
            <w:iCs w:val="0"/>
            <w:noProof/>
            <w:webHidden/>
            <w:color w:val="000000" w:themeColor="text1"/>
            <w:sz w:val="21"/>
            <w:szCs w:val="21"/>
          </w:rPr>
          <w:instrText xml:space="preserve"> PAGEREF _Toc71913779 \h </w:instrText>
        </w:r>
        <w:r w:rsidRPr="00E551CE">
          <w:rPr>
            <w:rFonts w:ascii="Century Gothic" w:hAnsi="Century Gothic"/>
            <w:i w:val="0"/>
            <w:iCs w:val="0"/>
            <w:noProof/>
            <w:webHidden/>
            <w:color w:val="000000" w:themeColor="text1"/>
            <w:sz w:val="21"/>
            <w:szCs w:val="21"/>
          </w:rPr>
        </w:r>
        <w:r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10</w:t>
        </w:r>
        <w:r w:rsidRPr="00E551CE">
          <w:rPr>
            <w:rFonts w:ascii="Century Gothic" w:hAnsi="Century Gothic"/>
            <w:i w:val="0"/>
            <w:iCs w:val="0"/>
            <w:noProof/>
            <w:webHidden/>
            <w:color w:val="000000" w:themeColor="text1"/>
            <w:sz w:val="21"/>
            <w:szCs w:val="21"/>
          </w:rPr>
          <w:fldChar w:fldCharType="end"/>
        </w:r>
      </w:hyperlink>
    </w:p>
    <w:p w14:paraId="2C9D56E9" w14:textId="7E05B927" w:rsidR="00E551CE" w:rsidRPr="00E551CE" w:rsidRDefault="008F3806"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0" w:history="1">
        <w:r w:rsidR="00E551CE" w:rsidRPr="00E551CE">
          <w:rPr>
            <w:rStyle w:val="Hyperlink"/>
            <w:rFonts w:ascii="Century Gothic" w:hAnsi="Century Gothic"/>
            <w:i w:val="0"/>
            <w:iCs w:val="0"/>
            <w:noProof/>
            <w:color w:val="000000" w:themeColor="text1"/>
            <w:sz w:val="21"/>
            <w:szCs w:val="21"/>
          </w:rPr>
          <w:t>Tabelle II - Detaillierte Aufwandsschätzung</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_Toc71913780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20</w:t>
        </w:r>
        <w:r w:rsidR="00E551CE" w:rsidRPr="00E551CE">
          <w:rPr>
            <w:rFonts w:ascii="Century Gothic" w:hAnsi="Century Gothic"/>
            <w:i w:val="0"/>
            <w:iCs w:val="0"/>
            <w:noProof/>
            <w:webHidden/>
            <w:color w:val="000000" w:themeColor="text1"/>
            <w:sz w:val="21"/>
            <w:szCs w:val="21"/>
          </w:rPr>
          <w:fldChar w:fldCharType="end"/>
        </w:r>
      </w:hyperlink>
    </w:p>
    <w:p w14:paraId="2B1C00C3" w14:textId="56EFCBEA" w:rsidR="00E551CE" w:rsidRPr="00E551CE" w:rsidRDefault="008F3806"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1" w:history="1">
        <w:r w:rsidR="00E551CE" w:rsidRPr="00E551CE">
          <w:rPr>
            <w:rStyle w:val="Hyperlink"/>
            <w:rFonts w:ascii="Century Gothic" w:hAnsi="Century Gothic"/>
            <w:i w:val="0"/>
            <w:iCs w:val="0"/>
            <w:noProof/>
            <w:color w:val="000000" w:themeColor="text1"/>
            <w:sz w:val="21"/>
            <w:szCs w:val="21"/>
          </w:rPr>
          <w:t>Tabelle III - Ressourcenplan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_Toc71913781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21</w:t>
        </w:r>
        <w:r w:rsidR="00E551CE" w:rsidRPr="00E551CE">
          <w:rPr>
            <w:rFonts w:ascii="Century Gothic" w:hAnsi="Century Gothic"/>
            <w:i w:val="0"/>
            <w:iCs w:val="0"/>
            <w:noProof/>
            <w:webHidden/>
            <w:color w:val="000000" w:themeColor="text1"/>
            <w:sz w:val="21"/>
            <w:szCs w:val="21"/>
          </w:rPr>
          <w:fldChar w:fldCharType="end"/>
        </w:r>
      </w:hyperlink>
    </w:p>
    <w:p w14:paraId="6C5603B1" w14:textId="45BC0F34" w:rsidR="00E551CE" w:rsidRPr="00E551CE" w:rsidRDefault="008F3806"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2" w:history="1">
        <w:r w:rsidR="00E551CE" w:rsidRPr="00E551CE">
          <w:rPr>
            <w:rStyle w:val="Hyperlink"/>
            <w:rFonts w:ascii="Century Gothic" w:hAnsi="Century Gothic"/>
            <w:i w:val="0"/>
            <w:iCs w:val="0"/>
            <w:noProof/>
            <w:color w:val="000000" w:themeColor="text1"/>
            <w:sz w:val="21"/>
            <w:szCs w:val="21"/>
          </w:rPr>
          <w:t>Tabelle IV - Kalkulatorische Aufstellung der Entwicklungskosten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_Toc71913782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3AD888C0" w14:textId="260B8258" w:rsidR="00E551CE" w:rsidRPr="00E551CE" w:rsidRDefault="008F3806"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3" w:history="1">
        <w:r w:rsidR="00E551CE" w:rsidRPr="00E551CE">
          <w:rPr>
            <w:rStyle w:val="Hyperlink"/>
            <w:rFonts w:ascii="Century Gothic" w:hAnsi="Century Gothic"/>
            <w:i w:val="0"/>
            <w:iCs w:val="0"/>
            <w:noProof/>
            <w:color w:val="000000" w:themeColor="text1"/>
            <w:sz w:val="21"/>
            <w:szCs w:val="21"/>
          </w:rPr>
          <w:t>Tabelle V - Zeiteinsparungskalkulation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_Toc71913783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2002F383" w14:textId="4CAC0F8A" w:rsidR="00E551CE" w:rsidRPr="00E551CE" w:rsidRDefault="008F3806"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4" w:history="1">
        <w:r w:rsidR="00E551CE" w:rsidRPr="00E551CE">
          <w:rPr>
            <w:rStyle w:val="Hyperlink"/>
            <w:rFonts w:ascii="Century Gothic" w:hAnsi="Century Gothic"/>
            <w:i w:val="0"/>
            <w:iCs w:val="0"/>
            <w:noProof/>
            <w:color w:val="000000" w:themeColor="text1"/>
            <w:sz w:val="21"/>
            <w:szCs w:val="21"/>
          </w:rPr>
          <w:t>Tabelle VI - Composer Spezifikation im Vergleich: Basis - Erweitert</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_Toc71913784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32</w:t>
        </w:r>
        <w:r w:rsidR="00E551CE" w:rsidRPr="00E551CE">
          <w:rPr>
            <w:rFonts w:ascii="Century Gothic" w:hAnsi="Century Gothic"/>
            <w:i w:val="0"/>
            <w:iCs w:val="0"/>
            <w:noProof/>
            <w:webHidden/>
            <w:color w:val="000000" w:themeColor="text1"/>
            <w:sz w:val="21"/>
            <w:szCs w:val="21"/>
          </w:rPr>
          <w:fldChar w:fldCharType="end"/>
        </w:r>
      </w:hyperlink>
    </w:p>
    <w:p w14:paraId="2C44A030" w14:textId="0F8A7534" w:rsidR="00E551CE" w:rsidRPr="00E551CE" w:rsidRDefault="008F3806"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5" w:history="1">
        <w:r w:rsidR="00E551CE" w:rsidRPr="00E551CE">
          <w:rPr>
            <w:rStyle w:val="Hyperlink"/>
            <w:rFonts w:ascii="Century Gothic" w:hAnsi="Century Gothic"/>
            <w:i w:val="0"/>
            <w:iCs w:val="0"/>
            <w:noProof/>
            <w:color w:val="000000" w:themeColor="text1"/>
            <w:sz w:val="21"/>
            <w:szCs w:val="21"/>
          </w:rPr>
          <w:t>Tabelle VII - Soll-/Ist Vergleich</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_Toc71913785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3A7743">
          <w:rPr>
            <w:rFonts w:ascii="Century Gothic" w:hAnsi="Century Gothic"/>
            <w:i w:val="0"/>
            <w:iCs w:val="0"/>
            <w:noProof/>
            <w:webHidden/>
            <w:color w:val="000000" w:themeColor="text1"/>
            <w:sz w:val="21"/>
            <w:szCs w:val="21"/>
          </w:rPr>
          <w:t>45</w:t>
        </w:r>
        <w:r w:rsidR="00E551CE" w:rsidRPr="00E551CE">
          <w:rPr>
            <w:rFonts w:ascii="Century Gothic" w:hAnsi="Century Gothic"/>
            <w:i w:val="0"/>
            <w:iCs w:val="0"/>
            <w:noProof/>
            <w:webHidden/>
            <w:color w:val="000000" w:themeColor="text1"/>
            <w:sz w:val="21"/>
            <w:szCs w:val="21"/>
          </w:rPr>
          <w:fldChar w:fldCharType="end"/>
        </w:r>
      </w:hyperlink>
    </w:p>
    <w:p w14:paraId="2E7804F6" w14:textId="6068EE78" w:rsidR="004879C6" w:rsidRPr="00E551CE" w:rsidRDefault="00E551CE" w:rsidP="00BF47B5">
      <w:pPr>
        <w:spacing w:line="360" w:lineRule="auto"/>
        <w:rPr>
          <w:szCs w:val="21"/>
          <w:lang w:val="en-US"/>
        </w:rPr>
      </w:pPr>
      <w:r w:rsidRPr="00E551CE">
        <w:rPr>
          <w:rFonts w:ascii="Century Gothic" w:hAnsi="Century Gothic"/>
          <w:color w:val="000000" w:themeColor="text1"/>
          <w:szCs w:val="21"/>
          <w:lang w:val="en-US"/>
        </w:rPr>
        <w:fldChar w:fldCharType="end"/>
      </w:r>
    </w:p>
    <w:p w14:paraId="21A8011A" w14:textId="60E35446" w:rsidR="00E55D8B" w:rsidRPr="004879C6" w:rsidRDefault="00E55D8B">
      <w:pPr>
        <w:rPr>
          <w:rFonts w:ascii="Century Gothic" w:eastAsiaTheme="majorEastAsia" w:hAnsi="Century Gothic" w:cstheme="majorBidi"/>
          <w:color w:val="9A1541"/>
          <w:sz w:val="32"/>
          <w:szCs w:val="32"/>
          <w:lang w:val="en-US"/>
        </w:rPr>
      </w:pPr>
      <w:r w:rsidRPr="004879C6">
        <w:rPr>
          <w:lang w:val="en-US"/>
        </w:rPr>
        <w:br w:type="page"/>
      </w:r>
      <w:r w:rsidR="003C3B2D">
        <w:rPr>
          <w:lang w:val="en-US"/>
        </w:rPr>
        <w:fldChar w:fldCharType="begin"/>
      </w:r>
      <w:r w:rsidR="003C3B2D">
        <w:rPr>
          <w:lang w:val="en-US"/>
        </w:rPr>
        <w:instrText xml:space="preserve">  </w:instrText>
      </w:r>
      <w:r w:rsidR="003C3B2D">
        <w:rPr>
          <w:lang w:val="en-US"/>
        </w:rPr>
        <w:fldChar w:fldCharType="end"/>
      </w:r>
    </w:p>
    <w:p w14:paraId="2620DAEC" w14:textId="0296BA8D" w:rsidR="00012609" w:rsidRDefault="00012609" w:rsidP="00745739">
      <w:pPr>
        <w:pStyle w:val="Heading1"/>
        <w:numPr>
          <w:ilvl w:val="0"/>
          <w:numId w:val="0"/>
        </w:numPr>
        <w:ind w:left="432" w:hanging="432"/>
      </w:pPr>
      <w:bookmarkStart w:id="22" w:name="_Glossar_2"/>
      <w:bookmarkStart w:id="23" w:name="_Toc71644750"/>
      <w:bookmarkStart w:id="24" w:name="_Toc71893666"/>
      <w:bookmarkStart w:id="25" w:name="_Toc71897970"/>
      <w:bookmarkStart w:id="26" w:name="_Toc71898145"/>
      <w:bookmarkStart w:id="27" w:name="_Toc71898285"/>
      <w:bookmarkStart w:id="28" w:name="_Toc71975359"/>
      <w:bookmarkStart w:id="29" w:name="_Toc71975610"/>
      <w:bookmarkStart w:id="30" w:name="_Toc72226385"/>
      <w:bookmarkEnd w:id="22"/>
      <w:r>
        <w:lastRenderedPageBreak/>
        <w:t>Glossar</w:t>
      </w:r>
      <w:bookmarkEnd w:id="23"/>
      <w:bookmarkEnd w:id="24"/>
      <w:bookmarkEnd w:id="25"/>
      <w:bookmarkEnd w:id="26"/>
      <w:bookmarkEnd w:id="27"/>
      <w:bookmarkEnd w:id="28"/>
      <w:bookmarkEnd w:id="29"/>
      <w:bookmarkEnd w:id="30"/>
    </w:p>
    <w:p w14:paraId="7E971CB6" w14:textId="32782568" w:rsidR="00E76195" w:rsidRDefault="00E76195" w:rsidP="00745739">
      <w:pPr>
        <w:jc w:val="both"/>
      </w:pPr>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63FCF50" w14:textId="298CA0F4" w:rsidR="002D0C8A" w:rsidRPr="00C7107E" w:rsidRDefault="002D0C8A" w:rsidP="00745739">
      <w:pPr>
        <w:jc w:val="both"/>
      </w:pPr>
      <w:r>
        <w:t xml:space="preserve">Alle im Glossar aufgeführten Erklärungen beziehen sich zusammengefasst aus den genannten </w:t>
      </w:r>
      <w:hyperlink w:anchor="_Quellen" w:history="1">
        <w:r w:rsidRPr="002D0C8A">
          <w:rPr>
            <w:rStyle w:val="Hyperlink"/>
          </w:rPr>
          <w:t>Quellen</w:t>
        </w:r>
      </w:hyperlink>
      <w:r>
        <w:t>.</w:t>
      </w:r>
    </w:p>
    <w:p w14:paraId="41AF6ECF" w14:textId="23C254AC" w:rsidR="00E76195" w:rsidRPr="00E76195" w:rsidRDefault="008F3806" w:rsidP="00745739">
      <w:pPr>
        <w:jc w:val="both"/>
      </w:pPr>
      <w:r>
        <w:rPr>
          <w:noProof/>
        </w:rPr>
        <w:pict w14:anchorId="77C49CF2">
          <v:rect id="_x0000_i1027" alt="" style="width:451.3pt;height:.05pt;mso-width-percent:0;mso-height-percent:0;mso-width-percent:0;mso-height-percent:0" o:hralign="center" o:hrstd="t" o:hr="t" fillcolor="#a0a0a0" stroked="f"/>
        </w:pict>
      </w:r>
    </w:p>
    <w:p w14:paraId="267AD088" w14:textId="71C37CC9" w:rsidR="00B92FBA" w:rsidRPr="00B92FBA" w:rsidRDefault="00B92FBA" w:rsidP="00745739">
      <w:pPr>
        <w:jc w:val="both"/>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745739">
      <w:pPr>
        <w:jc w:val="both"/>
      </w:pPr>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745739">
      <w:pPr>
        <w:jc w:val="both"/>
      </w:pPr>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3BADE714" w14:textId="77777777" w:rsidR="00007E36" w:rsidRPr="00516C0A" w:rsidRDefault="00B92FBA" w:rsidP="00007E36">
      <w:pPr>
        <w:jc w:val="both"/>
      </w:pPr>
      <w:r w:rsidRPr="00516C0A">
        <w:rPr>
          <w:b/>
          <w:bCs/>
        </w:rPr>
        <w:t>CMS</w:t>
      </w:r>
      <w:r w:rsidRPr="00516C0A">
        <w:t xml:space="preserve"> </w:t>
      </w:r>
      <w:r w:rsidRPr="00516C0A">
        <w:rPr>
          <w:i/>
          <w:iCs/>
        </w:rPr>
        <w:t xml:space="preserve">- </w:t>
      </w:r>
      <w:r w:rsidR="00007E36">
        <w:t xml:space="preserve">Content-Management-Systeme sind als Software zu Verstehen. Sie dienen zur Erstellung, Organisation, Darstellung und Bearbeitung digitaler Inhalte mehrerer Benutzer. Meistens werden CMS Systeme in Verbindung mit Webseiten oder Medienformaten eingesetzt. </w:t>
      </w:r>
    </w:p>
    <w:p w14:paraId="29AA942C" w14:textId="1986D09F" w:rsidR="00012609" w:rsidRPr="00516C0A" w:rsidRDefault="00C7107E" w:rsidP="00745739">
      <w:pPr>
        <w:jc w:val="both"/>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48929E53" w:rsidR="00C7107E" w:rsidRPr="00516C0A" w:rsidRDefault="00C7107E" w:rsidP="00745739">
      <w:pPr>
        <w:jc w:val="both"/>
      </w:pPr>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w:t>
      </w:r>
      <w:r w:rsidR="00007E36">
        <w:t>ist grundsätzlich ein</w:t>
      </w:r>
      <w:r w:rsidR="00B6391A" w:rsidRPr="00516C0A">
        <w:t xml:space="preserve"> PHP-Webframework, </w:t>
      </w:r>
      <w:r w:rsidR="00007E36">
        <w:t>welches</w:t>
      </w:r>
      <w:r w:rsidR="00B6391A" w:rsidRPr="00516C0A">
        <w:t xml:space="preserve"> dem </w:t>
      </w:r>
      <w:hyperlink w:anchor="_Technisches_Abkürzungsverzeichnis" w:history="1">
        <w:r w:rsidR="00B6391A" w:rsidRPr="00B92FBA">
          <w:rPr>
            <w:rStyle w:val="Hyperlink"/>
          </w:rPr>
          <w:t>MVC</w:t>
        </w:r>
      </w:hyperlink>
      <w:r w:rsidR="00B6391A" w:rsidRPr="00516C0A">
        <w:t xml:space="preserve">-Muster folgt. </w:t>
      </w:r>
      <w:r w:rsidR="00007E36">
        <w:t>Initiator ist</w:t>
      </w:r>
      <w:r w:rsidR="00B6391A" w:rsidRPr="00516C0A">
        <w:t xml:space="preserve"> Taylor </w:t>
      </w:r>
      <w:proofErr w:type="spellStart"/>
      <w:r w:rsidR="00B6391A" w:rsidRPr="00516C0A">
        <w:t>Otwel</w:t>
      </w:r>
      <w:r w:rsidR="00007E36">
        <w:t>l</w:t>
      </w:r>
      <w:proofErr w:type="spellEnd"/>
      <w:r w:rsidR="00B6391A" w:rsidRPr="00516C0A">
        <w:t>.</w:t>
      </w:r>
    </w:p>
    <w:p w14:paraId="162A3C48" w14:textId="772E3AF1" w:rsidR="00456C89" w:rsidRPr="0051291E" w:rsidRDefault="00456C89" w:rsidP="00745739">
      <w:pPr>
        <w:jc w:val="both"/>
        <w:rPr>
          <w:rFonts w:cs="Arimo for Powerline"/>
        </w:rPr>
      </w:pPr>
      <w:r w:rsidRPr="0051291E">
        <w:rPr>
          <w:rFonts w:cs="Arimo for Powerline"/>
          <w:b/>
          <w:bCs/>
        </w:rPr>
        <w:t xml:space="preserve">Blade </w:t>
      </w:r>
      <w:r w:rsidRPr="0051291E">
        <w:rPr>
          <w:rFonts w:cs="Arimo for Powerline"/>
        </w:rPr>
        <w:t xml:space="preserve">- Blade ist die standardmäßig mit </w:t>
      </w:r>
      <w:proofErr w:type="spellStart"/>
      <w:r w:rsidRPr="0051291E">
        <w:rPr>
          <w:rFonts w:cs="Arimo for Powerline"/>
        </w:rPr>
        <w:t>Laravel</w:t>
      </w:r>
      <w:proofErr w:type="spellEnd"/>
      <w:r w:rsidRPr="0051291E">
        <w:rPr>
          <w:rFonts w:cs="Arimo for Powerline"/>
        </w:rPr>
        <w:t xml:space="preserve"> mitgelieferte Template Engine. Mit Blade lassen sich Views in einer </w:t>
      </w:r>
      <w:proofErr w:type="spellStart"/>
      <w:r w:rsidRPr="0051291E">
        <w:rPr>
          <w:rFonts w:cs="Arimo for Powerline"/>
        </w:rPr>
        <w:t>Laravel</w:t>
      </w:r>
      <w:proofErr w:type="spellEnd"/>
      <w:r w:rsidRPr="0051291E">
        <w:rPr>
          <w:rFonts w:cs="Arimo for Powerline"/>
        </w:rPr>
        <w:t xml:space="preserve"> Anwendung </w:t>
      </w:r>
      <w:proofErr w:type="spellStart"/>
      <w:r w:rsidRPr="0051291E">
        <w:rPr>
          <w:rFonts w:cs="Arimo for Powerline"/>
        </w:rPr>
        <w:t>implemetieren</w:t>
      </w:r>
      <w:proofErr w:type="spellEnd"/>
      <w:r w:rsidRPr="0051291E">
        <w:rPr>
          <w:rFonts w:cs="Arimo for Powerline"/>
        </w:rPr>
        <w:t xml:space="preserve">. Template </w:t>
      </w:r>
      <w:proofErr w:type="spellStart"/>
      <w:r w:rsidRPr="0051291E">
        <w:rPr>
          <w:rFonts w:cs="Arimo for Powerline"/>
        </w:rPr>
        <w:t>Engines</w:t>
      </w:r>
      <w:proofErr w:type="spellEnd"/>
      <w:r w:rsidRPr="0051291E">
        <w:rPr>
          <w:rFonts w:cs="Arimo for Powerline"/>
        </w:rPr>
        <w:t xml:space="preserve"> wie Blade ermöglichen die Wiederverwendbarkeit von Views und erhöhen damit die Produktivität bei der Entwicklung sowie die Wartbarkeit einer Anwendung.</w:t>
      </w:r>
      <w:r w:rsidR="00D5734F" w:rsidRPr="0051291E">
        <w:rPr>
          <w:rFonts w:cs="Arimo for Powerline"/>
        </w:rPr>
        <w:t xml:space="preserve"> </w:t>
      </w:r>
      <w:proofErr w:type="gramStart"/>
      <w:r w:rsidRPr="0051291E">
        <w:rPr>
          <w:rFonts w:cs="Arimo for Powerline"/>
        </w:rPr>
        <w:t>View-Teile</w:t>
      </w:r>
      <w:proofErr w:type="gramEnd"/>
      <w:r w:rsidRPr="0051291E">
        <w:rPr>
          <w:rFonts w:cs="Arimo for Powerline"/>
        </w:rPr>
        <w:t xml:space="preserve"> die sehr ähnlich oder identisch sind, können als einzelne Blöcke definiert und innerhalb anderer Views wiederverwendet werden. Beim richtigen </w:t>
      </w:r>
      <w:r w:rsidR="00B92FBA" w:rsidRPr="0051291E">
        <w:rPr>
          <w:rFonts w:cs="Arimo for Powerline"/>
        </w:rPr>
        <w:t>Einsatz</w:t>
      </w:r>
      <w:r w:rsidRPr="0051291E">
        <w:rPr>
          <w:rFonts w:cs="Arimo for Powerline"/>
        </w:rPr>
        <w:t xml:space="preserve"> von Blade entsteht gut strukturierter und damit gut lesbarer Code, der neuen Entwicklern den Einstieg in bestehende Projekte deutlich erleichtern kann.</w:t>
      </w:r>
      <w:r w:rsidR="004D4882">
        <w:rPr>
          <w:rStyle w:val="FootnoteReference"/>
          <w:rFonts w:cs="Arimo for Powerline"/>
        </w:rPr>
        <w:footnoteReference w:id="1"/>
      </w:r>
      <w:r w:rsidR="00007E36">
        <w:rPr>
          <w:rFonts w:cs="Arimo for Powerline"/>
        </w:rPr>
        <w:t xml:space="preserve"> </w:t>
      </w:r>
    </w:p>
    <w:p w14:paraId="62C10226" w14:textId="271C89C4" w:rsidR="00D26962" w:rsidRPr="00516C0A" w:rsidRDefault="00D26962" w:rsidP="00745739">
      <w:pPr>
        <w:jc w:val="both"/>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18BBE9F6" w:rsidR="00B6391A" w:rsidRPr="00653A78" w:rsidRDefault="00653A78" w:rsidP="00745739">
      <w:pPr>
        <w:jc w:val="both"/>
        <w:rPr>
          <w:lang w:val="en-DE"/>
        </w:rPr>
      </w:pPr>
      <w:r w:rsidRPr="00653A78">
        <w:rPr>
          <w:b/>
          <w:bCs/>
        </w:rPr>
        <w:t>Composer</w:t>
      </w:r>
      <w:r>
        <w:t xml:space="preserve"> - </w:t>
      </w:r>
      <w:r w:rsidRPr="00653A78">
        <w:t xml:space="preserve">Composer ist ein Paketmanager </w:t>
      </w:r>
      <w:r w:rsidR="004D4882">
        <w:t xml:space="preserve">bzw. </w:t>
      </w:r>
      <w:proofErr w:type="spellStart"/>
      <w:r w:rsidR="004D4882">
        <w:t>Packetverwaltung</w:t>
      </w:r>
      <w:proofErr w:type="spellEnd"/>
      <w:r w:rsidR="004D4882">
        <w:t xml:space="preserve"> </w:t>
      </w:r>
      <w:r w:rsidRPr="00653A78">
        <w:t xml:space="preserve">für PHP. Composer wird über die Kommandozeile </w:t>
      </w:r>
      <w:r w:rsidR="00053648">
        <w:t>bedient</w:t>
      </w:r>
      <w:r w:rsidRPr="00653A78">
        <w:t xml:space="preserve"> und </w:t>
      </w:r>
      <w:r w:rsidR="00053648">
        <w:t xml:space="preserve">kann anhand der </w:t>
      </w:r>
      <w:proofErr w:type="spellStart"/>
      <w:proofErr w:type="gramStart"/>
      <w:r w:rsidR="00053648">
        <w:t>composer.json</w:t>
      </w:r>
      <w:proofErr w:type="spellEnd"/>
      <w:proofErr w:type="gramEnd"/>
      <w:r w:rsidR="00053648">
        <w:t xml:space="preserve"> alle </w:t>
      </w:r>
      <w:r w:rsidR="00053648" w:rsidRPr="00653A78">
        <w:t xml:space="preserve">Abhängigkeiten </w:t>
      </w:r>
      <w:r w:rsidRPr="00653A78">
        <w:t>eines PHP-Programmes</w:t>
      </w:r>
      <w:r w:rsidR="00053648">
        <w:t xml:space="preserve"> </w:t>
      </w:r>
      <w:r w:rsidR="00053648" w:rsidRPr="00653A78">
        <w:t>installiert</w:t>
      </w:r>
      <w:r w:rsidRPr="00653A78">
        <w:t xml:space="preserve">. </w:t>
      </w:r>
      <w:r w:rsidR="00053648">
        <w:t>D</w:t>
      </w:r>
      <w:r w:rsidR="00053648" w:rsidRPr="00653A78">
        <w:t xml:space="preserve">ie Plattform </w:t>
      </w:r>
      <w:proofErr w:type="spellStart"/>
      <w:r w:rsidR="00053648" w:rsidRPr="00653A78">
        <w:t>Packagist</w:t>
      </w:r>
      <w:proofErr w:type="spellEnd"/>
      <w:r w:rsidR="00053648" w:rsidRPr="00653A78">
        <w:t xml:space="preserve"> </w:t>
      </w:r>
      <w:r w:rsidR="00053648">
        <w:t xml:space="preserve">stellt die </w:t>
      </w:r>
      <w:proofErr w:type="spellStart"/>
      <w:r w:rsidR="00053648">
        <w:t>Packete</w:t>
      </w:r>
      <w:proofErr w:type="spellEnd"/>
      <w:r w:rsidR="00053648">
        <w:t xml:space="preserve"> zur Verfügung</w:t>
      </w:r>
      <w:r w:rsidRPr="00653A78">
        <w:t>.</w:t>
      </w:r>
    </w:p>
    <w:p w14:paraId="0DB38751" w14:textId="78EF1FFC" w:rsidR="00F9793B" w:rsidRDefault="00F9793B" w:rsidP="00745739">
      <w:pPr>
        <w:jc w:val="both"/>
      </w:pPr>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745739">
      <w:pPr>
        <w:jc w:val="both"/>
      </w:pPr>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sidP="00745739">
      <w:pPr>
        <w:jc w:val="both"/>
      </w:pPr>
      <w:r w:rsidRPr="0035699C">
        <w:rPr>
          <w:b/>
          <w:bCs/>
        </w:rPr>
        <w:lastRenderedPageBreak/>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745739">
      <w:pPr>
        <w:jc w:val="both"/>
      </w:pPr>
      <w:r w:rsidRPr="0035699C">
        <w:rPr>
          <w:b/>
          <w:bCs/>
        </w:rPr>
        <w:t>Node.js</w:t>
      </w:r>
      <w:r>
        <w:t xml:space="preserve"> - </w:t>
      </w:r>
      <w:r w:rsidRPr="0035699C">
        <w:t>Node.js ist eine plattformübergreifende Open-Source-JavaScript-Laufzeitumgebung, die JavaScript-Code außerhalb eines Webbrowsers ausführen kann.</w:t>
      </w:r>
    </w:p>
    <w:p w14:paraId="7C5358F6" w14:textId="7C0B3A43" w:rsidR="0035699C" w:rsidRDefault="0035699C" w:rsidP="00745739">
      <w:pPr>
        <w:jc w:val="both"/>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r w:rsidR="00053648">
        <w:rPr>
          <w:rStyle w:val="FootnoteReference"/>
        </w:rPr>
        <w:footnoteReference w:id="2"/>
      </w:r>
    </w:p>
    <w:p w14:paraId="00F23D27" w14:textId="7445CBB8" w:rsidR="000F64F2" w:rsidRDefault="000F64F2" w:rsidP="00745739">
      <w:pPr>
        <w:jc w:val="both"/>
      </w:pPr>
      <w:proofErr w:type="spellStart"/>
      <w:r w:rsidRPr="000F64F2">
        <w:rPr>
          <w:b/>
          <w:bCs/>
        </w:rPr>
        <w:t>Markdown</w:t>
      </w:r>
      <w:proofErr w:type="spellEnd"/>
      <w:r>
        <w:t xml:space="preserve"> - </w:t>
      </w:r>
      <w:proofErr w:type="spellStart"/>
      <w:r w:rsidRPr="000F64F2">
        <w:t>Markdown</w:t>
      </w:r>
      <w:proofErr w:type="spellEnd"/>
      <w:r w:rsidRPr="000F64F2">
        <w:t xml:space="preserve"> ist eine vereinfachte Auszeichnungssprache</w:t>
      </w:r>
      <w:r w:rsidR="001E5B22">
        <w:t xml:space="preserve"> ähnlich wie HTML oder XML.</w:t>
      </w:r>
    </w:p>
    <w:p w14:paraId="08E985DD" w14:textId="6100A9B6" w:rsidR="00675F89" w:rsidRDefault="00675F89" w:rsidP="00745739">
      <w:pPr>
        <w:jc w:val="both"/>
      </w:pPr>
      <w:proofErr w:type="spellStart"/>
      <w:r w:rsidRPr="00E5567D">
        <w:rPr>
          <w:b/>
          <w:bCs/>
        </w:rPr>
        <w:t>Seeding</w:t>
      </w:r>
      <w:proofErr w:type="spellEnd"/>
      <w:r>
        <w:t xml:space="preserve"> - Das </w:t>
      </w:r>
      <w:proofErr w:type="spellStart"/>
      <w:r>
        <w:t>Seeding</w:t>
      </w:r>
      <w:proofErr w:type="spellEnd"/>
      <w:r>
        <w:t xml:space="preserve"> einer Datenbank ist ein Prozess, bei dem eine Datenbank bei der Installation mit einem anfänglichen Satz von Daten versorgt wird. Dies ist ein automatisierter Prozess, der bei der Ersteinrichtung einer Anwendung ausgeführt wird. Bei den Daten kann es sich um Dummy-Daten oder um notwendige Daten wie ein anfängliches Administratorkonto handeln.</w:t>
      </w:r>
    </w:p>
    <w:p w14:paraId="6E8D858F" w14:textId="77777777" w:rsidR="003C3B2D" w:rsidRDefault="003C3B2D" w:rsidP="00745739"/>
    <w:p w14:paraId="4F243D91" w14:textId="1DF22BF8" w:rsidR="00745739" w:rsidRDefault="00745739" w:rsidP="00745739">
      <w:r>
        <w:br w:type="page"/>
      </w:r>
    </w:p>
    <w:p w14:paraId="09F43E4E" w14:textId="20F05BE2" w:rsidR="00B6391A" w:rsidRPr="00C7107E" w:rsidRDefault="00516C0A" w:rsidP="00745739">
      <w:pPr>
        <w:pStyle w:val="Heading1"/>
        <w:numPr>
          <w:ilvl w:val="0"/>
          <w:numId w:val="0"/>
        </w:numPr>
        <w:ind w:left="432" w:hanging="432"/>
      </w:pPr>
      <w:bookmarkStart w:id="31" w:name="_Technisches_Abkürzungsverzeichnis"/>
      <w:bookmarkStart w:id="32" w:name="_Toc71644751"/>
      <w:bookmarkStart w:id="33" w:name="_Toc71893667"/>
      <w:bookmarkStart w:id="34" w:name="_Toc71897971"/>
      <w:bookmarkStart w:id="35" w:name="_Toc71898146"/>
      <w:bookmarkStart w:id="36" w:name="_Toc71898286"/>
      <w:bookmarkStart w:id="37" w:name="_Toc71975360"/>
      <w:bookmarkStart w:id="38" w:name="_Toc71975611"/>
      <w:bookmarkStart w:id="39" w:name="_Toc72226386"/>
      <w:bookmarkEnd w:id="31"/>
      <w:r>
        <w:lastRenderedPageBreak/>
        <w:t>Technisches Abkürzungsverzeichnis</w:t>
      </w:r>
      <w:bookmarkEnd w:id="32"/>
      <w:bookmarkEnd w:id="33"/>
      <w:bookmarkEnd w:id="34"/>
      <w:bookmarkEnd w:id="35"/>
      <w:bookmarkEnd w:id="36"/>
      <w:bookmarkEnd w:id="37"/>
      <w:bookmarkEnd w:id="38"/>
      <w:bookmarkEnd w:id="39"/>
    </w:p>
    <w:p w14:paraId="51BD7C96" w14:textId="40DEAE36" w:rsidR="001C032C" w:rsidRDefault="001C032C" w:rsidP="00745739">
      <w:pPr>
        <w:jc w:val="both"/>
        <w:rPr>
          <w:szCs w:val="21"/>
        </w:rPr>
      </w:pPr>
      <w:r w:rsidRPr="00F84135">
        <w:rPr>
          <w:szCs w:val="21"/>
        </w:rPr>
        <w:t xml:space="preserve">Alle im technischen Abkürzungsverzeichnis </w:t>
      </w:r>
      <w:r w:rsidR="000C1AF3" w:rsidRPr="00F84135">
        <w:rPr>
          <w:szCs w:val="21"/>
        </w:rPr>
        <w:t>zu findenden Fachbegriffen</w:t>
      </w:r>
      <w:r w:rsidRPr="00F84135">
        <w:rPr>
          <w:szCs w:val="21"/>
        </w:rPr>
        <w:t xml:space="preserve"> sind in der nachfolgenden Dokumentation </w:t>
      </w:r>
      <w:r w:rsidRPr="00F84135">
        <w:rPr>
          <w:szCs w:val="21"/>
          <w:u w:val="single"/>
        </w:rPr>
        <w:t>unterstrichen</w:t>
      </w:r>
      <w:r w:rsidRPr="00F84135">
        <w:rPr>
          <w:i/>
          <w:iCs/>
          <w:szCs w:val="21"/>
        </w:rPr>
        <w:t xml:space="preserve"> </w:t>
      </w:r>
      <w:r w:rsidRPr="00F84135">
        <w:rPr>
          <w:szCs w:val="21"/>
        </w:rPr>
        <w:t>formatiert.</w:t>
      </w:r>
    </w:p>
    <w:p w14:paraId="39CE2DC0" w14:textId="45571A47" w:rsidR="002D0C8A" w:rsidRPr="002D0C8A" w:rsidRDefault="002D0C8A" w:rsidP="00745739">
      <w:pPr>
        <w:jc w:val="both"/>
      </w:pPr>
      <w:r>
        <w:t xml:space="preserve">Alle im Abkürzungsverzeichnis aufgeführten Erklärungen beziehen sich zusammengefasst aus den genannten </w:t>
      </w:r>
      <w:hyperlink w:anchor="_Quellen" w:history="1">
        <w:r w:rsidRPr="002D0C8A">
          <w:rPr>
            <w:rStyle w:val="Hyperlink"/>
          </w:rPr>
          <w:t>Quellen</w:t>
        </w:r>
      </w:hyperlink>
      <w:r>
        <w:t>.</w:t>
      </w:r>
    </w:p>
    <w:p w14:paraId="4046D70E" w14:textId="6D616F3D" w:rsidR="00456C89" w:rsidRDefault="008F3806" w:rsidP="00745739">
      <w:pPr>
        <w:jc w:val="both"/>
      </w:pPr>
      <w:r>
        <w:rPr>
          <w:noProof/>
        </w:rPr>
        <w:pict w14:anchorId="2B7E33FE">
          <v:rect id="_x0000_i1026" alt="" style="width:451.3pt;height:.05pt;mso-width-percent:0;mso-height-percent:0;mso-width-percent:0;mso-height-percent:0" o:hralign="center" o:hrstd="t" o:hr="t" fillcolor="#a0a0a0" stroked="f"/>
        </w:pict>
      </w:r>
    </w:p>
    <w:p w14:paraId="1E6B75DC" w14:textId="5D4EE926" w:rsidR="00456C89" w:rsidRPr="002B55FD" w:rsidRDefault="00456C89" w:rsidP="00745739">
      <w:pPr>
        <w:jc w:val="both"/>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745739">
      <w:pPr>
        <w:jc w:val="both"/>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5130E04D" w:rsidR="00F25559" w:rsidRDefault="00F25559" w:rsidP="00745739">
      <w:pPr>
        <w:jc w:val="both"/>
        <w:rPr>
          <w:sz w:val="24"/>
          <w:szCs w:val="24"/>
          <w:lang w:val="en-US"/>
        </w:rPr>
      </w:pPr>
      <w:r w:rsidRPr="00C0554C">
        <w:rPr>
          <w:b/>
          <w:bCs/>
          <w:sz w:val="24"/>
          <w:szCs w:val="24"/>
          <w:lang w:val="en-US"/>
        </w:rPr>
        <w:t>HTML</w:t>
      </w:r>
      <w:r w:rsidRPr="00C0554C">
        <w:rPr>
          <w:sz w:val="24"/>
          <w:szCs w:val="24"/>
          <w:lang w:val="en-US"/>
        </w:rPr>
        <w:tab/>
        <w:t>Hypertext Markup Language</w:t>
      </w:r>
    </w:p>
    <w:p w14:paraId="26DBBBFF" w14:textId="4C83FA6B" w:rsidR="00020319" w:rsidRPr="00C0554C" w:rsidRDefault="00020319" w:rsidP="00745739">
      <w:pPr>
        <w:jc w:val="both"/>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745739">
      <w:pPr>
        <w:jc w:val="both"/>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745739">
      <w:pPr>
        <w:jc w:val="both"/>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745739">
      <w:pPr>
        <w:jc w:val="both"/>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041CFC34" w:rsidR="00B06EF6" w:rsidRDefault="00B06EF6" w:rsidP="00745739">
      <w:pPr>
        <w:jc w:val="both"/>
        <w:rPr>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7E9D038E" w14:textId="77777777" w:rsidR="00573799" w:rsidRPr="00573799" w:rsidRDefault="00573799" w:rsidP="00745739">
      <w:pPr>
        <w:jc w:val="both"/>
        <w:rPr>
          <w:sz w:val="24"/>
          <w:szCs w:val="24"/>
          <w:lang w:val="en-DE"/>
        </w:rPr>
      </w:pPr>
      <w:r w:rsidRPr="00573799">
        <w:rPr>
          <w:b/>
          <w:bCs/>
          <w:sz w:val="24"/>
          <w:szCs w:val="24"/>
          <w:lang w:val="en-US"/>
        </w:rPr>
        <w:t>UML</w:t>
      </w:r>
      <w:r>
        <w:rPr>
          <w:sz w:val="24"/>
          <w:szCs w:val="24"/>
          <w:lang w:val="en-US"/>
        </w:rPr>
        <w:tab/>
      </w:r>
      <w:r>
        <w:rPr>
          <w:sz w:val="24"/>
          <w:szCs w:val="24"/>
          <w:lang w:val="en-US"/>
        </w:rPr>
        <w:tab/>
      </w:r>
      <w:r w:rsidRPr="00573799">
        <w:rPr>
          <w:sz w:val="24"/>
          <w:szCs w:val="24"/>
          <w:lang w:val="en-DE"/>
        </w:rPr>
        <w:t>Unified Modeling Language</w:t>
      </w:r>
    </w:p>
    <w:p w14:paraId="67041AC6" w14:textId="7CAE33F8" w:rsidR="00573799" w:rsidRDefault="00573799" w:rsidP="00745739">
      <w:pPr>
        <w:jc w:val="both"/>
        <w:rPr>
          <w:b/>
          <w:bCs/>
          <w:sz w:val="24"/>
          <w:szCs w:val="24"/>
          <w:lang w:val="en-US"/>
        </w:rPr>
      </w:pPr>
    </w:p>
    <w:p w14:paraId="32D10BD9" w14:textId="33987C6F" w:rsidR="00012609" w:rsidRPr="00B2731E" w:rsidRDefault="00012609" w:rsidP="00745739">
      <w:pPr>
        <w:jc w:val="both"/>
        <w:rPr>
          <w:lang w:val="en-US"/>
        </w:rPr>
      </w:pPr>
      <w:r w:rsidRPr="00B2731E">
        <w:rPr>
          <w:lang w:val="en-US"/>
        </w:rPr>
        <w:br w:type="page"/>
      </w:r>
    </w:p>
    <w:p w14:paraId="1F17B9B0" w14:textId="4F0B2E62" w:rsidR="00DC6CD2" w:rsidRDefault="00DC6CD2" w:rsidP="00745739">
      <w:pPr>
        <w:pStyle w:val="Heading1"/>
        <w:numPr>
          <w:ilvl w:val="0"/>
          <w:numId w:val="24"/>
        </w:numPr>
      </w:pPr>
      <w:bookmarkStart w:id="40" w:name="_Projektbeschreibung"/>
      <w:bookmarkStart w:id="41" w:name="_Toc71644752"/>
      <w:bookmarkStart w:id="42" w:name="_Toc71893668"/>
      <w:bookmarkStart w:id="43" w:name="_Toc71897972"/>
      <w:bookmarkStart w:id="44" w:name="_Toc71898147"/>
      <w:bookmarkStart w:id="45" w:name="_Toc71898287"/>
      <w:bookmarkStart w:id="46" w:name="_Toc71975361"/>
      <w:bookmarkStart w:id="47" w:name="_Toc71975612"/>
      <w:bookmarkStart w:id="48" w:name="_Toc72226387"/>
      <w:bookmarkEnd w:id="40"/>
      <w:r w:rsidRPr="00DC6CD2">
        <w:lastRenderedPageBreak/>
        <w:t>Projektbeschreibung</w:t>
      </w:r>
      <w:bookmarkEnd w:id="41"/>
      <w:bookmarkEnd w:id="42"/>
      <w:bookmarkEnd w:id="43"/>
      <w:bookmarkEnd w:id="44"/>
      <w:bookmarkEnd w:id="45"/>
      <w:bookmarkEnd w:id="46"/>
      <w:bookmarkEnd w:id="47"/>
      <w:bookmarkEnd w:id="48"/>
    </w:p>
    <w:p w14:paraId="1A59C495" w14:textId="0C6FAB86" w:rsidR="0073278C" w:rsidRDefault="0073278C" w:rsidP="00745739">
      <w:pPr>
        <w:pStyle w:val="Heading2"/>
      </w:pPr>
      <w:bookmarkStart w:id="49" w:name="_Projektbezeichnung"/>
      <w:bookmarkStart w:id="50" w:name="_Toc71644753"/>
      <w:bookmarkStart w:id="51" w:name="_Toc71893669"/>
      <w:bookmarkStart w:id="52" w:name="_Toc71897973"/>
      <w:bookmarkStart w:id="53" w:name="_Toc71898148"/>
      <w:bookmarkStart w:id="54" w:name="_Toc71898288"/>
      <w:bookmarkStart w:id="55" w:name="_Toc71975362"/>
      <w:bookmarkStart w:id="56" w:name="_Toc71975613"/>
      <w:bookmarkStart w:id="57" w:name="_Toc72226388"/>
      <w:bookmarkEnd w:id="49"/>
      <w:r>
        <w:t>Projektbezeichnung</w:t>
      </w:r>
      <w:bookmarkEnd w:id="50"/>
      <w:bookmarkEnd w:id="51"/>
      <w:bookmarkEnd w:id="52"/>
      <w:bookmarkEnd w:id="53"/>
      <w:bookmarkEnd w:id="54"/>
      <w:bookmarkEnd w:id="55"/>
      <w:bookmarkEnd w:id="56"/>
      <w:bookmarkEnd w:id="57"/>
    </w:p>
    <w:p w14:paraId="00D74919" w14:textId="656DA15A" w:rsidR="0073278C" w:rsidRPr="00E76CC7" w:rsidRDefault="0073278C" w:rsidP="00745739">
      <w:pPr>
        <w:jc w:val="both"/>
        <w:rPr>
          <w:color w:val="000000" w:themeColor="text1"/>
          <w:szCs w:val="21"/>
        </w:rPr>
      </w:pPr>
      <w:r w:rsidRPr="00E76CC7">
        <w:rPr>
          <w:color w:val="000000" w:themeColor="text1"/>
          <w:szCs w:val="21"/>
        </w:rPr>
        <w:t xml:space="preserve">Firmeninternes Management Interface zur Urlaubsverwaltung </w:t>
      </w:r>
      <w:r w:rsidR="0054591F">
        <w:rPr>
          <w:color w:val="000000" w:themeColor="text1"/>
          <w:szCs w:val="21"/>
        </w:rPr>
        <w:t>und</w:t>
      </w:r>
      <w:r w:rsidRPr="00E76CC7">
        <w:rPr>
          <w:color w:val="000000" w:themeColor="text1"/>
          <w:szCs w:val="21"/>
        </w:rPr>
        <w:t xml:space="preserve"> Antragserstellung als Webapplikation zum Zwecke der Digitalisierung.</w:t>
      </w:r>
      <w:r w:rsidR="0054591F">
        <w:rPr>
          <w:color w:val="000000" w:themeColor="text1"/>
          <w:szCs w:val="21"/>
        </w:rPr>
        <w:t xml:space="preserve"> </w:t>
      </w:r>
      <w:r w:rsidRPr="00E76CC7">
        <w:rPr>
          <w:color w:val="000000" w:themeColor="text1"/>
          <w:szCs w:val="21"/>
        </w:rPr>
        <w:t>Kurzform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5F25CA73" w:rsidR="00DC6CD2" w:rsidRDefault="00DC6CD2" w:rsidP="00745739">
      <w:pPr>
        <w:pStyle w:val="Heading2"/>
      </w:pPr>
      <w:bookmarkStart w:id="58" w:name="_Projektumfeld"/>
      <w:bookmarkStart w:id="59" w:name="_Toc71644754"/>
      <w:bookmarkStart w:id="60" w:name="_Toc71893670"/>
      <w:bookmarkStart w:id="61" w:name="_Toc71897974"/>
      <w:bookmarkStart w:id="62" w:name="_Toc71898149"/>
      <w:bookmarkStart w:id="63" w:name="_Toc71898289"/>
      <w:bookmarkStart w:id="64" w:name="_Toc71975363"/>
      <w:bookmarkStart w:id="65" w:name="_Toc71975614"/>
      <w:bookmarkStart w:id="66" w:name="_Toc72226389"/>
      <w:bookmarkEnd w:id="58"/>
      <w:r>
        <w:t>Projektumfeld</w:t>
      </w:r>
      <w:bookmarkEnd w:id="59"/>
      <w:bookmarkEnd w:id="60"/>
      <w:bookmarkEnd w:id="61"/>
      <w:bookmarkEnd w:id="62"/>
      <w:bookmarkEnd w:id="63"/>
      <w:bookmarkEnd w:id="64"/>
      <w:bookmarkEnd w:id="65"/>
      <w:bookmarkEnd w:id="66"/>
    </w:p>
    <w:p w14:paraId="29F1D632" w14:textId="38F0FE8E" w:rsidR="00DC6CD2" w:rsidRPr="00E76CC7" w:rsidRDefault="00FC34B2" w:rsidP="00745739">
      <w:pPr>
        <w:jc w:val="both"/>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577720">
        <w:rPr>
          <w:szCs w:val="21"/>
        </w:rPr>
        <w:t xml:space="preserve"> </w:t>
      </w:r>
      <w:r w:rsidR="00A25E88" w:rsidRPr="00E76CC7">
        <w:rPr>
          <w:szCs w:val="21"/>
        </w:rP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CMS</w:t>
        </w:r>
      </w:hyperlink>
      <w:r w:rsidR="006C0716">
        <w:rPr>
          <w:rStyle w:val="Hyperlink"/>
          <w:i/>
          <w:iCs/>
          <w:szCs w:val="21"/>
        </w:rPr>
        <w:t>-</w:t>
      </w:r>
      <w:r w:rsidR="00012609" w:rsidRPr="00E76CC7">
        <w:rPr>
          <w:szCs w:val="21"/>
        </w:rPr>
        <w:t>Lösungen</w:t>
      </w:r>
      <w:r w:rsidR="00A25E88" w:rsidRPr="00E76CC7">
        <w:rPr>
          <w:szCs w:val="21"/>
        </w:rPr>
        <w:t xml:space="preserve">, E-Commerce-Plattformen bis hin zur Cloud Infrastruktur </w:t>
      </w:r>
      <w:r w:rsidR="00577720" w:rsidRPr="00E76CC7">
        <w:rPr>
          <w:szCs w:val="21"/>
        </w:rPr>
        <w:t>angeboten,</w:t>
      </w:r>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745739">
      <w:pPr>
        <w:pStyle w:val="Heading2"/>
      </w:pPr>
      <w:bookmarkStart w:id="67" w:name="_Projektziel"/>
      <w:bookmarkStart w:id="68" w:name="_Toc71644755"/>
      <w:bookmarkStart w:id="69" w:name="_Toc71893671"/>
      <w:bookmarkStart w:id="70" w:name="_Toc71897975"/>
      <w:bookmarkStart w:id="71" w:name="_Toc71898150"/>
      <w:bookmarkStart w:id="72" w:name="_Toc71898290"/>
      <w:bookmarkStart w:id="73" w:name="_Toc71975364"/>
      <w:bookmarkStart w:id="74" w:name="_Toc71975615"/>
      <w:bookmarkStart w:id="75" w:name="_Toc72226390"/>
      <w:bookmarkEnd w:id="67"/>
      <w:r>
        <w:t>Projektziel</w:t>
      </w:r>
      <w:bookmarkEnd w:id="68"/>
      <w:bookmarkEnd w:id="69"/>
      <w:bookmarkEnd w:id="70"/>
      <w:bookmarkEnd w:id="71"/>
      <w:bookmarkEnd w:id="72"/>
      <w:bookmarkEnd w:id="73"/>
      <w:bookmarkEnd w:id="74"/>
      <w:bookmarkEnd w:id="75"/>
    </w:p>
    <w:p w14:paraId="7D495F45" w14:textId="67F3E5E0" w:rsidR="00C7107E" w:rsidRPr="00FC34B2" w:rsidRDefault="00E76195" w:rsidP="00745739">
      <w:pPr>
        <w:jc w:val="both"/>
      </w:pPr>
      <w:r w:rsidRPr="00FC34B2">
        <w:t xml:space="preserve">Der gesamte Prozess eines Antrages von der Erstellung bis zur Archivierung soll zukünftig </w:t>
      </w:r>
      <w:r w:rsidR="00577720">
        <w:br/>
      </w:r>
      <w:r w:rsidRPr="00FC34B2">
        <w:t xml:space="preserve">webbasiert – digitalisiert werden. </w:t>
      </w:r>
      <w:r w:rsidR="00C7107E" w:rsidRPr="00FC34B2">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745739">
      <w:pPr>
        <w:jc w:val="both"/>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745739">
      <w:pPr>
        <w:pStyle w:val="Heading2"/>
      </w:pPr>
      <w:bookmarkStart w:id="76" w:name="_Projektbegründung"/>
      <w:bookmarkStart w:id="77" w:name="_Toc71644756"/>
      <w:bookmarkStart w:id="78" w:name="_Toc71893672"/>
      <w:bookmarkStart w:id="79" w:name="_Toc71897976"/>
      <w:bookmarkStart w:id="80" w:name="_Toc71898151"/>
      <w:bookmarkStart w:id="81" w:name="_Toc71898291"/>
      <w:bookmarkStart w:id="82" w:name="_Toc71975365"/>
      <w:bookmarkStart w:id="83" w:name="_Toc71975616"/>
      <w:bookmarkStart w:id="84" w:name="_Toc72226391"/>
      <w:bookmarkEnd w:id="76"/>
      <w:r>
        <w:t>Projektbegründung</w:t>
      </w:r>
      <w:bookmarkEnd w:id="77"/>
      <w:bookmarkEnd w:id="78"/>
      <w:bookmarkEnd w:id="79"/>
      <w:bookmarkEnd w:id="80"/>
      <w:bookmarkEnd w:id="81"/>
      <w:bookmarkEnd w:id="82"/>
      <w:bookmarkEnd w:id="83"/>
      <w:bookmarkEnd w:id="84"/>
    </w:p>
    <w:p w14:paraId="46DC6B15" w14:textId="12C6BB63" w:rsidR="00867605" w:rsidRPr="00FC34B2" w:rsidRDefault="00867605" w:rsidP="00745739">
      <w:pPr>
        <w:jc w:val="both"/>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w:t>
      </w:r>
      <w:r w:rsidR="00D4289E">
        <w:t>ä</w:t>
      </w:r>
      <w:r w:rsidR="00A62E35" w:rsidRPr="00FC34B2">
        <w:t>tze (Regale) verbraucht.</w:t>
      </w:r>
    </w:p>
    <w:p w14:paraId="02D2A0B9" w14:textId="5991A58A" w:rsidR="00A62E35" w:rsidRPr="00FC34B2" w:rsidRDefault="00A62E35" w:rsidP="00745739">
      <w:pPr>
        <w:jc w:val="both"/>
      </w:pPr>
      <w:r w:rsidRPr="00FC34B2">
        <w:t>Ein</w:t>
      </w:r>
      <w:r w:rsidR="001D7AD4">
        <w:t>en</w:t>
      </w:r>
      <w:r w:rsidRPr="00FC34B2">
        <w:t xml:space="preserve"> </w:t>
      </w:r>
      <w:r w:rsidR="001D7AD4">
        <w:t>o</w:t>
      </w:r>
      <w:r w:rsidRPr="00FC34B2">
        <w:t>rganisatorischen Makel stellt die fehlende Zentralisierung der Anträge da</w:t>
      </w:r>
      <w:r w:rsidR="00D4289E">
        <w:t>r</w:t>
      </w:r>
      <w:r w:rsidRPr="00FC34B2">
        <w:t>. Momentan besteht keine Möglichkeit</w:t>
      </w:r>
      <w:r w:rsidR="001D7AD4">
        <w:t>,</w:t>
      </w:r>
      <w:r w:rsidRPr="00FC34B2">
        <w:t xml:space="preserve"> Anträge Abteilungsübergreifend zu vergleichen u. o. abzustimmen. </w:t>
      </w:r>
    </w:p>
    <w:p w14:paraId="2157C38E" w14:textId="43888290" w:rsidR="00A62E35" w:rsidRPr="00FC34B2" w:rsidRDefault="00A62E35" w:rsidP="00745739">
      <w:pPr>
        <w:jc w:val="both"/>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w:t>
      </w:r>
      <w:r w:rsidR="00D4289E">
        <w:t>-</w:t>
      </w:r>
      <w:r w:rsidR="00C73FB9" w:rsidRPr="00FC34B2">
        <w:t xml:space="preserve">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745739">
      <w:pPr>
        <w:pStyle w:val="Heading2"/>
      </w:pPr>
      <w:bookmarkStart w:id="85" w:name="_Toc71644757"/>
      <w:bookmarkStart w:id="86" w:name="_Toc71893673"/>
      <w:bookmarkStart w:id="87" w:name="_Toc71897977"/>
      <w:bookmarkStart w:id="88" w:name="_Toc71898152"/>
      <w:bookmarkStart w:id="89" w:name="_Toc71898292"/>
      <w:bookmarkStart w:id="90" w:name="_Toc71975366"/>
      <w:bookmarkStart w:id="91" w:name="_Toc71975617"/>
      <w:bookmarkStart w:id="92" w:name="_Toc72226392"/>
      <w:r>
        <w:t>Projektschnittstellen</w:t>
      </w:r>
      <w:bookmarkEnd w:id="85"/>
      <w:bookmarkEnd w:id="86"/>
      <w:bookmarkEnd w:id="87"/>
      <w:bookmarkEnd w:id="88"/>
      <w:bookmarkEnd w:id="89"/>
      <w:bookmarkEnd w:id="90"/>
      <w:bookmarkEnd w:id="91"/>
      <w:bookmarkEnd w:id="92"/>
    </w:p>
    <w:p w14:paraId="7054201C" w14:textId="00CAE489" w:rsidR="00C73FB9" w:rsidRPr="00747756" w:rsidRDefault="00C73FB9" w:rsidP="00745739">
      <w:pPr>
        <w:jc w:val="both"/>
      </w:pPr>
      <w:r w:rsidRPr="00FC34B2">
        <w:t xml:space="preserve">Der Endbenutzer kann die Webapplikation in jedem aktuellen Browser und auf einer </w:t>
      </w:r>
      <w:r w:rsidR="00DF5C0C">
        <w:t>V</w:t>
      </w:r>
      <w:r w:rsidR="00DF5C0C" w:rsidRPr="00FC34B2">
        <w:t>ielzahl</w:t>
      </w:r>
      <w:r w:rsidRPr="00FC34B2">
        <w:t xml:space="preserve"> von Geräten wie beispielsweise </w:t>
      </w:r>
      <w:proofErr w:type="spellStart"/>
      <w:r w:rsidRPr="00FC34B2">
        <w:t>PC‘s</w:t>
      </w:r>
      <w:proofErr w:type="spellEnd"/>
      <w:r w:rsidRPr="00FC34B2">
        <w:t>, Notebooks über Tablets bis hin zu Smartphones</w:t>
      </w:r>
      <w:r w:rsidR="00FC34B2" w:rsidRPr="00FC34B2">
        <w:t xml:space="preserve"> im internen Firmennetz</w:t>
      </w:r>
      <w:r w:rsidRPr="00FC34B2">
        <w:t xml:space="preserve"> aufrufen. Dabei ist die Applikation im ersten Schritt zwar </w:t>
      </w:r>
      <w:proofErr w:type="spellStart"/>
      <w:r w:rsidRPr="00FC34B2">
        <w:t>responsiv</w:t>
      </w:r>
      <w:proofErr w:type="spellEnd"/>
      <w:r w:rsidRPr="00FC34B2">
        <w:t xml:space="preserve"> fähig</w:t>
      </w:r>
      <w:r w:rsidR="00D4289E">
        <w:t>,</w:t>
      </w:r>
      <w:r w:rsidRPr="00FC34B2">
        <w:t xml:space="preserve"> aber für die Ansicht auf Desktopendgeräten optimiert. </w:t>
      </w:r>
      <w:r w:rsidR="00747756">
        <w:t xml:space="preserve"> </w:t>
      </w:r>
      <w:r w:rsidRPr="00FC34B2">
        <w:rPr>
          <w:lang w:val="en-DE"/>
        </w:rPr>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654B0237" w14:textId="1577B72E" w:rsidR="00E1246C" w:rsidRPr="00FC34B2" w:rsidRDefault="00C73FB9" w:rsidP="00745739">
      <w:pPr>
        <w:jc w:val="both"/>
      </w:pPr>
      <w:r w:rsidRPr="00FC34B2">
        <w:t>Weitere Schnittstellen sind im ersten Entwicklungsschritt nicht geplant.</w:t>
      </w:r>
    </w:p>
    <w:p w14:paraId="69D235B6" w14:textId="5380800D" w:rsidR="00C73FB9" w:rsidRDefault="00FC34B2" w:rsidP="00745739">
      <w:pPr>
        <w:pStyle w:val="Heading2"/>
      </w:pPr>
      <w:bookmarkStart w:id="93" w:name="_Toc71644758"/>
      <w:bookmarkStart w:id="94" w:name="_Toc71893674"/>
      <w:bookmarkStart w:id="95" w:name="_Toc71897978"/>
      <w:bookmarkStart w:id="96" w:name="_Toc71898153"/>
      <w:bookmarkStart w:id="97" w:name="_Toc71898293"/>
      <w:bookmarkStart w:id="98" w:name="_Toc71975367"/>
      <w:bookmarkStart w:id="99" w:name="_Toc71975618"/>
      <w:bookmarkStart w:id="100" w:name="_Toc72226393"/>
      <w:r>
        <w:lastRenderedPageBreak/>
        <w:t>Projektabgrenzung</w:t>
      </w:r>
      <w:bookmarkEnd w:id="93"/>
      <w:bookmarkEnd w:id="94"/>
      <w:bookmarkEnd w:id="95"/>
      <w:bookmarkEnd w:id="96"/>
      <w:bookmarkEnd w:id="97"/>
      <w:bookmarkEnd w:id="98"/>
      <w:bookmarkEnd w:id="99"/>
      <w:bookmarkEnd w:id="100"/>
    </w:p>
    <w:p w14:paraId="07201DCE" w14:textId="1C51D59A" w:rsidR="00C73FB9" w:rsidRPr="002F0C4D" w:rsidRDefault="008F3806" w:rsidP="00745739">
      <w:pPr>
        <w:jc w:val="both"/>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w:t>
      </w:r>
      <w:r w:rsidR="001D7AD4">
        <w:t>n</w:t>
      </w:r>
      <w:r w:rsidR="002F0C4D" w:rsidRPr="002F0C4D">
        <w:t>.</w:t>
      </w:r>
    </w:p>
    <w:p w14:paraId="61164ACB" w14:textId="076BF53A" w:rsidR="00C73FB9" w:rsidRDefault="002F0C4D" w:rsidP="00745739">
      <w:pPr>
        <w:pStyle w:val="Heading1"/>
      </w:pPr>
      <w:bookmarkStart w:id="101" w:name="_Toc71644759"/>
      <w:bookmarkStart w:id="102" w:name="_Toc71893675"/>
      <w:bookmarkStart w:id="103" w:name="_Toc71897979"/>
      <w:bookmarkStart w:id="104" w:name="_Toc71898154"/>
      <w:bookmarkStart w:id="105" w:name="_Toc71898294"/>
      <w:bookmarkStart w:id="106" w:name="_Toc71975368"/>
      <w:bookmarkStart w:id="107" w:name="_Toc71975619"/>
      <w:bookmarkStart w:id="108" w:name="_Toc72226394"/>
      <w:r>
        <w:t>Projektplanung</w:t>
      </w:r>
      <w:bookmarkEnd w:id="101"/>
      <w:bookmarkEnd w:id="102"/>
      <w:bookmarkEnd w:id="103"/>
      <w:bookmarkEnd w:id="104"/>
      <w:bookmarkEnd w:id="105"/>
      <w:bookmarkEnd w:id="106"/>
      <w:bookmarkEnd w:id="107"/>
      <w:bookmarkEnd w:id="108"/>
    </w:p>
    <w:p w14:paraId="35EAFA91" w14:textId="48C804A6" w:rsidR="002F0C4D" w:rsidRDefault="002F0C4D" w:rsidP="00745739">
      <w:pPr>
        <w:pStyle w:val="Heading2"/>
        <w:rPr>
          <w:rFonts w:eastAsia="Times New Roman"/>
          <w:lang w:eastAsia="en-GB"/>
        </w:rPr>
      </w:pPr>
      <w:bookmarkStart w:id="109" w:name="_Toc71644760"/>
      <w:bookmarkStart w:id="110" w:name="_Toc71893676"/>
      <w:bookmarkStart w:id="111" w:name="_Toc71897980"/>
      <w:bookmarkStart w:id="112" w:name="_Toc71898155"/>
      <w:bookmarkStart w:id="113" w:name="_Toc71898295"/>
      <w:bookmarkStart w:id="114" w:name="_Toc71975369"/>
      <w:bookmarkStart w:id="115" w:name="_Toc71975620"/>
      <w:bookmarkStart w:id="116" w:name="_Toc72226395"/>
      <w:r>
        <w:rPr>
          <w:rFonts w:eastAsia="Times New Roman"/>
          <w:lang w:eastAsia="en-GB"/>
        </w:rPr>
        <w:t>Projektphasen</w:t>
      </w:r>
      <w:bookmarkEnd w:id="109"/>
      <w:bookmarkEnd w:id="110"/>
      <w:bookmarkEnd w:id="111"/>
      <w:bookmarkEnd w:id="112"/>
      <w:bookmarkEnd w:id="113"/>
      <w:bookmarkEnd w:id="114"/>
      <w:bookmarkEnd w:id="115"/>
      <w:bookmarkEnd w:id="116"/>
    </w:p>
    <w:p w14:paraId="414CB4DE" w14:textId="79A1E461" w:rsidR="002F0C4D" w:rsidRDefault="002F0C4D" w:rsidP="00745739">
      <w:pPr>
        <w:jc w:val="both"/>
        <w:rPr>
          <w:szCs w:val="21"/>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4879C6">
        <w:rPr>
          <w:lang w:eastAsia="en-GB"/>
        </w:rPr>
        <w:t xml:space="preserve">Eine grobe Zeitplanung der Hauptphasen lässt sich </w:t>
      </w:r>
      <w:r w:rsidR="00747756" w:rsidRPr="00747756">
        <w:rPr>
          <w:color w:val="595959" w:themeColor="text1" w:themeTint="A6"/>
          <w:lang w:eastAsia="en-GB"/>
        </w:rPr>
        <w:fldChar w:fldCharType="begin"/>
      </w:r>
      <w:r w:rsidR="00747756" w:rsidRPr="00747756">
        <w:rPr>
          <w:color w:val="595959" w:themeColor="text1" w:themeTint="A6"/>
          <w:lang w:eastAsia="en-GB"/>
        </w:rPr>
        <w:instrText xml:space="preserve"> REF _Ref71912459 \h </w:instrText>
      </w:r>
      <w:r w:rsidR="00747756" w:rsidRPr="00747756">
        <w:rPr>
          <w:color w:val="595959" w:themeColor="text1" w:themeTint="A6"/>
          <w:lang w:eastAsia="en-GB"/>
        </w:rPr>
      </w:r>
      <w:r w:rsidR="00747756" w:rsidRPr="00747756">
        <w:rPr>
          <w:color w:val="595959" w:themeColor="text1" w:themeTint="A6"/>
          <w:lang w:eastAsia="en-GB"/>
        </w:rPr>
        <w:fldChar w:fldCharType="separate"/>
      </w:r>
      <w:r w:rsidR="00747756" w:rsidRPr="00747756">
        <w:rPr>
          <w:color w:val="595959" w:themeColor="text1" w:themeTint="A6"/>
        </w:rPr>
        <w:t xml:space="preserve">Tabelle </w:t>
      </w:r>
      <w:r w:rsidR="00747756" w:rsidRPr="00747756">
        <w:rPr>
          <w:noProof/>
          <w:color w:val="595959" w:themeColor="text1" w:themeTint="A6"/>
        </w:rPr>
        <w:t>I</w:t>
      </w:r>
      <w:r w:rsidR="00747756" w:rsidRPr="00747756">
        <w:rPr>
          <w:color w:val="595959" w:themeColor="text1" w:themeTint="A6"/>
          <w:lang w:eastAsia="en-GB"/>
        </w:rPr>
        <w:fldChar w:fldCharType="end"/>
      </w:r>
      <w:r w:rsidR="004879C6">
        <w:rPr>
          <w:lang w:eastAsia="en-GB"/>
        </w:rPr>
        <w:t xml:space="preserve"> entnehmen.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tbl>
      <w:tblPr>
        <w:tblStyle w:val="PlainTable4"/>
        <w:tblW w:w="0" w:type="auto"/>
        <w:jc w:val="center"/>
        <w:tblLook w:val="04A0" w:firstRow="1" w:lastRow="0" w:firstColumn="1" w:lastColumn="0" w:noHBand="0" w:noVBand="1"/>
      </w:tblPr>
      <w:tblGrid>
        <w:gridCol w:w="3828"/>
        <w:gridCol w:w="703"/>
        <w:gridCol w:w="1019"/>
      </w:tblGrid>
      <w:tr w:rsidR="00747756" w:rsidRPr="00747756" w14:paraId="06462061" w14:textId="77777777" w:rsidTr="005634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8" w:type="dxa"/>
            <w:shd w:val="clear" w:color="auto" w:fill="9A143E"/>
          </w:tcPr>
          <w:p w14:paraId="00D3F671" w14:textId="17F16C70" w:rsidR="00747756" w:rsidRPr="00747756" w:rsidRDefault="00747756" w:rsidP="00747756">
            <w:pPr>
              <w:jc w:val="both"/>
              <w:rPr>
                <w:color w:val="FFFFFF" w:themeColor="background1"/>
                <w:lang w:eastAsia="en-GB"/>
              </w:rPr>
            </w:pPr>
            <w:r w:rsidRPr="00747756">
              <w:rPr>
                <w:color w:val="FFFFFF" w:themeColor="background1"/>
              </w:rPr>
              <w:t>Phase</w:t>
            </w:r>
          </w:p>
        </w:tc>
        <w:tc>
          <w:tcPr>
            <w:tcW w:w="1722" w:type="dxa"/>
            <w:gridSpan w:val="2"/>
            <w:shd w:val="clear" w:color="auto" w:fill="9A143E"/>
          </w:tcPr>
          <w:p w14:paraId="5EA1F523" w14:textId="07CE4D04" w:rsidR="00747756" w:rsidRPr="00747756" w:rsidRDefault="00747756" w:rsidP="00747756">
            <w:pPr>
              <w:jc w:val="right"/>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747756">
              <w:rPr>
                <w:color w:val="FFFFFF" w:themeColor="background1"/>
                <w:lang w:eastAsia="en-GB"/>
              </w:rPr>
              <w:t>Geplante Zeit</w:t>
            </w:r>
          </w:p>
        </w:tc>
      </w:tr>
      <w:tr w:rsidR="00747756" w14:paraId="05C2771A" w14:textId="77777777" w:rsidTr="0056349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828" w:type="dxa"/>
          </w:tcPr>
          <w:p w14:paraId="4B54CDF4" w14:textId="475309BF" w:rsidR="00747756" w:rsidRPr="00747756" w:rsidRDefault="00747756" w:rsidP="00747756">
            <w:pPr>
              <w:jc w:val="both"/>
              <w:rPr>
                <w:b w:val="0"/>
                <w:bCs w:val="0"/>
                <w:lang w:eastAsia="en-GB"/>
              </w:rPr>
            </w:pPr>
            <w:r w:rsidRPr="00747756">
              <w:rPr>
                <w:b w:val="0"/>
                <w:bCs w:val="0"/>
              </w:rPr>
              <w:t>Analyse</w:t>
            </w:r>
          </w:p>
        </w:tc>
        <w:tc>
          <w:tcPr>
            <w:tcW w:w="1722" w:type="dxa"/>
            <w:gridSpan w:val="2"/>
          </w:tcPr>
          <w:p w14:paraId="0F6DE3A2" w14:textId="7843A333"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3.5h</w:t>
            </w:r>
          </w:p>
        </w:tc>
      </w:tr>
      <w:tr w:rsidR="00747756" w14:paraId="31B331DB"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05FCB3C" w14:textId="57A9D108" w:rsidR="00747756" w:rsidRPr="00747756" w:rsidRDefault="00747756" w:rsidP="00747756">
            <w:pPr>
              <w:jc w:val="both"/>
              <w:rPr>
                <w:b w:val="0"/>
                <w:bCs w:val="0"/>
                <w:lang w:eastAsia="en-GB"/>
              </w:rPr>
            </w:pPr>
            <w:r w:rsidRPr="00747756">
              <w:rPr>
                <w:b w:val="0"/>
                <w:bCs w:val="0"/>
              </w:rPr>
              <w:t>Entwurf</w:t>
            </w:r>
          </w:p>
        </w:tc>
        <w:tc>
          <w:tcPr>
            <w:tcW w:w="1019" w:type="dxa"/>
          </w:tcPr>
          <w:p w14:paraId="46046568" w14:textId="76983C20" w:rsidR="00747756" w:rsidRDefault="00747756"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8.0h</w:t>
            </w:r>
          </w:p>
        </w:tc>
      </w:tr>
      <w:tr w:rsidR="00747756" w14:paraId="0DC62558"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28C67B0" w14:textId="28C50848" w:rsidR="00747756" w:rsidRPr="00747756" w:rsidRDefault="00747756" w:rsidP="00747756">
            <w:pPr>
              <w:jc w:val="both"/>
              <w:rPr>
                <w:b w:val="0"/>
                <w:bCs w:val="0"/>
                <w:lang w:eastAsia="en-GB"/>
              </w:rPr>
            </w:pPr>
            <w:r w:rsidRPr="00747756">
              <w:rPr>
                <w:b w:val="0"/>
                <w:bCs w:val="0"/>
              </w:rPr>
              <w:t>Entwicklung und Implementierung</w:t>
            </w:r>
          </w:p>
        </w:tc>
        <w:tc>
          <w:tcPr>
            <w:tcW w:w="1019" w:type="dxa"/>
          </w:tcPr>
          <w:p w14:paraId="1F72AF92" w14:textId="1A84B44E"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42.5h</w:t>
            </w:r>
          </w:p>
        </w:tc>
      </w:tr>
      <w:tr w:rsidR="00747756" w14:paraId="5F7022AD"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51651BAB" w14:textId="6BEF39DC" w:rsidR="00747756" w:rsidRPr="00747756" w:rsidRDefault="00747756" w:rsidP="00747756">
            <w:pPr>
              <w:jc w:val="both"/>
              <w:rPr>
                <w:b w:val="0"/>
                <w:bCs w:val="0"/>
              </w:rPr>
            </w:pPr>
            <w:r w:rsidRPr="00747756">
              <w:rPr>
                <w:b w:val="0"/>
                <w:bCs w:val="0"/>
              </w:rPr>
              <w:t xml:space="preserve">Abnahme und </w:t>
            </w:r>
            <w:proofErr w:type="spellStart"/>
            <w:r w:rsidRPr="00747756">
              <w:rPr>
                <w:b w:val="0"/>
                <w:bCs w:val="0"/>
              </w:rPr>
              <w:t>Deployment</w:t>
            </w:r>
            <w:proofErr w:type="spellEnd"/>
          </w:p>
        </w:tc>
        <w:tc>
          <w:tcPr>
            <w:tcW w:w="1019" w:type="dxa"/>
          </w:tcPr>
          <w:p w14:paraId="2EE34238" w14:textId="566105AF" w:rsidR="00747756" w:rsidRDefault="008E4BE8"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3</w:t>
            </w:r>
            <w:r w:rsidR="00747756">
              <w:rPr>
                <w:lang w:eastAsia="en-GB"/>
              </w:rPr>
              <w:t>.0h</w:t>
            </w:r>
          </w:p>
        </w:tc>
      </w:tr>
      <w:tr w:rsidR="00747756" w14:paraId="5A2EE8E9"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8A162E9" w14:textId="54AA1C11" w:rsidR="00747756" w:rsidRPr="00747756" w:rsidRDefault="00747756" w:rsidP="00747756">
            <w:pPr>
              <w:jc w:val="both"/>
              <w:rPr>
                <w:b w:val="0"/>
                <w:bCs w:val="0"/>
              </w:rPr>
            </w:pPr>
            <w:r w:rsidRPr="00747756">
              <w:rPr>
                <w:b w:val="0"/>
                <w:bCs w:val="0"/>
              </w:rPr>
              <w:t>Dokumentation</w:t>
            </w:r>
          </w:p>
        </w:tc>
        <w:tc>
          <w:tcPr>
            <w:tcW w:w="1019" w:type="dxa"/>
          </w:tcPr>
          <w:p w14:paraId="725C4E25" w14:textId="6408327A"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13.0h</w:t>
            </w:r>
          </w:p>
        </w:tc>
      </w:tr>
      <w:tr w:rsidR="00747756" w14:paraId="21EBEF9E"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90C2746" w14:textId="4596A6AF" w:rsidR="00747756" w:rsidRPr="00747756" w:rsidRDefault="00747756" w:rsidP="00747756">
            <w:pPr>
              <w:jc w:val="both"/>
              <w:rPr>
                <w:b w:val="0"/>
                <w:bCs w:val="0"/>
              </w:rPr>
            </w:pPr>
            <w:r>
              <w:rPr>
                <w:b w:val="0"/>
                <w:bCs w:val="0"/>
              </w:rPr>
              <w:t>Gesamt:</w:t>
            </w:r>
          </w:p>
        </w:tc>
        <w:tc>
          <w:tcPr>
            <w:tcW w:w="1019" w:type="dxa"/>
          </w:tcPr>
          <w:p w14:paraId="024B6846" w14:textId="458055DF" w:rsidR="00747756" w:rsidRDefault="00747756" w:rsidP="00747756">
            <w:pPr>
              <w:keepNext/>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70.0h</w:t>
            </w:r>
          </w:p>
        </w:tc>
      </w:tr>
    </w:tbl>
    <w:p w14:paraId="0E998798" w14:textId="52C35559" w:rsidR="004879C6" w:rsidRDefault="00747756" w:rsidP="00747756">
      <w:pPr>
        <w:pStyle w:val="Caption"/>
        <w:jc w:val="center"/>
        <w:rPr>
          <w:color w:val="7F7F7F" w:themeColor="text1" w:themeTint="80"/>
        </w:rPr>
      </w:pPr>
      <w:bookmarkStart w:id="117" w:name="_Toc71913660"/>
      <w:bookmarkStart w:id="118" w:name="_Ref71912459"/>
      <w:bookmarkStart w:id="119" w:name="_Toc71913779"/>
      <w:r w:rsidRPr="00747756">
        <w:rPr>
          <w:color w:val="7F7F7F" w:themeColor="text1" w:themeTint="80"/>
        </w:rPr>
        <w:t xml:space="preserve">Tabelle </w:t>
      </w:r>
      <w:r w:rsidRPr="00747756">
        <w:rPr>
          <w:color w:val="7F7F7F" w:themeColor="text1" w:themeTint="80"/>
        </w:rPr>
        <w:fldChar w:fldCharType="begin"/>
      </w:r>
      <w:r w:rsidRPr="00747756">
        <w:rPr>
          <w:color w:val="7F7F7F" w:themeColor="text1" w:themeTint="80"/>
        </w:rPr>
        <w:instrText xml:space="preserve"> SEQ Tabelle \* ROMAN </w:instrText>
      </w:r>
      <w:r w:rsidRPr="00747756">
        <w:rPr>
          <w:color w:val="7F7F7F" w:themeColor="text1" w:themeTint="80"/>
        </w:rPr>
        <w:fldChar w:fldCharType="separate"/>
      </w:r>
      <w:r w:rsidR="00E551CE">
        <w:rPr>
          <w:noProof/>
          <w:color w:val="7F7F7F" w:themeColor="text1" w:themeTint="80"/>
        </w:rPr>
        <w:t>I</w:t>
      </w:r>
      <w:bookmarkEnd w:id="117"/>
      <w:r w:rsidRPr="00747756">
        <w:rPr>
          <w:color w:val="7F7F7F" w:themeColor="text1" w:themeTint="80"/>
        </w:rPr>
        <w:fldChar w:fldCharType="end"/>
      </w:r>
      <w:bookmarkEnd w:id="118"/>
      <w:r w:rsidR="00E551CE">
        <w:rPr>
          <w:color w:val="7F7F7F" w:themeColor="text1" w:themeTint="80"/>
        </w:rPr>
        <w:t xml:space="preserve"> – Grober Zeitplan</w:t>
      </w:r>
      <w:bookmarkEnd w:id="119"/>
    </w:p>
    <w:p w14:paraId="2AAE17C4" w14:textId="3E5F6C8F" w:rsidR="00AB4A99" w:rsidRPr="00AB4A99" w:rsidRDefault="00AB4A99" w:rsidP="00AB4A99">
      <w:r>
        <w:t xml:space="preserve">Intern wurde als Projektdeadline der 03.05.2021 gesetzt, um die Applikation rechtzeitig für die Antragserstellung der Sommerurlaube zur Verfügung zu stellen. Um den Projektabschluss nach der </w:t>
      </w:r>
      <w:r w:rsidR="00824CB6">
        <w:t xml:space="preserve">intern </w:t>
      </w:r>
      <w:r>
        <w:t>gesetzten Deadline sicher zu stellen</w:t>
      </w:r>
      <w:r w:rsidR="00824CB6">
        <w:t>, sowie ein mögliches Startdatum zu finden</w:t>
      </w:r>
      <w:r>
        <w:t xml:space="preserve"> wurden die in </w:t>
      </w:r>
      <w:hyperlink w:anchor="_A.1__Detaillierte" w:history="1">
        <w:r w:rsidRPr="00AB4A99">
          <w:rPr>
            <w:rStyle w:val="Hyperlink"/>
          </w:rPr>
          <w:t>Anhang A.1</w:t>
        </w:r>
      </w:hyperlink>
      <w:r>
        <w:t xml:space="preserve"> definierten – detaillierten Projektphasen und Meilensteine in einem</w:t>
      </w:r>
      <w:r w:rsidR="00824CB6">
        <w:t xml:space="preserve">, in </w:t>
      </w:r>
      <w:hyperlink w:anchor="_A.26_Projektplanung_-" w:history="1">
        <w:r w:rsidR="00824CB6" w:rsidRPr="00AB4A99">
          <w:rPr>
            <w:rStyle w:val="Hyperlink"/>
          </w:rPr>
          <w:t>Anhang A.26</w:t>
        </w:r>
      </w:hyperlink>
      <w:r w:rsidR="00824CB6">
        <w:t xml:space="preserve"> aufgezeigtem,</w:t>
      </w:r>
      <w:r>
        <w:t xml:space="preserve"> </w:t>
      </w:r>
      <w:r w:rsidRPr="00AB4A99">
        <w:t>Gantt-Diagramm</w:t>
      </w:r>
      <w:r>
        <w:t xml:space="preserve"> </w:t>
      </w:r>
      <w:r w:rsidR="00824CB6">
        <w:t>zusammengetragen</w:t>
      </w:r>
      <w:r w:rsidR="00824CB6">
        <w:rPr>
          <w:rStyle w:val="FootnoteReference"/>
        </w:rPr>
        <w:footnoteReference w:id="3"/>
      </w:r>
      <w:r>
        <w:t>.</w:t>
      </w:r>
    </w:p>
    <w:p w14:paraId="6A1A191D" w14:textId="60496AAD" w:rsidR="002F0C4D" w:rsidRPr="002F0C4D" w:rsidRDefault="002F0C4D" w:rsidP="00745739">
      <w:pPr>
        <w:pStyle w:val="Heading2"/>
        <w:rPr>
          <w:lang w:val="en-DE"/>
        </w:rPr>
      </w:pPr>
      <w:bookmarkStart w:id="120" w:name="_Toc71644761"/>
      <w:bookmarkStart w:id="121" w:name="_Toc71893677"/>
      <w:bookmarkStart w:id="122" w:name="_Toc71897981"/>
      <w:bookmarkStart w:id="123" w:name="_Toc71898156"/>
      <w:bookmarkStart w:id="124" w:name="_Toc71898296"/>
      <w:bookmarkStart w:id="125" w:name="_Toc71975370"/>
      <w:bookmarkStart w:id="126" w:name="_Toc71975621"/>
      <w:bookmarkStart w:id="127" w:name="_Toc72226396"/>
      <w:r>
        <w:t>Abweichungen vom Projektantrag</w:t>
      </w:r>
      <w:bookmarkEnd w:id="120"/>
      <w:bookmarkEnd w:id="121"/>
      <w:bookmarkEnd w:id="122"/>
      <w:bookmarkEnd w:id="123"/>
      <w:bookmarkEnd w:id="124"/>
      <w:bookmarkEnd w:id="125"/>
      <w:bookmarkEnd w:id="126"/>
      <w:bookmarkEnd w:id="127"/>
    </w:p>
    <w:p w14:paraId="47BAD98C" w14:textId="77777777" w:rsidR="009E20CC" w:rsidRDefault="005F61B7" w:rsidP="00745739">
      <w:pPr>
        <w:jc w:val="both"/>
      </w:pPr>
      <w:r>
        <w:t xml:space="preserve">In der Analysephase wurde zur Darstellung des Sachverhalts kein </w:t>
      </w:r>
      <w:proofErr w:type="spellStart"/>
      <w:r>
        <w:t>Use</w:t>
      </w:r>
      <w:proofErr w:type="spellEnd"/>
      <w:r>
        <w:t xml:space="preserve">-Case- sondern </w:t>
      </w:r>
      <w:r w:rsidR="00DF5C0C">
        <w:t xml:space="preserve">ein </w:t>
      </w:r>
      <w:r>
        <w:t>Aktivitätsdiagra</w:t>
      </w:r>
      <w:r w:rsidR="00BF1DB8">
        <w:t>m</w:t>
      </w:r>
      <w:r>
        <w:t xml:space="preserve">m verwendet. In der Entwurfsphase wurden die Handlungsschritte in einem </w:t>
      </w:r>
      <w:proofErr w:type="spellStart"/>
      <w:r>
        <w:t>Use</w:t>
      </w:r>
      <w:proofErr w:type="spellEnd"/>
      <w:r>
        <w:t>-Case- anstatt eines Aktivitätsdiagra</w:t>
      </w:r>
      <w:r w:rsidR="00BF1DB8">
        <w:t>m</w:t>
      </w:r>
      <w:r>
        <w:t>ms dargestellt.</w:t>
      </w:r>
      <w:r w:rsidR="00824CB6">
        <w:t xml:space="preserve"> </w:t>
      </w:r>
    </w:p>
    <w:p w14:paraId="0A395CBA" w14:textId="7FBE6F25" w:rsidR="00A62E35" w:rsidRPr="00896F0A" w:rsidRDefault="009E20CC" w:rsidP="00745739">
      <w:pPr>
        <w:jc w:val="both"/>
      </w:pPr>
      <w:r w:rsidRPr="009E20CC">
        <w:rPr>
          <w:b/>
          <w:bCs/>
        </w:rPr>
        <w:t>Begründung der Abweichungen</w:t>
      </w:r>
      <w:r>
        <w:t xml:space="preserve">: </w:t>
      </w:r>
      <w:r w:rsidR="00824CB6">
        <w:t xml:space="preserve">Durch das </w:t>
      </w:r>
      <w:proofErr w:type="spellStart"/>
      <w:r w:rsidR="00824CB6">
        <w:t>Use</w:t>
      </w:r>
      <w:proofErr w:type="spellEnd"/>
      <w:r w:rsidR="00824CB6">
        <w:t>-Case-Diagramm lassen sich in der Entwurfsphase direkt die Benutzerrollen und -</w:t>
      </w:r>
      <w:proofErr w:type="spellStart"/>
      <w:r w:rsidR="00824CB6">
        <w:t>v</w:t>
      </w:r>
      <w:r w:rsidR="00824CB6" w:rsidRPr="00824CB6">
        <w:t>ererbung</w:t>
      </w:r>
      <w:r w:rsidR="00824CB6">
        <w:t>en</w:t>
      </w:r>
      <w:proofErr w:type="spellEnd"/>
      <w:r w:rsidR="00824CB6" w:rsidRPr="00824CB6">
        <w:t xml:space="preserve"> </w:t>
      </w:r>
      <w:r w:rsidR="00BF1DB8">
        <w:t>veranschaulichen. D</w:t>
      </w:r>
      <w:r w:rsidR="00824CB6">
        <w:t>er Prozessfluss der Analysephase wiederrum lässt sich effizienter und genauer in einem Aktivitätsdiagram</w:t>
      </w:r>
      <w:r>
        <w:t>m</w:t>
      </w:r>
      <w:r w:rsidR="00824CB6">
        <w:t xml:space="preserve"> darstellen.</w:t>
      </w:r>
    </w:p>
    <w:p w14:paraId="7ED8011E" w14:textId="3E7EB4BE" w:rsidR="002F0C4D" w:rsidRPr="002F0C4D" w:rsidRDefault="006C5013" w:rsidP="00745739">
      <w:pPr>
        <w:pStyle w:val="Heading2"/>
      </w:pPr>
      <w:bookmarkStart w:id="128" w:name="_Toc71644762"/>
      <w:bookmarkStart w:id="129" w:name="_Toc71893678"/>
      <w:bookmarkStart w:id="130" w:name="_Toc71897982"/>
      <w:bookmarkStart w:id="131" w:name="_Toc71898157"/>
      <w:bookmarkStart w:id="132" w:name="_Toc71898297"/>
      <w:bookmarkStart w:id="133" w:name="_Toc71975371"/>
      <w:bookmarkStart w:id="134" w:name="_Toc71975622"/>
      <w:bookmarkStart w:id="135" w:name="_Toc72226397"/>
      <w:r>
        <w:t>Ressourcenplanung</w:t>
      </w:r>
      <w:bookmarkEnd w:id="128"/>
      <w:bookmarkEnd w:id="129"/>
      <w:bookmarkEnd w:id="130"/>
      <w:bookmarkEnd w:id="131"/>
      <w:bookmarkEnd w:id="132"/>
      <w:bookmarkEnd w:id="133"/>
      <w:bookmarkEnd w:id="134"/>
      <w:bookmarkEnd w:id="135"/>
    </w:p>
    <w:p w14:paraId="026DE2B7" w14:textId="7100E3F2" w:rsidR="00A62E35" w:rsidRPr="006C5013" w:rsidRDefault="002F0C4D" w:rsidP="00745739">
      <w:pPr>
        <w:jc w:val="both"/>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8F73AC">
        <w:t>dem</w:t>
      </w:r>
      <w:r w:rsidR="00D26C60">
        <w:t xml:space="preserve"> </w:t>
      </w:r>
      <w:r w:rsidRPr="006C5013">
        <w:t xml:space="preserve">Ressourcenplan </w:t>
      </w:r>
      <w:r w:rsidR="008F73AC">
        <w:t>entnommen</w:t>
      </w:r>
      <w:r w:rsidR="001D7AD4">
        <w:t xml:space="preserve"> </w:t>
      </w:r>
      <w:r w:rsidRPr="006C5013">
        <w:t xml:space="preserve">werden. </w:t>
      </w:r>
    </w:p>
    <w:p w14:paraId="2FBA939B" w14:textId="49812479" w:rsidR="00E76195" w:rsidRPr="00E76195" w:rsidRDefault="006C5013" w:rsidP="00745739">
      <w:pPr>
        <w:pStyle w:val="Heading2"/>
      </w:pPr>
      <w:bookmarkStart w:id="136" w:name="_Entwicklungsprozess"/>
      <w:bookmarkStart w:id="137" w:name="_Toc71644763"/>
      <w:bookmarkStart w:id="138" w:name="_Toc71893679"/>
      <w:bookmarkStart w:id="139" w:name="_Toc71897983"/>
      <w:bookmarkStart w:id="140" w:name="_Toc71898158"/>
      <w:bookmarkStart w:id="141" w:name="_Toc71898298"/>
      <w:bookmarkStart w:id="142" w:name="_Toc71975372"/>
      <w:bookmarkStart w:id="143" w:name="_Toc71975623"/>
      <w:bookmarkStart w:id="144" w:name="_Toc72226398"/>
      <w:bookmarkEnd w:id="136"/>
      <w:r>
        <w:t>Entwicklungsprozess</w:t>
      </w:r>
      <w:bookmarkEnd w:id="137"/>
      <w:bookmarkEnd w:id="138"/>
      <w:bookmarkEnd w:id="139"/>
      <w:bookmarkEnd w:id="140"/>
      <w:bookmarkEnd w:id="141"/>
      <w:bookmarkEnd w:id="142"/>
      <w:bookmarkEnd w:id="143"/>
      <w:bookmarkEnd w:id="144"/>
    </w:p>
    <w:p w14:paraId="09EDCF64" w14:textId="272B5739" w:rsidR="00D1784C" w:rsidRDefault="006C5013" w:rsidP="00745739">
      <w:pPr>
        <w:jc w:val="both"/>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r w:rsidR="008F73AC">
        <w:t xml:space="preserve"> </w:t>
      </w: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t>
      </w:r>
      <w:r w:rsidRPr="006C5013">
        <w:lastRenderedPageBreak/>
        <w:t>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 xml:space="preserve">ein Anwendertest durch den Fachbereich schon in die Implementierungsphase </w:t>
      </w:r>
      <w:proofErr w:type="gramStart"/>
      <w:r w:rsidRPr="006C5013">
        <w:t>integriert</w:t>
      </w:r>
      <w:proofErr w:type="gramEnd"/>
      <w:r w:rsidR="00D1784C">
        <w:t xml:space="preserve"> um den generellen Aufwand der Abnahmephase zu minimieren</w:t>
      </w:r>
      <w:r w:rsidRPr="006C5013">
        <w:t>.</w:t>
      </w:r>
      <w:r w:rsidR="008F73AC">
        <w:t xml:space="preserve"> </w:t>
      </w:r>
      <w:r w:rsidR="00D1784C">
        <w:t xml:space="preserve">Auf </w:t>
      </w:r>
      <w:r w:rsidR="00D1784C" w:rsidRPr="00D1784C">
        <w:t>Modultest</w:t>
      </w:r>
      <w:r w:rsidR="001541AD">
        <w:t>s</w:t>
      </w:r>
      <w:r w:rsidR="00D1784C" w:rsidRPr="00D1784C">
        <w:t xml:space="preserve"> (</w:t>
      </w:r>
      <w:r w:rsidR="00B942B3">
        <w:t>auch als</w:t>
      </w:r>
      <w:r w:rsidR="001541AD">
        <w:t xml:space="preserve"> </w:t>
      </w:r>
      <w:proofErr w:type="spellStart"/>
      <w:r w:rsidR="00D1784C" w:rsidRPr="00D1784C">
        <w:t>Unittest</w:t>
      </w:r>
      <w:r w:rsidR="001541AD">
        <w:t>s</w:t>
      </w:r>
      <w:proofErr w:type="spellEnd"/>
      <w:r w:rsidR="00D1784C" w:rsidRPr="00D1784C">
        <w:t xml:space="preserve"> oder Komponententest</w:t>
      </w:r>
      <w:r w:rsidR="001541AD">
        <w:t>s</w:t>
      </w:r>
      <w:r w:rsidR="00D1784C" w:rsidRPr="00D1784C">
        <w:t xml:space="preserve"> </w:t>
      </w:r>
      <w:r w:rsidR="00D1784C">
        <w:t>bekannt</w:t>
      </w:r>
      <w:r w:rsidR="00D1784C" w:rsidRPr="00D1784C">
        <w:t>)</w:t>
      </w:r>
      <w:r w:rsidR="00D1784C">
        <w:t xml:space="preserve"> wurde aus zeitlichen Gründen verzichtet, allerdings fanden in der Entwicklungsphase und Abnahme des Projektes Code</w:t>
      </w:r>
      <w:r w:rsidR="0019310E">
        <w:t>-R</w:t>
      </w:r>
      <w:r w:rsidR="00D1784C">
        <w:t xml:space="preserve">eviews mit der Ausbildungsleitung statt. </w:t>
      </w:r>
    </w:p>
    <w:p w14:paraId="4BF1DCD0" w14:textId="64A4E2D0" w:rsidR="00D1784C" w:rsidRDefault="00516C0A" w:rsidP="00745739">
      <w:pPr>
        <w:pStyle w:val="Heading1"/>
      </w:pPr>
      <w:bookmarkStart w:id="145" w:name="_Toc71644764"/>
      <w:bookmarkStart w:id="146" w:name="_Toc71893680"/>
      <w:bookmarkStart w:id="147" w:name="_Toc71897984"/>
      <w:bookmarkStart w:id="148" w:name="_Toc71898159"/>
      <w:bookmarkStart w:id="149" w:name="_Toc71898299"/>
      <w:bookmarkStart w:id="150" w:name="_Toc71975373"/>
      <w:bookmarkStart w:id="151" w:name="_Toc71975624"/>
      <w:bookmarkStart w:id="152" w:name="_Toc72226399"/>
      <w:r>
        <w:t>Analysephase</w:t>
      </w:r>
      <w:bookmarkEnd w:id="145"/>
      <w:bookmarkEnd w:id="146"/>
      <w:bookmarkEnd w:id="147"/>
      <w:bookmarkEnd w:id="148"/>
      <w:bookmarkEnd w:id="149"/>
      <w:bookmarkEnd w:id="150"/>
      <w:bookmarkEnd w:id="151"/>
      <w:bookmarkEnd w:id="152"/>
    </w:p>
    <w:p w14:paraId="6401BE42" w14:textId="4F782EC9" w:rsidR="00516C0A" w:rsidRPr="00516C0A" w:rsidRDefault="00516C0A" w:rsidP="00745739">
      <w:pPr>
        <w:pStyle w:val="Heading2"/>
      </w:pPr>
      <w:bookmarkStart w:id="153" w:name="_Toc71644765"/>
      <w:bookmarkStart w:id="154" w:name="_Toc71893681"/>
      <w:bookmarkStart w:id="155" w:name="_Toc71897985"/>
      <w:bookmarkStart w:id="156" w:name="_Toc71898160"/>
      <w:bookmarkStart w:id="157" w:name="_Toc71898300"/>
      <w:bookmarkStart w:id="158" w:name="_Toc71975374"/>
      <w:bookmarkStart w:id="159" w:name="_Toc71975625"/>
      <w:bookmarkStart w:id="160" w:name="_Toc72226400"/>
      <w:r>
        <w:t>Ist-Analyse</w:t>
      </w:r>
      <w:bookmarkEnd w:id="153"/>
      <w:bookmarkEnd w:id="154"/>
      <w:bookmarkEnd w:id="155"/>
      <w:bookmarkEnd w:id="156"/>
      <w:bookmarkEnd w:id="157"/>
      <w:bookmarkEnd w:id="158"/>
      <w:bookmarkEnd w:id="159"/>
      <w:bookmarkEnd w:id="160"/>
    </w:p>
    <w:p w14:paraId="6474D5A5" w14:textId="741D9C41" w:rsidR="003579DB" w:rsidRDefault="003579DB" w:rsidP="00745739">
      <w:pPr>
        <w:jc w:val="both"/>
        <w:rPr>
          <w:lang w:eastAsia="en-GB"/>
        </w:rPr>
      </w:pPr>
      <w:r w:rsidRPr="00516C0A">
        <w:rPr>
          <w:lang w:val="en-DE" w:eastAsia="en-GB"/>
        </w:rPr>
        <w:t xml:space="preserve">Wie bereits unter </w:t>
      </w:r>
      <w:r w:rsidR="00B07069">
        <w:fldChar w:fldCharType="begin"/>
      </w:r>
      <w:r w:rsidR="00B07069">
        <w:instrText xml:space="preserve"> HYPERLINK \l "_Projektbegründung" </w:instrText>
      </w:r>
      <w:r w:rsidR="00B07069">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sidR="00B07069">
        <w:rPr>
          <w:rStyle w:val="Hyperlink"/>
          <w:rFonts w:eastAsia="Times New Roman" w:cs="Times New Roman"/>
          <w:sz w:val="24"/>
          <w:szCs w:val="24"/>
          <w:lang w:val="en-DE" w:eastAsia="en-GB"/>
        </w:rPr>
        <w:fldChar w:fldCharType="end"/>
      </w:r>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Prozesses, die Akteure und Problemstellungen sollen in der folgenden Ist-Analyse genau dargestellt werden. </w:t>
      </w:r>
    </w:p>
    <w:p w14:paraId="0136A379" w14:textId="43E7314A" w:rsidR="004C6531" w:rsidRDefault="004C6531" w:rsidP="00745739">
      <w:pPr>
        <w:jc w:val="both"/>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F5C0C">
        <w:rPr>
          <w:lang w:eastAsia="en-GB"/>
        </w:rPr>
        <w:t>m</w:t>
      </w:r>
      <w:r w:rsidR="00D32565">
        <w:rPr>
          <w:lang w:eastAsia="en-GB"/>
        </w:rPr>
        <w:t xml:space="preserve"> und archiviert den Antrag</w:t>
      </w:r>
      <w:r w:rsidR="00DF5C0C">
        <w:rPr>
          <w:lang w:eastAsia="en-GB"/>
        </w:rPr>
        <w:t>.</w:t>
      </w:r>
      <w:r w:rsidR="00D32565">
        <w:rPr>
          <w:lang w:eastAsia="en-GB"/>
        </w:rPr>
        <w:t xml:space="preserve"> </w:t>
      </w:r>
      <w:r w:rsidR="00DF5C0C">
        <w:rPr>
          <w:lang w:eastAsia="en-GB"/>
        </w:rPr>
        <w:t>A</w:t>
      </w:r>
      <w:r w:rsidR="00D32565">
        <w:rPr>
          <w:lang w:eastAsia="en-GB"/>
        </w:rPr>
        <w:t xml:space="preserve">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0C69288" w:rsidR="004B53F8" w:rsidRPr="00E76CC7" w:rsidRDefault="003579DB" w:rsidP="00745739">
      <w:pPr>
        <w:jc w:val="both"/>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CF383A">
        <w:t xml:space="preserve"> </w:t>
      </w:r>
      <w:r w:rsidR="004B53F8">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745739">
      <w:pPr>
        <w:pStyle w:val="Heading2"/>
      </w:pPr>
      <w:bookmarkStart w:id="161" w:name="_Toc71644766"/>
      <w:bookmarkStart w:id="162" w:name="_Toc71893682"/>
      <w:bookmarkStart w:id="163" w:name="_Toc71897986"/>
      <w:bookmarkStart w:id="164" w:name="_Toc71898161"/>
      <w:bookmarkStart w:id="165" w:name="_Toc71898301"/>
      <w:bookmarkStart w:id="166" w:name="_Toc71975375"/>
      <w:bookmarkStart w:id="167" w:name="_Toc71975626"/>
      <w:bookmarkStart w:id="168" w:name="_Toc72226401"/>
      <w:r>
        <w:t>Wirtschaftlichkeitsanalyse</w:t>
      </w:r>
      <w:bookmarkEnd w:id="161"/>
      <w:bookmarkEnd w:id="162"/>
      <w:bookmarkEnd w:id="163"/>
      <w:bookmarkEnd w:id="164"/>
      <w:bookmarkEnd w:id="165"/>
      <w:bookmarkEnd w:id="166"/>
      <w:bookmarkEnd w:id="167"/>
      <w:bookmarkEnd w:id="168"/>
    </w:p>
    <w:p w14:paraId="4E3994A7" w14:textId="77782601" w:rsidR="00D32565" w:rsidRDefault="009A161F" w:rsidP="00745739">
      <w:pPr>
        <w:pStyle w:val="Heading3"/>
      </w:pPr>
      <w:bookmarkStart w:id="169" w:name="_Toc71644767"/>
      <w:bookmarkStart w:id="170" w:name="_Toc71893683"/>
      <w:bookmarkStart w:id="171" w:name="_Toc71897987"/>
      <w:bookmarkStart w:id="172" w:name="_Toc71898162"/>
      <w:bookmarkStart w:id="173" w:name="_Toc71898302"/>
      <w:bookmarkStart w:id="174" w:name="_Toc71975376"/>
      <w:bookmarkStart w:id="175" w:name="_Toc71975627"/>
      <w:bookmarkStart w:id="176" w:name="_Toc72226402"/>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169"/>
      <w:bookmarkEnd w:id="170"/>
      <w:bookmarkEnd w:id="171"/>
      <w:bookmarkEnd w:id="172"/>
      <w:bookmarkEnd w:id="173"/>
      <w:bookmarkEnd w:id="174"/>
      <w:bookmarkEnd w:id="175"/>
      <w:bookmarkEnd w:id="176"/>
    </w:p>
    <w:p w14:paraId="2F64D27D" w14:textId="12764BCB" w:rsidR="009A161F" w:rsidRPr="00D503AC" w:rsidRDefault="009A161F" w:rsidP="00745739">
      <w:pPr>
        <w:jc w:val="both"/>
      </w:pPr>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745739">
      <w:pPr>
        <w:pStyle w:val="Heading3"/>
        <w:rPr>
          <w:rFonts w:eastAsiaTheme="minorHAnsi"/>
        </w:rPr>
      </w:pPr>
      <w:bookmarkStart w:id="177" w:name="_Toc71644768"/>
      <w:bookmarkStart w:id="178" w:name="_Toc71893684"/>
      <w:bookmarkStart w:id="179" w:name="_Toc71897988"/>
      <w:bookmarkStart w:id="180" w:name="_Toc71898163"/>
      <w:bookmarkStart w:id="181" w:name="_Toc71898303"/>
      <w:bookmarkStart w:id="182" w:name="_Toc71975377"/>
      <w:bookmarkStart w:id="183" w:name="_Toc71975628"/>
      <w:bookmarkStart w:id="184" w:name="_Toc72226403"/>
      <w:r>
        <w:rPr>
          <w:rFonts w:eastAsiaTheme="minorHAnsi"/>
        </w:rPr>
        <w:t>Projektkosten</w:t>
      </w:r>
      <w:bookmarkEnd w:id="177"/>
      <w:bookmarkEnd w:id="178"/>
      <w:bookmarkEnd w:id="179"/>
      <w:bookmarkEnd w:id="180"/>
      <w:bookmarkEnd w:id="181"/>
      <w:bookmarkEnd w:id="182"/>
      <w:bookmarkEnd w:id="183"/>
      <w:bookmarkEnd w:id="184"/>
    </w:p>
    <w:p w14:paraId="13195676" w14:textId="461741BF" w:rsidR="00F31799" w:rsidRPr="00E76CC7" w:rsidRDefault="00D503AC" w:rsidP="00745739">
      <w:pPr>
        <w:jc w:val="both"/>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Umsetzung</w:t>
      </w:r>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_1" w:history="1">
        <w:r w:rsidRPr="00EA089D">
          <w:rPr>
            <w:rStyle w:val="Hyperlink"/>
          </w:rPr>
          <w:t>Anhang A.4</w:t>
        </w:r>
      </w:hyperlink>
      <w:r w:rsidRPr="00E76CC7">
        <w:t xml:space="preserve"> eingesehen werden.</w:t>
      </w:r>
    </w:p>
    <w:p w14:paraId="17C644EB" w14:textId="1C65DE17" w:rsidR="00D503AC" w:rsidRDefault="002309DE" w:rsidP="00745739">
      <w:pPr>
        <w:pStyle w:val="Heading3"/>
      </w:pPr>
      <w:bookmarkStart w:id="185" w:name="_Toc71644769"/>
      <w:bookmarkStart w:id="186" w:name="_Toc71893685"/>
      <w:bookmarkStart w:id="187" w:name="_Toc71897989"/>
      <w:bookmarkStart w:id="188" w:name="_Toc71898164"/>
      <w:bookmarkStart w:id="189" w:name="_Toc71898304"/>
      <w:bookmarkStart w:id="190" w:name="_Toc71975378"/>
      <w:bookmarkStart w:id="191" w:name="_Toc71975629"/>
      <w:bookmarkStart w:id="192" w:name="_Toc72226404"/>
      <w:r>
        <w:t>Amortisationsdauer</w:t>
      </w:r>
      <w:bookmarkEnd w:id="185"/>
      <w:bookmarkEnd w:id="186"/>
      <w:bookmarkEnd w:id="187"/>
      <w:bookmarkEnd w:id="188"/>
      <w:bookmarkEnd w:id="189"/>
      <w:bookmarkEnd w:id="190"/>
      <w:bookmarkEnd w:id="191"/>
      <w:bookmarkEnd w:id="192"/>
      <w:r>
        <w:t xml:space="preserve"> </w:t>
      </w:r>
    </w:p>
    <w:p w14:paraId="53B8B271" w14:textId="499F3E26" w:rsidR="008F73AC" w:rsidRDefault="002309DE" w:rsidP="00745739">
      <w:pPr>
        <w:jc w:val="both"/>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7D2023EC" w14:textId="77777777" w:rsidR="008F73AC" w:rsidRDefault="008F73AC" w:rsidP="00745739">
      <w:pPr>
        <w:jc w:val="both"/>
      </w:pPr>
    </w:p>
    <w:p w14:paraId="00561637" w14:textId="6FA28A44" w:rsidR="002309DE" w:rsidRPr="00A46C79" w:rsidRDefault="004A1E64" w:rsidP="00745739">
      <w:pPr>
        <w:jc w:val="both"/>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ED206A" w:rsidRDefault="004A1E64" w:rsidP="00745739">
      <w:pPr>
        <w:jc w:val="both"/>
        <w:rPr>
          <w:rFonts w:ascii="Calibri" w:eastAsiaTheme="majorEastAsia" w:hAnsi="Calibri" w:cstheme="majorBidi"/>
          <w:color w:val="000000" w:themeColor="text1"/>
          <w:szCs w:val="20"/>
        </w:rPr>
      </w:pPr>
      <m:oMathPara>
        <m:oMathParaPr>
          <m:jc m:val="center"/>
        </m:oMathParaPr>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745739">
      <w:pPr>
        <w:pStyle w:val="Heading2"/>
      </w:pPr>
      <w:bookmarkStart w:id="193" w:name="_Anwendungsfälle"/>
      <w:bookmarkStart w:id="194" w:name="_Toc71644770"/>
      <w:bookmarkStart w:id="195" w:name="_Toc71893686"/>
      <w:bookmarkStart w:id="196" w:name="_Toc71897990"/>
      <w:bookmarkStart w:id="197" w:name="_Toc71898165"/>
      <w:bookmarkStart w:id="198" w:name="_Toc71898305"/>
      <w:bookmarkStart w:id="199" w:name="_Toc71975379"/>
      <w:bookmarkStart w:id="200" w:name="_Toc71975630"/>
      <w:bookmarkStart w:id="201" w:name="_Toc72226405"/>
      <w:bookmarkEnd w:id="193"/>
      <w:r>
        <w:t>Anwendungsfälle</w:t>
      </w:r>
      <w:bookmarkEnd w:id="194"/>
      <w:bookmarkEnd w:id="195"/>
      <w:bookmarkEnd w:id="196"/>
      <w:bookmarkEnd w:id="197"/>
      <w:bookmarkEnd w:id="198"/>
      <w:bookmarkEnd w:id="199"/>
      <w:bookmarkEnd w:id="200"/>
      <w:bookmarkEnd w:id="201"/>
    </w:p>
    <w:p w14:paraId="3A510018" w14:textId="34F87E9B" w:rsidR="00992D70" w:rsidRPr="00A46C79" w:rsidRDefault="00181D11" w:rsidP="00745739">
      <w:pPr>
        <w:jc w:val="both"/>
      </w:pPr>
      <w:r>
        <w:t xml:space="preserve">Die Anwendungsfälle von </w:t>
      </w:r>
      <w:hyperlink w:anchor="_Glossar_2" w:history="1">
        <w:r w:rsidRPr="000908DA">
          <w:rPr>
            <w:rStyle w:val="Hyperlink"/>
            <w:i/>
            <w:iCs/>
          </w:rPr>
          <w:t>ULLA</w:t>
        </w:r>
      </w:hyperlink>
      <w:r>
        <w:t xml:space="preserve"> wurden zur genaueren Darstellung in einem Anwendungsfalldiagramm zusammengefast. </w:t>
      </w:r>
      <w:r>
        <w:br/>
        <w:t>Das Anwendungsfalldiagramm (</w:t>
      </w:r>
      <w:proofErr w:type="spellStart"/>
      <w:r>
        <w:t>Use</w:t>
      </w:r>
      <w:proofErr w:type="spellEnd"/>
      <w:r w:rsidR="00602041">
        <w:t>-</w:t>
      </w:r>
      <w:r>
        <w:t>Case</w:t>
      </w:r>
      <w:r w:rsidR="00602041">
        <w:t>-</w:t>
      </w:r>
      <w:r>
        <w:t>Diagramm) stellt das Zusammenspiel der Anwendungsfälle eines Systems untereinander und den Akteuren dar</w:t>
      </w:r>
      <w:r>
        <w:rPr>
          <w:rStyle w:val="FootnoteReference"/>
        </w:rPr>
        <w:footnoteReference w:id="4"/>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5"/>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745739">
      <w:pPr>
        <w:pStyle w:val="Heading2"/>
      </w:pPr>
      <w:bookmarkStart w:id="202" w:name="_Toc71644771"/>
      <w:bookmarkStart w:id="203" w:name="_Toc71893687"/>
      <w:bookmarkStart w:id="204" w:name="_Toc71897991"/>
      <w:bookmarkStart w:id="205" w:name="_Toc71898166"/>
      <w:bookmarkStart w:id="206" w:name="_Toc71898306"/>
      <w:bookmarkStart w:id="207" w:name="_Toc71975380"/>
      <w:bookmarkStart w:id="208" w:name="_Toc71975631"/>
      <w:bookmarkStart w:id="209" w:name="_Toc72226406"/>
      <w:r>
        <w:t>Lastenheft</w:t>
      </w:r>
      <w:bookmarkEnd w:id="202"/>
      <w:bookmarkEnd w:id="203"/>
      <w:bookmarkEnd w:id="204"/>
      <w:bookmarkEnd w:id="205"/>
      <w:bookmarkEnd w:id="206"/>
      <w:bookmarkEnd w:id="207"/>
      <w:bookmarkEnd w:id="208"/>
      <w:bookmarkEnd w:id="209"/>
    </w:p>
    <w:p w14:paraId="62D2422C" w14:textId="3C9229E5" w:rsidR="002A5672" w:rsidRPr="002A5672" w:rsidRDefault="002A5672" w:rsidP="00745739">
      <w:pPr>
        <w:jc w:val="both"/>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bereits angekündigt ein Lastenheft zum Projektanstoß erstellt. Das Lastenheft dient als zentrale Anlaufstelle</w:t>
      </w:r>
      <w:r w:rsidR="00D4289E">
        <w:t>,</w:t>
      </w:r>
      <w:r w:rsidR="005E58BF">
        <w:t xml:space="preserve"> um alle zu </w:t>
      </w:r>
      <w:r w:rsidR="00B942B3">
        <w:t>berücksichtigenden</w:t>
      </w:r>
      <w:r w:rsidR="005E58BF">
        <w:t xml:space="preserve">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745739">
      <w:pPr>
        <w:pStyle w:val="Heading1"/>
      </w:pPr>
      <w:bookmarkStart w:id="210" w:name="_Toc71644772"/>
      <w:bookmarkStart w:id="211" w:name="_Toc71893688"/>
      <w:bookmarkStart w:id="212" w:name="_Toc71897992"/>
      <w:bookmarkStart w:id="213" w:name="_Toc71898167"/>
      <w:bookmarkStart w:id="214" w:name="_Toc71898307"/>
      <w:bookmarkStart w:id="215" w:name="_Toc71975381"/>
      <w:bookmarkStart w:id="216" w:name="_Toc71975632"/>
      <w:bookmarkStart w:id="217" w:name="_Toc72226407"/>
      <w:r>
        <w:t>Entwurf</w:t>
      </w:r>
      <w:r w:rsidR="00235047">
        <w:t>s</w:t>
      </w:r>
      <w:r>
        <w:t>phase</w:t>
      </w:r>
      <w:bookmarkEnd w:id="210"/>
      <w:bookmarkEnd w:id="211"/>
      <w:bookmarkEnd w:id="212"/>
      <w:bookmarkEnd w:id="213"/>
      <w:bookmarkEnd w:id="214"/>
      <w:bookmarkEnd w:id="215"/>
      <w:bookmarkEnd w:id="216"/>
      <w:bookmarkEnd w:id="217"/>
    </w:p>
    <w:p w14:paraId="52B2909F" w14:textId="567F68CC" w:rsidR="005E58BF" w:rsidRDefault="005E58BF" w:rsidP="00745739">
      <w:pPr>
        <w:pStyle w:val="Heading2"/>
      </w:pPr>
      <w:bookmarkStart w:id="218" w:name="_Zielplattform"/>
      <w:bookmarkStart w:id="219" w:name="_Toc71644773"/>
      <w:bookmarkStart w:id="220" w:name="_Toc71893689"/>
      <w:bookmarkStart w:id="221" w:name="_Toc71897993"/>
      <w:bookmarkStart w:id="222" w:name="_Toc71898168"/>
      <w:bookmarkStart w:id="223" w:name="_Toc71898308"/>
      <w:bookmarkStart w:id="224" w:name="_Toc71975382"/>
      <w:bookmarkStart w:id="225" w:name="_Toc71975633"/>
      <w:bookmarkStart w:id="226" w:name="_Toc72226408"/>
      <w:bookmarkEnd w:id="218"/>
      <w:r>
        <w:t>Zielplattform</w:t>
      </w:r>
      <w:bookmarkEnd w:id="219"/>
      <w:bookmarkEnd w:id="220"/>
      <w:bookmarkEnd w:id="221"/>
      <w:bookmarkEnd w:id="222"/>
      <w:bookmarkEnd w:id="223"/>
      <w:bookmarkEnd w:id="224"/>
      <w:bookmarkEnd w:id="225"/>
      <w:bookmarkEnd w:id="226"/>
    </w:p>
    <w:p w14:paraId="3FEC2E08" w14:textId="4E5E101B" w:rsidR="007D34BC" w:rsidRDefault="00EF4690" w:rsidP="00745739">
      <w:pPr>
        <w:jc w:val="both"/>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t>
      </w:r>
      <w:proofErr w:type="spellStart"/>
      <w:r w:rsidR="007D34BC">
        <w:t>WebApps</w:t>
      </w:r>
      <w:proofErr w:type="spellEnd"/>
      <w:r w:rsidR="007D34BC">
        <w:t xml:space="preserve">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6786CF1E" w:rsidR="00456C89" w:rsidRDefault="00456C89" w:rsidP="00745739">
      <w:pPr>
        <w:jc w:val="both"/>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 und </w:t>
      </w:r>
      <w:hyperlink w:anchor="_Glossar" w:history="1">
        <w:r w:rsidRPr="00D5734F">
          <w:rPr>
            <w:rStyle w:val="Hyperlink"/>
            <w:i/>
            <w:iCs/>
          </w:rPr>
          <w:t>Blade</w:t>
        </w:r>
      </w:hyperlink>
      <w:r>
        <w:t xml:space="preserve"> </w:t>
      </w:r>
      <w:proofErr w:type="spellStart"/>
      <w:r>
        <w:t>Templating</w:t>
      </w:r>
      <w:proofErr w:type="spellEnd"/>
      <w:r>
        <w:t xml:space="preserve"> für die vorgesehen</w:t>
      </w:r>
      <w:r w:rsidR="00DF5C0C">
        <w:t>en</w:t>
      </w:r>
      <w:r>
        <w:t xml:space="preserve"> Anforderungen.</w:t>
      </w:r>
    </w:p>
    <w:p w14:paraId="1170345B" w14:textId="6C551939" w:rsidR="000F5C2A" w:rsidRDefault="000F5C2A" w:rsidP="00745739">
      <w:pPr>
        <w:pStyle w:val="Heading2"/>
      </w:pPr>
      <w:bookmarkStart w:id="227" w:name="_Toc71644774"/>
      <w:bookmarkStart w:id="228" w:name="_Toc71893690"/>
      <w:bookmarkStart w:id="229" w:name="_Toc71897994"/>
      <w:bookmarkStart w:id="230" w:name="_Toc71898169"/>
      <w:bookmarkStart w:id="231" w:name="_Toc71898309"/>
      <w:bookmarkStart w:id="232" w:name="_Toc71975383"/>
      <w:bookmarkStart w:id="233" w:name="_Toc71975634"/>
      <w:bookmarkStart w:id="234" w:name="_Toc72226409"/>
      <w:r>
        <w:lastRenderedPageBreak/>
        <w:t>Server</w:t>
      </w:r>
      <w:bookmarkEnd w:id="227"/>
      <w:bookmarkEnd w:id="228"/>
      <w:bookmarkEnd w:id="229"/>
      <w:bookmarkEnd w:id="230"/>
      <w:bookmarkEnd w:id="231"/>
      <w:bookmarkEnd w:id="232"/>
      <w:bookmarkEnd w:id="233"/>
      <w:bookmarkEnd w:id="234"/>
    </w:p>
    <w:p w14:paraId="50F9DF25" w14:textId="66156179" w:rsidR="00456C89" w:rsidRDefault="000F5C2A" w:rsidP="00745739">
      <w:pPr>
        <w:jc w:val="both"/>
      </w:pPr>
      <w:r>
        <w:t xml:space="preserve">Anders als die Quellcodeumwandlung einer </w:t>
      </w:r>
      <w:proofErr w:type="spellStart"/>
      <w:r w:rsidR="00D4289E">
        <w:t>c</w:t>
      </w:r>
      <w:r>
        <w:t>ompilerbezogenen</w:t>
      </w:r>
      <w:proofErr w:type="spellEnd"/>
      <w:r>
        <w:t xml:space="preserve">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745739">
      <w:pPr>
        <w:pStyle w:val="Heading3"/>
      </w:pPr>
      <w:bookmarkStart w:id="235" w:name="_Spezifikationen"/>
      <w:bookmarkStart w:id="236" w:name="_Toc71644775"/>
      <w:bookmarkStart w:id="237" w:name="_Toc71893691"/>
      <w:bookmarkStart w:id="238" w:name="_Toc71897995"/>
      <w:bookmarkStart w:id="239" w:name="_Toc71898170"/>
      <w:bookmarkStart w:id="240" w:name="_Toc71898310"/>
      <w:bookmarkStart w:id="241" w:name="_Toc71975384"/>
      <w:bookmarkStart w:id="242" w:name="_Toc71975635"/>
      <w:bookmarkStart w:id="243" w:name="_Toc72226410"/>
      <w:bookmarkEnd w:id="235"/>
      <w:r>
        <w:t>Spezifikationen</w:t>
      </w:r>
      <w:bookmarkEnd w:id="236"/>
      <w:bookmarkEnd w:id="237"/>
      <w:bookmarkEnd w:id="238"/>
      <w:bookmarkEnd w:id="239"/>
      <w:bookmarkEnd w:id="240"/>
      <w:bookmarkEnd w:id="241"/>
      <w:bookmarkEnd w:id="242"/>
      <w:bookmarkEnd w:id="243"/>
    </w:p>
    <w:p w14:paraId="082FD8D9" w14:textId="3B9019D6" w:rsidR="005E201A" w:rsidRDefault="005E201A" w:rsidP="00745739">
      <w:pPr>
        <w:jc w:val="both"/>
      </w:pPr>
      <w:r>
        <w:t xml:space="preserve">Wegen der höheren Effizienz, den niedrigeren Betriebskosten und der schnellen Bereitstellung wurde vom Autor eine Virtuelle Serverumgebung (auch kurz VM für Virtuelle Maschine) gewählt. Das Virtualisierte Gastsystem baut dabei auf einem </w:t>
      </w:r>
      <w:proofErr w:type="spellStart"/>
      <w:r>
        <w:t>VMWare</w:t>
      </w:r>
      <w:proofErr w:type="spellEnd"/>
      <w:r>
        <w:t xml:space="preserv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745739">
      <w:pPr>
        <w:pStyle w:val="Heading2"/>
      </w:pPr>
      <w:bookmarkStart w:id="244" w:name="_Toc71644776"/>
      <w:bookmarkStart w:id="245" w:name="_Toc71893692"/>
      <w:bookmarkStart w:id="246" w:name="_Toc71897996"/>
      <w:bookmarkStart w:id="247" w:name="_Toc71898171"/>
      <w:bookmarkStart w:id="248" w:name="_Toc71898311"/>
      <w:bookmarkStart w:id="249" w:name="_Toc71975385"/>
      <w:bookmarkStart w:id="250" w:name="_Toc71975636"/>
      <w:bookmarkStart w:id="251" w:name="_Toc72226411"/>
      <w:r>
        <w:t>Architekturdesign</w:t>
      </w:r>
      <w:bookmarkEnd w:id="244"/>
      <w:bookmarkEnd w:id="245"/>
      <w:bookmarkEnd w:id="246"/>
      <w:bookmarkEnd w:id="247"/>
      <w:bookmarkEnd w:id="248"/>
      <w:bookmarkEnd w:id="249"/>
      <w:bookmarkEnd w:id="250"/>
      <w:bookmarkEnd w:id="251"/>
    </w:p>
    <w:p w14:paraId="3F464353" w14:textId="40EA438D" w:rsidR="00235047" w:rsidRDefault="002B55FD" w:rsidP="00745739">
      <w:pPr>
        <w:jc w:val="both"/>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Model (z.B.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z.B. der Spaltenname der E-Mail-Adresse des Users wird umbenannt, so müsst</w:t>
      </w:r>
      <w:r w:rsidR="00D4289E">
        <w:t>e</w:t>
      </w:r>
      <w:r w:rsidR="00F25559" w:rsidRPr="00F25559">
        <w:t xml:space="preserve">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745739">
      <w:pPr>
        <w:pStyle w:val="Heading2"/>
      </w:pPr>
      <w:bookmarkStart w:id="252" w:name="_Toc71644777"/>
      <w:bookmarkStart w:id="253" w:name="_Toc71893693"/>
      <w:bookmarkStart w:id="254" w:name="_Toc71897997"/>
      <w:bookmarkStart w:id="255" w:name="_Toc71898172"/>
      <w:bookmarkStart w:id="256" w:name="_Toc71898312"/>
      <w:bookmarkStart w:id="257" w:name="_Toc71975386"/>
      <w:bookmarkStart w:id="258" w:name="_Toc71975637"/>
      <w:bookmarkStart w:id="259" w:name="_Toc72226412"/>
      <w:r>
        <w:t>Benutzeroberfläche</w:t>
      </w:r>
      <w:bookmarkEnd w:id="252"/>
      <w:bookmarkEnd w:id="253"/>
      <w:bookmarkEnd w:id="254"/>
      <w:bookmarkEnd w:id="255"/>
      <w:bookmarkEnd w:id="256"/>
      <w:bookmarkEnd w:id="257"/>
      <w:bookmarkEnd w:id="258"/>
      <w:bookmarkEnd w:id="259"/>
    </w:p>
    <w:p w14:paraId="15FCA9A0" w14:textId="6DCF7F95" w:rsidR="008A2840" w:rsidRDefault="002B55FD" w:rsidP="00745739">
      <w:pPr>
        <w:jc w:val="both"/>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dieser </w:t>
      </w:r>
      <w:proofErr w:type="spellStart"/>
      <w:r>
        <w:t>Mockups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w:t>
      </w:r>
      <w:r w:rsidR="00D4289E">
        <w:t>,</w:t>
      </w:r>
      <w:r w:rsidR="004145F6">
        <w:t xml:space="preserve"> soll die Oberfläche ein einheitlich – minimalistisches Aussehen bekommen, wobei Farben, Schriftarten und Abstände auf die Firmen Corporate Identity abgestimmt werden. Diese Anforderungen wurden auch – bei den zuvor genannten Prototypen – berücksichtigt.</w:t>
      </w:r>
      <w:r w:rsidR="008F73AC">
        <w:t xml:space="preserve"> </w:t>
      </w:r>
      <w:r w:rsidR="004145F6">
        <w:t>Die Anwendung wird im Intranet bzw. Internen Netz der Firma laufen. Da alle Mitarbeiter an Desktopgeräten arbeiten</w:t>
      </w:r>
      <w:r w:rsidR="00D4289E">
        <w:t>,</w:t>
      </w:r>
      <w:r w:rsidR="004145F6">
        <w:t xml:space="preserve"> besteht im ersten Schritt keine konkrete Anforderung an eine optimierte </w:t>
      </w:r>
      <w:proofErr w:type="spellStart"/>
      <w:r w:rsidR="004145F6">
        <w:t>Responsivität</w:t>
      </w:r>
      <w:proofErr w:type="spellEnd"/>
      <w:r w:rsidR="004145F6">
        <w:t xml:space="preserve"> der Applikation.</w:t>
      </w:r>
    </w:p>
    <w:p w14:paraId="4BC63591" w14:textId="50A20F46" w:rsidR="008A2840" w:rsidRPr="002B55FD" w:rsidRDefault="008A2840" w:rsidP="00745739">
      <w:pPr>
        <w:pStyle w:val="Heading2"/>
      </w:pPr>
      <w:bookmarkStart w:id="260" w:name="_Datenmodell"/>
      <w:bookmarkStart w:id="261" w:name="_Toc71644778"/>
      <w:bookmarkStart w:id="262" w:name="_Toc71893694"/>
      <w:bookmarkStart w:id="263" w:name="_Toc71897998"/>
      <w:bookmarkStart w:id="264" w:name="_Toc71898173"/>
      <w:bookmarkStart w:id="265" w:name="_Toc71898313"/>
      <w:bookmarkStart w:id="266" w:name="_Toc71975387"/>
      <w:bookmarkStart w:id="267" w:name="_Toc71975638"/>
      <w:bookmarkStart w:id="268" w:name="_Toc72226413"/>
      <w:bookmarkEnd w:id="260"/>
      <w:r>
        <w:t>Datenmodell</w:t>
      </w:r>
      <w:bookmarkEnd w:id="261"/>
      <w:bookmarkEnd w:id="262"/>
      <w:bookmarkEnd w:id="263"/>
      <w:bookmarkEnd w:id="264"/>
      <w:bookmarkEnd w:id="265"/>
      <w:bookmarkEnd w:id="266"/>
      <w:bookmarkEnd w:id="267"/>
      <w:bookmarkEnd w:id="268"/>
    </w:p>
    <w:p w14:paraId="4A3E7521" w14:textId="3753F5F7" w:rsidR="00B66CC5" w:rsidRPr="00F2169D" w:rsidRDefault="006B1F0C" w:rsidP="00745739">
      <w:pPr>
        <w:jc w:val="both"/>
      </w:pPr>
      <w:r w:rsidRPr="00F2169D">
        <w:t>Das Datenmodell wurde mit Hilfe von Draw.IO</w:t>
      </w:r>
      <w:r w:rsidR="00073B24" w:rsidRPr="00F2169D">
        <w:rPr>
          <w:rStyle w:val="FootnoteReference"/>
          <w:sz w:val="22"/>
        </w:rPr>
        <w:footnoteReference w:id="6"/>
      </w:r>
      <w:r w:rsidRPr="00F2169D">
        <w:t xml:space="preserve"> als Entity-</w:t>
      </w:r>
      <w:proofErr w:type="spellStart"/>
      <w:r w:rsidR="0019310E" w:rsidRPr="0019310E">
        <w:t>Relationship</w:t>
      </w:r>
      <w:proofErr w:type="spellEnd"/>
      <w:r w:rsidRPr="00F2169D">
        <w:t xml:space="preserve">-Modell (kurz. </w:t>
      </w:r>
      <w:hyperlink w:anchor="_Technisches_Abkürzungsverzeichnis" w:history="1">
        <w:r w:rsidRPr="00F2169D">
          <w:rPr>
            <w:rStyle w:val="Hyperlink"/>
            <w:sz w:val="22"/>
          </w:rPr>
          <w:t>E</w:t>
        </w:r>
        <w:r w:rsidRPr="00F2169D">
          <w:rPr>
            <w:rStyle w:val="Hyperlink"/>
            <w:sz w:val="22"/>
          </w:rPr>
          <w:t>R</w:t>
        </w:r>
        <w:r w:rsidRPr="00F2169D">
          <w:rPr>
            <w:rStyle w:val="Hyperlink"/>
            <w:sz w:val="22"/>
          </w:rPr>
          <w:t>M</w:t>
        </w:r>
      </w:hyperlink>
      <w:r w:rsidRPr="00F2169D">
        <w:t>) entworfen.</w:t>
      </w:r>
      <w:r w:rsidR="00073B24" w:rsidRPr="00F2169D">
        <w:t xml:space="preserve"> Um </w:t>
      </w:r>
      <w:r w:rsidR="00DF5C0C">
        <w:t>die</w:t>
      </w:r>
      <w:r w:rsidR="00073B24" w:rsidRPr="00F2169D">
        <w:t xml:space="preserve">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577720">
        <w:t xml:space="preserve"> </w:t>
      </w:r>
      <w:r w:rsidR="00AF6132" w:rsidRPr="00F2169D">
        <w:t xml:space="preserve">Grundsätzlich teilt sich die Datenbank in zwei Anwendungsbereiche. Der erste und umfangreichste Anwendungsteil beschäftigt sich mit der Verwaltung der </w:t>
      </w:r>
      <w:proofErr w:type="spellStart"/>
      <w:r w:rsidR="00745739" w:rsidRPr="00745739">
        <w:rPr>
          <w:rFonts w:ascii="Consolas" w:hAnsi="Consolas" w:cs="Consolas"/>
          <w:color w:val="9A1541"/>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AF6132" w:rsidRPr="00F2169D">
        <w:t xml:space="preserve">Tabelle sowie, </w:t>
      </w:r>
      <w:proofErr w:type="spellStart"/>
      <w:r w:rsidR="00745739" w:rsidRPr="00745739">
        <w:rPr>
          <w:rFonts w:ascii="Consolas" w:hAnsi="Consolas" w:cs="Consolas"/>
          <w:color w:val="9A1541"/>
        </w:rPr>
        <w:t>request_periods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request_types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comments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human_resources</w:t>
      </w:r>
      <w:proofErr w:type="spellEnd"/>
      <w:r w:rsidR="00745739" w:rsidRPr="00745739">
        <w:rPr>
          <w:rFonts w:ascii="Fira Mono for Powerline" w:hAnsi="Fira Mono for Powerline"/>
          <w:color w:val="9A1541"/>
        </w:rPr>
        <w:t xml:space="preserve"> </w:t>
      </w:r>
      <w:r w:rsidR="00D46037" w:rsidRPr="00F2169D">
        <w:t xml:space="preserve">und </w:t>
      </w:r>
      <w:proofErr w:type="spellStart"/>
      <w:r w:rsidR="00745739" w:rsidRPr="00745739">
        <w:rPr>
          <w:rFonts w:ascii="Consolas" w:hAnsi="Consolas" w:cs="Consolas"/>
          <w:color w:val="9A1541"/>
        </w:rPr>
        <w:t>user_stand_ins</w:t>
      </w:r>
      <w:proofErr w:type="spellEnd"/>
      <w:r w:rsidR="00D46037" w:rsidRPr="00F2169D">
        <w:t>.</w:t>
      </w:r>
    </w:p>
    <w:p w14:paraId="3D83CACD" w14:textId="28F6B3B0" w:rsidR="00B66CC5" w:rsidRPr="00F2169D" w:rsidRDefault="00D46037" w:rsidP="00745739">
      <w:pPr>
        <w:jc w:val="both"/>
      </w:pPr>
      <w:r w:rsidRPr="00F2169D">
        <w:t xml:space="preserve">Jeder </w:t>
      </w:r>
      <w:proofErr w:type="spellStart"/>
      <w:r w:rsidR="00745739" w:rsidRPr="00745739">
        <w:rPr>
          <w:rFonts w:ascii="Consolas" w:hAnsi="Consolas" w:cs="Consolas"/>
          <w:color w:val="9A1541"/>
        </w:rPr>
        <w:t>request</w:t>
      </w:r>
      <w:proofErr w:type="spellEnd"/>
      <w:r w:rsidR="00745739" w:rsidRPr="00745739">
        <w:rPr>
          <w:color w:val="9A1541"/>
        </w:rPr>
        <w:t xml:space="preserve"> </w:t>
      </w:r>
      <w:r w:rsidRPr="00F2169D">
        <w:t xml:space="preserve">ist dabei einem festen </w:t>
      </w:r>
      <w:proofErr w:type="spellStart"/>
      <w:r w:rsidR="00745739" w:rsidRPr="00745739">
        <w:rPr>
          <w:rFonts w:ascii="Consolas" w:hAnsi="Consolas" w:cs="Consolas"/>
          <w:color w:val="9A1541"/>
        </w:rPr>
        <w:t>request_type</w:t>
      </w:r>
      <w:proofErr w:type="spellEnd"/>
      <w:r w:rsidR="00745739" w:rsidRPr="00745739">
        <w:rPr>
          <w:color w:val="9A1541"/>
        </w:rPr>
        <w:t xml:space="preserve"> </w:t>
      </w:r>
      <w:r w:rsidRPr="00F2169D">
        <w:t xml:space="preserve">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w:t>
      </w:r>
      <w:r w:rsidR="00EF7566">
        <w:t xml:space="preserve"> </w:t>
      </w:r>
      <w:r w:rsidRPr="00F2169D">
        <w:t xml:space="preserve">Beim Anlegen eines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Pr="00F2169D">
        <w:t xml:space="preserve">muss in der Tabelle </w:t>
      </w:r>
      <w:proofErr w:type="spellStart"/>
      <w:r w:rsidR="00745739" w:rsidRPr="00745739">
        <w:rPr>
          <w:rFonts w:ascii="Consolas" w:hAnsi="Consolas" w:cs="Consolas"/>
          <w:color w:val="9A1541"/>
        </w:rPr>
        <w:t>request_periods</w:t>
      </w:r>
      <w:proofErr w:type="spellEnd"/>
      <w:r w:rsidRPr="00F2169D">
        <w:t xml:space="preserve"> unter anderem der Start</w:t>
      </w:r>
      <w:r w:rsidR="00D4289E">
        <w:t>-</w:t>
      </w:r>
      <w:r w:rsidRPr="00F2169D">
        <w:t xml:space="preserve"> und End</w:t>
      </w:r>
      <w:r w:rsidR="00D4289E">
        <w:t>-</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w:t>
      </w:r>
      <w:proofErr w:type="gramStart"/>
      <w:r w:rsidR="00925470" w:rsidRPr="00F2169D">
        <w:t>1:n</w:t>
      </w:r>
      <w:proofErr w:type="gramEnd"/>
      <w:r w:rsidR="00925470" w:rsidRPr="00F2169D">
        <w:t>-Beziehung</w:t>
      </w:r>
      <w:r w:rsidRPr="00F2169D">
        <w:t>.</w:t>
      </w:r>
    </w:p>
    <w:p w14:paraId="7A649123" w14:textId="29095F40" w:rsidR="00925470" w:rsidRDefault="00D46037" w:rsidP="00745739">
      <w:pPr>
        <w:jc w:val="both"/>
      </w:pPr>
      <w:r w:rsidRPr="00F2169D">
        <w:lastRenderedPageBreak/>
        <w:t xml:space="preserve">In </w:t>
      </w:r>
      <w:proofErr w:type="spellStart"/>
      <w:r w:rsidR="00745739" w:rsidRPr="00745739">
        <w:rPr>
          <w:rFonts w:ascii="Consolas" w:hAnsi="Consolas" w:cs="Consolas"/>
          <w:color w:val="9A1541"/>
        </w:rPr>
        <w:t>humane_resources</w:t>
      </w:r>
      <w:proofErr w:type="spellEnd"/>
      <w:r w:rsidR="00745739" w:rsidRPr="00745739">
        <w:rPr>
          <w:color w:val="9A1541"/>
        </w:rPr>
        <w:t xml:space="preserve"> </w:t>
      </w:r>
      <w:r w:rsidRPr="00F2169D">
        <w:t>w</w:t>
      </w:r>
      <w:r w:rsidR="00925470" w:rsidRPr="00F2169D">
        <w:t xml:space="preserve">erden zunächst die </w:t>
      </w:r>
      <w:proofErr w:type="spellStart"/>
      <w:r w:rsidR="00745739" w:rsidRPr="00745739">
        <w:rPr>
          <w:rFonts w:ascii="Consolas" w:hAnsi="Consolas" w:cs="Consolas"/>
          <w:color w:val="9A1541"/>
        </w:rPr>
        <w:t>user_id</w:t>
      </w:r>
      <w:proofErr w:type="spellEnd"/>
      <w:r w:rsidR="00745739" w:rsidRPr="00745739">
        <w:rPr>
          <w:color w:val="9A1541"/>
        </w:rPr>
        <w:t xml:space="preserve"> </w:t>
      </w:r>
      <w:r w:rsidR="00925470" w:rsidRPr="00F2169D">
        <w:t xml:space="preserve">des Erstellers und des zugewiesenen Vorgesetzen eingetragen. Anschließend werden über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beliebig viele, bzw. in der Erstellungsmaske eingetragene Vertretungen verknüpft.</w:t>
      </w:r>
      <w:r w:rsidR="00B93093">
        <w:t xml:space="preserve"> </w:t>
      </w:r>
      <w:r w:rsidR="00925470" w:rsidRPr="00F2169D">
        <w:t>Die Verbindungs</w:t>
      </w:r>
      <w:r w:rsidR="005E508F">
        <w:t>tabelle</w:t>
      </w:r>
      <w:r w:rsidR="00925470" w:rsidRPr="00F2169D">
        <w:t xml:space="preserve"> beherbergt dabei die </w:t>
      </w:r>
      <w:proofErr w:type="spellStart"/>
      <w:r w:rsidR="00745739" w:rsidRPr="00745739">
        <w:rPr>
          <w:rFonts w:ascii="Consolas" w:hAnsi="Consolas" w:cs="Consolas"/>
          <w:color w:val="9A1541"/>
        </w:rPr>
        <w:t>user_id</w:t>
      </w:r>
      <w:proofErr w:type="spellEnd"/>
      <w:r w:rsidR="00925470" w:rsidRPr="00F2169D">
        <w:t xml:space="preserve">, </w:t>
      </w:r>
      <w:proofErr w:type="spellStart"/>
      <w:r w:rsidR="00745739" w:rsidRPr="00745739">
        <w:rPr>
          <w:rFonts w:ascii="Consolas" w:hAnsi="Consolas" w:cs="Consolas"/>
          <w:color w:val="9A1541"/>
        </w:rPr>
        <w:t>humane_resource_id</w:t>
      </w:r>
      <w:proofErr w:type="spellEnd"/>
      <w:r w:rsidR="00925470" w:rsidRPr="00F2169D">
        <w:t xml:space="preserve"> und den sog. </w:t>
      </w:r>
      <w:proofErr w:type="spellStart"/>
      <w:r w:rsidR="00745739" w:rsidRPr="00745739">
        <w:rPr>
          <w:rFonts w:ascii="Consolas" w:hAnsi="Consolas" w:cs="Consolas"/>
          <w:color w:val="9A1541"/>
        </w:rPr>
        <w:t>overhanding_tstmp</w:t>
      </w:r>
      <w:proofErr w:type="spellEnd"/>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w:t>
      </w:r>
      <w:r w:rsidR="00577720">
        <w:t xml:space="preserve"> </w:t>
      </w:r>
      <w:r w:rsidR="00925470" w:rsidRPr="00F2169D">
        <w:t xml:space="preserve">Die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925470" w:rsidRPr="00F2169D">
        <w:t xml:space="preserve">Tabelle steht somit ebenfalls in einer </w:t>
      </w:r>
      <w:proofErr w:type="gramStart"/>
      <w:r w:rsidR="00925470" w:rsidRPr="00F2169D">
        <w:t>1:n</w:t>
      </w:r>
      <w:proofErr w:type="gramEnd"/>
      <w:r w:rsidR="00925470" w:rsidRPr="00F2169D">
        <w:t xml:space="preserve">-Beziehung zur </w:t>
      </w:r>
      <w:proofErr w:type="spellStart"/>
      <w:r w:rsidR="00745739" w:rsidRPr="00745739">
        <w:rPr>
          <w:rFonts w:ascii="Consolas" w:hAnsi="Consolas" w:cs="Consolas"/>
          <w:color w:val="9A1541"/>
        </w:rPr>
        <w:t>request_periods</w:t>
      </w:r>
      <w:proofErr w:type="spellEnd"/>
      <w:r w:rsidR="00745739" w:rsidRPr="00745739">
        <w:rPr>
          <w:color w:val="9A1541"/>
        </w:rPr>
        <w:t xml:space="preserve"> </w:t>
      </w:r>
      <w:r w:rsidR="00925470" w:rsidRPr="00F2169D">
        <w:t xml:space="preserve">Tabelle, wobei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 xml:space="preserve">eine </w:t>
      </w:r>
      <w:proofErr w:type="spellStart"/>
      <w:r w:rsidR="00925470" w:rsidRPr="00F2169D">
        <w:t>n:m-Beziehung</w:t>
      </w:r>
      <w:proofErr w:type="spellEnd"/>
      <w:r w:rsidR="00925470" w:rsidRPr="00F2169D">
        <w:t xml:space="preserve"> zur </w:t>
      </w:r>
      <w:proofErr w:type="spellStart"/>
      <w:r w:rsidR="00745739" w:rsidRPr="00745739">
        <w:rPr>
          <w:rFonts w:ascii="Consolas" w:hAnsi="Consolas" w:cs="Consolas"/>
          <w:color w:val="9A1541"/>
        </w:rPr>
        <w:t>request_period</w:t>
      </w:r>
      <w:proofErr w:type="spellEnd"/>
      <w:r w:rsidR="00745739" w:rsidRPr="00745739">
        <w:rPr>
          <w:color w:val="9A1541"/>
        </w:rPr>
        <w:t xml:space="preserve"> </w:t>
      </w:r>
      <w:r w:rsidR="00925470" w:rsidRPr="00F2169D">
        <w:t>Entität pflegt.</w:t>
      </w:r>
      <w:r w:rsidR="00E551CE">
        <w:t xml:space="preserve"> </w:t>
      </w:r>
      <w:r w:rsidR="00B66CC5" w:rsidRPr="00F2169D">
        <w:t xml:space="preserve">Mit der </w:t>
      </w:r>
      <w:proofErr w:type="spellStart"/>
      <w:r w:rsidR="00745739" w:rsidRPr="00745739">
        <w:rPr>
          <w:rFonts w:ascii="Consolas" w:hAnsi="Consolas" w:cs="Consolas"/>
          <w:color w:val="9A1541"/>
        </w:rPr>
        <w:t>comments</w:t>
      </w:r>
      <w:proofErr w:type="spellEnd"/>
      <w:r w:rsidR="00745739" w:rsidRPr="00745739">
        <w:rPr>
          <w:color w:val="9A1541"/>
        </w:rPr>
        <w:t xml:space="preserve"> </w:t>
      </w:r>
      <w:r w:rsidR="00B66CC5" w:rsidRPr="00F2169D">
        <w:t xml:space="preserve">Tabelle können alle Status Änderungen der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B66CC5" w:rsidRPr="00F2169D">
        <w:t>durch die Akteure kommentiert werden.</w:t>
      </w:r>
      <w:r w:rsidR="00E551CE">
        <w:t xml:space="preserve"> </w:t>
      </w:r>
      <w:r w:rsidR="00B66CC5" w:rsidRPr="00F2169D">
        <w:t xml:space="preserve">Grundsätzlich stellt die Auslagerung </w:t>
      </w:r>
      <w:r w:rsidR="005E508F">
        <w:t>eine</w:t>
      </w:r>
      <w:r w:rsidR="00B66CC5" w:rsidRPr="00F2169D">
        <w:t xml:space="preserve"> 1:1 Beziehung</w:t>
      </w:r>
      <w:r w:rsidR="00DF5C0C">
        <w:t xml:space="preserve"> dar.</w:t>
      </w:r>
      <w:r w:rsidR="00B66CC5" w:rsidRPr="00F2169D">
        <w:t xml:space="preserve"> </w:t>
      </w:r>
      <w:r w:rsidR="00DF5C0C">
        <w:t>D</w:t>
      </w:r>
      <w:r w:rsidR="00E76CC7">
        <w:t>aher besteht unter</w:t>
      </w:r>
      <w:r w:rsidR="00B66CC5" w:rsidRPr="00F2169D">
        <w:t xml:space="preserve"> Gesichtspunkten der Normalisierung </w:t>
      </w:r>
      <w:r w:rsidR="005E508F">
        <w:t>keine</w:t>
      </w:r>
      <w:r w:rsidR="00B66CC5" w:rsidRPr="00F2169D">
        <w:t xml:space="preserve"> Notwendigkeit </w:t>
      </w:r>
      <w:r w:rsidR="005E508F">
        <w:t xml:space="preserve">der </w:t>
      </w:r>
      <w:proofErr w:type="spellStart"/>
      <w:r w:rsidR="00D4289E">
        <w:t>E</w:t>
      </w:r>
      <w:r w:rsidR="005E508F">
        <w:t>xkludierung</w:t>
      </w:r>
      <w:proofErr w:type="spellEnd"/>
      <w:r w:rsidR="005E508F">
        <w:t>.</w:t>
      </w:r>
      <w:r w:rsidR="00B66CC5" w:rsidRPr="00F2169D">
        <w:t xml:space="preserve"> Jedoch sind mit steigender Auslastung der Datenbank</w:t>
      </w:r>
      <w:r w:rsidR="00D4289E">
        <w:t>,</w:t>
      </w:r>
      <w:r w:rsidR="00B66CC5" w:rsidRPr="00F2169D">
        <w:t xml:space="preserve"> aufgrund der Maximalen </w:t>
      </w:r>
      <w:r w:rsidR="00F2169D" w:rsidRPr="00F2169D">
        <w:t>Beschreibungsgröße</w:t>
      </w:r>
      <w:r w:rsidR="00B66CC5" w:rsidRPr="00F2169D">
        <w:t xml:space="preserve"> von 255 Zeichen </w:t>
      </w:r>
      <w:r w:rsidR="00F2169D" w:rsidRPr="00F2169D">
        <w:t xml:space="preserve">pro </w:t>
      </w:r>
      <w:r w:rsidR="00B66CC5" w:rsidRPr="00F2169D">
        <w:t>Datensatz</w:t>
      </w:r>
      <w:r w:rsidR="00F2169D" w:rsidRPr="00F2169D">
        <w:t xml:space="preserve"> in der </w:t>
      </w:r>
      <w:proofErr w:type="spellStart"/>
      <w:r w:rsidR="00745739" w:rsidRPr="00745739">
        <w:rPr>
          <w:rFonts w:ascii="Consolas" w:hAnsi="Consolas" w:cs="Consolas"/>
          <w:color w:val="9A1541"/>
        </w:rPr>
        <w:t>comments</w:t>
      </w:r>
      <w:proofErr w:type="spellEnd"/>
      <w:r w:rsidR="00745739" w:rsidRPr="00745739">
        <w:rPr>
          <w:rFonts w:ascii="Fira Mono for Powerline" w:hAnsi="Fira Mono for Powerline"/>
          <w:color w:val="9A1541"/>
        </w:rPr>
        <w:t xml:space="preserve"> </w:t>
      </w:r>
      <w:r w:rsidR="00F2169D" w:rsidRPr="00F2169D">
        <w:t>Entität die größten Datensätze der Applikation zu erwarten</w:t>
      </w:r>
      <w:r w:rsidR="00B66CC5"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4B4B7674" w:rsidR="008A1EF8" w:rsidRDefault="008A1EF8" w:rsidP="00745739">
      <w:pPr>
        <w:jc w:val="both"/>
      </w:pPr>
      <w:r>
        <w:t xml:space="preserve">Den zweiten Anwendungsteil bildet das </w:t>
      </w:r>
      <w:proofErr w:type="spellStart"/>
      <w:r w:rsidR="00745739" w:rsidRPr="00745739">
        <w:rPr>
          <w:rFonts w:ascii="Consolas" w:hAnsi="Consolas" w:cs="Consolas"/>
          <w:color w:val="9A1541"/>
        </w:rPr>
        <w:t>users</w:t>
      </w:r>
      <w:proofErr w:type="spellEnd"/>
      <w:r>
        <w:t xml:space="preserve">, </w:t>
      </w:r>
      <w:proofErr w:type="spellStart"/>
      <w:r w:rsidR="00745739" w:rsidRPr="00745739">
        <w:rPr>
          <w:rFonts w:ascii="Consolas" w:hAnsi="Consolas" w:cs="Consolas"/>
          <w:color w:val="9A1541"/>
        </w:rPr>
        <w:t>roles</w:t>
      </w:r>
      <w:proofErr w:type="spellEnd"/>
      <w:r>
        <w:t xml:space="preserve">, </w:t>
      </w:r>
      <w:proofErr w:type="spellStart"/>
      <w:r w:rsidR="00745739" w:rsidRPr="00745739">
        <w:rPr>
          <w:rFonts w:ascii="Consolas" w:hAnsi="Consolas" w:cs="Consolas"/>
          <w:color w:val="9A1541"/>
        </w:rPr>
        <w:t>role_users</w:t>
      </w:r>
      <w:proofErr w:type="spellEnd"/>
      <w:r w:rsidR="00745739" w:rsidRPr="00745739">
        <w:rPr>
          <w:rFonts w:ascii="Fira Mono for Powerline" w:hAnsi="Fira Mono for Powerline"/>
          <w:color w:val="9A1541"/>
        </w:rPr>
        <w:t xml:space="preserve"> </w:t>
      </w:r>
      <w:r>
        <w:t xml:space="preserve">Ensemble. Die Verbindungstabelle </w:t>
      </w:r>
      <w:proofErr w:type="spellStart"/>
      <w:r w:rsidR="00745739" w:rsidRPr="00745739">
        <w:rPr>
          <w:rFonts w:ascii="Consolas" w:hAnsi="Consolas" w:cs="Consolas"/>
          <w:color w:val="9A1541"/>
        </w:rPr>
        <w:t>role_users</w:t>
      </w:r>
      <w:proofErr w:type="spellEnd"/>
      <w:r w:rsidR="00745739" w:rsidRPr="00745739">
        <w:rPr>
          <w:color w:val="9A1541"/>
        </w:rPr>
        <w:t xml:space="preserve"> </w:t>
      </w:r>
      <w:r>
        <w:t xml:space="preserve">legt dabei in einer </w:t>
      </w:r>
      <w:proofErr w:type="spellStart"/>
      <w:proofErr w:type="gramStart"/>
      <w:r>
        <w:t>m:n</w:t>
      </w:r>
      <w:proofErr w:type="gramEnd"/>
      <w:r>
        <w:t>-Beziehung</w:t>
      </w:r>
      <w:proofErr w:type="spellEnd"/>
      <w:r w:rsidR="00D4289E">
        <w:t>,</w:t>
      </w:r>
      <w:r>
        <w:t xml:space="preserve"> die den Benutzern zugewiesenen Benutzerrollen fest.</w:t>
      </w:r>
    </w:p>
    <w:p w14:paraId="4B392FBE" w14:textId="4D44DBB5" w:rsidR="00B4764B" w:rsidRDefault="00B4764B" w:rsidP="00745739">
      <w:pPr>
        <w:pStyle w:val="Heading2"/>
      </w:pPr>
      <w:bookmarkStart w:id="269" w:name="_Toc71644779"/>
      <w:bookmarkStart w:id="270" w:name="_Toc71893695"/>
      <w:bookmarkStart w:id="271" w:name="_Toc71897999"/>
      <w:bookmarkStart w:id="272" w:name="_Toc71898174"/>
      <w:bookmarkStart w:id="273" w:name="_Toc71898314"/>
      <w:bookmarkStart w:id="274" w:name="_Toc71975388"/>
      <w:bookmarkStart w:id="275" w:name="_Toc71975639"/>
      <w:bookmarkStart w:id="276" w:name="_Toc72226414"/>
      <w:r>
        <w:t>E-Mail</w:t>
      </w:r>
      <w:bookmarkEnd w:id="269"/>
      <w:bookmarkEnd w:id="270"/>
      <w:bookmarkEnd w:id="271"/>
      <w:bookmarkEnd w:id="272"/>
      <w:bookmarkEnd w:id="273"/>
      <w:bookmarkEnd w:id="274"/>
      <w:bookmarkEnd w:id="275"/>
      <w:bookmarkEnd w:id="276"/>
    </w:p>
    <w:p w14:paraId="4963312F" w14:textId="027FC791" w:rsidR="00B4764B" w:rsidRPr="00B4764B" w:rsidRDefault="00B4764B" w:rsidP="00745739">
      <w:pPr>
        <w:jc w:val="both"/>
      </w:pPr>
      <w:r>
        <w:t>Da die Applikation von den zukünftigen Nutzern nicht permanent benutzt, sondern Prozessorientiert nach Bedarf eingesetzt wird</w:t>
      </w:r>
      <w:r w:rsidR="00D4289E">
        <w:t>,</w:t>
      </w:r>
      <w:r>
        <w:t xml:space="preserve"> ist es nötig ein Kommunikationsmedium zwischen Interakteuren und Applikation in der A</w:t>
      </w:r>
      <w:r w:rsidRPr="006C639A">
        <w:t>bsenz</w:t>
      </w:r>
      <w:r>
        <w:t xml:space="preserve"> der Benutzer zu schaffen. E-Mail-Benachrichtigungen (eng. </w:t>
      </w:r>
      <w:proofErr w:type="spellStart"/>
      <w:r>
        <w:t>Notifications</w:t>
      </w:r>
      <w:proofErr w:type="spellEnd"/>
      <w:r>
        <w:t xml:space="preserve">) kommen hier infrage, da Nutzer </w:t>
      </w:r>
      <w:r w:rsidR="00DF5C0C">
        <w:t>auf diese Weise</w:t>
      </w:r>
      <w:r>
        <w:t xml:space="preserve"> unkompliziert über Zustandsänderungen Ihrer Anträge informiert werden können. Zur Veranschaulichung der E-Mail </w:t>
      </w:r>
      <w:proofErr w:type="spellStart"/>
      <w:r>
        <w:t>Notification</w:t>
      </w:r>
      <w:proofErr w:type="spellEnd"/>
      <w:r>
        <w:t xml:space="preserve"> Trigger zwischen dem Ersteller und Vorgesetzen wurde in </w:t>
      </w:r>
      <w:hyperlink w:anchor="_A.20_E-Mail_Notification" w:history="1">
        <w:r w:rsidRPr="006A30C8">
          <w:rPr>
            <w:rStyle w:val="Hyperlink"/>
          </w:rPr>
          <w:t>Anhang A.21</w:t>
        </w:r>
      </w:hyperlink>
      <w:r>
        <w:t xml:space="preserve"> ein Sequenzdiagram erstellt.</w:t>
      </w:r>
    </w:p>
    <w:p w14:paraId="7AA8B992" w14:textId="35AD5937" w:rsidR="00B24759" w:rsidRDefault="00B24759" w:rsidP="00745739">
      <w:pPr>
        <w:pStyle w:val="Heading2"/>
      </w:pPr>
      <w:bookmarkStart w:id="277" w:name="_Toc71644780"/>
      <w:bookmarkStart w:id="278" w:name="_Toc71893696"/>
      <w:bookmarkStart w:id="279" w:name="_Toc71898000"/>
      <w:bookmarkStart w:id="280" w:name="_Toc71898175"/>
      <w:bookmarkStart w:id="281" w:name="_Toc71898315"/>
      <w:bookmarkStart w:id="282" w:name="_Toc71975389"/>
      <w:bookmarkStart w:id="283" w:name="_Toc71975640"/>
      <w:bookmarkStart w:id="284" w:name="_Toc72226415"/>
      <w:r>
        <w:t>Geschäftslogik</w:t>
      </w:r>
      <w:bookmarkEnd w:id="277"/>
      <w:bookmarkEnd w:id="278"/>
      <w:bookmarkEnd w:id="279"/>
      <w:bookmarkEnd w:id="280"/>
      <w:bookmarkEnd w:id="281"/>
      <w:bookmarkEnd w:id="282"/>
      <w:bookmarkEnd w:id="283"/>
      <w:bookmarkEnd w:id="284"/>
    </w:p>
    <w:p w14:paraId="6170F8BE" w14:textId="777EB2BC" w:rsidR="00B24759" w:rsidRPr="00B24759" w:rsidRDefault="00B24759" w:rsidP="00745739">
      <w:pPr>
        <w:jc w:val="both"/>
        <w:rPr>
          <w:lang w:val="en-DE"/>
        </w:rPr>
      </w:pPr>
      <w:r>
        <w:t xml:space="preserve">Aufgrund der </w:t>
      </w:r>
      <w:r w:rsidR="00A46816">
        <w:t>zeitlich eng geschachtelten Entwicklungsphasen</w:t>
      </w:r>
      <w:r>
        <w:t xml:space="preserve"> war es nicht möglich, vor Beginn der Umsetzungs- bzw. Implementierungsphase der Anwendung ein Klassendiagram</w:t>
      </w:r>
      <w:r w:rsidR="00DF5C0C">
        <w:t>m</w:t>
      </w:r>
      <w:r>
        <w:t xml:space="preserve"> zur technischen Darstellung der Geschäftslogik </w:t>
      </w:r>
      <w:r w:rsidR="00495646">
        <w:t>auszuarbeiten</w:t>
      </w:r>
      <w:r>
        <w:t>. Um den Dokumentationsprozess dennoch einzuhalten</w:t>
      </w:r>
      <w:r w:rsidR="00D4289E">
        <w:t xml:space="preserve">, </w:t>
      </w:r>
      <w:r>
        <w:t>wurde nachträglich ein Klassendiagram</w:t>
      </w:r>
      <w:r w:rsidR="00DF5C0C">
        <w:t>m</w:t>
      </w:r>
      <w:r>
        <w:t xml:space="preserve"> aus dem Programmcode nach der </w:t>
      </w:r>
      <w:hyperlink w:anchor="_Glossar" w:history="1">
        <w:r w:rsidRPr="00D26962">
          <w:rPr>
            <w:rStyle w:val="Hyperlink"/>
          </w:rPr>
          <w:t>Reverse Engineering</w:t>
        </w:r>
      </w:hyperlink>
      <w:r>
        <w:t xml:space="preserve"> Technik generiert. Das generierte Klassendiagram</w:t>
      </w:r>
      <w:r w:rsidR="00DF5C0C">
        <w:t>m</w:t>
      </w:r>
      <w:r>
        <w:t xml:space="preserve"> </w:t>
      </w:r>
      <w:r w:rsidR="00D26962">
        <w:t xml:space="preserve">(Auszug) </w:t>
      </w:r>
      <w:r>
        <w:t xml:space="preserve">befindet sich in </w:t>
      </w:r>
      <w:hyperlink w:anchor="_A.13_Request_-" w:history="1">
        <w:r w:rsidRPr="00B24759">
          <w:rPr>
            <w:rStyle w:val="Hyperlink"/>
          </w:rPr>
          <w:t>Anhang A.13</w:t>
        </w:r>
      </w:hyperlink>
      <w:r>
        <w:t xml:space="preserve"> und bildet </w:t>
      </w:r>
      <w:r w:rsidR="00D4289E">
        <w:t>das vom</w:t>
      </w:r>
      <w:r>
        <w:t xml:space="preserve"> Request abhängige </w:t>
      </w:r>
      <w:r w:rsidR="00B92FBA">
        <w:t>Klassenkonstrukt mit Controlleranbindung</w:t>
      </w:r>
      <w:r>
        <w:t xml:space="preserve"> </w:t>
      </w:r>
      <w:r w:rsidR="00D4289E">
        <w:t>ab</w:t>
      </w:r>
      <w:r>
        <w:t>.</w:t>
      </w:r>
    </w:p>
    <w:p w14:paraId="093BF1BC" w14:textId="46AFC59B" w:rsidR="00A23179" w:rsidRPr="00D26962" w:rsidRDefault="00D26962" w:rsidP="00745739">
      <w:pPr>
        <w:pStyle w:val="Heading1"/>
        <w:rPr>
          <w:lang w:val="en-DE"/>
        </w:rPr>
      </w:pPr>
      <w:bookmarkStart w:id="285" w:name="_Toc71644781"/>
      <w:bookmarkStart w:id="286" w:name="_Toc71893697"/>
      <w:bookmarkStart w:id="287" w:name="_Toc71898001"/>
      <w:bookmarkStart w:id="288" w:name="_Toc71898176"/>
      <w:bookmarkStart w:id="289" w:name="_Toc71898316"/>
      <w:bookmarkStart w:id="290" w:name="_Toc71975390"/>
      <w:bookmarkStart w:id="291" w:name="_Toc71975641"/>
      <w:bookmarkStart w:id="292" w:name="_Toc72226416"/>
      <w:r>
        <w:t>Implementierungsphase</w:t>
      </w:r>
      <w:bookmarkEnd w:id="285"/>
      <w:bookmarkEnd w:id="286"/>
      <w:bookmarkEnd w:id="287"/>
      <w:bookmarkEnd w:id="288"/>
      <w:bookmarkEnd w:id="289"/>
      <w:bookmarkEnd w:id="290"/>
      <w:bookmarkEnd w:id="291"/>
      <w:bookmarkEnd w:id="292"/>
    </w:p>
    <w:p w14:paraId="78147E5B" w14:textId="7B04235D" w:rsidR="007C0745" w:rsidRDefault="00653A78" w:rsidP="00745739">
      <w:pPr>
        <w:jc w:val="both"/>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w:t>
      </w:r>
      <w:r w:rsidR="00A34C4D">
        <w:t xml:space="preserve"> der</w:t>
      </w:r>
      <w:r w:rsidR="007C0745">
        <w:t xml:space="preserve">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745739">
      <w:pPr>
        <w:pStyle w:val="Heading2"/>
      </w:pPr>
      <w:bookmarkStart w:id="293" w:name="_Implementierung_des_Datenmodells"/>
      <w:bookmarkStart w:id="294" w:name="_Toc71644782"/>
      <w:bookmarkStart w:id="295" w:name="_Toc71893698"/>
      <w:bookmarkStart w:id="296" w:name="_Toc71898002"/>
      <w:bookmarkStart w:id="297" w:name="_Toc71898177"/>
      <w:bookmarkStart w:id="298" w:name="_Toc71898317"/>
      <w:bookmarkStart w:id="299" w:name="_Toc71975391"/>
      <w:bookmarkStart w:id="300" w:name="_Toc71975642"/>
      <w:bookmarkStart w:id="301" w:name="_Toc72226417"/>
      <w:bookmarkEnd w:id="293"/>
      <w:r>
        <w:t>Implementierung de</w:t>
      </w:r>
      <w:r w:rsidR="00B06EF6">
        <w:t>s</w:t>
      </w:r>
      <w:r>
        <w:t xml:space="preserve"> D</w:t>
      </w:r>
      <w:r w:rsidR="00CF3D3D">
        <w:t>atenmodell</w:t>
      </w:r>
      <w:r w:rsidR="00B06EF6">
        <w:t>s</w:t>
      </w:r>
      <w:bookmarkEnd w:id="294"/>
      <w:bookmarkEnd w:id="295"/>
      <w:bookmarkEnd w:id="296"/>
      <w:bookmarkEnd w:id="297"/>
      <w:bookmarkEnd w:id="298"/>
      <w:bookmarkEnd w:id="299"/>
      <w:bookmarkEnd w:id="300"/>
      <w:bookmarkEnd w:id="301"/>
    </w:p>
    <w:p w14:paraId="314C7861" w14:textId="79D382A0" w:rsidR="00B06EF6" w:rsidRDefault="00CF3D3D" w:rsidP="00745739">
      <w:pPr>
        <w:jc w:val="both"/>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16559D29" w:rsidR="00B06EF6" w:rsidRDefault="00B06EF6" w:rsidP="00745739">
      <w:pPr>
        <w:pStyle w:val="Heading3"/>
        <w:rPr>
          <w:shd w:val="clear" w:color="auto" w:fill="FFFFFF"/>
          <w:lang w:eastAsia="en-GB"/>
        </w:rPr>
      </w:pPr>
      <w:bookmarkStart w:id="302" w:name="_Toc71644783"/>
      <w:bookmarkStart w:id="303" w:name="_Toc71893699"/>
      <w:bookmarkStart w:id="304" w:name="_Toc71898003"/>
      <w:bookmarkStart w:id="305" w:name="_Toc71898178"/>
      <w:bookmarkStart w:id="306" w:name="_Toc71898318"/>
      <w:bookmarkStart w:id="307" w:name="_Toc71975392"/>
      <w:bookmarkStart w:id="308" w:name="_Toc71975643"/>
      <w:bookmarkStart w:id="309" w:name="_Toc72226418"/>
      <w:r>
        <w:rPr>
          <w:shd w:val="clear" w:color="auto" w:fill="FFFFFF"/>
          <w:lang w:eastAsia="en-GB"/>
        </w:rPr>
        <w:t>Exkurs: Migration</w:t>
      </w:r>
      <w:bookmarkEnd w:id="302"/>
      <w:bookmarkEnd w:id="303"/>
      <w:bookmarkEnd w:id="304"/>
      <w:bookmarkEnd w:id="305"/>
      <w:bookmarkEnd w:id="306"/>
      <w:bookmarkEnd w:id="307"/>
      <w:bookmarkEnd w:id="308"/>
      <w:bookmarkEnd w:id="309"/>
    </w:p>
    <w:p w14:paraId="46939010" w14:textId="3B69760B" w:rsidR="00694AA7" w:rsidRDefault="00CF3D3D" w:rsidP="00745739">
      <w:pPr>
        <w:jc w:val="both"/>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745739" w:rsidRPr="00745739">
        <w:rPr>
          <w:rFonts w:ascii="Consolas" w:hAnsi="Consolas" w:cs="Consolas"/>
          <w:color w:val="9A1541"/>
          <w:lang w:eastAsia="en-GB"/>
        </w:rPr>
        <w:t>request</w:t>
      </w:r>
      <w:proofErr w:type="spellEnd"/>
      <w:r w:rsidR="00745739" w:rsidRPr="00745739">
        <w:rPr>
          <w:color w:val="9A1541"/>
          <w:shd w:val="clear" w:color="auto" w:fill="FFFFFF"/>
          <w:lang w:eastAsia="en-GB"/>
        </w:rPr>
        <w:t xml:space="preserve"> </w:t>
      </w:r>
      <w:r w:rsidR="00694AA7">
        <w:rPr>
          <w:shd w:val="clear" w:color="auto" w:fill="FFFFFF"/>
          <w:lang w:eastAsia="en-GB"/>
        </w:rPr>
        <w:t xml:space="preserve">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745739">
      <w:pPr>
        <w:pStyle w:val="Heading3"/>
      </w:pPr>
      <w:bookmarkStart w:id="310" w:name="_Toc71644784"/>
      <w:bookmarkStart w:id="311" w:name="_Toc71893700"/>
      <w:bookmarkStart w:id="312" w:name="_Toc71898004"/>
      <w:bookmarkStart w:id="313" w:name="_Toc71898179"/>
      <w:bookmarkStart w:id="314" w:name="_Toc71898319"/>
      <w:bookmarkStart w:id="315" w:name="_Toc71975393"/>
      <w:bookmarkStart w:id="316" w:name="_Toc71975644"/>
      <w:bookmarkStart w:id="317" w:name="_Toc72226419"/>
      <w:r>
        <w:lastRenderedPageBreak/>
        <w:t>Exkurs: Eloquent</w:t>
      </w:r>
      <w:bookmarkEnd w:id="310"/>
      <w:bookmarkEnd w:id="311"/>
      <w:bookmarkEnd w:id="312"/>
      <w:bookmarkEnd w:id="313"/>
      <w:bookmarkEnd w:id="314"/>
      <w:bookmarkEnd w:id="315"/>
      <w:bookmarkEnd w:id="316"/>
      <w:bookmarkEnd w:id="317"/>
    </w:p>
    <w:p w14:paraId="001904E2" w14:textId="65B018A0" w:rsidR="003452E5" w:rsidRDefault="003452E5" w:rsidP="00745739">
      <w:pPr>
        <w:jc w:val="both"/>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sind</w:t>
      </w:r>
      <w:r w:rsidR="00D4289E">
        <w:t>,</w:t>
      </w:r>
      <w:r w:rsidRPr="00F75F1E">
        <w:t xml:space="preserve">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1B2B89">
        <w:rPr>
          <w:rFonts w:ascii="Consolas" w:hAnsi="Consolas" w:cs="Consolas"/>
          <w:color w:val="9A143D"/>
          <w:sz w:val="20"/>
          <w:szCs w:val="20"/>
        </w:rPr>
        <w:t>request</w:t>
      </w:r>
      <w:proofErr w:type="spellEnd"/>
      <w:r w:rsidRPr="001B2B89">
        <w:rPr>
          <w:color w:val="9A143D"/>
        </w:rPr>
        <w:t xml:space="preserve"> </w:t>
      </w:r>
      <w:r>
        <w:t>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745739">
      <w:pPr>
        <w:pStyle w:val="Heading2"/>
      </w:pPr>
      <w:bookmarkStart w:id="318" w:name="_Implementierung_der_Benutzeroberflä"/>
      <w:bookmarkStart w:id="319" w:name="_Toc71644785"/>
      <w:bookmarkStart w:id="320" w:name="_Toc71893701"/>
      <w:bookmarkStart w:id="321" w:name="_Toc71898005"/>
      <w:bookmarkStart w:id="322" w:name="_Toc71898180"/>
      <w:bookmarkStart w:id="323" w:name="_Toc71898320"/>
      <w:bookmarkStart w:id="324" w:name="_Toc71975394"/>
      <w:bookmarkStart w:id="325" w:name="_Toc71975645"/>
      <w:bookmarkStart w:id="326" w:name="_Toc72226420"/>
      <w:bookmarkEnd w:id="318"/>
      <w:r>
        <w:t>Implementierung der Benutzeroberfläche</w:t>
      </w:r>
      <w:bookmarkEnd w:id="319"/>
      <w:bookmarkEnd w:id="320"/>
      <w:bookmarkEnd w:id="321"/>
      <w:bookmarkEnd w:id="322"/>
      <w:bookmarkEnd w:id="323"/>
      <w:bookmarkEnd w:id="324"/>
      <w:bookmarkEnd w:id="325"/>
      <w:bookmarkEnd w:id="326"/>
    </w:p>
    <w:p w14:paraId="6C98CA7A" w14:textId="6031B719" w:rsidR="00C01785" w:rsidRDefault="00C01785" w:rsidP="00745739">
      <w:pPr>
        <w:jc w:val="both"/>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745739">
      <w:pPr>
        <w:pStyle w:val="Heading3"/>
      </w:pPr>
      <w:bookmarkStart w:id="327" w:name="_Toc71644786"/>
      <w:bookmarkStart w:id="328" w:name="_Toc71893702"/>
      <w:bookmarkStart w:id="329" w:name="_Toc71898006"/>
      <w:bookmarkStart w:id="330" w:name="_Toc71898181"/>
      <w:bookmarkStart w:id="331" w:name="_Toc71898321"/>
      <w:bookmarkStart w:id="332" w:name="_Toc71975395"/>
      <w:bookmarkStart w:id="333" w:name="_Toc71975646"/>
      <w:bookmarkStart w:id="334" w:name="_Toc72226421"/>
      <w:r>
        <w:t>Exkurs: Blade</w:t>
      </w:r>
      <w:bookmarkEnd w:id="327"/>
      <w:bookmarkEnd w:id="328"/>
      <w:bookmarkEnd w:id="329"/>
      <w:bookmarkEnd w:id="330"/>
      <w:bookmarkEnd w:id="331"/>
      <w:bookmarkEnd w:id="332"/>
      <w:bookmarkEnd w:id="333"/>
      <w:bookmarkEnd w:id="334"/>
    </w:p>
    <w:p w14:paraId="72B0DEDB" w14:textId="179AE1BA" w:rsidR="00C03817" w:rsidRPr="00694AA7" w:rsidRDefault="00C01785" w:rsidP="00745739">
      <w:pPr>
        <w:jc w:val="both"/>
      </w:pPr>
      <w:r>
        <w:t xml:space="preserve">Eine </w:t>
      </w:r>
      <w:r w:rsidR="00020319">
        <w:t>weiter</w:t>
      </w:r>
      <w:r w:rsidR="00D4289E">
        <w:t>e</w:t>
      </w:r>
      <w:r w:rsidR="00020319">
        <w:t xml:space="preserve"> </w:t>
      </w:r>
      <w:r>
        <w:t>elementare 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xml:space="preserve">. Klare Vorteile der Engine </w:t>
      </w:r>
      <w:r w:rsidR="0019310E">
        <w:t>sind</w:t>
      </w:r>
      <w:r w:rsidR="00020319">
        <w:t xml:space="preserve">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r w:rsidR="008F73AC">
        <w:t xml:space="preserve"> </w:t>
      </w:r>
      <w:r w:rsidR="00097806">
        <w:t xml:space="preserve">Die gerenderten </w:t>
      </w:r>
      <w:hyperlink w:anchor="_Glossar_1" w:history="1">
        <w:r w:rsidR="00097806" w:rsidRPr="00097806">
          <w:rPr>
            <w:rStyle w:val="Hyperlink"/>
            <w:i/>
            <w:iCs/>
          </w:rPr>
          <w:t>Blade</w:t>
        </w:r>
      </w:hyperlink>
      <w:r w:rsidR="00097806">
        <w:t xml:space="preserve">-Templates werden </w:t>
      </w:r>
      <w:r w:rsidR="00020319">
        <w:t>dann als reguläre</w:t>
      </w:r>
      <w:r w:rsidR="00097806">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t>
      </w:r>
      <w:r w:rsidR="00DF5C0C">
        <w:t>wird</w:t>
      </w:r>
      <w:r w:rsidR="00020319">
        <w:t xml:space="preserve"> mit eingebundenen </w:t>
      </w:r>
      <w:hyperlink w:anchor="_Technisches_Abkürzungsverzeichnis" w:history="1">
        <w:r w:rsidR="00020319" w:rsidRPr="00020319">
          <w:rPr>
            <w:rStyle w:val="Hyperlink"/>
          </w:rPr>
          <w:t>CSS</w:t>
        </w:r>
      </w:hyperlink>
      <w:r w:rsidR="00020319">
        <w:t>-Dateien umgesetzt</w:t>
      </w:r>
      <w:r w:rsidR="00DF5C0C">
        <w: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t>
      </w:r>
      <w:r w:rsidR="00DF5C0C">
        <w:t>worden sind</w:t>
      </w:r>
      <w:r w:rsidR="00C03817">
        <w:t xml:space="preserve">.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745739">
      <w:pPr>
        <w:pStyle w:val="Heading2"/>
        <w:rPr>
          <w:rFonts w:eastAsia="Times New Roman"/>
          <w:lang w:eastAsia="en-GB"/>
        </w:rPr>
      </w:pPr>
      <w:bookmarkStart w:id="335" w:name="_Toc71644787"/>
      <w:bookmarkStart w:id="336" w:name="_Toc71893703"/>
      <w:bookmarkStart w:id="337" w:name="_Toc71898007"/>
      <w:bookmarkStart w:id="338" w:name="_Toc71898182"/>
      <w:bookmarkStart w:id="339" w:name="_Toc71898322"/>
      <w:bookmarkStart w:id="340" w:name="_Toc71975396"/>
      <w:bookmarkStart w:id="341" w:name="_Toc71975647"/>
      <w:bookmarkStart w:id="342" w:name="_Toc72226422"/>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335"/>
      <w:bookmarkEnd w:id="336"/>
      <w:bookmarkEnd w:id="337"/>
      <w:bookmarkEnd w:id="338"/>
      <w:bookmarkEnd w:id="339"/>
      <w:bookmarkEnd w:id="340"/>
      <w:bookmarkEnd w:id="341"/>
      <w:bookmarkEnd w:id="342"/>
    </w:p>
    <w:p w14:paraId="0D0DB5C7" w14:textId="42BB5D15" w:rsidR="0035699C" w:rsidRPr="0035699C" w:rsidRDefault="0035699C" w:rsidP="00745739">
      <w:pPr>
        <w:jc w:val="both"/>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745739">
      <w:pPr>
        <w:pStyle w:val="Heading3"/>
        <w:rPr>
          <w:lang w:eastAsia="en-GB"/>
        </w:rPr>
      </w:pPr>
      <w:bookmarkStart w:id="343" w:name="_Toc71644788"/>
      <w:bookmarkStart w:id="344" w:name="_Toc71893704"/>
      <w:bookmarkStart w:id="345" w:name="_Toc71898008"/>
      <w:bookmarkStart w:id="346" w:name="_Toc71898183"/>
      <w:bookmarkStart w:id="347" w:name="_Toc71898323"/>
      <w:bookmarkStart w:id="348" w:name="_Toc71975397"/>
      <w:bookmarkStart w:id="349" w:name="_Toc71975648"/>
      <w:bookmarkStart w:id="350" w:name="_Toc72226423"/>
      <w:r>
        <w:rPr>
          <w:lang w:eastAsia="en-GB"/>
        </w:rPr>
        <w:t>Exkurs: Routing</w:t>
      </w:r>
      <w:bookmarkEnd w:id="343"/>
      <w:bookmarkEnd w:id="344"/>
      <w:bookmarkEnd w:id="345"/>
      <w:bookmarkEnd w:id="346"/>
      <w:bookmarkEnd w:id="347"/>
      <w:bookmarkEnd w:id="348"/>
      <w:bookmarkEnd w:id="349"/>
      <w:bookmarkEnd w:id="350"/>
    </w:p>
    <w:p w14:paraId="28222445" w14:textId="7E07D766" w:rsidR="005132E4" w:rsidRPr="005132E4" w:rsidRDefault="005132E4" w:rsidP="00745739">
      <w:pPr>
        <w:jc w:val="both"/>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745739">
      <w:pPr>
        <w:pStyle w:val="Heading2"/>
      </w:pPr>
      <w:bookmarkStart w:id="351" w:name="_Toc71644789"/>
      <w:bookmarkStart w:id="352" w:name="_Toc71893705"/>
      <w:bookmarkStart w:id="353" w:name="_Toc71898009"/>
      <w:bookmarkStart w:id="354" w:name="_Toc71898184"/>
      <w:bookmarkStart w:id="355" w:name="_Toc71898324"/>
      <w:bookmarkStart w:id="356" w:name="_Toc71975398"/>
      <w:bookmarkStart w:id="357" w:name="_Toc71975649"/>
      <w:bookmarkStart w:id="358" w:name="_Toc72226424"/>
      <w:r>
        <w:t>Implementierung der Controller</w:t>
      </w:r>
      <w:bookmarkEnd w:id="351"/>
      <w:bookmarkEnd w:id="352"/>
      <w:bookmarkEnd w:id="353"/>
      <w:bookmarkEnd w:id="354"/>
      <w:bookmarkEnd w:id="355"/>
      <w:bookmarkEnd w:id="356"/>
      <w:bookmarkEnd w:id="357"/>
      <w:bookmarkEnd w:id="358"/>
    </w:p>
    <w:p w14:paraId="22023D82" w14:textId="2956BBE9" w:rsidR="00007081" w:rsidRPr="00747756" w:rsidRDefault="00B10358" w:rsidP="00745739">
      <w:pPr>
        <w:shd w:val="clear" w:color="auto" w:fill="FFFFFF"/>
        <w:spacing w:after="0"/>
        <w:jc w:val="both"/>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 xml:space="preserve">leitet </w:t>
      </w:r>
      <w:r w:rsidR="00DF5C0C">
        <w:rPr>
          <w:rFonts w:eastAsia="Times New Roman" w:cs="Consolas"/>
          <w:color w:val="000000"/>
          <w:szCs w:val="21"/>
          <w:bdr w:val="none" w:sz="0" w:space="0" w:color="auto" w:frame="1"/>
          <w:lang w:eastAsia="en-GB"/>
        </w:rPr>
        <w:t>die</w:t>
      </w:r>
      <w:r w:rsidR="00A46816" w:rsidRPr="00B10358">
        <w:rPr>
          <w:rFonts w:eastAsia="Times New Roman" w:cs="Consolas"/>
          <w:color w:val="000000"/>
          <w:szCs w:val="21"/>
          <w:bdr w:val="none" w:sz="0" w:space="0" w:color="auto" w:frame="1"/>
          <w:lang w:val="en-DE" w:eastAsia="en-GB"/>
        </w:rPr>
        <w:t xml:space="preserve">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r w:rsidR="00747756">
        <w:rPr>
          <w:rFonts w:eastAsia="Times New Roman" w:cs="Consolas"/>
          <w:color w:val="000000"/>
          <w:szCs w:val="21"/>
          <w:lang w:eastAsia="en-GB"/>
        </w:rPr>
        <w:t xml:space="preserve"> </w:t>
      </w:r>
      <w:r w:rsidR="00007081">
        <w:rPr>
          <w:rFonts w:eastAsia="Times New Roman" w:cs="Consolas"/>
          <w:color w:val="000000"/>
          <w:szCs w:val="21"/>
          <w:lang w:eastAsia="en-GB"/>
        </w:rPr>
        <w:t xml:space="preserve">Durch die Komplexität der Projektgegebenen Controller-Strukturen und dem </w:t>
      </w:r>
      <w:r w:rsidR="00D4289E">
        <w:rPr>
          <w:rFonts w:eastAsia="Times New Roman" w:cs="Consolas"/>
          <w:color w:val="000000"/>
          <w:szCs w:val="21"/>
          <w:lang w:eastAsia="en-GB"/>
        </w:rPr>
        <w:t>b</w:t>
      </w:r>
      <w:r w:rsidR="00007081">
        <w:rPr>
          <w:rFonts w:eastAsia="Times New Roman" w:cs="Consolas"/>
          <w:color w:val="000000"/>
          <w:szCs w:val="21"/>
          <w:lang w:eastAsia="en-GB"/>
        </w:rPr>
        <w:t xml:space="preserve">egrenzten Kerndokumentationsumfangs wird im Folgenden </w:t>
      </w:r>
      <w:r w:rsidR="000A64CE">
        <w:rPr>
          <w:rFonts w:eastAsia="Times New Roman" w:cs="Consolas"/>
          <w:color w:val="000000"/>
          <w:szCs w:val="21"/>
          <w:lang w:eastAsia="en-GB"/>
        </w:rPr>
        <w:t>beispielhaft</w:t>
      </w:r>
      <w:r w:rsidR="00007081">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sidR="00007081">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sidR="00007081">
        <w:rPr>
          <w:rFonts w:eastAsia="Times New Roman" w:cs="Consolas"/>
          <w:color w:val="000000"/>
          <w:szCs w:val="21"/>
          <w:lang w:eastAsia="en-GB"/>
        </w:rPr>
        <w:t xml:space="preserve"> Screenshot </w:t>
      </w:r>
      <w:hyperlink w:anchor="_A.18.4_Antrags_Administration" w:history="1">
        <w:r w:rsidR="00007081" w:rsidRPr="00007081">
          <w:rPr>
            <w:rStyle w:val="Hyperlink"/>
            <w:rFonts w:eastAsia="Times New Roman" w:cs="Consolas"/>
            <w:szCs w:val="21"/>
            <w:lang w:eastAsia="en-GB"/>
          </w:rPr>
          <w:t>Anhang A.18.4</w:t>
        </w:r>
      </w:hyperlink>
      <w:r w:rsidR="00007081">
        <w:rPr>
          <w:rFonts w:eastAsia="Times New Roman" w:cs="Consolas"/>
          <w:color w:val="000000"/>
          <w:szCs w:val="21"/>
          <w:lang w:eastAsia="en-GB"/>
        </w:rPr>
        <w:t xml:space="preserve">) vorgestellt. Der Codeauszug </w:t>
      </w:r>
      <w:r w:rsidR="000A64CE">
        <w:rPr>
          <w:rFonts w:eastAsia="Times New Roman" w:cs="Consolas"/>
          <w:color w:val="000000"/>
          <w:szCs w:val="21"/>
          <w:lang w:eastAsia="en-GB"/>
        </w:rPr>
        <w:t xml:space="preserve">hierzu </w:t>
      </w:r>
      <w:r w:rsidR="00007081">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p>
    <w:p w14:paraId="0442F076" w14:textId="3177F5AA" w:rsidR="00A46816"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hyperlink w:anchor="_A.16_Routen_–" w:history="1">
        <w:r w:rsidR="008C751B" w:rsidRPr="0061751C">
          <w:rPr>
            <w:rStyle w:val="Hyperlink"/>
            <w:rFonts w:eastAsia="Times New Roman" w:cs="Consolas"/>
            <w:szCs w:val="21"/>
            <w:lang w:eastAsia="en-GB"/>
          </w:rPr>
          <w:t>Anhang A.16</w:t>
        </w:r>
      </w:hyperlink>
      <w:r w:rsidR="008C751B">
        <w:rPr>
          <w:rFonts w:eastAsia="Times New Roman" w:cs="Consolas"/>
          <w:color w:val="000000"/>
          <w:szCs w:val="21"/>
          <w:lang w:eastAsia="en-GB"/>
        </w:rPr>
        <w:t>)</w:t>
      </w:r>
      <w:r>
        <w:rPr>
          <w:rFonts w:eastAsia="Times New Roman" w:cs="Consolas"/>
          <w:color w:val="000000"/>
          <w:szCs w:val="21"/>
          <w:lang w:eastAsia="en-GB"/>
        </w:rPr>
        <w:t xml:space="preserve"> initiiert:</w:t>
      </w:r>
      <w:r w:rsidR="002033C5">
        <w:rPr>
          <w:rFonts w:eastAsia="Times New Roman" w:cs="Consolas"/>
          <w:color w:val="000000"/>
          <w:szCs w:val="21"/>
          <w:lang w:eastAsia="en-GB"/>
        </w:rPr>
        <w:br/>
      </w:r>
    </w:p>
    <w:p w14:paraId="41FD604E" w14:textId="77777777" w:rsidR="002033C5" w:rsidRPr="002033C5" w:rsidRDefault="002033C5" w:rsidP="00745739">
      <w:pPr>
        <w:shd w:val="clear" w:color="auto" w:fill="FFFFFF"/>
        <w:spacing w:after="0"/>
        <w:jc w:val="both"/>
        <w:textAlignment w:val="baseline"/>
        <w:rPr>
          <w:rFonts w:ascii="Consolas" w:hAnsi="Consolas" w:cs="Consolas"/>
          <w:color w:val="9A1541"/>
          <w:sz w:val="20"/>
          <w:szCs w:val="21"/>
          <w:lang w:val="en-US"/>
        </w:rPr>
      </w:pPr>
      <w:proofErr w:type="gramStart"/>
      <w:r w:rsidRPr="002033C5">
        <w:rPr>
          <w:rFonts w:ascii="Consolas" w:hAnsi="Consolas" w:cs="Consolas"/>
          <w:color w:val="9A1541"/>
          <w:sz w:val="20"/>
          <w:szCs w:val="21"/>
          <w:lang w:val="en-US"/>
        </w:rPr>
        <w:t>Route::</w:t>
      </w:r>
      <w:proofErr w:type="gramEnd"/>
      <w:r w:rsidRPr="002033C5">
        <w:rPr>
          <w:rFonts w:ascii="Consolas" w:hAnsi="Consolas" w:cs="Consolas"/>
          <w:color w:val="9A1541"/>
          <w:sz w:val="20"/>
          <w:szCs w:val="21"/>
          <w:lang w:val="en-US"/>
        </w:rPr>
        <w:t xml:space="preserve">get(‘/request/{id}/decision‘, </w:t>
      </w:r>
    </w:p>
    <w:p w14:paraId="042422B9" w14:textId="24E92C12" w:rsidR="0061751C" w:rsidRPr="002033C5" w:rsidRDefault="002033C5" w:rsidP="002033C5">
      <w:pPr>
        <w:shd w:val="clear" w:color="auto" w:fill="FFFFFF"/>
        <w:spacing w:after="0"/>
        <w:ind w:firstLine="708"/>
        <w:jc w:val="both"/>
        <w:textAlignment w:val="baseline"/>
        <w:rPr>
          <w:rFonts w:eastAsia="Times New Roman" w:cs="Consolas"/>
          <w:color w:val="000000"/>
          <w:sz w:val="20"/>
          <w:szCs w:val="20"/>
          <w:lang w:val="en-US" w:eastAsia="en-GB"/>
        </w:rPr>
      </w:pPr>
      <w:r w:rsidRPr="002033C5">
        <w:rPr>
          <w:rFonts w:ascii="Consolas" w:hAnsi="Consolas" w:cs="Consolas"/>
          <w:color w:val="9A1541"/>
          <w:sz w:val="20"/>
          <w:szCs w:val="21"/>
          <w:lang w:val="en-US"/>
        </w:rPr>
        <w:lastRenderedPageBreak/>
        <w:t>[App</w:t>
      </w:r>
      <w:proofErr w:type="gramStart"/>
      <w:r w:rsidRPr="002033C5">
        <w:rPr>
          <w:rFonts w:ascii="Consolas" w:hAnsi="Consolas" w:cs="Consolas"/>
          <w:color w:val="9A1541"/>
          <w:sz w:val="20"/>
          <w:szCs w:val="21"/>
          <w:lang w:val="en-US"/>
        </w:rPr>
        <w:t>\Http\Controllers\Request\</w:t>
      </w:r>
      <w:proofErr w:type="spellStart"/>
      <w:r w:rsidRPr="002033C5">
        <w:rPr>
          <w:rFonts w:ascii="Consolas" w:hAnsi="Consolas" w:cs="Consolas"/>
          <w:color w:val="9A1541"/>
          <w:sz w:val="20"/>
          <w:szCs w:val="21"/>
          <w:lang w:val="en-US"/>
        </w:rPr>
        <w:t>RequestDecision</w:t>
      </w:r>
      <w:proofErr w:type="spellEnd"/>
      <w:r w:rsidRPr="002033C5">
        <w:rPr>
          <w:rFonts w:ascii="Consolas" w:hAnsi="Consolas" w:cs="Consolas"/>
          <w:color w:val="9A1541"/>
          <w:sz w:val="20"/>
          <w:szCs w:val="21"/>
          <w:lang w:val="en-US"/>
        </w:rPr>
        <w:t>::</w:t>
      </w:r>
      <w:proofErr w:type="gramEnd"/>
      <w:r w:rsidRPr="002033C5">
        <w:rPr>
          <w:rFonts w:ascii="Consolas" w:hAnsi="Consolas" w:cs="Consolas"/>
          <w:color w:val="9A1541"/>
          <w:sz w:val="20"/>
          <w:szCs w:val="21"/>
          <w:lang w:val="en-US"/>
        </w:rPr>
        <w:t>class, ‘index’]);</w:t>
      </w:r>
    </w:p>
    <w:p w14:paraId="4EEF9BC2" w14:textId="77777777" w:rsidR="0061751C" w:rsidRPr="002033C5" w:rsidRDefault="0061751C" w:rsidP="00745739">
      <w:pPr>
        <w:shd w:val="clear" w:color="auto" w:fill="FFFFFF"/>
        <w:spacing w:after="0"/>
        <w:jc w:val="both"/>
        <w:textAlignment w:val="baseline"/>
        <w:rPr>
          <w:rFonts w:eastAsia="Times New Roman" w:cs="Consolas"/>
          <w:color w:val="000000"/>
          <w:szCs w:val="21"/>
          <w:lang w:val="en-US" w:eastAsia="en-GB"/>
        </w:rPr>
      </w:pPr>
    </w:p>
    <w:p w14:paraId="7B3AD311" w14:textId="00DAD203" w:rsidR="00406441" w:rsidRDefault="000A64CE"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proofErr w:type="spellStart"/>
      <w:r w:rsidR="002033C5">
        <w:rPr>
          <w:rFonts w:ascii="Consolas" w:eastAsia="Times New Roman" w:hAnsi="Consolas" w:cs="Consolas"/>
          <w:color w:val="9A1541"/>
          <w:sz w:val="20"/>
          <w:szCs w:val="20"/>
          <w:lang w:eastAsia="en-GB"/>
        </w:rPr>
        <w:t>R</w:t>
      </w:r>
      <w:r w:rsidR="00745739" w:rsidRPr="00745739">
        <w:rPr>
          <w:rFonts w:ascii="Consolas" w:eastAsia="Times New Roman" w:hAnsi="Consolas" w:cs="Consolas"/>
          <w:color w:val="9A1541"/>
          <w:sz w:val="20"/>
          <w:szCs w:val="20"/>
          <w:lang w:eastAsia="en-GB"/>
        </w:rPr>
        <w:t>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zu. Der Konstruktor der Klasse validiert beim </w:t>
      </w:r>
      <w:proofErr w:type="gramStart"/>
      <w:r>
        <w:rPr>
          <w:rFonts w:eastAsia="Times New Roman" w:cs="Consolas"/>
          <w:color w:val="000000"/>
          <w:szCs w:val="21"/>
          <w:lang w:eastAsia="en-GB"/>
        </w:rPr>
        <w:t>Aufruf</w:t>
      </w:r>
      <w:proofErr w:type="gramEnd"/>
      <w:r>
        <w:rPr>
          <w:rFonts w:eastAsia="Times New Roman" w:cs="Consolas"/>
          <w:color w:val="000000"/>
          <w:szCs w:val="21"/>
          <w:lang w:eastAsia="en-GB"/>
        </w:rPr>
        <w:t xml:space="preserve"> ob der ausführende User angemeldet ist. Die Index Methode implementiert nun zunächst ein Objekt der </w:t>
      </w:r>
      <w:proofErr w:type="spellStart"/>
      <w:r w:rsidR="00745739" w:rsidRPr="00745739">
        <w:rPr>
          <w:rFonts w:ascii="Consolas" w:eastAsia="Times New Roman" w:hAnsi="Consolas" w:cs="Consolas"/>
          <w:color w:val="9A1541"/>
          <w:sz w:val="20"/>
          <w:szCs w:val="20"/>
          <w:lang w:eastAsia="en-GB"/>
        </w:rPr>
        <w:t>request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Antrags </w:t>
      </w:r>
      <w:proofErr w:type="spellStart"/>
      <w:r w:rsidR="00745739" w:rsidRPr="00745739">
        <w:rPr>
          <w:rFonts w:ascii="Consolas" w:eastAsia="Times New Roman" w:hAnsi="Consolas" w:cs="Consolas"/>
          <w:color w:val="9A1541"/>
          <w:sz w:val="20"/>
          <w:szCs w:val="20"/>
          <w:lang w:eastAsia="en-GB"/>
        </w:rPr>
        <w:t>id</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w:t>
      </w:r>
      <w:proofErr w:type="spellStart"/>
      <w:r w:rsidR="00745739" w:rsidRPr="00745739">
        <w:rPr>
          <w:rFonts w:ascii="Consolas" w:eastAsia="Times New Roman" w:hAnsi="Consolas" w:cs="Consolas"/>
          <w:color w:val="9A1541"/>
          <w:sz w:val="20"/>
          <w:szCs w:val="20"/>
          <w:lang w:eastAsia="en-GB"/>
        </w:rPr>
        <w:t>request</w:t>
      </w:r>
      <w:proofErr w:type="spellEnd"/>
      <w:r w:rsidR="00745739" w:rsidRPr="00745739">
        <w:rPr>
          <w:rFonts w:ascii="Consolas" w:eastAsia="Times New Roman" w:hAnsi="Consolas" w:cs="Consolas"/>
          <w:color w:val="9A1541"/>
          <w:sz w:val="20"/>
          <w:szCs w:val="20"/>
          <w:lang w:eastAsia="en-GB"/>
        </w:rPr>
        <w:t>/</w:t>
      </w:r>
      <w:r w:rsidR="00745739" w:rsidRPr="00745739">
        <w:rPr>
          <w:rFonts w:ascii="Consolas" w:eastAsia="Times New Roman" w:hAnsi="Consolas" w:cs="Consolas"/>
          <w:b/>
          <w:bCs/>
          <w:color w:val="9A1541"/>
          <w:sz w:val="20"/>
          <w:szCs w:val="20"/>
          <w:lang w:eastAsia="en-GB"/>
        </w:rPr>
        <w:t>{</w:t>
      </w:r>
      <w:proofErr w:type="spellStart"/>
      <w:r w:rsidR="00745739" w:rsidRPr="00745739">
        <w:rPr>
          <w:rFonts w:ascii="Consolas" w:eastAsia="Times New Roman" w:hAnsi="Consolas" w:cs="Consolas"/>
          <w:b/>
          <w:bCs/>
          <w:color w:val="9A1541"/>
          <w:sz w:val="20"/>
          <w:szCs w:val="20"/>
          <w:lang w:eastAsia="en-GB"/>
        </w:rPr>
        <w:t>id</w:t>
      </w:r>
      <w:proofErr w:type="spellEnd"/>
      <w:r w:rsidR="00745739" w:rsidRPr="00745739">
        <w:rPr>
          <w:rFonts w:ascii="Consolas" w:eastAsia="Times New Roman" w:hAnsi="Consolas" w:cs="Consolas"/>
          <w:b/>
          <w:bCs/>
          <w:color w:val="9A1541"/>
          <w:sz w:val="20"/>
          <w:szCs w:val="20"/>
          <w:lang w:eastAsia="en-GB"/>
        </w:rPr>
        <w:t>}</w:t>
      </w:r>
      <w:r w:rsidR="00745739" w:rsidRPr="00745739">
        <w:rPr>
          <w:rFonts w:ascii="Consolas" w:eastAsia="Times New Roman" w:hAnsi="Consolas" w:cs="Consolas"/>
          <w:color w:val="9A1541"/>
          <w:sz w:val="20"/>
          <w:szCs w:val="20"/>
          <w:lang w:eastAsia="en-GB"/>
        </w:rPr>
        <w:t>/</w:t>
      </w:r>
      <w:proofErr w:type="spellStart"/>
      <w:r w:rsidR="00745739" w:rsidRPr="00745739">
        <w:rPr>
          <w:rFonts w:ascii="Consolas" w:eastAsia="Times New Roman" w:hAnsi="Consolas" w:cs="Consolas"/>
          <w:color w:val="9A1541"/>
          <w:sz w:val="20"/>
          <w:szCs w:val="20"/>
          <w:lang w:eastAsia="en-GB"/>
        </w:rPr>
        <w:t>decision</w:t>
      </w:r>
      <w:proofErr w:type="spellEnd"/>
      <w:r>
        <w:rPr>
          <w:rFonts w:eastAsia="Times New Roman" w:cs="Consolas"/>
          <w:color w:val="000000"/>
          <w:szCs w:val="21"/>
          <w:lang w:eastAsia="en-GB"/>
        </w:rPr>
        <w:t xml:space="preserve">) übergeben. Im </w:t>
      </w:r>
      <w:proofErr w:type="spellStart"/>
      <w:r w:rsidR="00745739" w:rsidRPr="00745739">
        <w:rPr>
          <w:rFonts w:ascii="Consolas" w:eastAsia="Times New Roman" w:hAnsi="Consolas" w:cs="Consolas"/>
          <w:color w:val="9A1541"/>
          <w:sz w:val="20"/>
          <w:szCs w:val="20"/>
          <w:lang w:eastAsia="en-GB"/>
        </w:rPr>
        <w:t>request</w:t>
      </w:r>
      <w:r w:rsidR="002033C5">
        <w:rPr>
          <w:rFonts w:ascii="Consolas" w:eastAsia="Times New Roman" w:hAnsi="Consolas" w:cs="Consolas"/>
          <w:color w:val="9A1541"/>
          <w:sz w:val="20"/>
          <w:szCs w:val="20"/>
          <w:lang w:eastAsia="en-GB"/>
        </w:rPr>
        <w:t>D</w:t>
      </w:r>
      <w:r w:rsidR="00745739" w:rsidRPr="00745739">
        <w:rPr>
          <w:rFonts w:ascii="Consolas" w:eastAsia="Times New Roman" w:hAnsi="Consolas" w:cs="Consolas"/>
          <w:color w:val="9A1541"/>
          <w:sz w:val="20"/>
          <w:szCs w:val="20"/>
          <w:lang w:eastAsia="en-GB"/>
        </w:rPr>
        <w:t>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Objekt wird nun die Methode </w:t>
      </w:r>
      <w:proofErr w:type="spellStart"/>
      <w:r w:rsidR="00745739" w:rsidRPr="00745739">
        <w:rPr>
          <w:rFonts w:ascii="Consolas" w:eastAsia="Times New Roman" w:hAnsi="Consolas" w:cs="Consolas"/>
          <w:color w:val="9A1541"/>
          <w:sz w:val="20"/>
          <w:szCs w:val="20"/>
          <w:lang w:eastAsia="en-GB"/>
        </w:rPr>
        <w:t>decision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mit der übergebenen </w:t>
      </w:r>
      <w:proofErr w:type="spellStart"/>
      <w:r w:rsidR="00ED6D86" w:rsidRPr="00ED6D86">
        <w:rPr>
          <w:rFonts w:ascii="Consolas" w:eastAsia="Times New Roman" w:hAnsi="Consolas" w:cs="Consolas"/>
          <w:color w:val="9A143D"/>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Die Funktion überprüft, ob der eingeloggte Benutzer berechtigt ist den Request einzusehen und zu 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7"/>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 xml:space="preserve">Nun kann der User im Frontend mit den Administrationsmaske interagieren und seine Entscheidung absenden (Jede Entscheidung kann einen Kommentar enthalten).  Der nächste Aufruf der Klasse findet nach dem </w:t>
      </w:r>
      <w:r w:rsidR="00DF5C0C">
        <w:rPr>
          <w:rFonts w:eastAsia="Times New Roman" w:cs="Consolas"/>
          <w:color w:val="000000"/>
          <w:szCs w:val="21"/>
          <w:lang w:eastAsia="en-GB"/>
        </w:rPr>
        <w:t>A</w:t>
      </w:r>
      <w:r w:rsidR="00406441">
        <w:rPr>
          <w:rFonts w:eastAsia="Times New Roman" w:cs="Consolas"/>
          <w:color w:val="000000"/>
          <w:szCs w:val="21"/>
          <w:lang w:eastAsia="en-GB"/>
        </w:rPr>
        <w:t>bsenden der Administrationsmaske statt. Folgende Post-Route reicht die Entscheidung ein:</w:t>
      </w:r>
    </w:p>
    <w:p w14:paraId="6266E580" w14:textId="4098A3CF" w:rsidR="00406441" w:rsidRPr="00007081" w:rsidRDefault="00406441" w:rsidP="00745739">
      <w:pPr>
        <w:shd w:val="clear" w:color="auto" w:fill="FFFFFF"/>
        <w:spacing w:after="0"/>
        <w:jc w:val="both"/>
        <w:textAlignment w:val="baseline"/>
        <w:rPr>
          <w:rFonts w:eastAsia="Times New Roman" w:cs="Consolas"/>
          <w:color w:val="000000"/>
          <w:szCs w:val="21"/>
          <w:lang w:eastAsia="en-GB"/>
        </w:rPr>
      </w:pPr>
    </w:p>
    <w:p w14:paraId="6BDAEFA1" w14:textId="545551E0" w:rsidR="002033C5" w:rsidRPr="00BF1DB8" w:rsidRDefault="002033C5" w:rsidP="002033C5">
      <w:pPr>
        <w:shd w:val="clear" w:color="auto" w:fill="FFFFFF"/>
        <w:spacing w:after="0"/>
        <w:jc w:val="both"/>
        <w:textAlignment w:val="baseline"/>
        <w:rPr>
          <w:rFonts w:ascii="Consolas" w:hAnsi="Consolas" w:cs="Consolas"/>
          <w:color w:val="9A1541"/>
          <w:sz w:val="20"/>
          <w:szCs w:val="21"/>
          <w:lang w:val="en-US"/>
        </w:rPr>
      </w:pPr>
      <w:proofErr w:type="gramStart"/>
      <w:r w:rsidRPr="00BF1DB8">
        <w:rPr>
          <w:rFonts w:ascii="Consolas" w:hAnsi="Consolas" w:cs="Consolas"/>
          <w:color w:val="9A1541"/>
          <w:sz w:val="20"/>
          <w:szCs w:val="21"/>
          <w:lang w:val="en-US"/>
        </w:rPr>
        <w:t>Route::</w:t>
      </w:r>
      <w:proofErr w:type="gramEnd"/>
      <w:r w:rsidRPr="00BF1DB8">
        <w:rPr>
          <w:rFonts w:ascii="Consolas" w:hAnsi="Consolas" w:cs="Consolas"/>
          <w:color w:val="9A1541"/>
          <w:sz w:val="20"/>
          <w:szCs w:val="21"/>
          <w:lang w:val="en-US"/>
        </w:rPr>
        <w:t>get(‘/</w:t>
      </w:r>
      <w:proofErr w:type="spellStart"/>
      <w:r w:rsidRPr="00BF1DB8">
        <w:rPr>
          <w:rFonts w:ascii="Consolas" w:hAnsi="Consolas" w:cs="Consolas"/>
          <w:color w:val="9A1541"/>
          <w:sz w:val="20"/>
          <w:szCs w:val="21"/>
          <w:lang w:val="en-US"/>
        </w:rPr>
        <w:t>request_decision_submit</w:t>
      </w:r>
      <w:proofErr w:type="spellEnd"/>
      <w:r w:rsidRPr="00BF1DB8">
        <w:rPr>
          <w:rFonts w:ascii="Consolas" w:hAnsi="Consolas" w:cs="Consolas"/>
          <w:color w:val="9A1541"/>
          <w:sz w:val="20"/>
          <w:szCs w:val="21"/>
          <w:lang w:val="en-US"/>
        </w:rPr>
        <w:t xml:space="preserve">‘, </w:t>
      </w:r>
    </w:p>
    <w:p w14:paraId="64ECCF55" w14:textId="24C1F9CB" w:rsidR="002033C5" w:rsidRPr="002033C5" w:rsidRDefault="002033C5" w:rsidP="002033C5">
      <w:pPr>
        <w:shd w:val="clear" w:color="auto" w:fill="FFFFFF"/>
        <w:spacing w:after="0"/>
        <w:ind w:firstLine="708"/>
        <w:jc w:val="both"/>
        <w:textAlignment w:val="baseline"/>
        <w:rPr>
          <w:rFonts w:eastAsia="Times New Roman" w:cs="Consolas"/>
          <w:color w:val="000000"/>
          <w:sz w:val="20"/>
          <w:szCs w:val="20"/>
          <w:lang w:val="en-US" w:eastAsia="en-GB"/>
        </w:rPr>
      </w:pPr>
      <w:r w:rsidRPr="002033C5">
        <w:rPr>
          <w:rFonts w:ascii="Consolas" w:hAnsi="Consolas" w:cs="Consolas"/>
          <w:color w:val="9A1541"/>
          <w:sz w:val="20"/>
          <w:szCs w:val="21"/>
          <w:lang w:val="en-US"/>
        </w:rPr>
        <w:t>[App</w:t>
      </w:r>
      <w:proofErr w:type="gramStart"/>
      <w:r w:rsidRPr="002033C5">
        <w:rPr>
          <w:rFonts w:ascii="Consolas" w:hAnsi="Consolas" w:cs="Consolas"/>
          <w:color w:val="9A1541"/>
          <w:sz w:val="20"/>
          <w:szCs w:val="21"/>
          <w:lang w:val="en-US"/>
        </w:rPr>
        <w:t>\Http\Controllers\Request\</w:t>
      </w:r>
      <w:proofErr w:type="spellStart"/>
      <w:r w:rsidRPr="002033C5">
        <w:rPr>
          <w:rFonts w:ascii="Consolas" w:hAnsi="Consolas" w:cs="Consolas"/>
          <w:color w:val="9A1541"/>
          <w:sz w:val="20"/>
          <w:szCs w:val="21"/>
          <w:lang w:val="en-US"/>
        </w:rPr>
        <w:t>RequestDecision</w:t>
      </w:r>
      <w:proofErr w:type="spellEnd"/>
      <w:r w:rsidRPr="002033C5">
        <w:rPr>
          <w:rFonts w:ascii="Consolas" w:hAnsi="Consolas" w:cs="Consolas"/>
          <w:color w:val="9A1541"/>
          <w:sz w:val="20"/>
          <w:szCs w:val="21"/>
          <w:lang w:val="en-US"/>
        </w:rPr>
        <w:t>::</w:t>
      </w:r>
      <w:proofErr w:type="gramEnd"/>
      <w:r w:rsidRPr="002033C5">
        <w:rPr>
          <w:rFonts w:ascii="Consolas" w:hAnsi="Consolas" w:cs="Consolas"/>
          <w:color w:val="9A1541"/>
          <w:sz w:val="20"/>
          <w:szCs w:val="21"/>
          <w:lang w:val="en-US"/>
        </w:rPr>
        <w:t>class, ‘</w:t>
      </w:r>
      <w:proofErr w:type="spellStart"/>
      <w:r w:rsidRPr="002033C5">
        <w:rPr>
          <w:rFonts w:ascii="Consolas" w:hAnsi="Consolas" w:cs="Consolas"/>
          <w:color w:val="9A1541"/>
          <w:sz w:val="20"/>
          <w:szCs w:val="21"/>
          <w:lang w:val="en-US"/>
        </w:rPr>
        <w:t>descisionSubmit</w:t>
      </w:r>
      <w:proofErr w:type="spellEnd"/>
      <w:r w:rsidRPr="002033C5">
        <w:rPr>
          <w:rFonts w:ascii="Consolas" w:hAnsi="Consolas" w:cs="Consolas"/>
          <w:color w:val="9A1541"/>
          <w:sz w:val="20"/>
          <w:szCs w:val="21"/>
          <w:lang w:val="en-US"/>
        </w:rPr>
        <w:t>]);</w:t>
      </w:r>
    </w:p>
    <w:p w14:paraId="2014E3C6" w14:textId="37C703A0" w:rsidR="006C639A" w:rsidRDefault="00406441" w:rsidP="00745739">
      <w:pPr>
        <w:jc w:val="both"/>
      </w:pPr>
      <w:r w:rsidRPr="00B942B3">
        <w:br/>
      </w:r>
      <w:r>
        <w:t xml:space="preserve">Dabei wird in der </w:t>
      </w:r>
      <w:proofErr w:type="spellStart"/>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D</w:t>
      </w:r>
      <w:r w:rsidR="00745739" w:rsidRPr="00745739">
        <w:rPr>
          <w:rFonts w:ascii="Consolas" w:hAnsi="Consolas" w:cs="Consolas"/>
          <w:color w:val="9A1541"/>
          <w:sz w:val="20"/>
          <w:szCs w:val="21"/>
        </w:rPr>
        <w:t>ecision</w:t>
      </w:r>
      <w:proofErr w:type="spellEnd"/>
      <w:r w:rsidR="00745739" w:rsidRPr="00745739">
        <w:rPr>
          <w:color w:val="9A1541"/>
          <w:sz w:val="20"/>
          <w:szCs w:val="21"/>
        </w:rPr>
        <w:t xml:space="preserve"> </w:t>
      </w:r>
      <w:r>
        <w:t xml:space="preserve">Klasse die Methode </w:t>
      </w:r>
      <w:proofErr w:type="spellStart"/>
      <w:r w:rsidR="00745739" w:rsidRPr="00745739">
        <w:rPr>
          <w:rFonts w:ascii="Consolas" w:hAnsi="Consolas" w:cs="Consolas"/>
          <w:color w:val="9A1541"/>
          <w:sz w:val="20"/>
          <w:szCs w:val="21"/>
        </w:rPr>
        <w:t>descision</w:t>
      </w:r>
      <w:r w:rsidR="002033C5">
        <w:rPr>
          <w:rFonts w:ascii="Consolas" w:hAnsi="Consolas" w:cs="Consolas"/>
          <w:color w:val="9A1541"/>
          <w:sz w:val="20"/>
          <w:szCs w:val="21"/>
        </w:rPr>
        <w:t>S</w:t>
      </w:r>
      <w:r w:rsidR="00745739" w:rsidRPr="00745739">
        <w:rPr>
          <w:rFonts w:ascii="Consolas" w:hAnsi="Consolas" w:cs="Consolas"/>
          <w:color w:val="9A1541"/>
          <w:sz w:val="20"/>
          <w:szCs w:val="21"/>
        </w:rPr>
        <w:t>ubmit</w:t>
      </w:r>
      <w:proofErr w:type="spellEnd"/>
      <w:r w:rsidR="00745739" w:rsidRPr="00745739">
        <w:rPr>
          <w:color w:val="9A1541"/>
          <w:sz w:val="20"/>
          <w:szCs w:val="21"/>
        </w:rPr>
        <w:t xml:space="preserve"> </w:t>
      </w:r>
      <w:r>
        <w:t>aufgerufen</w:t>
      </w:r>
      <w:r w:rsidR="00DD785C">
        <w:t>,</w:t>
      </w:r>
      <w:r>
        <w:t xml:space="preserve"> welche die Parameter des abgeschickten Post-Http-Headers </w:t>
      </w:r>
      <w:r w:rsidR="00BF58A9">
        <w:t>erhält</w:t>
      </w:r>
      <w:r w:rsidR="00DD785C">
        <w:t xml:space="preserve"> </w:t>
      </w:r>
      <w:r>
        <w:t xml:space="preserve">(Aufgrund der </w:t>
      </w:r>
      <w:hyperlink w:anchor="_Glossar_1" w:history="1">
        <w:proofErr w:type="spellStart"/>
        <w:r w:rsidRPr="00406441">
          <w:rPr>
            <w:rStyle w:val="Hyperlink"/>
            <w:i/>
            <w:iCs/>
          </w:rPr>
          <w:t>Laravel</w:t>
        </w:r>
        <w:proofErr w:type="spellEnd"/>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proofErr w:type="spellStart"/>
      <w:r w:rsidR="00745739" w:rsidRPr="00745739">
        <w:rPr>
          <w:rFonts w:ascii="Consolas" w:hAnsi="Consolas" w:cs="Consolas"/>
          <w:color w:val="9A1541"/>
          <w:sz w:val="20"/>
          <w:szCs w:val="21"/>
        </w:rPr>
        <w:t>request</w:t>
      </w:r>
      <w:proofErr w:type="spellEnd"/>
      <w:r w:rsidR="00745739" w:rsidRPr="00745739">
        <w:rPr>
          <w:color w:val="9A1541"/>
          <w:sz w:val="20"/>
          <w:szCs w:val="21"/>
        </w:rPr>
        <w:t xml:space="preserve"> </w:t>
      </w:r>
      <w:r w:rsidR="00B4764B">
        <w:rPr>
          <w:sz w:val="20"/>
          <w:szCs w:val="21"/>
        </w:rPr>
        <w:t>„</w:t>
      </w:r>
      <w:proofErr w:type="spellStart"/>
      <w:r w:rsidR="00B4764B">
        <w:t>helper</w:t>
      </w:r>
      <w:proofErr w:type="spellEnd"/>
      <w:r w:rsidR="00B4764B">
        <w:rPr>
          <w:sz w:val="20"/>
          <w:szCs w:val="21"/>
        </w:rPr>
        <w:t>“</w:t>
      </w:r>
      <w:r w:rsidR="00DD785C">
        <w:rPr>
          <w:sz w:val="20"/>
          <w:szCs w:val="21"/>
        </w:rPr>
        <w:t xml:space="preserve"> </w:t>
      </w:r>
      <w:r w:rsidR="00BF58A9">
        <w:t xml:space="preserve">direkt zur </w:t>
      </w:r>
      <w:r>
        <w:t xml:space="preserve">Verfügung). </w:t>
      </w:r>
      <w:r w:rsidR="00BF58A9">
        <w:t xml:space="preserve">Die Methode überprüft zunächst welche der Radiobuttons gewählt wurden und führt so entweder die Methode </w:t>
      </w:r>
      <w:proofErr w:type="spellStart"/>
      <w:r w:rsidR="00745739" w:rsidRPr="00745739">
        <w:rPr>
          <w:rFonts w:ascii="Consolas" w:hAnsi="Consolas" w:cs="Consolas"/>
          <w:color w:val="9A1541"/>
          <w:sz w:val="20"/>
          <w:szCs w:val="21"/>
        </w:rPr>
        <w:t>change</w:t>
      </w:r>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T</w:t>
      </w:r>
      <w:r w:rsidR="00745739" w:rsidRPr="00745739">
        <w:rPr>
          <w:rFonts w:ascii="Consolas" w:hAnsi="Consolas" w:cs="Consolas"/>
          <w:color w:val="9A1541"/>
          <w:sz w:val="20"/>
          <w:szCs w:val="21"/>
        </w:rPr>
        <w:t>o</w:t>
      </w:r>
      <w:r w:rsidR="002033C5">
        <w:rPr>
          <w:rFonts w:ascii="Consolas" w:hAnsi="Consolas" w:cs="Consolas"/>
          <w:color w:val="9A1541"/>
          <w:sz w:val="20"/>
          <w:szCs w:val="21"/>
        </w:rPr>
        <w:t>G</w:t>
      </w:r>
      <w:r w:rsidR="00745739" w:rsidRPr="00745739">
        <w:rPr>
          <w:rFonts w:ascii="Consolas" w:hAnsi="Consolas" w:cs="Consolas"/>
          <w:color w:val="9A1541"/>
          <w:sz w:val="20"/>
          <w:szCs w:val="21"/>
        </w:rPr>
        <w:t>ranted</w:t>
      </w:r>
      <w:proofErr w:type="spellEnd"/>
      <w:r w:rsidR="00745739" w:rsidRPr="00745739">
        <w:rPr>
          <w:color w:val="9A1541"/>
          <w:sz w:val="20"/>
          <w:szCs w:val="21"/>
        </w:rPr>
        <w:t xml:space="preserve"> </w:t>
      </w:r>
      <w:r w:rsidR="00BF58A9">
        <w:t xml:space="preserve">oder </w:t>
      </w:r>
      <w:proofErr w:type="spellStart"/>
      <w:r w:rsidR="00745739" w:rsidRPr="00745739">
        <w:rPr>
          <w:rFonts w:ascii="Consolas" w:hAnsi="Consolas" w:cs="Consolas"/>
          <w:color w:val="9A1541"/>
          <w:sz w:val="20"/>
          <w:szCs w:val="21"/>
        </w:rPr>
        <w:t>change</w:t>
      </w:r>
      <w:r w:rsidR="002033C5">
        <w:rPr>
          <w:rFonts w:ascii="Consolas" w:hAnsi="Consolas" w:cs="Consolas"/>
          <w:color w:val="9A1541"/>
          <w:sz w:val="20"/>
          <w:szCs w:val="21"/>
        </w:rPr>
        <w:t>R</w:t>
      </w:r>
      <w:r w:rsidR="00745739" w:rsidRPr="00745739">
        <w:rPr>
          <w:rFonts w:ascii="Consolas" w:hAnsi="Consolas" w:cs="Consolas"/>
          <w:color w:val="9A1541"/>
          <w:sz w:val="20"/>
          <w:szCs w:val="21"/>
        </w:rPr>
        <w:t>equest</w:t>
      </w:r>
      <w:r w:rsidR="002033C5">
        <w:rPr>
          <w:rFonts w:ascii="Consolas" w:hAnsi="Consolas" w:cs="Consolas"/>
          <w:color w:val="9A1541"/>
          <w:sz w:val="20"/>
          <w:szCs w:val="21"/>
        </w:rPr>
        <w:t>T</w:t>
      </w:r>
      <w:r w:rsidR="00745739" w:rsidRPr="00745739">
        <w:rPr>
          <w:rFonts w:ascii="Consolas" w:hAnsi="Consolas" w:cs="Consolas"/>
          <w:color w:val="9A1541"/>
          <w:sz w:val="20"/>
          <w:szCs w:val="21"/>
        </w:rPr>
        <w:t>o</w:t>
      </w:r>
      <w:r w:rsidR="002033C5">
        <w:rPr>
          <w:rFonts w:ascii="Consolas" w:hAnsi="Consolas" w:cs="Consolas"/>
          <w:color w:val="9A1541"/>
          <w:sz w:val="20"/>
          <w:szCs w:val="21"/>
        </w:rPr>
        <w:t>R</w:t>
      </w:r>
      <w:r w:rsidR="00745739" w:rsidRPr="00745739">
        <w:rPr>
          <w:rFonts w:ascii="Consolas" w:hAnsi="Consolas" w:cs="Consolas"/>
          <w:color w:val="9A1541"/>
          <w:sz w:val="20"/>
          <w:szCs w:val="21"/>
        </w:rPr>
        <w:t>ejected</w:t>
      </w:r>
      <w:proofErr w:type="spellEnd"/>
      <w:r w:rsidR="00745739" w:rsidRPr="00745739">
        <w:rPr>
          <w:color w:val="9A1541"/>
          <w:sz w:val="20"/>
          <w:szCs w:val="21"/>
        </w:rPr>
        <w:t xml:space="preserve"> </w:t>
      </w:r>
      <w:r w:rsidR="006760D4">
        <w:t xml:space="preserve">aus. Die jeweilige Methode ruft zunächst das Model des </w:t>
      </w:r>
      <w:proofErr w:type="spellStart"/>
      <w:r w:rsidR="00745739" w:rsidRPr="00745739">
        <w:rPr>
          <w:rFonts w:ascii="Consolas" w:hAnsi="Consolas" w:cs="Consolas"/>
          <w:color w:val="9A1541"/>
          <w:sz w:val="20"/>
          <w:szCs w:val="21"/>
        </w:rPr>
        <w:t>requests</w:t>
      </w:r>
      <w:proofErr w:type="spellEnd"/>
      <w:r w:rsidR="00745739" w:rsidRPr="00745739">
        <w:rPr>
          <w:color w:val="9A1541"/>
          <w:sz w:val="20"/>
          <w:szCs w:val="21"/>
        </w:rPr>
        <w:t xml:space="preserve"> </w:t>
      </w:r>
      <w:r w:rsidR="006760D4">
        <w:t>auf und ändert die booleschen Werte auf den übergebenen Zustand. Enthält die Administrationsanfrage einen Kommentar</w:t>
      </w:r>
      <w:r w:rsidR="00DD785C">
        <w:t>,</w:t>
      </w:r>
      <w:r w:rsidR="006760D4">
        <w:t xml:space="preserve"> wird über die Methode </w:t>
      </w:r>
      <w:proofErr w:type="spellStart"/>
      <w:r w:rsidR="00745739" w:rsidRPr="00745739">
        <w:rPr>
          <w:rFonts w:ascii="Consolas" w:hAnsi="Consolas" w:cs="Consolas"/>
          <w:color w:val="9A1541"/>
          <w:sz w:val="20"/>
          <w:szCs w:val="21"/>
        </w:rPr>
        <w:t>build</w:t>
      </w:r>
      <w:r w:rsidR="002033C5">
        <w:rPr>
          <w:rFonts w:ascii="Consolas" w:hAnsi="Consolas" w:cs="Consolas"/>
          <w:color w:val="9A1541"/>
          <w:sz w:val="20"/>
          <w:szCs w:val="21"/>
        </w:rPr>
        <w:t>C</w:t>
      </w:r>
      <w:r w:rsidR="00745739" w:rsidRPr="00745739">
        <w:rPr>
          <w:rFonts w:ascii="Consolas" w:hAnsi="Consolas" w:cs="Consolas"/>
          <w:color w:val="9A1541"/>
          <w:sz w:val="20"/>
          <w:szCs w:val="21"/>
        </w:rPr>
        <w:t>omment</w:t>
      </w:r>
      <w:r w:rsidR="002033C5">
        <w:rPr>
          <w:rFonts w:ascii="Consolas" w:hAnsi="Consolas" w:cs="Consolas"/>
          <w:color w:val="9A1541"/>
          <w:sz w:val="20"/>
          <w:szCs w:val="21"/>
        </w:rPr>
        <w:t>R</w:t>
      </w:r>
      <w:r w:rsidR="00745739" w:rsidRPr="00745739">
        <w:rPr>
          <w:rFonts w:ascii="Consolas" w:hAnsi="Consolas" w:cs="Consolas"/>
          <w:color w:val="9A1541"/>
          <w:sz w:val="20"/>
          <w:szCs w:val="21"/>
        </w:rPr>
        <w:t>elation</w:t>
      </w:r>
      <w:proofErr w:type="spellEnd"/>
      <w:r w:rsidR="00745739" w:rsidRPr="00745739">
        <w:rPr>
          <w:color w:val="9A1541"/>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t>
      </w:r>
      <w:r w:rsidR="00B4764B">
        <w:t>Sind</w:t>
      </w:r>
      <w:r w:rsidR="006760D4">
        <w:t xml:space="preserve"> alle Models erfolgreich aktualisiert</w:t>
      </w:r>
      <w:r w:rsidR="00B4764B">
        <w:t xml:space="preserve">, </w:t>
      </w:r>
      <w:r w:rsidR="006760D4">
        <w:t xml:space="preserve">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745739">
      <w:pPr>
        <w:pStyle w:val="Heading2"/>
      </w:pPr>
      <w:bookmarkStart w:id="359" w:name="_Toc71644790"/>
      <w:bookmarkStart w:id="360" w:name="_Toc71893706"/>
      <w:bookmarkStart w:id="361" w:name="_Toc71898010"/>
      <w:bookmarkStart w:id="362" w:name="_Toc71898185"/>
      <w:bookmarkStart w:id="363" w:name="_Toc71898325"/>
      <w:bookmarkStart w:id="364" w:name="_Toc71975399"/>
      <w:bookmarkStart w:id="365" w:name="_Toc71975650"/>
      <w:bookmarkStart w:id="366" w:name="_Toc72226425"/>
      <w:r>
        <w:t xml:space="preserve">Implementierung der E-Mail </w:t>
      </w:r>
      <w:proofErr w:type="spellStart"/>
      <w:r>
        <w:t>Notifications</w:t>
      </w:r>
      <w:bookmarkEnd w:id="359"/>
      <w:bookmarkEnd w:id="360"/>
      <w:bookmarkEnd w:id="361"/>
      <w:bookmarkEnd w:id="362"/>
      <w:bookmarkEnd w:id="363"/>
      <w:bookmarkEnd w:id="364"/>
      <w:bookmarkEnd w:id="365"/>
      <w:bookmarkEnd w:id="366"/>
      <w:proofErr w:type="spellEnd"/>
    </w:p>
    <w:p w14:paraId="603E0654" w14:textId="5A739015" w:rsidR="002033C5" w:rsidRDefault="009F6353" w:rsidP="00745739">
      <w:pPr>
        <w:jc w:val="both"/>
      </w:pPr>
      <w:r w:rsidRPr="009F6353">
        <w:t xml:space="preserve">In </w:t>
      </w:r>
      <w:hyperlink w:anchor="_Glossar_1" w:history="1">
        <w:proofErr w:type="spellStart"/>
        <w:r w:rsidRPr="009F6353">
          <w:rPr>
            <w:rStyle w:val="Hyperlink"/>
            <w:i/>
            <w:iCs/>
          </w:rPr>
          <w:t>Laravel</w:t>
        </w:r>
        <w:proofErr w:type="spellEnd"/>
      </w:hyperlink>
      <w:r w:rsidRPr="009F6353">
        <w:t xml:space="preserve"> wird </w:t>
      </w:r>
      <w:r>
        <w:t xml:space="preserve">für </w:t>
      </w:r>
      <w:r w:rsidRPr="009F6353">
        <w:t>jede</w:t>
      </w:r>
      <w:r w:rsidR="003B5B9A">
        <w:t>n</w:t>
      </w:r>
      <w:r w:rsidRPr="009F6353">
        <w:t xml:space="preserve"> von </w:t>
      </w:r>
      <w:r>
        <w:t>der</w:t>
      </w:r>
      <w:r w:rsidRPr="009F6353">
        <w:t xml:space="preserve"> Anwendung gesendete</w:t>
      </w:r>
      <w:r w:rsidR="003B5B9A">
        <w:t>n</w:t>
      </w:r>
      <w:r w:rsidRPr="009F6353">
        <w:t xml:space="preserve"> E-Mail-Typ </w:t>
      </w:r>
      <w:r>
        <w:t>eine</w:t>
      </w:r>
      <w:r w:rsidRPr="009F6353">
        <w:t xml:space="preserve"> " </w:t>
      </w:r>
      <w:proofErr w:type="spellStart"/>
      <w:r w:rsidRPr="009F6353">
        <w:t>mailable</w:t>
      </w:r>
      <w:proofErr w:type="spellEnd"/>
      <w:r w:rsidRPr="009F6353">
        <w:t xml:space="preserve"> " -Klasse </w:t>
      </w:r>
      <w:r>
        <w:t>erstellt</w:t>
      </w:r>
      <w:r w:rsidRPr="009F6353">
        <w:t>.</w:t>
      </w:r>
      <w:r>
        <w:t xml:space="preserve"> Die Klassen werden mit den Parametern Absender, Empfänger aufgerufen und generieren via Blade </w:t>
      </w:r>
      <w:r w:rsidR="007D1B96">
        <w:t>minimalistische</w:t>
      </w:r>
      <w:r>
        <w:t xml:space="preserve"> </w:t>
      </w:r>
      <w:hyperlink w:anchor="_Glossar_2" w:history="1">
        <w:proofErr w:type="spellStart"/>
        <w:r w:rsidRPr="000F64F2">
          <w:rPr>
            <w:rStyle w:val="Hyperlink"/>
            <w:i/>
            <w:iCs/>
          </w:rPr>
          <w:t>Markdown</w:t>
        </w:r>
        <w:proofErr w:type="spellEnd"/>
      </w:hyperlink>
      <w:r>
        <w:t xml:space="preserve"> E-</w:t>
      </w:r>
      <w:proofErr w:type="spellStart"/>
      <w:r>
        <w:t>Mail‘s</w:t>
      </w:r>
      <w:proofErr w:type="spellEnd"/>
      <w:r>
        <w:t>.</w:t>
      </w:r>
      <w:r w:rsidR="00B4764B">
        <w:t xml:space="preserve"> </w:t>
      </w:r>
      <w:r w:rsidR="000F64F2">
        <w:t xml:space="preserve">Einmal erstellt können die Klassen im Controller </w:t>
      </w:r>
      <w:r w:rsidR="00B4764B">
        <w:t>wie folgt aufgerufen</w:t>
      </w:r>
      <w:r w:rsidR="000F64F2">
        <w:t xml:space="preserve"> werden (Handlungsschritt: Antrag wurde versendet, Antragsteller und </w:t>
      </w:r>
      <w:proofErr w:type="spellStart"/>
      <w:r w:rsidR="000F64F2">
        <w:t>Vorgesetzer</w:t>
      </w:r>
      <w:proofErr w:type="spellEnd"/>
      <w:r w:rsidR="000F64F2">
        <w:t xml:space="preserve"> werden Informiert)</w:t>
      </w:r>
      <w:r w:rsidR="00B4764B">
        <w:t>:</w:t>
      </w:r>
    </w:p>
    <w:p w14:paraId="4EECBB65" w14:textId="504C0B7D" w:rsidR="002033C5" w:rsidRPr="002033C5" w:rsidRDefault="002033C5" w:rsidP="002033C5">
      <w:pPr>
        <w:ind w:left="709" w:hanging="709"/>
        <w:jc w:val="both"/>
        <w:rPr>
          <w:lang w:val="en-US"/>
        </w:rPr>
      </w:pPr>
      <w:proofErr w:type="gramStart"/>
      <w:r w:rsidRPr="002033C5">
        <w:rPr>
          <w:rFonts w:ascii="Consolas" w:hAnsi="Consolas" w:cs="Consolas"/>
          <w:color w:val="9A1541"/>
          <w:sz w:val="20"/>
          <w:szCs w:val="21"/>
          <w:lang w:val="en-US"/>
        </w:rPr>
        <w:t>Mail::</w:t>
      </w:r>
      <w:proofErr w:type="gramEnd"/>
      <w:r w:rsidRPr="002033C5">
        <w:rPr>
          <w:rFonts w:ascii="Consolas" w:hAnsi="Consolas" w:cs="Consolas"/>
          <w:color w:val="9A1541"/>
          <w:sz w:val="20"/>
          <w:szCs w:val="21"/>
          <w:lang w:val="en-US"/>
        </w:rPr>
        <w:t>to($creator-&gt;email)</w:t>
      </w:r>
      <w:r>
        <w:rPr>
          <w:rFonts w:ascii="Consolas" w:hAnsi="Consolas" w:cs="Consolas"/>
          <w:color w:val="9A1541"/>
          <w:sz w:val="20"/>
          <w:szCs w:val="21"/>
          <w:lang w:val="en-US"/>
        </w:rPr>
        <w:br/>
      </w:r>
      <w:r w:rsidRPr="002033C5">
        <w:rPr>
          <w:rFonts w:ascii="Consolas" w:hAnsi="Consolas" w:cs="Consolas"/>
          <w:color w:val="9A1541"/>
          <w:sz w:val="20"/>
          <w:szCs w:val="21"/>
          <w:lang w:val="en-US"/>
        </w:rPr>
        <w:t>-</w:t>
      </w:r>
      <w:r>
        <w:rPr>
          <w:rFonts w:ascii="Consolas" w:hAnsi="Consolas" w:cs="Consolas"/>
          <w:color w:val="9A1541"/>
          <w:sz w:val="20"/>
          <w:szCs w:val="21"/>
          <w:lang w:val="en-US"/>
        </w:rPr>
        <w:t>&gt;</w:t>
      </w:r>
      <w:r w:rsidRPr="002033C5">
        <w:rPr>
          <w:rFonts w:ascii="Consolas" w:hAnsi="Consolas" w:cs="Consolas"/>
          <w:color w:val="9A1541"/>
          <w:sz w:val="20"/>
          <w:szCs w:val="21"/>
          <w:lang w:val="en-US"/>
        </w:rPr>
        <w:t>send(</w:t>
      </w:r>
      <w:proofErr w:type="spellStart"/>
      <w:r w:rsidRPr="002033C5">
        <w:rPr>
          <w:rFonts w:ascii="Consolas" w:hAnsi="Consolas" w:cs="Consolas"/>
          <w:color w:val="9A1541"/>
          <w:sz w:val="20"/>
          <w:szCs w:val="21"/>
          <w:lang w:val="en-US"/>
        </w:rPr>
        <w:t>newCreationMailCreator</w:t>
      </w:r>
      <w:proofErr w:type="spellEnd"/>
      <w:r w:rsidRPr="002033C5">
        <w:rPr>
          <w:rFonts w:ascii="Consolas" w:hAnsi="Consolas" w:cs="Consolas"/>
          <w:color w:val="9A1541"/>
          <w:sz w:val="20"/>
          <w:szCs w:val="21"/>
          <w:lang w:val="en-US"/>
        </w:rPr>
        <w:t>($creator-&gt;</w:t>
      </w:r>
      <w:r>
        <w:rPr>
          <w:rFonts w:ascii="Consolas" w:hAnsi="Consolas" w:cs="Consolas"/>
          <w:color w:val="9A1541"/>
          <w:sz w:val="20"/>
          <w:szCs w:val="21"/>
          <w:lang w:val="en-US"/>
        </w:rPr>
        <w:t>name, $</w:t>
      </w:r>
      <w:proofErr w:type="spellStart"/>
      <w:r>
        <w:rPr>
          <w:rFonts w:ascii="Consolas" w:hAnsi="Consolas" w:cs="Consolas"/>
          <w:color w:val="9A1541"/>
          <w:sz w:val="20"/>
          <w:szCs w:val="21"/>
          <w:lang w:val="en-US"/>
        </w:rPr>
        <w:t>requestModel</w:t>
      </w:r>
      <w:proofErr w:type="spellEnd"/>
      <w:r>
        <w:rPr>
          <w:rFonts w:ascii="Consolas" w:hAnsi="Consolas" w:cs="Consolas"/>
          <w:color w:val="9A1541"/>
          <w:sz w:val="20"/>
          <w:szCs w:val="21"/>
          <w:lang w:val="en-US"/>
        </w:rPr>
        <w:t>-&gt;id</w:t>
      </w:r>
      <w:r w:rsidRPr="002033C5">
        <w:rPr>
          <w:rFonts w:ascii="Consolas" w:hAnsi="Consolas" w:cs="Consolas"/>
          <w:color w:val="9A1541"/>
          <w:sz w:val="20"/>
          <w:szCs w:val="21"/>
          <w:lang w:val="en-US"/>
        </w:rPr>
        <w:t>))</w:t>
      </w:r>
      <w:r w:rsidRPr="002033C5">
        <w:rPr>
          <w:rStyle w:val="FootnoteReference"/>
          <w:lang w:val="en-US"/>
        </w:rPr>
        <w:t xml:space="preserve"> </w:t>
      </w:r>
      <w:r>
        <w:rPr>
          <w:rStyle w:val="FootnoteReference"/>
        </w:rPr>
        <w:footnoteReference w:id="8"/>
      </w:r>
    </w:p>
    <w:p w14:paraId="4FE5C07B" w14:textId="40443176" w:rsidR="000F64F2" w:rsidRDefault="000F64F2" w:rsidP="00745739">
      <w:pPr>
        <w:jc w:val="both"/>
      </w:pPr>
      <w:r>
        <w:t xml:space="preserve">Um das oben genannte Beispiel zu vervollständigen befindet sich ein Codeauszug der </w:t>
      </w:r>
      <w:proofErr w:type="spellStart"/>
      <w:r w:rsidRPr="00747756">
        <w:rPr>
          <w:rFonts w:ascii="Consolas" w:hAnsi="Consolas" w:cs="Consolas"/>
          <w:color w:val="9A1541"/>
          <w:sz w:val="20"/>
          <w:szCs w:val="21"/>
        </w:rPr>
        <w:t>CreationMailCreator</w:t>
      </w:r>
      <w:proofErr w:type="spellEnd"/>
      <w:r>
        <w:t xml:space="preserve"> Klasse und das dazugehörige Template in </w:t>
      </w:r>
      <w:hyperlink w:anchor="_A.22_Mailing_-" w:history="1">
        <w:r w:rsidRPr="001E5B22">
          <w:rPr>
            <w:rStyle w:val="Hyperlink"/>
          </w:rPr>
          <w:t xml:space="preserve">Anhang </w:t>
        </w:r>
        <w:r w:rsidR="001E5B22" w:rsidRPr="001E5B22">
          <w:rPr>
            <w:rStyle w:val="Hyperlink"/>
          </w:rPr>
          <w:t>A.22</w:t>
        </w:r>
      </w:hyperlink>
      <w:r w:rsidR="001E5B22">
        <w:t>.</w:t>
      </w:r>
    </w:p>
    <w:p w14:paraId="65C0CD7D" w14:textId="5C75D6CA" w:rsidR="007D1B96" w:rsidRDefault="00495646" w:rsidP="00745739">
      <w:pPr>
        <w:pStyle w:val="Heading2"/>
      </w:pPr>
      <w:bookmarkStart w:id="367" w:name="_Toc71644791"/>
      <w:bookmarkStart w:id="368" w:name="_Toc71893707"/>
      <w:bookmarkStart w:id="369" w:name="_Toc71898011"/>
      <w:bookmarkStart w:id="370" w:name="_Toc71898186"/>
      <w:bookmarkStart w:id="371" w:name="_Toc71898326"/>
      <w:bookmarkStart w:id="372" w:name="_Toc71975400"/>
      <w:bookmarkStart w:id="373" w:name="_Toc71975651"/>
      <w:bookmarkStart w:id="374" w:name="_Toc72226426"/>
      <w:r>
        <w:t>Testen der Anwendung</w:t>
      </w:r>
      <w:bookmarkEnd w:id="367"/>
      <w:bookmarkEnd w:id="368"/>
      <w:bookmarkEnd w:id="369"/>
      <w:bookmarkEnd w:id="370"/>
      <w:bookmarkEnd w:id="371"/>
      <w:bookmarkEnd w:id="372"/>
      <w:bookmarkEnd w:id="373"/>
      <w:bookmarkEnd w:id="374"/>
    </w:p>
    <w:p w14:paraId="1843989D" w14:textId="1B565169" w:rsidR="00495646" w:rsidRDefault="00495646" w:rsidP="00745739">
      <w:pPr>
        <w:jc w:val="both"/>
      </w:pPr>
      <w:r>
        <w:t xml:space="preserve">Wie schon unter </w:t>
      </w:r>
      <w:hyperlink w:anchor="_Entwicklungsprozess" w:history="1">
        <w:r w:rsidRPr="00495646">
          <w:rPr>
            <w:rStyle w:val="Hyperlink"/>
          </w:rPr>
          <w:t>2.4 (Entwicklungsprozess)</w:t>
        </w:r>
      </w:hyperlink>
      <w:r>
        <w:t xml:space="preserve"> erwähnt</w:t>
      </w:r>
      <w:r w:rsidR="00DD785C">
        <w:t>,</w:t>
      </w:r>
      <w:r>
        <w:t xml:space="preserve"> wurde das Frontend bzw. der für den User ersichtliche und nutzbare Funktionsumfang nach </w:t>
      </w:r>
      <w:r w:rsidR="00763EBE">
        <w:t>Erreichen</w:t>
      </w:r>
      <w:r>
        <w:t xml:space="preserve">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lastRenderedPageBreak/>
        <w:t>die intuitive U</w:t>
      </w:r>
      <w:r w:rsidR="00F830D6" w:rsidRPr="00F830D6">
        <w:t xml:space="preserve">sability </w:t>
      </w:r>
      <w:r w:rsidR="00F830D6">
        <w:t>der Applikation.</w:t>
      </w:r>
      <w:r w:rsidR="001E5B22">
        <w:t xml:space="preserve"> </w:t>
      </w:r>
      <w:r w:rsidR="00B74368">
        <w:t>Zur Sicherung der Fach- und Codequalität wurden regelmäßig Code</w:t>
      </w:r>
      <w:r w:rsidR="0019310E">
        <w:t>-R</w:t>
      </w:r>
      <w:r w:rsidR="00B74368">
        <w:t xml:space="preserve">eviews abgehalten (In </w:t>
      </w:r>
      <w:hyperlink w:anchor="_Code-Review" w:history="1">
        <w:r w:rsidR="00B74368" w:rsidRPr="00B74368">
          <w:rPr>
            <w:rStyle w:val="Hyperlink"/>
          </w:rPr>
          <w:t>Punkt 6.1</w:t>
        </w:r>
      </w:hyperlink>
      <w:r w:rsidR="00B74368">
        <w:t xml:space="preserve"> näher erläutert</w:t>
      </w:r>
      <w:r w:rsidR="00443B91">
        <w:t>). Ein</w:t>
      </w:r>
      <w:r w:rsidR="00763EBE">
        <w:t xml:space="preserve"> weiteres </w:t>
      </w:r>
      <w:proofErr w:type="spellStart"/>
      <w:r w:rsidR="00763EBE">
        <w:t>Testing</w:t>
      </w:r>
      <w:proofErr w:type="spellEnd"/>
      <w:r w:rsidR="00763EBE">
        <w:t xml:space="preserve">-Instrument stellten regelmäßige </w:t>
      </w:r>
      <w:proofErr w:type="spellStart"/>
      <w:r w:rsidR="00763EBE">
        <w:t>E</w:t>
      </w:r>
      <w:r w:rsidR="00763EBE" w:rsidRPr="00763EBE">
        <w:t>nlightn</w:t>
      </w:r>
      <w:proofErr w:type="spellEnd"/>
      <w:r w:rsidR="00763EBE">
        <w:rPr>
          <w:rStyle w:val="FootnoteReference"/>
        </w:rPr>
        <w:footnoteReference w:id="9"/>
      </w:r>
      <w:r w:rsidR="00763EBE">
        <w:t>-</w:t>
      </w:r>
      <w:proofErr w:type="spellStart"/>
      <w:r w:rsidR="00763EBE">
        <w:t>Codescanns</w:t>
      </w:r>
      <w:proofErr w:type="spellEnd"/>
      <w:r w:rsidR="00763EBE">
        <w:t xml:space="preserve"> dar. Hier wurden Performance, Verlässlichkeit und Sicherheit im Entwicklungsprozess in regelmäßigen Intervallen überprüft und optimiert. Ein Auszug des Protokolls befindet sich in </w:t>
      </w:r>
      <w:hyperlink w:anchor="_A.23_Enlightn_Test" w:history="1">
        <w:r w:rsidR="00763EBE" w:rsidRPr="00763EBE">
          <w:rPr>
            <w:rStyle w:val="Hyperlink"/>
          </w:rPr>
          <w:t>Anhang A.23</w:t>
        </w:r>
      </w:hyperlink>
      <w:r w:rsidR="00763EBE">
        <w:t>.</w:t>
      </w:r>
    </w:p>
    <w:p w14:paraId="18A9D8B5" w14:textId="1CF4BB45" w:rsidR="00495646" w:rsidRDefault="00495646" w:rsidP="00745739">
      <w:pPr>
        <w:pStyle w:val="Heading1"/>
      </w:pPr>
      <w:bookmarkStart w:id="375" w:name="_Toc71644792"/>
      <w:bookmarkStart w:id="376" w:name="_Toc71893708"/>
      <w:bookmarkStart w:id="377" w:name="_Toc71898012"/>
      <w:bookmarkStart w:id="378" w:name="_Toc71898187"/>
      <w:bookmarkStart w:id="379" w:name="_Toc71898327"/>
      <w:bookmarkStart w:id="380" w:name="_Toc71975401"/>
      <w:bookmarkStart w:id="381" w:name="_Toc71975652"/>
      <w:bookmarkStart w:id="382" w:name="_Toc72226427"/>
      <w:r>
        <w:t xml:space="preserve">Abnahme- und </w:t>
      </w:r>
      <w:proofErr w:type="spellStart"/>
      <w:r>
        <w:t>Deployment</w:t>
      </w:r>
      <w:bookmarkEnd w:id="375"/>
      <w:bookmarkEnd w:id="376"/>
      <w:bookmarkEnd w:id="377"/>
      <w:bookmarkEnd w:id="378"/>
      <w:bookmarkEnd w:id="379"/>
      <w:bookmarkEnd w:id="380"/>
      <w:bookmarkEnd w:id="381"/>
      <w:bookmarkEnd w:id="382"/>
      <w:proofErr w:type="spellEnd"/>
    </w:p>
    <w:p w14:paraId="7BA8BA86" w14:textId="2AB4A084" w:rsidR="00495646" w:rsidRDefault="00495646" w:rsidP="00745739">
      <w:pPr>
        <w:pStyle w:val="Heading2"/>
      </w:pPr>
      <w:bookmarkStart w:id="383" w:name="_Code-Review"/>
      <w:bookmarkStart w:id="384" w:name="_Toc71644793"/>
      <w:bookmarkStart w:id="385" w:name="_Toc71893709"/>
      <w:bookmarkStart w:id="386" w:name="_Toc71898013"/>
      <w:bookmarkStart w:id="387" w:name="_Toc71898188"/>
      <w:bookmarkStart w:id="388" w:name="_Toc71898328"/>
      <w:bookmarkStart w:id="389" w:name="_Toc71975402"/>
      <w:bookmarkStart w:id="390" w:name="_Toc71975653"/>
      <w:bookmarkStart w:id="391" w:name="_Toc72226428"/>
      <w:bookmarkEnd w:id="383"/>
      <w:r>
        <w:t>Code-Review</w:t>
      </w:r>
      <w:bookmarkEnd w:id="384"/>
      <w:bookmarkEnd w:id="385"/>
      <w:bookmarkEnd w:id="386"/>
      <w:bookmarkEnd w:id="387"/>
      <w:bookmarkEnd w:id="388"/>
      <w:bookmarkEnd w:id="389"/>
      <w:bookmarkEnd w:id="390"/>
      <w:bookmarkEnd w:id="391"/>
    </w:p>
    <w:p w14:paraId="6508BF25" w14:textId="18481BD4" w:rsidR="00BA117D" w:rsidRDefault="007251DA" w:rsidP="00745739">
      <w:pPr>
        <w:jc w:val="both"/>
      </w:pPr>
      <w:r>
        <w:t>Bevor die Anwendung zum Test der Fachschaft vorgelegt wurde</w:t>
      </w:r>
      <w:r w:rsidR="00DD785C">
        <w:t>,</w:t>
      </w:r>
      <w:r>
        <w:t xml:space="preserve"> fand ein Code-Review mit der Ausbildungsleitung statt. Dabei g</w:t>
      </w:r>
      <w:r w:rsidR="00BA117D">
        <w:t xml:space="preserve">alt es zunächst aus technischer Sicht </w:t>
      </w:r>
      <w:r w:rsidR="00BA117D" w:rsidRPr="00BA117D">
        <w:t>Funktionssicherheit, Fehlerfreiheit und Spezifikation</w:t>
      </w:r>
      <w:r w:rsidR="00BA117D">
        <w:t>en des Projekts zu analysieren und bewerten. Vor dem eigentlichen Review fand ein Vorgespräch mit der Einarbeitung in die Projektanforderung und -umgebung statt. Auf die Einarbeitung folgte das eigentliche Review nach der „</w:t>
      </w:r>
      <w:proofErr w:type="spellStart"/>
      <w:r w:rsidR="00BA117D">
        <w:t>Walkthrough</w:t>
      </w:r>
      <w:proofErr w:type="spellEnd"/>
      <w:r w:rsidR="00BA117D">
        <w:t xml:space="preserve">“ Technik. </w:t>
      </w:r>
      <w:r w:rsidR="00BA117D" w:rsidRPr="00BA117D">
        <w:t>Im Kern diese</w:t>
      </w:r>
      <w:r w:rsidR="00BA117D">
        <w:t>s</w:t>
      </w:r>
      <w:r w:rsidR="00BA117D" w:rsidRPr="00BA117D">
        <w:t xml:space="preserve"> Verfahren</w:t>
      </w:r>
      <w:r w:rsidR="00BA117D">
        <w:t>s</w:t>
      </w:r>
      <w:r w:rsidR="00BA117D" w:rsidRPr="00BA117D">
        <w:t xml:space="preserve"> geht es um das </w:t>
      </w:r>
      <w:r w:rsidR="00BA117D">
        <w:t xml:space="preserve">strukturierte </w:t>
      </w:r>
      <w:r w:rsidR="00BA117D" w:rsidRPr="00BA117D">
        <w:t xml:space="preserve">Suchen, Finden und Korrigieren von Abweichungen gegenüber </w:t>
      </w:r>
      <w:r w:rsidR="00DD785C">
        <w:t>den</w:t>
      </w:r>
      <w:r w:rsidR="00BA117D">
        <w:t xml:space="preserve"> gängigen Firmeninternen </w:t>
      </w:r>
      <w:r w:rsidR="00BA117D" w:rsidRPr="00BA117D">
        <w:t>Qualitätskriterien</w:t>
      </w:r>
      <w:r w:rsidR="00BA117D">
        <w:t xml:space="preserve"> in allen Kernmodulen des Projekt</w:t>
      </w:r>
      <w:r w:rsidR="00624D90">
        <w:t>s</w:t>
      </w:r>
      <w:r w:rsidR="00BA117D">
        <w:t>.</w:t>
      </w:r>
      <w:r w:rsidR="00624D90">
        <w:t xml:space="preserve"> Das Erfüllen der Qualitätskriterien stellte somit das zentrale Ziel des Code-Reviews dar.</w:t>
      </w:r>
    </w:p>
    <w:p w14:paraId="689FCE7D" w14:textId="23E94A1A" w:rsidR="00495646" w:rsidRDefault="00495646" w:rsidP="00745739">
      <w:pPr>
        <w:pStyle w:val="Heading2"/>
      </w:pPr>
      <w:bookmarkStart w:id="392" w:name="_Toc71644794"/>
      <w:bookmarkStart w:id="393" w:name="_Toc71893710"/>
      <w:bookmarkStart w:id="394" w:name="_Toc71898014"/>
      <w:bookmarkStart w:id="395" w:name="_Toc71898189"/>
      <w:bookmarkStart w:id="396" w:name="_Toc71898329"/>
      <w:bookmarkStart w:id="397" w:name="_Toc71975403"/>
      <w:bookmarkStart w:id="398" w:name="_Toc71975654"/>
      <w:bookmarkStart w:id="399" w:name="_Toc72226429"/>
      <w:proofErr w:type="spellStart"/>
      <w:r>
        <w:t>Deployment</w:t>
      </w:r>
      <w:bookmarkEnd w:id="392"/>
      <w:bookmarkEnd w:id="393"/>
      <w:bookmarkEnd w:id="394"/>
      <w:bookmarkEnd w:id="395"/>
      <w:bookmarkEnd w:id="396"/>
      <w:bookmarkEnd w:id="397"/>
      <w:bookmarkEnd w:id="398"/>
      <w:bookmarkEnd w:id="399"/>
      <w:proofErr w:type="spellEnd"/>
    </w:p>
    <w:p w14:paraId="1585CFE1" w14:textId="7EFC2A5F" w:rsidR="00675F89" w:rsidRDefault="00624D90" w:rsidP="00745739">
      <w:pPr>
        <w:jc w:val="both"/>
      </w:pPr>
      <w:r>
        <w:t xml:space="preserve">Das </w:t>
      </w:r>
      <w:proofErr w:type="spellStart"/>
      <w:r>
        <w:t>Deployment</w:t>
      </w:r>
      <w:proofErr w:type="spellEnd"/>
      <w:r>
        <w:t xml:space="preserve"> </w:t>
      </w:r>
      <w:r w:rsidR="006309DE">
        <w:t>lief</w:t>
      </w:r>
      <w:r>
        <w:t xml:space="preserve"> aufgrund des vorgegebenen Zeitrahmens manuell ab</w:t>
      </w:r>
      <w:r w:rsidR="001F2E38">
        <w:t>. Der Webserver und Datenbank (</w:t>
      </w:r>
      <w:hyperlink w:anchor="_Spezifikationen" w:history="1">
        <w:r w:rsidR="001F2E38" w:rsidRPr="001F2E38">
          <w:rPr>
            <w:rStyle w:val="Hyperlink"/>
          </w:rPr>
          <w:t>Punkt 4.2.1</w:t>
        </w:r>
      </w:hyperlink>
      <w:r w:rsidR="001F2E38">
        <w:t>) wurden mithilfe der Hosting Control Plattform „</w:t>
      </w:r>
      <w:proofErr w:type="spellStart"/>
      <w:r w:rsidR="001F2E38">
        <w:t>ISPConfig</w:t>
      </w:r>
      <w:proofErr w:type="spellEnd"/>
      <w:r w:rsidR="001F2E38">
        <w:t>“ aufgesetzt. Manuel</w:t>
      </w:r>
      <w:r w:rsidR="00675F89">
        <w:t xml:space="preserve">l </w:t>
      </w:r>
      <w:r w:rsidR="001F2E38">
        <w:t>wurde eine interne Domain vergeben und in der „</w:t>
      </w:r>
      <w:proofErr w:type="spellStart"/>
      <w:r w:rsidR="001F2E38">
        <w:t>vhost</w:t>
      </w:r>
      <w:proofErr w:type="spellEnd"/>
      <w:r w:rsidR="001F2E38">
        <w:t>“ -Konfiguration des Webservers auf das</w:t>
      </w:r>
      <w:r w:rsidR="001F2E38" w:rsidRPr="001F2E38">
        <w:rPr>
          <w:i/>
          <w:iCs/>
        </w:rPr>
        <w:t xml:space="preserve"> </w:t>
      </w:r>
      <w:hyperlink w:anchor="_Glossar_2" w:history="1">
        <w:proofErr w:type="spellStart"/>
        <w:r w:rsidR="001F2E38" w:rsidRPr="001F2E38">
          <w:rPr>
            <w:rStyle w:val="Hyperlink"/>
            <w:i/>
            <w:iCs/>
          </w:rPr>
          <w:t>Laravel</w:t>
        </w:r>
      </w:hyperlink>
      <w:r w:rsidR="001F2E38">
        <w:t>-Rootverzeichnis</w:t>
      </w:r>
      <w:proofErr w:type="spellEnd"/>
      <w:r w:rsidR="001F2E38">
        <w:t xml:space="preserve"> gelegt. </w:t>
      </w:r>
      <w:r w:rsidR="00675F89">
        <w:t>Anschließend wurde die Datenbank Basis Migration der Applikation angestoßen, um alle benötigten Entitäten und Relationen zu erstellen. Bei der Initiierung des Projektes mussten keine Daten migriert werden</w:t>
      </w:r>
      <w:r w:rsidR="006309DE">
        <w:t>. A</w:t>
      </w:r>
      <w:r w:rsidR="00675F89">
        <w:t>llerdings mussten mehrere Datenbank-</w:t>
      </w:r>
      <w:proofErr w:type="spellStart"/>
      <w:r w:rsidR="00B07069">
        <w:fldChar w:fldCharType="begin"/>
      </w:r>
      <w:r w:rsidR="00B07069">
        <w:instrText xml:space="preserve"> HYPERLINK \l "_Glossar_2" </w:instrText>
      </w:r>
      <w:r w:rsidR="00B07069">
        <w:fldChar w:fldCharType="separate"/>
      </w:r>
      <w:r w:rsidR="00675F89" w:rsidRPr="00675F89">
        <w:rPr>
          <w:rStyle w:val="Hyperlink"/>
          <w:i/>
          <w:iCs/>
        </w:rPr>
        <w:t>Seeds</w:t>
      </w:r>
      <w:proofErr w:type="spellEnd"/>
      <w:r w:rsidR="00B07069">
        <w:rPr>
          <w:rStyle w:val="Hyperlink"/>
          <w:i/>
          <w:iCs/>
        </w:rPr>
        <w:fldChar w:fldCharType="end"/>
      </w:r>
      <w:r w:rsidR="00675F89">
        <w:t xml:space="preserve"> ausgeführt werden, um die Grundfunktionalität zu gewährleisten</w:t>
      </w:r>
      <w:r w:rsidR="00671D44">
        <w:t xml:space="preserve"> (CLI-Code)</w:t>
      </w:r>
      <w:r w:rsidR="00675F89">
        <w:t>:</w:t>
      </w:r>
    </w:p>
    <w:p w14:paraId="6D0F7DDB" w14:textId="66034268"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--class=ulladefaultroleseeder</w:t>
      </w:r>
    </w:p>
    <w:p w14:paraId="065C2184" w14:textId="70B0CB94"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--class=ulladefaultadminseed</w:t>
      </w:r>
    </w:p>
    <w:p w14:paraId="177E683F" w14:textId="2413C654" w:rsidR="00675F89" w:rsidRPr="00675F8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Fira Mono for Powerline" w:eastAsia="Times New Roman" w:hAnsi="Fira Mono for Powerline" w:cs="Consolas"/>
          <w:color w:val="000000" w:themeColor="text1"/>
          <w:sz w:val="20"/>
          <w:szCs w:val="20"/>
          <w:lang w:val="en-DE" w:eastAsia="en-GB"/>
        </w:rPr>
      </w:pPr>
      <w:r w:rsidRPr="00745739">
        <w:rPr>
          <w:rFonts w:ascii="Consolas" w:eastAsia="Times New Roman" w:hAnsi="Consolas" w:cs="Consolas"/>
          <w:color w:val="9A1541"/>
          <w:sz w:val="20"/>
          <w:szCs w:val="20"/>
          <w:lang w:val="en-DE" w:eastAsia="en-GB"/>
        </w:rPr>
        <w:t>php artisan db:seed --class=ulladefaultrequesttypeseeder</w:t>
      </w:r>
    </w:p>
    <w:p w14:paraId="65C26FCB" w14:textId="7BC516A6" w:rsidR="00675F89" w:rsidRDefault="00675F89" w:rsidP="00745739">
      <w:pPr>
        <w:jc w:val="both"/>
      </w:pPr>
      <w:r w:rsidRPr="00B942B3">
        <w:br/>
      </w:r>
      <w:r>
        <w:t>Der</w:t>
      </w:r>
      <w:r w:rsidR="00671D44">
        <w:t xml:space="preserve"> </w:t>
      </w:r>
      <w:proofErr w:type="spellStart"/>
      <w:r w:rsidR="00745739" w:rsidRPr="00745739">
        <w:rPr>
          <w:rFonts w:ascii="Consolas" w:hAnsi="Consolas" w:cs="Consolas"/>
          <w:color w:val="9A1541"/>
          <w:sz w:val="20"/>
          <w:szCs w:val="21"/>
        </w:rPr>
        <w:t>roleseed</w:t>
      </w:r>
      <w:proofErr w:type="spellEnd"/>
      <w:r w:rsidR="00745739" w:rsidRPr="00745739">
        <w:rPr>
          <w:color w:val="9A1541"/>
          <w:sz w:val="20"/>
          <w:szCs w:val="21"/>
        </w:rPr>
        <w:t xml:space="preserve"> </w:t>
      </w:r>
      <w:r w:rsidR="00671D44">
        <w:t>integriert hierbei zunächst die festgelegten User Rollen</w:t>
      </w:r>
      <w:r w:rsidR="00671D44">
        <w:rPr>
          <w:rStyle w:val="FootnoteReference"/>
        </w:rPr>
        <w:footnoteReference w:id="10"/>
      </w:r>
      <w:r w:rsidR="00671D44">
        <w:t xml:space="preserve">, </w:t>
      </w:r>
      <w:proofErr w:type="spellStart"/>
      <w:r w:rsidR="00745739" w:rsidRPr="00745739">
        <w:rPr>
          <w:rFonts w:ascii="Consolas" w:hAnsi="Consolas" w:cs="Consolas"/>
          <w:color w:val="9A1541"/>
          <w:sz w:val="20"/>
          <w:szCs w:val="21"/>
        </w:rPr>
        <w:t>adminseed</w:t>
      </w:r>
      <w:proofErr w:type="spellEnd"/>
      <w:r w:rsidR="00745739" w:rsidRPr="00745739">
        <w:rPr>
          <w:color w:val="9A1541"/>
          <w:sz w:val="20"/>
          <w:szCs w:val="21"/>
        </w:rPr>
        <w:t xml:space="preserve"> </w:t>
      </w:r>
      <w:r w:rsidR="00671D44">
        <w:t>setzt einen initialen Admin User</w:t>
      </w:r>
      <w:r w:rsidR="00DD785C">
        <w:t>,</w:t>
      </w:r>
      <w:r w:rsidR="00671D44">
        <w:t xml:space="preserve"> welcher elementar für die Einrichtung der Applikation nötig ist. Zuletzt pflegt der </w:t>
      </w:r>
      <w:proofErr w:type="spellStart"/>
      <w:r w:rsidR="00745739" w:rsidRPr="00745739">
        <w:rPr>
          <w:rFonts w:ascii="Consolas" w:hAnsi="Consolas" w:cs="Consolas"/>
          <w:color w:val="9A1541"/>
          <w:sz w:val="20"/>
          <w:szCs w:val="21"/>
        </w:rPr>
        <w:t>typeseeder</w:t>
      </w:r>
      <w:proofErr w:type="spellEnd"/>
      <w:r w:rsidR="00745739" w:rsidRPr="00745739">
        <w:rPr>
          <w:color w:val="9A1541"/>
          <w:sz w:val="20"/>
          <w:szCs w:val="21"/>
        </w:rPr>
        <w:t xml:space="preserve"> </w:t>
      </w:r>
      <w:r w:rsidR="00671D44">
        <w:t xml:space="preserve">die verschiedenen Antragstypen in die Datenbank ein. Anschließend ist die Applikation unter </w:t>
      </w:r>
      <w:r w:rsidR="00745739" w:rsidRPr="00745739">
        <w:rPr>
          <w:rFonts w:ascii="Consolas" w:hAnsi="Consolas" w:cs="Consolas"/>
          <w:color w:val="9A1541"/>
          <w:sz w:val="20"/>
          <w:szCs w:val="21"/>
        </w:rPr>
        <w:t>https://ulla.atrivio.net/</w:t>
      </w:r>
      <w:r w:rsidR="00745739" w:rsidRPr="00745739">
        <w:rPr>
          <w:color w:val="9A1541"/>
          <w:sz w:val="20"/>
          <w:szCs w:val="21"/>
        </w:rPr>
        <w:t xml:space="preserve"> </w:t>
      </w:r>
      <w:r w:rsidR="00671D44">
        <w:t>voll funktionsfähig und somit bereit für die Benutzerschulung.</w:t>
      </w:r>
    </w:p>
    <w:p w14:paraId="2457EBAE" w14:textId="0A90EC59" w:rsidR="00D040C7" w:rsidRDefault="00D040C7" w:rsidP="00745739">
      <w:pPr>
        <w:pStyle w:val="Heading1"/>
      </w:pPr>
      <w:bookmarkStart w:id="400" w:name="_Toc71644795"/>
      <w:bookmarkStart w:id="401" w:name="_Toc71893711"/>
      <w:bookmarkStart w:id="402" w:name="_Toc71898015"/>
      <w:bookmarkStart w:id="403" w:name="_Toc71898190"/>
      <w:bookmarkStart w:id="404" w:name="_Toc71898330"/>
      <w:bookmarkStart w:id="405" w:name="_Toc71975404"/>
      <w:bookmarkStart w:id="406" w:name="_Toc71975655"/>
      <w:bookmarkStart w:id="407" w:name="_Toc72226430"/>
      <w:r>
        <w:t>Dokumentation</w:t>
      </w:r>
      <w:bookmarkEnd w:id="400"/>
      <w:bookmarkEnd w:id="401"/>
      <w:bookmarkEnd w:id="402"/>
      <w:bookmarkEnd w:id="403"/>
      <w:bookmarkEnd w:id="404"/>
      <w:bookmarkEnd w:id="405"/>
      <w:bookmarkEnd w:id="406"/>
      <w:bookmarkEnd w:id="407"/>
    </w:p>
    <w:p w14:paraId="055F7E2B" w14:textId="09EA3F2F" w:rsidR="00B367CE" w:rsidRDefault="00644D4E" w:rsidP="00745739">
      <w:pPr>
        <w:jc w:val="both"/>
      </w:pPr>
      <w:r>
        <w:t>Der Dokumentationsrahmen der Anwendung setzt sich neben der Projektdokumentation</w:t>
      </w:r>
      <w:r w:rsidR="00B367CE">
        <w:t>, in der alle Projektphasen des Umsetzungsrahmens beschrieben werden, auch aus der Entwicklungsdokumentation zusammen.</w:t>
      </w:r>
      <w:r w:rsidR="00B367CE">
        <w:br/>
        <w:t>Die Entwicklungsdokumentation behandelt detailliert – technisch versiert die Punkte Setup und Funktion.</w:t>
      </w:r>
      <w:r>
        <w:t xml:space="preserve"> </w:t>
      </w:r>
      <w:r w:rsidR="00B367CE">
        <w:t xml:space="preserve">Im Punkt „Setup“ wird dabei erklärt wie das Projekt erfolgreich aufgesetzt, bzw. lokal installiert werden kann. Der Punkt „Funktion“ enthält eine detaillierte Beschreibung aller implementierten Klassen. Dazu gehören deren Attribute, Methoden und Abhängigkeiten. Dieses Dokument soll bei der Weiterentwicklung oder Anpassung </w:t>
      </w:r>
      <w:r w:rsidR="00B367CE">
        <w:lastRenderedPageBreak/>
        <w:t xml:space="preserve">durch andere Entwickler als erste Anlaufstelle und Einarbeitungsmöglichkeit zentral im </w:t>
      </w:r>
      <w:proofErr w:type="spellStart"/>
      <w:r w:rsidR="00B367CE">
        <w:t>Git</w:t>
      </w:r>
      <w:proofErr w:type="spellEnd"/>
      <w:r w:rsidR="00B367CE">
        <w:t xml:space="preserve">-Verzeichnis der Applikation dienen. Daher wurde für die Entwicklungsdokumentation das Dateiformat </w:t>
      </w:r>
      <w:hyperlink w:anchor="_Glossar_2" w:history="1">
        <w:proofErr w:type="spellStart"/>
        <w:r w:rsidR="00B367CE" w:rsidRPr="00B367CE">
          <w:rPr>
            <w:rStyle w:val="Hyperlink"/>
            <w:i/>
            <w:iCs/>
          </w:rPr>
          <w:t>Markdown</w:t>
        </w:r>
        <w:proofErr w:type="spellEnd"/>
      </w:hyperlink>
      <w:r w:rsidR="00B367CE">
        <w:t xml:space="preserve"> genutzt. Ein Auszug des Punktes „Setup“ der Entwicklungsdokumentation findet sich in </w:t>
      </w:r>
      <w:hyperlink w:anchor="_A.25_Entwicklerdokumentation_–" w:history="1">
        <w:r w:rsidR="00B367CE" w:rsidRPr="00B367CE">
          <w:rPr>
            <w:rStyle w:val="Hyperlink"/>
          </w:rPr>
          <w:t>Anhang A.25</w:t>
        </w:r>
      </w:hyperlink>
      <w:r w:rsidR="00B367CE">
        <w:t>.</w:t>
      </w:r>
    </w:p>
    <w:p w14:paraId="0C03C70E" w14:textId="21DBFA22" w:rsidR="00495646" w:rsidRDefault="00495646" w:rsidP="00745739">
      <w:pPr>
        <w:pStyle w:val="Heading1"/>
      </w:pPr>
      <w:bookmarkStart w:id="408" w:name="_Fazit"/>
      <w:bookmarkStart w:id="409" w:name="_Toc71644796"/>
      <w:bookmarkStart w:id="410" w:name="_Toc71893712"/>
      <w:bookmarkStart w:id="411" w:name="_Toc71898016"/>
      <w:bookmarkStart w:id="412" w:name="_Toc71898191"/>
      <w:bookmarkStart w:id="413" w:name="_Toc71898331"/>
      <w:bookmarkStart w:id="414" w:name="_Toc71975405"/>
      <w:bookmarkStart w:id="415" w:name="_Toc71975656"/>
      <w:bookmarkStart w:id="416" w:name="_Toc72226431"/>
      <w:bookmarkEnd w:id="408"/>
      <w:r>
        <w:t>Fazit</w:t>
      </w:r>
      <w:bookmarkEnd w:id="409"/>
      <w:bookmarkEnd w:id="410"/>
      <w:bookmarkEnd w:id="411"/>
      <w:bookmarkEnd w:id="412"/>
      <w:bookmarkEnd w:id="413"/>
      <w:bookmarkEnd w:id="414"/>
      <w:bookmarkEnd w:id="415"/>
      <w:bookmarkEnd w:id="416"/>
    </w:p>
    <w:p w14:paraId="30AC88AD" w14:textId="554D32D8" w:rsidR="00495646" w:rsidRDefault="00495646" w:rsidP="00745739">
      <w:pPr>
        <w:pStyle w:val="Heading2"/>
      </w:pPr>
      <w:bookmarkStart w:id="417" w:name="_Toc71644797"/>
      <w:bookmarkStart w:id="418" w:name="_Toc71893713"/>
      <w:bookmarkStart w:id="419" w:name="_Toc71898017"/>
      <w:bookmarkStart w:id="420" w:name="_Toc71898192"/>
      <w:bookmarkStart w:id="421" w:name="_Toc71898332"/>
      <w:bookmarkStart w:id="422" w:name="_Toc71975406"/>
      <w:bookmarkStart w:id="423" w:name="_Toc71975657"/>
      <w:bookmarkStart w:id="424" w:name="_Toc72226432"/>
      <w:r>
        <w:t>Soll-/ Ist-Vergleich</w:t>
      </w:r>
      <w:bookmarkEnd w:id="417"/>
      <w:bookmarkEnd w:id="418"/>
      <w:bookmarkEnd w:id="419"/>
      <w:bookmarkEnd w:id="420"/>
      <w:bookmarkEnd w:id="421"/>
      <w:bookmarkEnd w:id="422"/>
      <w:bookmarkEnd w:id="423"/>
      <w:bookmarkEnd w:id="424"/>
    </w:p>
    <w:p w14:paraId="79D9ACF8" w14:textId="7BC2E554" w:rsidR="007250C1" w:rsidRPr="00FC0793" w:rsidRDefault="00FC0793" w:rsidP="00745739">
      <w:pPr>
        <w:jc w:val="both"/>
      </w:pPr>
      <w:r>
        <w:t xml:space="preserve">Im folgenden Absatz soll zum Abschluss des Projekts ein Rückblick stattfinden, um den Projektabschluss, Projektziel und den zeitlichen Umsetzungsrahmen rückblickend differenziert zu bewerten. Das Projektziel wurde in </w:t>
      </w:r>
      <w:hyperlink w:anchor="_Projektziel" w:history="1">
        <w:r w:rsidRPr="00FC0793">
          <w:rPr>
            <w:rStyle w:val="Hyperlink"/>
          </w:rPr>
          <w:t>Punkt 1.3</w:t>
        </w:r>
      </w:hyperlink>
      <w:r>
        <w:t xml:space="preserve"> aufgestellt und ergab sich aus der in </w:t>
      </w:r>
      <w:hyperlink w:anchor="_Projektbegründung" w:history="1">
        <w:r w:rsidRPr="00FC0793">
          <w:rPr>
            <w:rStyle w:val="Hyperlink"/>
          </w:rPr>
          <w:t>Punkt 1.4</w:t>
        </w:r>
      </w:hyperlink>
      <w:r>
        <w:t xml:space="preserve"> beschriebenen Problemstellung bzw. Begründung. Die genannten Projektziele wurden erfolgreich umgesetzt. Der Auftraggeber bzw. </w:t>
      </w:r>
      <w:proofErr w:type="spellStart"/>
      <w:r>
        <w:t>Atrivio</w:t>
      </w:r>
      <w:proofErr w:type="spellEnd"/>
      <w:r>
        <w:t xml:space="preserve"> (</w:t>
      </w:r>
      <w:hyperlink w:anchor="_Projektumfeld" w:history="1">
        <w:r>
          <w:rPr>
            <w:rStyle w:val="Hyperlink"/>
          </w:rPr>
          <w:t>Punkt 1.2</w:t>
        </w:r>
      </w:hyperlink>
      <w:r>
        <w:t xml:space="preserve">) </w:t>
      </w:r>
      <w:r w:rsidR="007250C1">
        <w:t xml:space="preserve">ist mit dem bisherigen Stand zufrieden und sieht bereits erste Erweiterungsmöglichkeiten vor (Genaue Ausführung in </w:t>
      </w:r>
      <w:hyperlink w:anchor="_Ausblick" w:history="1">
        <w:r w:rsidR="007250C1" w:rsidRPr="007250C1">
          <w:rPr>
            <w:rStyle w:val="Hyperlink"/>
          </w:rPr>
          <w:t xml:space="preserve">Punkt </w:t>
        </w:r>
        <w:r w:rsidR="006309DE">
          <w:rPr>
            <w:rStyle w:val="Hyperlink"/>
          </w:rPr>
          <w:t>8</w:t>
        </w:r>
        <w:r w:rsidR="007250C1" w:rsidRPr="007250C1">
          <w:rPr>
            <w:rStyle w:val="Hyperlink"/>
          </w:rPr>
          <w:t>.3</w:t>
        </w:r>
      </w:hyperlink>
      <w:r w:rsidR="007250C1">
        <w:t>). Die vorgegebene Zeit von 70 Stunden wurde insgesamt eingehalten, allerdings ergaben sich Verschiebungen in der Zusammensetzung.</w:t>
      </w:r>
      <w:r w:rsidR="003A031C">
        <w:t xml:space="preserve"> Die </w:t>
      </w:r>
      <w:r w:rsidR="006309DE">
        <w:t>Implementierungsphase</w:t>
      </w:r>
      <w:r w:rsidR="003A031C">
        <w:t xml:space="preserve"> schlug mit einem gesamten Mehraufwand von zwei Stunden am meisten zu </w:t>
      </w:r>
      <w:r w:rsidR="006309DE">
        <w:t>B</w:t>
      </w:r>
      <w:r w:rsidR="003A031C">
        <w:t xml:space="preserve">uche. Zurückzuführen ist diese Abweichung auf den unterschätzen Aufwand der Datenbank Relationsprogrammierung. Mit steigender Anzahl der Relationen und </w:t>
      </w:r>
      <w:proofErr w:type="spellStart"/>
      <w:r w:rsidR="003A031C">
        <w:t>K</w:t>
      </w:r>
      <w:r w:rsidR="003A031C" w:rsidRPr="003A031C">
        <w:t>ardinalitäten</w:t>
      </w:r>
      <w:proofErr w:type="spellEnd"/>
      <w:r w:rsidR="003A031C">
        <w:t xml:space="preserve"> werden die Modelle der </w:t>
      </w:r>
      <w:r w:rsidR="0017379D">
        <w:t xml:space="preserve">Relationen im backend linear komplexer und somit auch zeitintensiver zu programmieren. Kompensiert wurde diese Fehleinschätzung durch Einsparungen in der Analyse- u. Entwurfsphase. </w:t>
      </w:r>
      <w:r w:rsidR="00B72E62">
        <w:t xml:space="preserve">Beide Phasen wurden im Projektantrag überschätzt und konnten somit ohne Abstriche verkürzt umgesetzt werden. Aus Erfahrungswerten wurde zum Absichern von möglichen </w:t>
      </w:r>
      <w:r w:rsidR="00B72E62" w:rsidRPr="00B72E62">
        <w:t>Eventualitäten</w:t>
      </w:r>
      <w:r w:rsidR="00BA62A8">
        <w:t xml:space="preserve"> </w:t>
      </w:r>
      <w:r w:rsidR="006309DE">
        <w:t>i</w:t>
      </w:r>
      <w:r w:rsidR="00BA62A8">
        <w:t xml:space="preserve">n der Projektphase „Abnahme und </w:t>
      </w:r>
      <w:proofErr w:type="spellStart"/>
      <w:r w:rsidR="00BA62A8">
        <w:t>Deployment</w:t>
      </w:r>
      <w:proofErr w:type="spellEnd"/>
      <w:r w:rsidR="00BA62A8">
        <w:t>“ im Punkt „</w:t>
      </w:r>
      <w:proofErr w:type="spellStart"/>
      <w:r w:rsidR="00BA62A8" w:rsidRPr="00704B66">
        <w:t>Deployment</w:t>
      </w:r>
      <w:proofErr w:type="spellEnd"/>
      <w:r w:rsidR="00BA62A8" w:rsidRPr="00704B66">
        <w:t xml:space="preserve"> der Applikation</w:t>
      </w:r>
      <w:r w:rsidR="00BA62A8">
        <w:t>“</w:t>
      </w:r>
      <w:r w:rsidR="00B72E62">
        <w:t xml:space="preserve"> </w:t>
      </w:r>
      <w:r w:rsidR="00BA62A8">
        <w:t xml:space="preserve">mehr Zeit als nötig geschätzt. Nachdem der </w:t>
      </w:r>
      <w:proofErr w:type="spellStart"/>
      <w:r w:rsidR="00BA62A8">
        <w:t>Deployment</w:t>
      </w:r>
      <w:proofErr w:type="spellEnd"/>
      <w:r w:rsidR="00BA62A8">
        <w:t xml:space="preserve"> Prozess problemlos ohne Zwischenfälle vollzogen wurde</w:t>
      </w:r>
      <w:r w:rsidR="00DD785C">
        <w:t>,</w:t>
      </w:r>
      <w:r w:rsidR="00BA62A8">
        <w:t xml:space="preserve"> konnte hier ebenfalls eine Stunde gespart werden. Die gewonnen</w:t>
      </w:r>
      <w:r w:rsidR="006309DE">
        <w:t>e</w:t>
      </w:r>
      <w:r w:rsidR="00BA62A8">
        <w:t xml:space="preserve"> Stunde wurde sinnvoll in die Dokumentation der Applikation investiert. Eine </w:t>
      </w:r>
      <w:r w:rsidR="00DD785C">
        <w:t>t</w:t>
      </w:r>
      <w:r w:rsidR="00BA62A8">
        <w:t xml:space="preserve">abellarische Aufstellung des Soll-/ Ist-Vergleichs mit den zuvor genannten Abweichungen befindet sich in </w:t>
      </w:r>
      <w:hyperlink w:anchor="_A.24_Soll-/Ist-Vergleich" w:history="1">
        <w:r w:rsidR="00BA62A8" w:rsidRPr="00BA62A8">
          <w:rPr>
            <w:rStyle w:val="Hyperlink"/>
          </w:rPr>
          <w:t>Anhang A.24</w:t>
        </w:r>
      </w:hyperlink>
      <w:r w:rsidR="00BA62A8">
        <w:t>.</w:t>
      </w:r>
    </w:p>
    <w:p w14:paraId="6268C856" w14:textId="2939FE81" w:rsidR="00495646" w:rsidRDefault="00495646" w:rsidP="00745739">
      <w:pPr>
        <w:pStyle w:val="Heading2"/>
      </w:pPr>
      <w:bookmarkStart w:id="425" w:name="_Toc71644798"/>
      <w:bookmarkStart w:id="426" w:name="_Toc71893714"/>
      <w:bookmarkStart w:id="427" w:name="_Toc71898018"/>
      <w:bookmarkStart w:id="428" w:name="_Toc71898193"/>
      <w:bookmarkStart w:id="429" w:name="_Toc71898333"/>
      <w:bookmarkStart w:id="430" w:name="_Toc71975407"/>
      <w:bookmarkStart w:id="431" w:name="_Toc71975658"/>
      <w:bookmarkStart w:id="432" w:name="_Toc72226433"/>
      <w:proofErr w:type="spellStart"/>
      <w:r>
        <w:t>Lesson</w:t>
      </w:r>
      <w:r w:rsidR="00F84135">
        <w:t>s</w:t>
      </w:r>
      <w:proofErr w:type="spellEnd"/>
      <w:r>
        <w:t xml:space="preserve"> </w:t>
      </w:r>
      <w:proofErr w:type="spellStart"/>
      <w:r>
        <w:t>Learned</w:t>
      </w:r>
      <w:bookmarkEnd w:id="425"/>
      <w:bookmarkEnd w:id="426"/>
      <w:bookmarkEnd w:id="427"/>
      <w:bookmarkEnd w:id="428"/>
      <w:bookmarkEnd w:id="429"/>
      <w:bookmarkEnd w:id="430"/>
      <w:bookmarkEnd w:id="431"/>
      <w:bookmarkEnd w:id="432"/>
      <w:proofErr w:type="spellEnd"/>
    </w:p>
    <w:p w14:paraId="43ACD3F4" w14:textId="58DA9D85" w:rsidR="00573799" w:rsidRDefault="00BA62A8" w:rsidP="00745739">
      <w:pPr>
        <w:jc w:val="both"/>
      </w:pPr>
      <w:r>
        <w:t>Mit der Umsetzung de</w:t>
      </w:r>
      <w:r w:rsidR="00573799">
        <w:t>r</w:t>
      </w:r>
      <w:r>
        <w:t xml:space="preserve"> </w:t>
      </w:r>
      <w:r w:rsidR="00573799">
        <w:t>Applikation</w:t>
      </w:r>
      <w:r>
        <w:t xml:space="preserve"> bzw. </w:t>
      </w:r>
      <w:r w:rsidR="00573799">
        <w:t xml:space="preserve">des </w:t>
      </w:r>
      <w:r>
        <w:t xml:space="preserve">Abschlussprojektes gewann der Autor wertvolle Erfahrungen </w:t>
      </w:r>
      <w:r w:rsidR="00573799">
        <w:t>im gesamten Handling</w:t>
      </w:r>
      <w:r>
        <w:t xml:space="preserve"> (dt. </w:t>
      </w:r>
      <w:r w:rsidR="00573799">
        <w:t>Handhabung</w:t>
      </w:r>
      <w:r>
        <w:t xml:space="preserve">) eines Projektes </w:t>
      </w:r>
      <w:r w:rsidR="00573799">
        <w:t xml:space="preserve">von der Planung und Entwurf bis hin zur Veröffentlichung. Vor allem im Bereich der Planung wurden – für die </w:t>
      </w:r>
      <w:r w:rsidR="00DD785C">
        <w:t>b</w:t>
      </w:r>
      <w:r w:rsidR="00573799">
        <w:t xml:space="preserve">erufliche Zukunft </w:t>
      </w:r>
      <w:r w:rsidR="00DD785C">
        <w:t>–</w:t>
      </w:r>
      <w:r w:rsidR="00E57E00">
        <w:t xml:space="preserve"> </w:t>
      </w:r>
      <w:r w:rsidR="00573799">
        <w:t xml:space="preserve">wichtige Erkenntnisse im Bereich Software Architektur, Pattern und </w:t>
      </w:r>
      <w:hyperlink w:anchor="_Technisches_Abkürzungsverzeichnis" w:history="1">
        <w:r w:rsidR="00573799" w:rsidRPr="00573799">
          <w:rPr>
            <w:rStyle w:val="Hyperlink"/>
          </w:rPr>
          <w:t>UML</w:t>
        </w:r>
      </w:hyperlink>
      <w:r w:rsidR="00573799">
        <w:t xml:space="preserve"> gewonne</w:t>
      </w:r>
      <w:r w:rsidR="00DD785C">
        <w:t>n</w:t>
      </w:r>
      <w:r w:rsidR="00573799">
        <w:t xml:space="preserve">. Spannend war der Einsatz </w:t>
      </w:r>
      <w:r w:rsidR="00F84135">
        <w:t>der verschiedenen Frameworks</w:t>
      </w:r>
      <w:r w:rsidR="00573799">
        <w:t xml:space="preserve"> </w:t>
      </w:r>
      <w:r w:rsidR="00F84135">
        <w:t xml:space="preserve">und der präzise Einsatz des </w:t>
      </w:r>
      <w:hyperlink w:anchor="_Glossar_2" w:history="1">
        <w:proofErr w:type="spellStart"/>
        <w:r w:rsidR="00F84135" w:rsidRPr="00E5567D">
          <w:rPr>
            <w:rStyle w:val="Hyperlink"/>
            <w:i/>
            <w:iCs/>
          </w:rPr>
          <w:t>Laravel</w:t>
        </w:r>
        <w:proofErr w:type="spellEnd"/>
      </w:hyperlink>
      <w:r w:rsidR="00F84135">
        <w:t>-Ökosystems. Durch jenen versierten Einsatz lernte der Autor aber auch den Aufwand der Eloquent Integration, besonders i</w:t>
      </w:r>
      <w:r w:rsidR="00E5567D">
        <w:t>n</w:t>
      </w:r>
      <w:r w:rsidR="00F84135">
        <w:t xml:space="preserve"> Bezug auf die </w:t>
      </w:r>
      <w:proofErr w:type="spellStart"/>
      <w:r w:rsidR="00F84135" w:rsidRPr="00F84135">
        <w:t>Kardinalitäten</w:t>
      </w:r>
      <w:proofErr w:type="spellEnd"/>
      <w:r w:rsidR="00F84135">
        <w:t xml:space="preserve"> der Relationsmodelle</w:t>
      </w:r>
      <w:r w:rsidR="00DD785C">
        <w:t>,</w:t>
      </w:r>
      <w:r w:rsidR="00F84135">
        <w:t xml:space="preserve"> nicht zu unterschätzen. In zukünftigen Projekten wird diese Erfahrung in der Zeitplanung berücksichtigt werden, um noch genauer die Kosten des Projektes einschätzen zu können. </w:t>
      </w:r>
    </w:p>
    <w:p w14:paraId="55D5E43A" w14:textId="6B28ACAD" w:rsidR="00495646" w:rsidRDefault="00495646" w:rsidP="006309DE">
      <w:pPr>
        <w:pStyle w:val="Heading2"/>
      </w:pPr>
      <w:bookmarkStart w:id="433" w:name="_Ausblick"/>
      <w:bookmarkStart w:id="434" w:name="_Toc71644799"/>
      <w:bookmarkStart w:id="435" w:name="_Toc71893715"/>
      <w:bookmarkStart w:id="436" w:name="_Toc71898019"/>
      <w:bookmarkStart w:id="437" w:name="_Toc71898194"/>
      <w:bookmarkStart w:id="438" w:name="_Toc71898334"/>
      <w:bookmarkStart w:id="439" w:name="_Toc71975408"/>
      <w:bookmarkStart w:id="440" w:name="_Toc71975659"/>
      <w:bookmarkStart w:id="441" w:name="_Toc72226434"/>
      <w:bookmarkEnd w:id="433"/>
      <w:r>
        <w:t>Ausblick</w:t>
      </w:r>
      <w:bookmarkEnd w:id="434"/>
      <w:bookmarkEnd w:id="435"/>
      <w:bookmarkEnd w:id="436"/>
      <w:bookmarkEnd w:id="437"/>
      <w:bookmarkEnd w:id="438"/>
      <w:bookmarkEnd w:id="439"/>
      <w:bookmarkEnd w:id="440"/>
      <w:bookmarkEnd w:id="441"/>
    </w:p>
    <w:p w14:paraId="426F6005" w14:textId="2692D4D7" w:rsidR="006C639A" w:rsidRDefault="00E5567D" w:rsidP="00745739">
      <w:pPr>
        <w:jc w:val="both"/>
      </w:pPr>
      <w:r>
        <w:t xml:space="preserve">Auch wenn das Projekt nach den gestellten Anforderungen bzw. Zielsetzungen umgesetzt wurde, </w:t>
      </w:r>
      <w:r w:rsidR="005F61B7">
        <w:t>sind</w:t>
      </w:r>
      <w:r>
        <w:t xml:space="preserve"> zukünftige</w:t>
      </w:r>
      <w:r w:rsidR="005F61B7">
        <w:t xml:space="preserve"> Erweiterungen</w:t>
      </w:r>
      <w:r>
        <w:t xml:space="preserve"> nicht ausgeschlossen. So ist eine Anbindung an </w:t>
      </w:r>
      <w:r w:rsidR="005F61B7">
        <w:t xml:space="preserve">die </w:t>
      </w:r>
      <w:r w:rsidR="006309DE">
        <w:t>f</w:t>
      </w:r>
      <w:r>
        <w:t>irmeninterne</w:t>
      </w:r>
      <w:r w:rsidR="005F61B7">
        <w:t xml:space="preserve">n </w:t>
      </w:r>
      <w:r>
        <w:t>Projektleitungs- und Verwaltungssoftware</w:t>
      </w:r>
      <w:r w:rsidR="005F61B7">
        <w:t>lösungen</w:t>
      </w:r>
      <w:r>
        <w:t xml:space="preserve"> wie </w:t>
      </w:r>
      <w:proofErr w:type="spellStart"/>
      <w:r>
        <w:t>Salesforce</w:t>
      </w:r>
      <w:proofErr w:type="spellEnd"/>
      <w:r>
        <w:rPr>
          <w:rStyle w:val="FootnoteReference"/>
        </w:rPr>
        <w:footnoteReference w:id="11"/>
      </w:r>
      <w:r>
        <w:t xml:space="preserve"> oder DATEV</w:t>
      </w:r>
      <w:r>
        <w:rPr>
          <w:rStyle w:val="FootnoteReference"/>
        </w:rPr>
        <w:footnoteReference w:id="12"/>
      </w:r>
      <w:r>
        <w:t xml:space="preserve"> denkbar. Die </w:t>
      </w:r>
      <w:hyperlink w:anchor="_Glossar_2" w:history="1">
        <w:proofErr w:type="spellStart"/>
        <w:r w:rsidRPr="00E5567D">
          <w:rPr>
            <w:rStyle w:val="Hyperlink"/>
            <w:i/>
            <w:iCs/>
          </w:rPr>
          <w:t>Laravel</w:t>
        </w:r>
        <w:proofErr w:type="spellEnd"/>
      </w:hyperlink>
      <w:r>
        <w:t xml:space="preserve"> Architektur macht die </w:t>
      </w:r>
      <w:r w:rsidR="005F61B7">
        <w:t xml:space="preserve">Schnittstellenintegration bzw. </w:t>
      </w:r>
      <w:proofErr w:type="gramStart"/>
      <w:r w:rsidR="005F61B7">
        <w:t>API Anbindung</w:t>
      </w:r>
      <w:proofErr w:type="gramEnd"/>
      <w:r w:rsidR="005F61B7">
        <w:t xml:space="preserve"> (</w:t>
      </w:r>
      <w:proofErr w:type="spellStart"/>
      <w:r w:rsidR="005F61B7">
        <w:t>RESTful</w:t>
      </w:r>
      <w:proofErr w:type="spellEnd"/>
      <w:r w:rsidR="005F61B7">
        <w:t xml:space="preserve">, Soap bspw. möglich) dafür zeitnah realisierbar. Des </w:t>
      </w:r>
      <w:proofErr w:type="spellStart"/>
      <w:r w:rsidR="005F61B7">
        <w:t>Weiteren</w:t>
      </w:r>
      <w:proofErr w:type="spellEnd"/>
      <w:r w:rsidR="005F61B7">
        <w:t xml:space="preserve"> sollten die Anträge in diverse Dateiformate (bspw. PDF) exportierbar sein. Ebenfalls bietet das Dashboard noch Erweiterungspotenzial wie Statistiken, Shortcuts und Einstellungsmöglichkeiten.</w:t>
      </w:r>
    </w:p>
    <w:p w14:paraId="6FE03C1A" w14:textId="086EAB22" w:rsidR="00577720" w:rsidRDefault="00577720" w:rsidP="00745739">
      <w:r>
        <w:br w:type="page"/>
      </w:r>
    </w:p>
    <w:p w14:paraId="57622B02" w14:textId="11B45B99" w:rsidR="000A0B3B" w:rsidRDefault="000A0B3B" w:rsidP="00745739">
      <w:pPr>
        <w:pStyle w:val="Heading1"/>
        <w:numPr>
          <w:ilvl w:val="0"/>
          <w:numId w:val="0"/>
        </w:numPr>
      </w:pPr>
      <w:bookmarkStart w:id="442" w:name="_Literaturverzeichnis"/>
      <w:bookmarkStart w:id="443" w:name="_Toc71644800"/>
      <w:bookmarkStart w:id="444" w:name="_Toc71893716"/>
      <w:bookmarkStart w:id="445" w:name="_Toc71898020"/>
      <w:bookmarkStart w:id="446" w:name="_Toc71898195"/>
      <w:bookmarkStart w:id="447" w:name="_Toc71898335"/>
      <w:bookmarkStart w:id="448" w:name="_Toc71975409"/>
      <w:bookmarkStart w:id="449" w:name="_Toc71975660"/>
      <w:bookmarkStart w:id="450" w:name="_Toc72226435"/>
      <w:bookmarkEnd w:id="442"/>
      <w:r>
        <w:lastRenderedPageBreak/>
        <w:t>Literaturverzeichnis</w:t>
      </w:r>
      <w:bookmarkEnd w:id="443"/>
      <w:bookmarkEnd w:id="444"/>
      <w:bookmarkEnd w:id="445"/>
      <w:bookmarkEnd w:id="446"/>
      <w:bookmarkEnd w:id="447"/>
      <w:bookmarkEnd w:id="448"/>
      <w:bookmarkEnd w:id="449"/>
      <w:bookmarkEnd w:id="450"/>
    </w:p>
    <w:p w14:paraId="78C6E848" w14:textId="32C123A4" w:rsidR="00A46C79" w:rsidRPr="00B94ED3" w:rsidRDefault="00B94ED3" w:rsidP="00745739">
      <w:pPr>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745739"/>
    <w:p w14:paraId="16E069C2" w14:textId="39148B97" w:rsidR="00EF4690" w:rsidRDefault="00EF4690" w:rsidP="00745739">
      <w:pPr>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745739"/>
    <w:p w14:paraId="48888DA6" w14:textId="527BD72A" w:rsidR="00EF4690" w:rsidRDefault="00EF4690" w:rsidP="00745739">
      <w:pPr>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745739">
      <w:pPr>
        <w:rPr>
          <w:lang w:val="en-US"/>
        </w:rPr>
      </w:pPr>
    </w:p>
    <w:p w14:paraId="47A95C97" w14:textId="33B78676" w:rsidR="00235047" w:rsidRPr="00235047" w:rsidRDefault="00235047" w:rsidP="00745739">
      <w:pPr>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745739">
      <w:pPr>
        <w:ind w:left="567" w:hanging="567"/>
        <w:rPr>
          <w:sz w:val="24"/>
          <w:szCs w:val="24"/>
        </w:rPr>
      </w:pPr>
    </w:p>
    <w:p w14:paraId="71CB29F8" w14:textId="436D7935" w:rsidR="004953A3" w:rsidRPr="004953A3" w:rsidRDefault="0093630E" w:rsidP="00745739">
      <w:pPr>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745739">
      <w:pPr>
        <w:ind w:left="567" w:hanging="567"/>
        <w:rPr>
          <w:szCs w:val="21"/>
        </w:rPr>
      </w:pPr>
    </w:p>
    <w:p w14:paraId="14DC28F3" w14:textId="49245B46" w:rsidR="002D0C8A" w:rsidRDefault="0093630E" w:rsidP="00745739">
      <w:pPr>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www.schwaben.ihk.de/blueprint/servlet/resource/blob/2366802/3aac584a33671862b8b9027cf6324dd5/projektantrag-it-berufe-data.pdf</w:t>
      </w:r>
      <w:r>
        <w:rPr>
          <w:i/>
          <w:iCs/>
          <w:szCs w:val="21"/>
        </w:rPr>
        <w:br/>
      </w:r>
      <w:r>
        <w:rPr>
          <w:szCs w:val="21"/>
        </w:rPr>
        <w:t>geöffnet am 06.05.2021, 16:20 Uhr</w:t>
      </w:r>
    </w:p>
    <w:p w14:paraId="12CE56FD" w14:textId="3533C9E0" w:rsidR="002D0C8A" w:rsidRDefault="008F3806" w:rsidP="00745739">
      <w:pPr>
        <w:ind w:left="567" w:hanging="567"/>
        <w:rPr>
          <w:szCs w:val="21"/>
        </w:rPr>
      </w:pPr>
      <w:r>
        <w:rPr>
          <w:noProof/>
          <w:szCs w:val="21"/>
        </w:rPr>
        <w:pict w14:anchorId="39F8B9C4">
          <v:rect id="_x0000_i1025" alt="" style="width:107.85pt;height:.05pt;mso-width-percent:0;mso-height-percent:0;mso-width-percent:0;mso-height-percent:0" o:hrpct="239" o:hralign="center" o:hrstd="t" o:hr="t" fillcolor="#a0a0a0" stroked="f"/>
        </w:pict>
      </w:r>
    </w:p>
    <w:p w14:paraId="4E0C8754" w14:textId="2C81D569" w:rsidR="002D0C8A" w:rsidRDefault="002D0C8A" w:rsidP="00745739">
      <w:pPr>
        <w:pStyle w:val="Heading1"/>
        <w:numPr>
          <w:ilvl w:val="0"/>
          <w:numId w:val="0"/>
        </w:numPr>
      </w:pPr>
      <w:bookmarkStart w:id="451" w:name="_Quellen"/>
      <w:bookmarkStart w:id="452" w:name="_Toc71644801"/>
      <w:bookmarkStart w:id="453" w:name="_Toc71893717"/>
      <w:bookmarkStart w:id="454" w:name="_Toc71898021"/>
      <w:bookmarkStart w:id="455" w:name="_Toc71898196"/>
      <w:bookmarkStart w:id="456" w:name="_Toc71898336"/>
      <w:bookmarkStart w:id="457" w:name="_Toc71975410"/>
      <w:bookmarkStart w:id="458" w:name="_Toc71975661"/>
      <w:bookmarkStart w:id="459" w:name="_Toc72226436"/>
      <w:bookmarkEnd w:id="451"/>
      <w:r>
        <w:t>Quellen</w:t>
      </w:r>
      <w:bookmarkEnd w:id="452"/>
      <w:bookmarkEnd w:id="453"/>
      <w:bookmarkEnd w:id="454"/>
      <w:bookmarkEnd w:id="455"/>
      <w:bookmarkEnd w:id="456"/>
      <w:bookmarkEnd w:id="457"/>
      <w:bookmarkEnd w:id="458"/>
      <w:bookmarkEnd w:id="459"/>
    </w:p>
    <w:p w14:paraId="6A094C53" w14:textId="24DEB8EA" w:rsidR="00496B44" w:rsidRPr="00053648" w:rsidRDefault="00496B44" w:rsidP="00053648">
      <w:pPr>
        <w:ind w:left="567" w:hanging="567"/>
        <w:rPr>
          <w:i/>
          <w:iCs/>
          <w:szCs w:val="21"/>
        </w:rPr>
      </w:pPr>
      <w:r>
        <w:rPr>
          <w:szCs w:val="21"/>
        </w:rPr>
        <w:t>Erklärungen Glossar u. Abkürzungsverzeichnis,</w:t>
      </w:r>
      <w:r>
        <w:rPr>
          <w:szCs w:val="21"/>
        </w:rPr>
        <w:br/>
        <w:t>Link:</w:t>
      </w:r>
      <w:r>
        <w:rPr>
          <w:szCs w:val="21"/>
        </w:rPr>
        <w:br/>
      </w:r>
      <w:r w:rsidRPr="002D0C8A">
        <w:rPr>
          <w:i/>
          <w:iCs/>
          <w:szCs w:val="21"/>
        </w:rPr>
        <w:t>www.it-journal.de/</w:t>
      </w:r>
      <w:r w:rsidRPr="002D0C8A">
        <w:rPr>
          <w:i/>
          <w:iCs/>
          <w:szCs w:val="21"/>
        </w:rPr>
        <w:br/>
        <w:t>laravel.com/</w:t>
      </w:r>
      <w:r w:rsidRPr="002D0C8A">
        <w:rPr>
          <w:i/>
          <w:iCs/>
          <w:szCs w:val="21"/>
        </w:rPr>
        <w:br/>
        <w:t>www.php.net/</w:t>
      </w:r>
      <w:r w:rsidR="004D4882">
        <w:rPr>
          <w:i/>
          <w:iCs/>
          <w:szCs w:val="21"/>
        </w:rPr>
        <w:br/>
      </w:r>
      <w:r w:rsidR="004D4882" w:rsidRPr="004D4882">
        <w:rPr>
          <w:i/>
          <w:iCs/>
          <w:szCs w:val="21"/>
        </w:rPr>
        <w:t>www.a-coding-project.de/</w:t>
      </w:r>
      <w:r w:rsidR="00053648">
        <w:rPr>
          <w:i/>
          <w:iCs/>
          <w:szCs w:val="21"/>
        </w:rPr>
        <w:br/>
      </w:r>
      <w:r w:rsidR="00053648" w:rsidRPr="00053648">
        <w:rPr>
          <w:i/>
          <w:iCs/>
          <w:szCs w:val="21"/>
        </w:rPr>
        <w:t>getbootstrap.com/</w:t>
      </w:r>
      <w:r>
        <w:rPr>
          <w:szCs w:val="21"/>
        </w:rPr>
        <w:br/>
        <w:t>geöffnet am 11.05.2021, 16:50 Uhr</w:t>
      </w:r>
      <w:r>
        <w:rPr>
          <w:szCs w:val="21"/>
        </w:rPr>
        <w:br/>
      </w:r>
    </w:p>
    <w:p w14:paraId="2DD23B4C" w14:textId="4CC893AD" w:rsidR="005E58BF" w:rsidRPr="00235047" w:rsidRDefault="005E58BF" w:rsidP="00745739">
      <w:pPr>
        <w:jc w:val="both"/>
      </w:pPr>
      <w:r w:rsidRPr="00235047">
        <w:br w:type="page"/>
      </w:r>
    </w:p>
    <w:p w14:paraId="3F35A57B" w14:textId="04BE9453" w:rsidR="000A0B3B" w:rsidRDefault="000A0B3B" w:rsidP="00745739">
      <w:pPr>
        <w:pStyle w:val="Heading1"/>
        <w:numPr>
          <w:ilvl w:val="0"/>
          <w:numId w:val="0"/>
        </w:numPr>
        <w:ind w:left="432" w:hanging="432"/>
      </w:pPr>
      <w:bookmarkStart w:id="460" w:name="_Toc71644802"/>
      <w:bookmarkStart w:id="461" w:name="_Toc71893718"/>
      <w:bookmarkStart w:id="462" w:name="_Toc71898022"/>
      <w:bookmarkStart w:id="463" w:name="_Toc71898197"/>
      <w:bookmarkStart w:id="464" w:name="_Toc71898337"/>
      <w:bookmarkStart w:id="465" w:name="_Toc71975411"/>
      <w:bookmarkStart w:id="466" w:name="_Toc71975662"/>
      <w:bookmarkStart w:id="467" w:name="_Toc72226437"/>
      <w:r>
        <w:lastRenderedPageBreak/>
        <w:t>Anhang</w:t>
      </w:r>
      <w:bookmarkEnd w:id="460"/>
      <w:bookmarkEnd w:id="461"/>
      <w:bookmarkEnd w:id="462"/>
      <w:bookmarkEnd w:id="463"/>
      <w:bookmarkEnd w:id="464"/>
      <w:bookmarkEnd w:id="465"/>
      <w:bookmarkEnd w:id="466"/>
      <w:bookmarkEnd w:id="467"/>
    </w:p>
    <w:p w14:paraId="38AC6C1A" w14:textId="480E8B19" w:rsidR="00E15696" w:rsidRDefault="000A0B3B" w:rsidP="00745739">
      <w:pPr>
        <w:pStyle w:val="Heading2"/>
        <w:numPr>
          <w:ilvl w:val="0"/>
          <w:numId w:val="0"/>
        </w:numPr>
        <w:ind w:left="576" w:hanging="576"/>
      </w:pPr>
      <w:bookmarkStart w:id="468" w:name="_A.1__Detaillierte"/>
      <w:bookmarkStart w:id="469" w:name="_Toc71644803"/>
      <w:bookmarkStart w:id="470" w:name="_Toc71893719"/>
      <w:bookmarkStart w:id="471" w:name="_Toc71898023"/>
      <w:bookmarkStart w:id="472" w:name="_Toc71898198"/>
      <w:bookmarkStart w:id="473" w:name="_Toc71898338"/>
      <w:bookmarkStart w:id="474" w:name="_Toc71975412"/>
      <w:bookmarkStart w:id="475" w:name="_Toc71975663"/>
      <w:bookmarkStart w:id="476" w:name="_Toc72226438"/>
      <w:bookmarkEnd w:id="468"/>
      <w:r>
        <w:t>A.1</w:t>
      </w:r>
      <w:r>
        <w:tab/>
      </w:r>
      <w:r>
        <w:tab/>
      </w:r>
      <w:r w:rsidR="00704B66">
        <w:t>Detaillierte</w:t>
      </w:r>
      <w:r>
        <w:t xml:space="preserve"> Zeitplanung</w:t>
      </w:r>
      <w:bookmarkEnd w:id="469"/>
      <w:bookmarkEnd w:id="470"/>
      <w:bookmarkEnd w:id="471"/>
      <w:bookmarkEnd w:id="472"/>
      <w:bookmarkEnd w:id="473"/>
      <w:bookmarkEnd w:id="474"/>
      <w:bookmarkEnd w:id="475"/>
      <w:bookmarkEnd w:id="476"/>
    </w:p>
    <w:p w14:paraId="30587E90" w14:textId="22B34489" w:rsidR="008A2840" w:rsidRPr="008A2840" w:rsidRDefault="008A2840" w:rsidP="00745739">
      <w:pPr>
        <w:jc w:val="both"/>
      </w:pPr>
      <w:r>
        <w:t>Auszug aus dem Projektkonzept:</w:t>
      </w:r>
    </w:p>
    <w:tbl>
      <w:tblPr>
        <w:tblStyle w:val="PlainTable4"/>
        <w:tblW w:w="0" w:type="auto"/>
        <w:tblLook w:val="04A0" w:firstRow="1" w:lastRow="0" w:firstColumn="1" w:lastColumn="0" w:noHBand="0" w:noVBand="1"/>
      </w:tblPr>
      <w:tblGrid>
        <w:gridCol w:w="8356"/>
        <w:gridCol w:w="706"/>
      </w:tblGrid>
      <w:tr w:rsidR="00B93093" w:rsidRPr="00B93093" w14:paraId="487E6570"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40B70FB" w14:textId="77777777" w:rsidR="008A2840" w:rsidRPr="00B93093" w:rsidRDefault="008A2840" w:rsidP="00745739">
            <w:pPr>
              <w:spacing w:line="276" w:lineRule="auto"/>
              <w:jc w:val="both"/>
              <w:rPr>
                <w:color w:val="FFFFFF" w:themeColor="background1"/>
              </w:rPr>
            </w:pPr>
            <w:r w:rsidRPr="00B93093">
              <w:rPr>
                <w:color w:val="FFFFFF" w:themeColor="background1"/>
              </w:rPr>
              <w:t>Analyse</w:t>
            </w:r>
          </w:p>
        </w:tc>
        <w:tc>
          <w:tcPr>
            <w:tcW w:w="706" w:type="dxa"/>
            <w:shd w:val="clear" w:color="auto" w:fill="9A143E"/>
          </w:tcPr>
          <w:p w14:paraId="65FA2586" w14:textId="77777777" w:rsidR="008A2840" w:rsidRPr="00B93093" w:rsidRDefault="008A2840"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3.5h</w:t>
            </w:r>
          </w:p>
        </w:tc>
      </w:tr>
      <w:tr w:rsidR="008A2840" w:rsidRPr="00704B66" w14:paraId="7670C13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745739">
            <w:pPr>
              <w:spacing w:line="276" w:lineRule="auto"/>
              <w:jc w:val="both"/>
              <w:rPr>
                <w:b w:val="0"/>
                <w:bCs w:val="0"/>
              </w:rPr>
            </w:pPr>
            <w:r w:rsidRPr="00704B66">
              <w:rPr>
                <w:b w:val="0"/>
                <w:bCs w:val="0"/>
              </w:rPr>
              <w:t>Durchführung einer Ist-Analyse</w:t>
            </w:r>
          </w:p>
        </w:tc>
        <w:tc>
          <w:tcPr>
            <w:tcW w:w="706" w:type="dxa"/>
          </w:tcPr>
          <w:p w14:paraId="72886AA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745739">
            <w:pPr>
              <w:spacing w:line="276" w:lineRule="auto"/>
              <w:jc w:val="both"/>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745739">
            <w:pPr>
              <w:spacing w:line="276" w:lineRule="auto"/>
              <w:jc w:val="both"/>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745739">
            <w:pPr>
              <w:spacing w:line="276" w:lineRule="auto"/>
              <w:jc w:val="both"/>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2FB4F3F9"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2345C79" w14:textId="77777777" w:rsidR="008A2840" w:rsidRPr="008E4BE8" w:rsidRDefault="008A2840" w:rsidP="00745739">
            <w:pPr>
              <w:spacing w:line="276" w:lineRule="auto"/>
              <w:jc w:val="both"/>
              <w:rPr>
                <w:color w:val="FFFFFF" w:themeColor="background1"/>
              </w:rPr>
            </w:pPr>
            <w:r w:rsidRPr="008E4BE8">
              <w:rPr>
                <w:color w:val="FFFFFF" w:themeColor="background1"/>
              </w:rPr>
              <w:t>Entwurf</w:t>
            </w:r>
          </w:p>
        </w:tc>
        <w:tc>
          <w:tcPr>
            <w:tcW w:w="706" w:type="dxa"/>
            <w:shd w:val="clear" w:color="auto" w:fill="9A143E"/>
          </w:tcPr>
          <w:p w14:paraId="4DCC3FB5"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8.0h</w:t>
            </w:r>
          </w:p>
        </w:tc>
      </w:tr>
      <w:tr w:rsidR="008A2840" w:rsidRPr="00704B66" w14:paraId="075609D6"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745739">
            <w:pPr>
              <w:spacing w:line="276" w:lineRule="auto"/>
              <w:jc w:val="both"/>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600127">
        <w:trPr>
          <w:cnfStyle w:val="000000100000" w:firstRow="0" w:lastRow="0" w:firstColumn="0" w:lastColumn="0" w:oddVBand="0" w:evenVBand="0" w:oddHBand="1" w:evenHBand="0" w:firstRowFirstColumn="0" w:firstRowLastColumn="0" w:lastRowFirstColumn="0" w:lastRowLastColumn="0"/>
          <w:trHeight w:val="66"/>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745739">
            <w:pPr>
              <w:spacing w:line="276" w:lineRule="auto"/>
              <w:jc w:val="both"/>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745739">
            <w:pPr>
              <w:spacing w:line="276" w:lineRule="auto"/>
              <w:jc w:val="both"/>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745739">
            <w:pPr>
              <w:spacing w:line="276" w:lineRule="auto"/>
              <w:jc w:val="both"/>
              <w:rPr>
                <w:b w:val="0"/>
                <w:bCs w:val="0"/>
              </w:rPr>
            </w:pPr>
            <w:r w:rsidRPr="00704B66">
              <w:rPr>
                <w:b w:val="0"/>
                <w:bCs w:val="0"/>
              </w:rPr>
              <w:t>Planung des Datenbankmodells</w:t>
            </w:r>
          </w:p>
        </w:tc>
        <w:tc>
          <w:tcPr>
            <w:tcW w:w="706" w:type="dxa"/>
          </w:tcPr>
          <w:p w14:paraId="22ED984F" w14:textId="522D4E16" w:rsidR="008A2840" w:rsidRPr="00704B66" w:rsidRDefault="00B66201"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w:t>
            </w:r>
            <w:r w:rsidR="008A2840" w:rsidRPr="00704B66">
              <w:t>.5h</w:t>
            </w:r>
          </w:p>
        </w:tc>
      </w:tr>
      <w:tr w:rsidR="008A2840" w:rsidRPr="00704B66" w14:paraId="5168B02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745739">
            <w:pPr>
              <w:spacing w:line="276" w:lineRule="auto"/>
              <w:jc w:val="both"/>
              <w:rPr>
                <w:b w:val="0"/>
                <w:bCs w:val="0"/>
              </w:rPr>
            </w:pPr>
            <w:r w:rsidRPr="00704B66">
              <w:rPr>
                <w:b w:val="0"/>
                <w:bCs w:val="0"/>
              </w:rPr>
              <w:t>ER-Diagramm o. DB Schema</w:t>
            </w:r>
          </w:p>
        </w:tc>
        <w:tc>
          <w:tcPr>
            <w:tcW w:w="706" w:type="dxa"/>
          </w:tcPr>
          <w:p w14:paraId="59313FC8"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5C86C0AF"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83B83FE" w14:textId="77777777" w:rsidR="008A2840" w:rsidRPr="008E4BE8" w:rsidRDefault="008A2840" w:rsidP="00745739">
            <w:pPr>
              <w:spacing w:line="276" w:lineRule="auto"/>
              <w:jc w:val="both"/>
              <w:rPr>
                <w:color w:val="FFFFFF" w:themeColor="background1"/>
              </w:rPr>
            </w:pPr>
            <w:r w:rsidRPr="008E4BE8">
              <w:rPr>
                <w:color w:val="FFFFFF" w:themeColor="background1"/>
              </w:rPr>
              <w:t>Entwicklung &amp; Implementierung</w:t>
            </w:r>
          </w:p>
        </w:tc>
        <w:tc>
          <w:tcPr>
            <w:tcW w:w="706" w:type="dxa"/>
            <w:shd w:val="clear" w:color="auto" w:fill="9A143E"/>
          </w:tcPr>
          <w:p w14:paraId="5E43725A"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42.5h</w:t>
            </w:r>
          </w:p>
        </w:tc>
      </w:tr>
      <w:tr w:rsidR="008A2840" w:rsidRPr="00704B66" w14:paraId="0EBDA6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745739">
            <w:pPr>
              <w:spacing w:line="276" w:lineRule="auto"/>
              <w:jc w:val="both"/>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745739">
            <w:pPr>
              <w:spacing w:line="276" w:lineRule="auto"/>
              <w:jc w:val="both"/>
              <w:rPr>
                <w:b w:val="0"/>
                <w:bCs w:val="0"/>
              </w:rPr>
            </w:pPr>
            <w:r w:rsidRPr="00704B66">
              <w:rPr>
                <w:b w:val="0"/>
                <w:bCs w:val="0"/>
              </w:rPr>
              <w:t>Erstellung des Antrags-Interface</w:t>
            </w:r>
          </w:p>
        </w:tc>
        <w:tc>
          <w:tcPr>
            <w:tcW w:w="706" w:type="dxa"/>
          </w:tcPr>
          <w:p w14:paraId="326B55A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745739">
            <w:pPr>
              <w:spacing w:line="276" w:lineRule="auto"/>
              <w:jc w:val="both"/>
              <w:rPr>
                <w:b w:val="0"/>
                <w:bCs w:val="0"/>
              </w:rPr>
            </w:pPr>
            <w:r w:rsidRPr="00704B66">
              <w:rPr>
                <w:b w:val="0"/>
                <w:bCs w:val="0"/>
              </w:rPr>
              <w:t>Erstellung des Management-Interface</w:t>
            </w:r>
          </w:p>
        </w:tc>
        <w:tc>
          <w:tcPr>
            <w:tcW w:w="706" w:type="dxa"/>
          </w:tcPr>
          <w:p w14:paraId="08983E2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745739">
            <w:pPr>
              <w:spacing w:line="276" w:lineRule="auto"/>
              <w:jc w:val="both"/>
              <w:rPr>
                <w:b w:val="0"/>
                <w:bCs w:val="0"/>
              </w:rPr>
            </w:pPr>
            <w:r w:rsidRPr="00704B66">
              <w:rPr>
                <w:b w:val="0"/>
                <w:bCs w:val="0"/>
              </w:rPr>
              <w:t>Erstellung des Dashboards</w:t>
            </w:r>
          </w:p>
        </w:tc>
        <w:tc>
          <w:tcPr>
            <w:tcW w:w="706" w:type="dxa"/>
          </w:tcPr>
          <w:p w14:paraId="223364C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745739">
            <w:pPr>
              <w:spacing w:line="276" w:lineRule="auto"/>
              <w:jc w:val="both"/>
              <w:rPr>
                <w:b w:val="0"/>
                <w:bCs w:val="0"/>
              </w:rPr>
            </w:pPr>
            <w:r w:rsidRPr="00704B66">
              <w:rPr>
                <w:b w:val="0"/>
                <w:bCs w:val="0"/>
              </w:rPr>
              <w:t>Erstellung des Verwaltungs-Interface</w:t>
            </w:r>
          </w:p>
        </w:tc>
        <w:tc>
          <w:tcPr>
            <w:tcW w:w="706" w:type="dxa"/>
          </w:tcPr>
          <w:p w14:paraId="7BD2D194"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745739">
            <w:pPr>
              <w:spacing w:line="276" w:lineRule="auto"/>
              <w:jc w:val="both"/>
              <w:rPr>
                <w:b w:val="0"/>
                <w:bCs w:val="0"/>
              </w:rPr>
            </w:pPr>
            <w:r w:rsidRPr="00704B66">
              <w:rPr>
                <w:b w:val="0"/>
                <w:bCs w:val="0"/>
              </w:rPr>
              <w:t>Entwicklung der Zuweisungslogik</w:t>
            </w:r>
          </w:p>
        </w:tc>
        <w:tc>
          <w:tcPr>
            <w:tcW w:w="706" w:type="dxa"/>
          </w:tcPr>
          <w:p w14:paraId="3CA92C20"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745739">
            <w:pPr>
              <w:spacing w:line="276" w:lineRule="auto"/>
              <w:jc w:val="both"/>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745739">
            <w:pPr>
              <w:spacing w:line="276" w:lineRule="auto"/>
              <w:jc w:val="both"/>
              <w:rPr>
                <w:b w:val="0"/>
                <w:bCs w:val="0"/>
              </w:rPr>
            </w:pPr>
            <w:r w:rsidRPr="00704B66">
              <w:rPr>
                <w:b w:val="0"/>
                <w:bCs w:val="0"/>
              </w:rPr>
              <w:t>Entwicklung der Abnahme Logik</w:t>
            </w:r>
          </w:p>
        </w:tc>
        <w:tc>
          <w:tcPr>
            <w:tcW w:w="706" w:type="dxa"/>
          </w:tcPr>
          <w:p w14:paraId="00F13D9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745739">
            <w:pPr>
              <w:spacing w:line="276" w:lineRule="auto"/>
              <w:jc w:val="both"/>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745739">
            <w:pPr>
              <w:spacing w:line="276" w:lineRule="auto"/>
              <w:jc w:val="both"/>
              <w:rPr>
                <w:b w:val="0"/>
                <w:bCs w:val="0"/>
              </w:rPr>
            </w:pPr>
            <w:r w:rsidRPr="00704B66">
              <w:rPr>
                <w:b w:val="0"/>
                <w:bCs w:val="0"/>
              </w:rPr>
              <w:t>Einrichtung der Routen</w:t>
            </w:r>
          </w:p>
        </w:tc>
        <w:tc>
          <w:tcPr>
            <w:tcW w:w="706" w:type="dxa"/>
          </w:tcPr>
          <w:p w14:paraId="2A874B36"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745739">
            <w:pPr>
              <w:spacing w:line="276" w:lineRule="auto"/>
              <w:jc w:val="both"/>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745739">
            <w:pPr>
              <w:spacing w:line="276" w:lineRule="auto"/>
              <w:jc w:val="both"/>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6.0h</w:t>
            </w:r>
          </w:p>
        </w:tc>
      </w:tr>
      <w:tr w:rsidR="008E4BE8" w:rsidRPr="008E4BE8" w14:paraId="1676611E"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6A47C33B" w14:textId="77777777" w:rsidR="008A2840" w:rsidRPr="008E4BE8" w:rsidRDefault="008A2840" w:rsidP="00745739">
            <w:pPr>
              <w:spacing w:line="276" w:lineRule="auto"/>
              <w:jc w:val="both"/>
              <w:rPr>
                <w:color w:val="FFFFFF" w:themeColor="background1"/>
              </w:rPr>
            </w:pPr>
            <w:r w:rsidRPr="008E4BE8">
              <w:rPr>
                <w:color w:val="FFFFFF" w:themeColor="background1"/>
              </w:rPr>
              <w:t xml:space="preserve">Abnahme und </w:t>
            </w:r>
            <w:proofErr w:type="spellStart"/>
            <w:r w:rsidRPr="008E4BE8">
              <w:rPr>
                <w:color w:val="FFFFFF" w:themeColor="background1"/>
              </w:rPr>
              <w:t>Deployment</w:t>
            </w:r>
            <w:proofErr w:type="spellEnd"/>
          </w:p>
        </w:tc>
        <w:tc>
          <w:tcPr>
            <w:tcW w:w="706" w:type="dxa"/>
            <w:shd w:val="clear" w:color="auto" w:fill="9A143E"/>
          </w:tcPr>
          <w:p w14:paraId="5E199502" w14:textId="77D8AB3C" w:rsidR="008A2840" w:rsidRPr="008E4BE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3.0</w:t>
            </w:r>
            <w:r w:rsidR="008A2840" w:rsidRPr="008E4BE8">
              <w:rPr>
                <w:b/>
                <w:bCs/>
                <w:color w:val="FFFFFF" w:themeColor="background1"/>
              </w:rPr>
              <w:t>h</w:t>
            </w:r>
          </w:p>
        </w:tc>
      </w:tr>
      <w:tr w:rsidR="008A2840" w:rsidRPr="00704B66" w14:paraId="5B8FBE93"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745739">
            <w:pPr>
              <w:spacing w:line="276" w:lineRule="auto"/>
              <w:jc w:val="both"/>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1E429E48"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1.0</w:t>
            </w:r>
            <w:r w:rsidR="008A2840" w:rsidRPr="00704B66">
              <w:t>h</w:t>
            </w:r>
          </w:p>
        </w:tc>
      </w:tr>
      <w:tr w:rsidR="008A2840" w:rsidRPr="00704B66" w14:paraId="247ECA1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745739">
            <w:pPr>
              <w:spacing w:line="276" w:lineRule="auto"/>
              <w:jc w:val="both"/>
              <w:rPr>
                <w:b w:val="0"/>
                <w:bCs w:val="0"/>
              </w:rPr>
            </w:pPr>
            <w:r w:rsidRPr="00704B66">
              <w:rPr>
                <w:b w:val="0"/>
                <w:bCs w:val="0"/>
              </w:rPr>
              <w:t>Abnahme durch einen Ausgewählten Fachbereich</w:t>
            </w:r>
          </w:p>
        </w:tc>
        <w:tc>
          <w:tcPr>
            <w:tcW w:w="706" w:type="dxa"/>
          </w:tcPr>
          <w:p w14:paraId="6B2FD156" w14:textId="73914AD2" w:rsidR="008A2840" w:rsidRPr="00704B66"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0.5</w:t>
            </w:r>
            <w:r w:rsidR="008A2840" w:rsidRPr="00704B66">
              <w:t>h</w:t>
            </w:r>
          </w:p>
        </w:tc>
      </w:tr>
      <w:tr w:rsidR="008A2840" w:rsidRPr="00704B66" w14:paraId="09AC9060"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745739">
            <w:pPr>
              <w:spacing w:line="276" w:lineRule="auto"/>
              <w:jc w:val="both"/>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029F37E5"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1.5</w:t>
            </w:r>
            <w:r w:rsidR="008A2840" w:rsidRPr="00704B66">
              <w:t>h</w:t>
            </w:r>
          </w:p>
        </w:tc>
      </w:tr>
      <w:tr w:rsidR="008E4BE8" w:rsidRPr="008E4BE8" w14:paraId="1BB4BC11"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C2B77CF" w14:textId="77777777" w:rsidR="008A2840" w:rsidRPr="008E4BE8" w:rsidRDefault="008A2840" w:rsidP="00745739">
            <w:pPr>
              <w:spacing w:line="276" w:lineRule="auto"/>
              <w:jc w:val="both"/>
              <w:rPr>
                <w:color w:val="FFFFFF" w:themeColor="background1"/>
              </w:rPr>
            </w:pPr>
            <w:r w:rsidRPr="008E4BE8">
              <w:rPr>
                <w:color w:val="FFFFFF" w:themeColor="background1"/>
              </w:rPr>
              <w:t>Dokumentation</w:t>
            </w:r>
          </w:p>
        </w:tc>
        <w:tc>
          <w:tcPr>
            <w:tcW w:w="706" w:type="dxa"/>
            <w:shd w:val="clear" w:color="auto" w:fill="9A143E"/>
          </w:tcPr>
          <w:p w14:paraId="6AA01E3B" w14:textId="77777777" w:rsidR="008A2840" w:rsidRPr="008E4BE8"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8E4BE8">
              <w:rPr>
                <w:b/>
                <w:bCs/>
                <w:color w:val="FFFFFF" w:themeColor="background1"/>
              </w:rPr>
              <w:t>13.0h</w:t>
            </w:r>
          </w:p>
        </w:tc>
      </w:tr>
      <w:tr w:rsidR="008A2840" w:rsidRPr="00704B66" w14:paraId="40F2B38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745739">
            <w:pPr>
              <w:spacing w:line="276" w:lineRule="auto"/>
              <w:jc w:val="both"/>
              <w:rPr>
                <w:b w:val="0"/>
                <w:bCs w:val="0"/>
              </w:rPr>
            </w:pPr>
            <w:r w:rsidRPr="00704B66">
              <w:rPr>
                <w:b w:val="0"/>
                <w:bCs w:val="0"/>
              </w:rPr>
              <w:t>Erstellen der Projektdokumentation</w:t>
            </w:r>
          </w:p>
        </w:tc>
        <w:tc>
          <w:tcPr>
            <w:tcW w:w="706" w:type="dxa"/>
          </w:tcPr>
          <w:p w14:paraId="2695192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745739">
            <w:pPr>
              <w:spacing w:line="276" w:lineRule="auto"/>
              <w:jc w:val="both"/>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745739">
            <w:pPr>
              <w:spacing w:line="276" w:lineRule="auto"/>
              <w:jc w:val="both"/>
            </w:pPr>
            <w:r w:rsidRPr="00704B66">
              <w:t>Gesamt</w:t>
            </w:r>
          </w:p>
        </w:tc>
        <w:tc>
          <w:tcPr>
            <w:tcW w:w="706" w:type="dxa"/>
          </w:tcPr>
          <w:p w14:paraId="178D4FAB" w14:textId="2926AA1A" w:rsidR="008A2840" w:rsidRPr="00704B66" w:rsidRDefault="008A2840" w:rsidP="003C3B2D">
            <w:pPr>
              <w:keepNext/>
              <w:spacing w:line="276" w:lineRule="auto"/>
              <w:jc w:val="both"/>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5A53096E" w:rsidR="00704B66" w:rsidRPr="00B93093" w:rsidRDefault="00B93093" w:rsidP="00B93093">
      <w:pPr>
        <w:pStyle w:val="Caption"/>
        <w:jc w:val="center"/>
        <w:rPr>
          <w:color w:val="595959" w:themeColor="text1" w:themeTint="A6"/>
        </w:rPr>
      </w:pPr>
      <w:bookmarkStart w:id="477" w:name="_Toc71913661"/>
      <w:bookmarkStart w:id="478" w:name="_Toc7191378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w:t>
      </w:r>
      <w:r w:rsidRPr="00B93093">
        <w:rPr>
          <w:color w:val="595959" w:themeColor="text1" w:themeTint="A6"/>
        </w:rPr>
        <w:fldChar w:fldCharType="end"/>
      </w:r>
      <w:r w:rsidRPr="00B93093">
        <w:rPr>
          <w:color w:val="595959" w:themeColor="text1" w:themeTint="A6"/>
        </w:rPr>
        <w:t xml:space="preserve"> - Detaillierte Aufwandsschätzung</w:t>
      </w:r>
      <w:bookmarkEnd w:id="477"/>
      <w:bookmarkEnd w:id="478"/>
    </w:p>
    <w:p w14:paraId="17D5C644" w14:textId="77777777" w:rsidR="00704B66" w:rsidRDefault="00704B66" w:rsidP="00745739">
      <w:pPr>
        <w:jc w:val="both"/>
        <w:rPr>
          <w:rFonts w:ascii="Shentox SemiBold" w:eastAsiaTheme="majorEastAsia" w:hAnsi="Shentox SemiBold" w:cstheme="majorBidi"/>
          <w:color w:val="9A1240"/>
          <w:sz w:val="32"/>
          <w:szCs w:val="26"/>
        </w:rPr>
      </w:pPr>
      <w:r>
        <w:br w:type="page"/>
      </w:r>
    </w:p>
    <w:p w14:paraId="76C358F4" w14:textId="0F3DFBCD" w:rsidR="008A2840" w:rsidRDefault="000A0B3B" w:rsidP="00745739">
      <w:pPr>
        <w:pStyle w:val="Heading2"/>
        <w:numPr>
          <w:ilvl w:val="0"/>
          <w:numId w:val="0"/>
        </w:numPr>
        <w:ind w:left="576" w:hanging="576"/>
      </w:pPr>
      <w:bookmarkStart w:id="479" w:name="_A.2__Ressourcenplan"/>
      <w:bookmarkStart w:id="480" w:name="_Toc71644804"/>
      <w:bookmarkStart w:id="481" w:name="_Toc71893720"/>
      <w:bookmarkStart w:id="482" w:name="_Toc71898024"/>
      <w:bookmarkStart w:id="483" w:name="_Toc71898199"/>
      <w:bookmarkStart w:id="484" w:name="_Toc71898339"/>
      <w:bookmarkStart w:id="485" w:name="_Toc71975413"/>
      <w:bookmarkStart w:id="486" w:name="_Toc71975664"/>
      <w:bookmarkStart w:id="487" w:name="_Toc72226439"/>
      <w:bookmarkEnd w:id="479"/>
      <w:r>
        <w:lastRenderedPageBreak/>
        <w:t>A.2</w:t>
      </w:r>
      <w:r>
        <w:tab/>
      </w:r>
      <w:r>
        <w:tab/>
      </w:r>
      <w:r w:rsidR="008A2840">
        <w:t>Ressourcenplan</w:t>
      </w:r>
      <w:bookmarkStart w:id="488" w:name="_A.3__Ist-Analyse"/>
      <w:bookmarkEnd w:id="480"/>
      <w:bookmarkEnd w:id="481"/>
      <w:bookmarkEnd w:id="482"/>
      <w:bookmarkEnd w:id="483"/>
      <w:bookmarkEnd w:id="484"/>
      <w:bookmarkEnd w:id="485"/>
      <w:bookmarkEnd w:id="486"/>
      <w:bookmarkEnd w:id="487"/>
      <w:bookmarkEnd w:id="488"/>
    </w:p>
    <w:tbl>
      <w:tblPr>
        <w:tblStyle w:val="PlainTable4"/>
        <w:tblW w:w="9173" w:type="dxa"/>
        <w:tblLook w:val="04A0" w:firstRow="1" w:lastRow="0" w:firstColumn="1" w:lastColumn="0" w:noHBand="0" w:noVBand="1"/>
      </w:tblPr>
      <w:tblGrid>
        <w:gridCol w:w="1277"/>
        <w:gridCol w:w="7896"/>
      </w:tblGrid>
      <w:tr w:rsidR="00B93093" w:rsidRPr="00B93093" w14:paraId="68CCBAB9" w14:textId="77777777" w:rsidTr="00B93093">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7" w:type="dxa"/>
            <w:shd w:val="clear" w:color="auto" w:fill="9A143E"/>
          </w:tcPr>
          <w:p w14:paraId="3768B65A" w14:textId="29D8531F" w:rsidR="00704B66" w:rsidRPr="00B93093" w:rsidRDefault="00704B66" w:rsidP="00745739">
            <w:pPr>
              <w:spacing w:line="276" w:lineRule="auto"/>
              <w:jc w:val="both"/>
              <w:rPr>
                <w:i/>
                <w:iCs/>
                <w:color w:val="FFFFFF" w:themeColor="background1"/>
                <w:szCs w:val="18"/>
              </w:rPr>
            </w:pPr>
            <w:r w:rsidRPr="00B93093">
              <w:rPr>
                <w:color w:val="FFFFFF" w:themeColor="background1"/>
                <w:szCs w:val="18"/>
              </w:rPr>
              <w:t>Typ</w:t>
            </w:r>
          </w:p>
        </w:tc>
        <w:tc>
          <w:tcPr>
            <w:tcW w:w="7896" w:type="dxa"/>
            <w:shd w:val="clear" w:color="auto" w:fill="9A143E"/>
          </w:tcPr>
          <w:p w14:paraId="47287BE1" w14:textId="76A2FD65" w:rsidR="00704B66" w:rsidRPr="00B93093" w:rsidRDefault="00704B66" w:rsidP="00745739">
            <w:pPr>
              <w:spacing w:line="276" w:lineRule="auto"/>
              <w:jc w:val="both"/>
              <w:cnfStyle w:val="100000000000" w:firstRow="1" w:lastRow="0" w:firstColumn="0" w:lastColumn="0" w:oddVBand="0" w:evenVBand="0" w:oddHBand="0" w:evenHBand="0" w:firstRowFirstColumn="0" w:firstRowLastColumn="0" w:lastRowFirstColumn="0" w:lastRowLastColumn="0"/>
              <w:rPr>
                <w:i/>
                <w:iCs/>
                <w:color w:val="FFFFFF" w:themeColor="background1"/>
                <w:szCs w:val="18"/>
              </w:rPr>
            </w:pPr>
            <w:r w:rsidRPr="00B93093">
              <w:rPr>
                <w:color w:val="FFFFFF" w:themeColor="background1"/>
                <w:szCs w:val="18"/>
              </w:rPr>
              <w:t>Bezeichnung</w:t>
            </w:r>
          </w:p>
        </w:tc>
      </w:tr>
      <w:tr w:rsidR="00D26C60" w14:paraId="55E098F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745739">
            <w:pPr>
              <w:spacing w:line="276" w:lineRule="auto"/>
              <w:jc w:val="both"/>
              <w:rPr>
                <w:b w:val="0"/>
                <w:bCs w:val="0"/>
                <w:i/>
                <w:iCs/>
              </w:rPr>
            </w:pPr>
            <w:r w:rsidRPr="004D6AAB">
              <w:rPr>
                <w:szCs w:val="18"/>
              </w:rPr>
              <w:t>Hardware</w:t>
            </w:r>
          </w:p>
        </w:tc>
        <w:tc>
          <w:tcPr>
            <w:tcW w:w="7896" w:type="dxa"/>
          </w:tcPr>
          <w:p w14:paraId="3673E394" w14:textId="4233B370"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B93093">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745739">
            <w:pPr>
              <w:spacing w:line="276" w:lineRule="auto"/>
            </w:pPr>
          </w:p>
        </w:tc>
        <w:tc>
          <w:tcPr>
            <w:tcW w:w="7896" w:type="dxa"/>
          </w:tcPr>
          <w:p w14:paraId="0766E1AF" w14:textId="6875FA42"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745739">
            <w:pPr>
              <w:spacing w:line="276" w:lineRule="auto"/>
            </w:pPr>
          </w:p>
        </w:tc>
        <w:tc>
          <w:tcPr>
            <w:tcW w:w="7896" w:type="dxa"/>
          </w:tcPr>
          <w:p w14:paraId="1FC3EB46" w14:textId="110EA03A"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745739">
            <w:pPr>
              <w:spacing w:line="276" w:lineRule="auto"/>
            </w:pPr>
          </w:p>
        </w:tc>
        <w:tc>
          <w:tcPr>
            <w:tcW w:w="7896" w:type="dxa"/>
          </w:tcPr>
          <w:p w14:paraId="4E78499F" w14:textId="79259A46"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745739">
            <w:pPr>
              <w:spacing w:line="276" w:lineRule="auto"/>
            </w:pPr>
          </w:p>
        </w:tc>
        <w:tc>
          <w:tcPr>
            <w:tcW w:w="7896" w:type="dxa"/>
          </w:tcPr>
          <w:p w14:paraId="788CC340" w14:textId="329C5B07"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745739">
            <w:pPr>
              <w:spacing w:line="276" w:lineRule="auto"/>
            </w:pPr>
          </w:p>
        </w:tc>
        <w:tc>
          <w:tcPr>
            <w:tcW w:w="7896" w:type="dxa"/>
          </w:tcPr>
          <w:p w14:paraId="16FFDDF3" w14:textId="335CEF1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745739">
            <w:pPr>
              <w:spacing w:line="276" w:lineRule="auto"/>
            </w:pPr>
          </w:p>
        </w:tc>
        <w:tc>
          <w:tcPr>
            <w:tcW w:w="7896" w:type="dxa"/>
          </w:tcPr>
          <w:p w14:paraId="52EA4C52" w14:textId="0F4D0D24"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745739">
            <w:pPr>
              <w:spacing w:line="276" w:lineRule="auto"/>
              <w:jc w:val="both"/>
              <w:rPr>
                <w:b w:val="0"/>
                <w:bCs w:val="0"/>
                <w:i/>
                <w:iCs/>
              </w:rPr>
            </w:pPr>
            <w:r w:rsidRPr="004D6AAB">
              <w:rPr>
                <w:szCs w:val="18"/>
              </w:rPr>
              <w:t>Software</w:t>
            </w:r>
          </w:p>
        </w:tc>
        <w:tc>
          <w:tcPr>
            <w:tcW w:w="7896" w:type="dxa"/>
          </w:tcPr>
          <w:p w14:paraId="0A2F58EA" w14:textId="5BDDFDBE"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745739">
            <w:pPr>
              <w:spacing w:line="276" w:lineRule="auto"/>
            </w:pPr>
          </w:p>
        </w:tc>
        <w:tc>
          <w:tcPr>
            <w:tcW w:w="7896" w:type="dxa"/>
          </w:tcPr>
          <w:p w14:paraId="236A4E6A" w14:textId="423BB5E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745739">
            <w:pPr>
              <w:spacing w:line="276" w:lineRule="auto"/>
            </w:pPr>
          </w:p>
        </w:tc>
        <w:tc>
          <w:tcPr>
            <w:tcW w:w="7896" w:type="dxa"/>
          </w:tcPr>
          <w:p w14:paraId="1966D35B" w14:textId="07BD8C4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745739">
            <w:pPr>
              <w:spacing w:line="276" w:lineRule="auto"/>
            </w:pPr>
          </w:p>
        </w:tc>
        <w:tc>
          <w:tcPr>
            <w:tcW w:w="7896" w:type="dxa"/>
          </w:tcPr>
          <w:p w14:paraId="66D14E20" w14:textId="0DBB25DC"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745739">
            <w:pPr>
              <w:spacing w:line="276" w:lineRule="auto"/>
            </w:pPr>
          </w:p>
        </w:tc>
        <w:tc>
          <w:tcPr>
            <w:tcW w:w="7896" w:type="dxa"/>
          </w:tcPr>
          <w:p w14:paraId="2AD6E860" w14:textId="5FA826E3"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B942B3" w14:paraId="30B3D36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745739">
            <w:pPr>
              <w:spacing w:line="276" w:lineRule="auto"/>
            </w:pPr>
          </w:p>
        </w:tc>
        <w:tc>
          <w:tcPr>
            <w:tcW w:w="7896" w:type="dxa"/>
          </w:tcPr>
          <w:p w14:paraId="420764D3" w14:textId="50E8B49F"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745739">
            <w:pPr>
              <w:spacing w:line="276" w:lineRule="auto"/>
              <w:rPr>
                <w:lang w:val="en-US"/>
              </w:rPr>
            </w:pPr>
          </w:p>
        </w:tc>
        <w:tc>
          <w:tcPr>
            <w:tcW w:w="7896" w:type="dxa"/>
          </w:tcPr>
          <w:p w14:paraId="086C1FBF" w14:textId="0A660FA8" w:rsidR="00D26C60" w:rsidRPr="00704B66"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745739">
            <w:pPr>
              <w:spacing w:line="276" w:lineRule="auto"/>
              <w:rPr>
                <w:lang w:val="en-US"/>
              </w:rPr>
            </w:pPr>
          </w:p>
        </w:tc>
        <w:tc>
          <w:tcPr>
            <w:tcW w:w="7896" w:type="dxa"/>
          </w:tcPr>
          <w:p w14:paraId="7E5126EF" w14:textId="087355FC" w:rsidR="00D26C60" w:rsidRPr="00704B66"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745739">
            <w:pPr>
              <w:spacing w:line="276" w:lineRule="auto"/>
              <w:rPr>
                <w:lang w:val="en-US"/>
              </w:rPr>
            </w:pPr>
          </w:p>
        </w:tc>
        <w:tc>
          <w:tcPr>
            <w:tcW w:w="7896" w:type="dxa"/>
          </w:tcPr>
          <w:p w14:paraId="345E931B" w14:textId="4BB64FA1"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745739">
            <w:pPr>
              <w:spacing w:line="276" w:lineRule="auto"/>
              <w:rPr>
                <w:lang w:val="en-US"/>
              </w:rPr>
            </w:pPr>
          </w:p>
        </w:tc>
        <w:tc>
          <w:tcPr>
            <w:tcW w:w="7896" w:type="dxa"/>
          </w:tcPr>
          <w:p w14:paraId="0CDB1B6A" w14:textId="2C19BE56"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745739">
            <w:pPr>
              <w:spacing w:line="276" w:lineRule="auto"/>
              <w:rPr>
                <w:lang w:val="en-US"/>
              </w:rPr>
            </w:pPr>
          </w:p>
        </w:tc>
        <w:tc>
          <w:tcPr>
            <w:tcW w:w="7896" w:type="dxa"/>
          </w:tcPr>
          <w:p w14:paraId="35767932" w14:textId="72A7C3D4"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745739">
            <w:pPr>
              <w:spacing w:line="276" w:lineRule="auto"/>
              <w:rPr>
                <w:lang w:val="en-US"/>
              </w:rPr>
            </w:pPr>
          </w:p>
        </w:tc>
        <w:tc>
          <w:tcPr>
            <w:tcW w:w="7896" w:type="dxa"/>
          </w:tcPr>
          <w:p w14:paraId="38FA9DC8" w14:textId="29108D02"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745739">
            <w:pPr>
              <w:spacing w:line="276" w:lineRule="auto"/>
              <w:rPr>
                <w:lang w:val="en-US"/>
              </w:rPr>
            </w:pPr>
          </w:p>
        </w:tc>
        <w:tc>
          <w:tcPr>
            <w:tcW w:w="7896" w:type="dxa"/>
          </w:tcPr>
          <w:p w14:paraId="7A668920" w14:textId="7AFE5C44"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745739">
            <w:pPr>
              <w:spacing w:line="276" w:lineRule="auto"/>
              <w:rPr>
                <w:lang w:val="en-US"/>
              </w:rPr>
            </w:pPr>
          </w:p>
        </w:tc>
        <w:tc>
          <w:tcPr>
            <w:tcW w:w="7896" w:type="dxa"/>
          </w:tcPr>
          <w:p w14:paraId="341589CA" w14:textId="0B26950B"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745739">
            <w:pPr>
              <w:spacing w:line="276" w:lineRule="auto"/>
              <w:rPr>
                <w:lang w:val="en-US"/>
              </w:rPr>
            </w:pPr>
          </w:p>
        </w:tc>
        <w:tc>
          <w:tcPr>
            <w:tcW w:w="7896" w:type="dxa"/>
          </w:tcPr>
          <w:p w14:paraId="4FE10F5F" w14:textId="62306FAE"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745739">
            <w:pPr>
              <w:spacing w:line="276" w:lineRule="auto"/>
              <w:jc w:val="both"/>
              <w:rPr>
                <w:b w:val="0"/>
                <w:bCs w:val="0"/>
                <w:i/>
                <w:iCs/>
              </w:rPr>
            </w:pPr>
            <w:r w:rsidRPr="004D6AAB">
              <w:rPr>
                <w:szCs w:val="18"/>
              </w:rPr>
              <w:t>Personal</w:t>
            </w:r>
          </w:p>
        </w:tc>
        <w:tc>
          <w:tcPr>
            <w:tcW w:w="7896" w:type="dxa"/>
          </w:tcPr>
          <w:p w14:paraId="5AC615DB" w14:textId="76923BCE"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745739">
            <w:pPr>
              <w:spacing w:line="276" w:lineRule="auto"/>
            </w:pPr>
          </w:p>
        </w:tc>
        <w:tc>
          <w:tcPr>
            <w:tcW w:w="7896" w:type="dxa"/>
          </w:tcPr>
          <w:p w14:paraId="66505495" w14:textId="77BB8659"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Mitarbeiter der Verwaltung</w:t>
            </w:r>
          </w:p>
        </w:tc>
      </w:tr>
      <w:tr w:rsidR="00D26C60" w:rsidRPr="00D26C60" w14:paraId="263024BA"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745739">
            <w:pPr>
              <w:spacing w:line="276" w:lineRule="auto"/>
            </w:pPr>
          </w:p>
        </w:tc>
        <w:tc>
          <w:tcPr>
            <w:tcW w:w="7896" w:type="dxa"/>
          </w:tcPr>
          <w:p w14:paraId="3F2FC1F2" w14:textId="7E2D87C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Mitarbeiter </w:t>
            </w:r>
            <w:proofErr w:type="spellStart"/>
            <w:r>
              <w:t>Testing</w:t>
            </w:r>
            <w:proofErr w:type="spellEnd"/>
            <w:r>
              <w:t xml:space="preserve"> bzw. Projektleitung</w:t>
            </w:r>
          </w:p>
        </w:tc>
      </w:tr>
      <w:tr w:rsidR="00D26C60" w:rsidRPr="00D26C60" w14:paraId="27FD36B1"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745739">
            <w:pPr>
              <w:spacing w:line="276" w:lineRule="auto"/>
            </w:pPr>
          </w:p>
        </w:tc>
        <w:tc>
          <w:tcPr>
            <w:tcW w:w="7896" w:type="dxa"/>
          </w:tcPr>
          <w:p w14:paraId="1433F2FB" w14:textId="0FFBC56C"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5FDC1966" w:rsidR="00704B66" w:rsidRPr="00B93093" w:rsidRDefault="00B93093" w:rsidP="00B93093">
      <w:pPr>
        <w:pStyle w:val="Caption"/>
        <w:jc w:val="center"/>
        <w:rPr>
          <w:color w:val="595959" w:themeColor="text1" w:themeTint="A6"/>
        </w:rPr>
      </w:pPr>
      <w:bookmarkStart w:id="489" w:name="_Toc71913662"/>
      <w:bookmarkStart w:id="490" w:name="_Toc71913781"/>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III</w:t>
      </w:r>
      <w:r w:rsidRPr="00B93093">
        <w:rPr>
          <w:color w:val="595959" w:themeColor="text1" w:themeTint="A6"/>
        </w:rPr>
        <w:fldChar w:fldCharType="end"/>
      </w:r>
      <w:r w:rsidRPr="00B93093">
        <w:rPr>
          <w:color w:val="595959" w:themeColor="text1" w:themeTint="A6"/>
        </w:rPr>
        <w:t xml:space="preserve"> - Ressourcenplan</w:t>
      </w:r>
      <w:bookmarkEnd w:id="489"/>
      <w:bookmarkEnd w:id="490"/>
    </w:p>
    <w:p w14:paraId="6FE58994" w14:textId="77777777" w:rsidR="00704B66" w:rsidRPr="00D26C60" w:rsidRDefault="00704B66" w:rsidP="00745739">
      <w:pPr>
        <w:jc w:val="both"/>
      </w:pPr>
      <w:r w:rsidRPr="00D26C60">
        <w:br w:type="page"/>
      </w:r>
    </w:p>
    <w:p w14:paraId="45D5F16A" w14:textId="7FFE7379" w:rsidR="000A0B3B" w:rsidRDefault="000A0B3B" w:rsidP="00745739">
      <w:pPr>
        <w:pStyle w:val="Heading2"/>
        <w:numPr>
          <w:ilvl w:val="0"/>
          <w:numId w:val="0"/>
        </w:numPr>
        <w:ind w:left="576" w:hanging="576"/>
      </w:pPr>
      <w:bookmarkStart w:id="491" w:name="_Toc71644805"/>
      <w:bookmarkStart w:id="492" w:name="_Toc71893721"/>
      <w:bookmarkStart w:id="493" w:name="_Toc71898025"/>
      <w:bookmarkStart w:id="494" w:name="_Toc71898200"/>
      <w:bookmarkStart w:id="495" w:name="_Toc71898340"/>
      <w:bookmarkStart w:id="496" w:name="_Toc71975414"/>
      <w:bookmarkStart w:id="497" w:name="_Toc71975665"/>
      <w:bookmarkStart w:id="498" w:name="_Toc72226440"/>
      <w:r>
        <w:lastRenderedPageBreak/>
        <w:t>A.3</w:t>
      </w:r>
      <w:r>
        <w:tab/>
      </w:r>
      <w:r>
        <w:tab/>
        <w:t xml:space="preserve">Ist-Analyse </w:t>
      </w:r>
      <w:r w:rsidR="00992D70">
        <w:t xml:space="preserve">- </w:t>
      </w:r>
      <w:r>
        <w:t>Aktivitätsdiagram</w:t>
      </w:r>
      <w:r w:rsidR="00181D11">
        <w:t>m</w:t>
      </w:r>
      <w:bookmarkEnd w:id="491"/>
      <w:bookmarkEnd w:id="492"/>
      <w:bookmarkEnd w:id="493"/>
      <w:bookmarkEnd w:id="494"/>
      <w:bookmarkEnd w:id="495"/>
      <w:bookmarkEnd w:id="496"/>
      <w:bookmarkEnd w:id="497"/>
      <w:bookmarkEnd w:id="498"/>
    </w:p>
    <w:p w14:paraId="294E2798" w14:textId="38BC370F" w:rsidR="00F75F1E" w:rsidRDefault="00DE41DC" w:rsidP="005107F3">
      <w:pPr>
        <w:jc w:val="center"/>
      </w:pPr>
      <w:bookmarkStart w:id="499" w:name="_A.4__Kalkulatorische"/>
      <w:bookmarkStart w:id="500" w:name="_Toc71975415"/>
      <w:bookmarkEnd w:id="9"/>
      <w:bookmarkEnd w:id="499"/>
      <w:r>
        <w:rPr>
          <w:noProof/>
        </w:rPr>
        <w:drawing>
          <wp:inline distT="0" distB="0" distL="0" distR="0" wp14:anchorId="2799121E" wp14:editId="7B5A5EFD">
            <wp:extent cx="5760720" cy="7667625"/>
            <wp:effectExtent l="0" t="0" r="5080" b="317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7667625"/>
                    </a:xfrm>
                    <a:prstGeom prst="rect">
                      <a:avLst/>
                    </a:prstGeom>
                  </pic:spPr>
                </pic:pic>
              </a:graphicData>
            </a:graphic>
          </wp:inline>
        </w:drawing>
      </w:r>
      <w:bookmarkEnd w:id="500"/>
    </w:p>
    <w:p w14:paraId="6674926D" w14:textId="6134122B" w:rsidR="00D503AC" w:rsidRDefault="00D503AC" w:rsidP="00745739">
      <w:pPr>
        <w:pStyle w:val="Heading2"/>
        <w:numPr>
          <w:ilvl w:val="0"/>
          <w:numId w:val="0"/>
        </w:numPr>
        <w:ind w:left="576" w:hanging="576"/>
      </w:pPr>
      <w:bookmarkStart w:id="501" w:name="_A.4__Kalkulatorische_1"/>
      <w:bookmarkStart w:id="502" w:name="_Toc71644806"/>
      <w:bookmarkStart w:id="503" w:name="_Toc71893722"/>
      <w:bookmarkStart w:id="504" w:name="_Toc71898026"/>
      <w:bookmarkStart w:id="505" w:name="_Toc71898201"/>
      <w:bookmarkStart w:id="506" w:name="_Toc71898341"/>
      <w:bookmarkStart w:id="507" w:name="_Toc71975416"/>
      <w:bookmarkStart w:id="508" w:name="_Toc71975666"/>
      <w:bookmarkStart w:id="509" w:name="_Toc72226441"/>
      <w:bookmarkEnd w:id="501"/>
      <w:r>
        <w:lastRenderedPageBreak/>
        <w:t>A.4</w:t>
      </w:r>
      <w:r>
        <w:tab/>
      </w:r>
      <w:r>
        <w:tab/>
        <w:t>Kalkulatorische Aufstellung</w:t>
      </w:r>
      <w:bookmarkEnd w:id="502"/>
      <w:bookmarkEnd w:id="503"/>
      <w:bookmarkEnd w:id="504"/>
      <w:bookmarkEnd w:id="505"/>
      <w:bookmarkEnd w:id="506"/>
      <w:bookmarkEnd w:id="507"/>
      <w:bookmarkEnd w:id="508"/>
      <w:bookmarkEnd w:id="509"/>
    </w:p>
    <w:tbl>
      <w:tblPr>
        <w:tblStyle w:val="PlainTable4"/>
        <w:tblW w:w="0" w:type="auto"/>
        <w:tblLook w:val="04A0" w:firstRow="1" w:lastRow="0" w:firstColumn="1" w:lastColumn="0" w:noHBand="0" w:noVBand="1"/>
      </w:tblPr>
      <w:tblGrid>
        <w:gridCol w:w="5807"/>
        <w:gridCol w:w="992"/>
        <w:gridCol w:w="1134"/>
        <w:gridCol w:w="1129"/>
      </w:tblGrid>
      <w:tr w:rsidR="00B93093" w:rsidRPr="00B93093" w14:paraId="2A9EB25C"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shd w:val="clear" w:color="auto" w:fill="9A143E"/>
          </w:tcPr>
          <w:p w14:paraId="76AC7B75" w14:textId="220971B0" w:rsidR="00D503AC" w:rsidRPr="00B93093" w:rsidRDefault="00D503AC" w:rsidP="00745739">
            <w:pPr>
              <w:spacing w:line="276" w:lineRule="auto"/>
              <w:jc w:val="both"/>
              <w:rPr>
                <w:color w:val="FFFFFF" w:themeColor="background1"/>
              </w:rPr>
            </w:pPr>
            <w:r w:rsidRPr="00B93093">
              <w:rPr>
                <w:color w:val="FFFFFF" w:themeColor="background1"/>
              </w:rPr>
              <w:t>Position</w:t>
            </w:r>
          </w:p>
        </w:tc>
        <w:tc>
          <w:tcPr>
            <w:tcW w:w="992" w:type="dxa"/>
            <w:shd w:val="clear" w:color="auto" w:fill="9A143E"/>
          </w:tcPr>
          <w:p w14:paraId="5209336F" w14:textId="35B4432A"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p>
        </w:tc>
        <w:tc>
          <w:tcPr>
            <w:tcW w:w="1134" w:type="dxa"/>
            <w:shd w:val="clear" w:color="auto" w:fill="9A143E"/>
          </w:tcPr>
          <w:p w14:paraId="460713F2" w14:textId="6A38C653"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Stunden</w:t>
            </w:r>
          </w:p>
        </w:tc>
        <w:tc>
          <w:tcPr>
            <w:tcW w:w="1129" w:type="dxa"/>
            <w:shd w:val="clear" w:color="auto" w:fill="9A143E"/>
          </w:tcPr>
          <w:p w14:paraId="189516F7" w14:textId="70DCD741"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D503AC" w:rsidRPr="00BC6FEB" w14:paraId="2976440B"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745739">
            <w:pPr>
              <w:spacing w:line="276" w:lineRule="auto"/>
              <w:jc w:val="both"/>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93093">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745739">
            <w:pPr>
              <w:spacing w:line="276" w:lineRule="auto"/>
              <w:jc w:val="both"/>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745739">
            <w:pPr>
              <w:spacing w:line="276" w:lineRule="auto"/>
              <w:jc w:val="both"/>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93093">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745739">
            <w:pPr>
              <w:spacing w:line="276" w:lineRule="auto"/>
              <w:jc w:val="both"/>
              <w:rPr>
                <w:color w:val="000000" w:themeColor="text1"/>
              </w:rPr>
            </w:pPr>
            <w:r w:rsidRPr="00BC6FEB">
              <w:rPr>
                <w:color w:val="000000" w:themeColor="text1"/>
              </w:rPr>
              <w:t>Gesamt</w:t>
            </w:r>
          </w:p>
        </w:tc>
        <w:tc>
          <w:tcPr>
            <w:tcW w:w="1129" w:type="dxa"/>
          </w:tcPr>
          <w:p w14:paraId="1329C045" w14:textId="2CFC9F10" w:rsidR="00BC6FEB" w:rsidRPr="00BC6FEB" w:rsidRDefault="00BC6FEB"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135FC681" w:rsidR="008A2840" w:rsidRPr="00B93093" w:rsidRDefault="00B93093" w:rsidP="00B93093">
      <w:pPr>
        <w:pStyle w:val="Caption"/>
        <w:jc w:val="center"/>
        <w:rPr>
          <w:color w:val="595959" w:themeColor="text1" w:themeTint="A6"/>
          <w:sz w:val="22"/>
          <w:szCs w:val="22"/>
        </w:rPr>
      </w:pPr>
      <w:bookmarkStart w:id="510" w:name="_A.5__Zeiteinsparung"/>
      <w:bookmarkStart w:id="511" w:name="_Toc71913663"/>
      <w:bookmarkStart w:id="512" w:name="_Toc71913782"/>
      <w:bookmarkEnd w:id="51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IV</w:t>
      </w:r>
      <w:r w:rsidRPr="00B93093">
        <w:rPr>
          <w:color w:val="595959" w:themeColor="text1" w:themeTint="A6"/>
        </w:rPr>
        <w:fldChar w:fldCharType="end"/>
      </w:r>
      <w:r w:rsidRPr="00B93093">
        <w:rPr>
          <w:color w:val="595959" w:themeColor="text1" w:themeTint="A6"/>
        </w:rPr>
        <w:t xml:space="preserve"> - Kalkulatorische Aufstellung der Entwicklungskosten</w:t>
      </w:r>
      <w:bookmarkEnd w:id="511"/>
      <w:bookmarkEnd w:id="512"/>
    </w:p>
    <w:p w14:paraId="78848A58" w14:textId="77777777" w:rsidR="00F75F1E" w:rsidRDefault="00F75F1E" w:rsidP="003A7743"/>
    <w:p w14:paraId="0A89AE99" w14:textId="2EE7DFFA" w:rsidR="002309DE" w:rsidRPr="00D503AC" w:rsidRDefault="002309DE" w:rsidP="00745739">
      <w:pPr>
        <w:pStyle w:val="Heading2"/>
        <w:numPr>
          <w:ilvl w:val="0"/>
          <w:numId w:val="0"/>
        </w:numPr>
        <w:ind w:left="576" w:hanging="576"/>
      </w:pPr>
      <w:bookmarkStart w:id="513" w:name="_Toc71644807"/>
      <w:bookmarkStart w:id="514" w:name="_Toc71893723"/>
      <w:bookmarkStart w:id="515" w:name="_Toc71898027"/>
      <w:bookmarkStart w:id="516" w:name="_Toc71898202"/>
      <w:bookmarkStart w:id="517" w:name="_Toc71898342"/>
      <w:bookmarkStart w:id="518" w:name="_Toc71975417"/>
      <w:bookmarkStart w:id="519" w:name="_Toc71975667"/>
      <w:bookmarkStart w:id="520" w:name="_Toc72226442"/>
      <w:r>
        <w:t>A.5</w:t>
      </w:r>
      <w:r>
        <w:tab/>
      </w:r>
      <w:r>
        <w:tab/>
        <w:t>Zeiteinsparung</w:t>
      </w:r>
      <w:bookmarkEnd w:id="513"/>
      <w:bookmarkEnd w:id="514"/>
      <w:bookmarkEnd w:id="515"/>
      <w:bookmarkEnd w:id="516"/>
      <w:bookmarkEnd w:id="517"/>
      <w:bookmarkEnd w:id="518"/>
      <w:bookmarkEnd w:id="519"/>
      <w:bookmarkEnd w:id="520"/>
    </w:p>
    <w:tbl>
      <w:tblPr>
        <w:tblStyle w:val="PlainTable4"/>
        <w:tblW w:w="0" w:type="auto"/>
        <w:tblLook w:val="04A0" w:firstRow="1" w:lastRow="0" w:firstColumn="1" w:lastColumn="0" w:noHBand="0" w:noVBand="1"/>
      </w:tblPr>
      <w:tblGrid>
        <w:gridCol w:w="2268"/>
        <w:gridCol w:w="2552"/>
        <w:gridCol w:w="3067"/>
        <w:gridCol w:w="1185"/>
      </w:tblGrid>
      <w:tr w:rsidR="00B93093" w:rsidRPr="00B93093" w14:paraId="167F375A"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9A143E"/>
          </w:tcPr>
          <w:p w14:paraId="17205BF0" w14:textId="7C74BC2E" w:rsidR="002309DE" w:rsidRPr="00B93093" w:rsidRDefault="002309DE" w:rsidP="00745739">
            <w:pPr>
              <w:spacing w:line="276" w:lineRule="auto"/>
              <w:jc w:val="both"/>
              <w:rPr>
                <w:color w:val="FFFFFF" w:themeColor="background1"/>
              </w:rPr>
            </w:pPr>
            <w:r w:rsidRPr="00B93093">
              <w:rPr>
                <w:color w:val="FFFFFF" w:themeColor="background1"/>
              </w:rPr>
              <w:t>Stelle</w:t>
            </w:r>
          </w:p>
        </w:tc>
        <w:tc>
          <w:tcPr>
            <w:tcW w:w="2552" w:type="dxa"/>
            <w:shd w:val="clear" w:color="auto" w:fill="9A143E"/>
          </w:tcPr>
          <w:p w14:paraId="4F73D589" w14:textId="3525CF9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r w:rsidR="0062443C" w:rsidRPr="00B93093">
              <w:rPr>
                <w:color w:val="FFFFFF" w:themeColor="background1"/>
              </w:rPr>
              <w:t xml:space="preserve"> in € pro Stunde</w:t>
            </w:r>
          </w:p>
        </w:tc>
        <w:tc>
          <w:tcPr>
            <w:tcW w:w="3067" w:type="dxa"/>
            <w:shd w:val="clear" w:color="auto" w:fill="9A143E"/>
          </w:tcPr>
          <w:p w14:paraId="29D3D052" w14:textId="2B28E78D" w:rsidR="002309DE" w:rsidRPr="00B93093" w:rsidRDefault="0062443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Ersparnis in Minuten</w:t>
            </w:r>
          </w:p>
        </w:tc>
        <w:tc>
          <w:tcPr>
            <w:tcW w:w="1185" w:type="dxa"/>
            <w:shd w:val="clear" w:color="auto" w:fill="9A143E"/>
          </w:tcPr>
          <w:p w14:paraId="3DEBB4AD" w14:textId="7777777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2309DE" w:rsidRPr="00BC6FEB" w14:paraId="1394C50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745739">
            <w:pPr>
              <w:spacing w:line="276" w:lineRule="auto"/>
              <w:jc w:val="both"/>
              <w:rPr>
                <w:b w:val="0"/>
                <w:bCs w:val="0"/>
              </w:rPr>
            </w:pPr>
            <w:r>
              <w:rPr>
                <w:b w:val="0"/>
                <w:bCs w:val="0"/>
              </w:rPr>
              <w:t>Mitarbeiter</w:t>
            </w:r>
          </w:p>
        </w:tc>
        <w:tc>
          <w:tcPr>
            <w:tcW w:w="2552" w:type="dxa"/>
          </w:tcPr>
          <w:p w14:paraId="77FCE895" w14:textId="62B0954F"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B93093">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745739">
            <w:pPr>
              <w:spacing w:line="276" w:lineRule="auto"/>
              <w:jc w:val="both"/>
              <w:rPr>
                <w:b w:val="0"/>
                <w:bCs w:val="0"/>
                <w:lang w:val="en-US"/>
              </w:rPr>
            </w:pPr>
            <w:proofErr w:type="spellStart"/>
            <w:r w:rsidRPr="0062443C">
              <w:rPr>
                <w:b w:val="0"/>
                <w:bCs w:val="0"/>
                <w:lang w:val="en-US"/>
              </w:rPr>
              <w:t>Vorgesetzer</w:t>
            </w:r>
            <w:proofErr w:type="spellEnd"/>
          </w:p>
        </w:tc>
        <w:tc>
          <w:tcPr>
            <w:tcW w:w="2552" w:type="dxa"/>
          </w:tcPr>
          <w:p w14:paraId="0930760E" w14:textId="19799365"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745739">
            <w:pPr>
              <w:spacing w:line="276" w:lineRule="auto"/>
              <w:jc w:val="both"/>
              <w:rPr>
                <w:b w:val="0"/>
                <w:bCs w:val="0"/>
              </w:rPr>
            </w:pPr>
            <w:r>
              <w:rPr>
                <w:b w:val="0"/>
                <w:bCs w:val="0"/>
              </w:rPr>
              <w:t>Verwaltung</w:t>
            </w:r>
          </w:p>
        </w:tc>
        <w:tc>
          <w:tcPr>
            <w:tcW w:w="2552" w:type="dxa"/>
          </w:tcPr>
          <w:p w14:paraId="0B634132" w14:textId="1D0FF32D"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B93093">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745739">
            <w:pPr>
              <w:spacing w:line="276" w:lineRule="auto"/>
              <w:jc w:val="both"/>
              <w:rPr>
                <w:color w:val="000000" w:themeColor="text1"/>
              </w:rPr>
            </w:pPr>
            <w:r>
              <w:rPr>
                <w:color w:val="000000" w:themeColor="text1"/>
              </w:rPr>
              <w:t>Ersparnis pro Antrag</w:t>
            </w:r>
          </w:p>
        </w:tc>
        <w:tc>
          <w:tcPr>
            <w:tcW w:w="1185" w:type="dxa"/>
          </w:tcPr>
          <w:p w14:paraId="0364909F" w14:textId="25B3A16C" w:rsidR="002309DE" w:rsidRPr="00BC6FEB" w:rsidRDefault="000B230C"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2AC22C69" w14:textId="23CEB596" w:rsidR="00B93093" w:rsidRPr="00B93093" w:rsidRDefault="00B93093" w:rsidP="00B93093">
      <w:pPr>
        <w:pStyle w:val="Caption"/>
        <w:jc w:val="center"/>
        <w:rPr>
          <w:color w:val="595959" w:themeColor="text1" w:themeTint="A6"/>
          <w:szCs w:val="20"/>
        </w:rPr>
      </w:pPr>
      <w:bookmarkStart w:id="521" w:name="_Toc71913664"/>
      <w:bookmarkStart w:id="522" w:name="_Toc71913783"/>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w:t>
      </w:r>
      <w:r w:rsidRPr="00B93093">
        <w:rPr>
          <w:color w:val="595959" w:themeColor="text1" w:themeTint="A6"/>
        </w:rPr>
        <w:fldChar w:fldCharType="end"/>
      </w:r>
      <w:r w:rsidRPr="00B93093">
        <w:rPr>
          <w:color w:val="595959" w:themeColor="text1" w:themeTint="A6"/>
        </w:rPr>
        <w:t xml:space="preserve"> - Zeiteinsparungskalkulation</w:t>
      </w:r>
      <w:bookmarkEnd w:id="521"/>
      <w:bookmarkEnd w:id="522"/>
    </w:p>
    <w:p w14:paraId="3BA5D0F8" w14:textId="290B1F72" w:rsidR="00D503AC" w:rsidRPr="000B230C" w:rsidRDefault="0062443C" w:rsidP="00745739">
      <w:pPr>
        <w:jc w:val="both"/>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745739">
      <w:pPr>
        <w:jc w:val="both"/>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745739">
      <w:pPr>
        <w:jc w:val="both"/>
        <w:rPr>
          <w:rFonts w:eastAsiaTheme="minorEastAsia"/>
        </w:rPr>
      </w:pPr>
      <w:r>
        <w:rPr>
          <w:rFonts w:eastAsiaTheme="minorEastAsia"/>
        </w:rPr>
        <w:br w:type="page"/>
      </w:r>
    </w:p>
    <w:p w14:paraId="1FA16BE9" w14:textId="13BA5EB8" w:rsidR="004A1E64" w:rsidRDefault="00992D70" w:rsidP="00745739">
      <w:pPr>
        <w:pStyle w:val="Heading2"/>
        <w:numPr>
          <w:ilvl w:val="0"/>
          <w:numId w:val="0"/>
        </w:numPr>
        <w:ind w:left="576" w:hanging="576"/>
      </w:pPr>
      <w:bookmarkStart w:id="523" w:name="_A.6__Anwendungsfälle"/>
      <w:bookmarkStart w:id="524" w:name="_Toc71644808"/>
      <w:bookmarkStart w:id="525" w:name="_Toc71893724"/>
      <w:bookmarkStart w:id="526" w:name="_Toc71898028"/>
      <w:bookmarkStart w:id="527" w:name="_Toc71898203"/>
      <w:bookmarkStart w:id="528" w:name="_Toc71898343"/>
      <w:bookmarkStart w:id="529" w:name="_Toc71975418"/>
      <w:bookmarkStart w:id="530" w:name="_Toc71975668"/>
      <w:bookmarkStart w:id="531" w:name="_Toc72226443"/>
      <w:bookmarkEnd w:id="523"/>
      <w:r>
        <w:lastRenderedPageBreak/>
        <w:t>A.6</w:t>
      </w:r>
      <w:r>
        <w:tab/>
      </w:r>
      <w:r>
        <w:tab/>
        <w:t xml:space="preserve">Anwendungsfälle – </w:t>
      </w:r>
      <w:proofErr w:type="spellStart"/>
      <w:r>
        <w:t>Use</w:t>
      </w:r>
      <w:proofErr w:type="spellEnd"/>
      <w:r w:rsidR="006D2147">
        <w:t>-</w:t>
      </w:r>
      <w:r>
        <w:t>Case</w:t>
      </w:r>
      <w:r w:rsidR="006D2147">
        <w:t>-</w:t>
      </w:r>
      <w:r>
        <w:t>Diagramm</w:t>
      </w:r>
      <w:bookmarkEnd w:id="524"/>
      <w:bookmarkEnd w:id="525"/>
      <w:bookmarkEnd w:id="526"/>
      <w:bookmarkEnd w:id="527"/>
      <w:bookmarkEnd w:id="528"/>
      <w:bookmarkEnd w:id="529"/>
      <w:bookmarkEnd w:id="530"/>
      <w:bookmarkEnd w:id="531"/>
    </w:p>
    <w:p w14:paraId="2CF61CE4" w14:textId="33034978" w:rsidR="0074798C" w:rsidRDefault="00174638" w:rsidP="00745739">
      <w:pPr>
        <w:jc w:val="both"/>
      </w:pPr>
      <w:r>
        <w:rPr>
          <w:noProof/>
        </w:rPr>
        <w:drawing>
          <wp:inline distT="0" distB="0" distL="0" distR="0" wp14:anchorId="20264D8C" wp14:editId="06C4A5D0">
            <wp:extent cx="5849257" cy="6317352"/>
            <wp:effectExtent l="0" t="0" r="5715"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51576" cy="6319856"/>
                    </a:xfrm>
                    <a:prstGeom prst="rect">
                      <a:avLst/>
                    </a:prstGeom>
                  </pic:spPr>
                </pic:pic>
              </a:graphicData>
            </a:graphic>
          </wp:inline>
        </w:drawing>
      </w:r>
    </w:p>
    <w:p w14:paraId="4921E522" w14:textId="203B478D" w:rsidR="0074798C" w:rsidRDefault="0074798C" w:rsidP="00745739">
      <w:pPr>
        <w:jc w:val="both"/>
      </w:pPr>
      <w:r>
        <w:br w:type="page"/>
      </w:r>
    </w:p>
    <w:p w14:paraId="224D818A" w14:textId="153ED1BC" w:rsidR="00D503AC" w:rsidRDefault="002A5672" w:rsidP="00745739">
      <w:pPr>
        <w:pStyle w:val="Heading2"/>
        <w:numPr>
          <w:ilvl w:val="0"/>
          <w:numId w:val="0"/>
        </w:numPr>
        <w:ind w:left="576" w:hanging="576"/>
      </w:pPr>
      <w:bookmarkStart w:id="532" w:name="_A.7__Auszug"/>
      <w:bookmarkStart w:id="533" w:name="_Toc71644809"/>
      <w:bookmarkStart w:id="534" w:name="_Toc71893725"/>
      <w:bookmarkStart w:id="535" w:name="_Toc71898029"/>
      <w:bookmarkStart w:id="536" w:name="_Toc71898204"/>
      <w:bookmarkStart w:id="537" w:name="_Toc71898344"/>
      <w:bookmarkStart w:id="538" w:name="_Toc71975419"/>
      <w:bookmarkStart w:id="539" w:name="_Toc71975669"/>
      <w:bookmarkStart w:id="540" w:name="_Toc72226444"/>
      <w:bookmarkEnd w:id="532"/>
      <w:r>
        <w:lastRenderedPageBreak/>
        <w:t>A.7</w:t>
      </w:r>
      <w:r>
        <w:tab/>
      </w:r>
      <w:r>
        <w:tab/>
        <w:t>Auszug Lastenheft</w:t>
      </w:r>
      <w:bookmarkEnd w:id="533"/>
      <w:bookmarkEnd w:id="534"/>
      <w:bookmarkEnd w:id="535"/>
      <w:bookmarkEnd w:id="536"/>
      <w:bookmarkEnd w:id="537"/>
      <w:bookmarkEnd w:id="538"/>
      <w:bookmarkEnd w:id="539"/>
      <w:bookmarkEnd w:id="540"/>
    </w:p>
    <w:p w14:paraId="0EA025F8" w14:textId="2C320BBC" w:rsidR="002A5672" w:rsidRDefault="002A5672" w:rsidP="00B93093">
      <w:pPr>
        <w:jc w:val="center"/>
      </w:pPr>
      <w:r w:rsidRPr="002A5672">
        <w:rPr>
          <w:noProof/>
        </w:rPr>
        <w:drawing>
          <wp:inline distT="0" distB="0" distL="0" distR="0" wp14:anchorId="5CE39AE3" wp14:editId="121B330F">
            <wp:extent cx="5548008" cy="7851115"/>
            <wp:effectExtent l="25400" t="25400" r="27305"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7003" cy="7906297"/>
                    </a:xfrm>
                    <a:prstGeom prst="rect">
                      <a:avLst/>
                    </a:prstGeom>
                    <a:ln w="19050">
                      <a:solidFill>
                        <a:schemeClr val="bg1">
                          <a:lumMod val="95000"/>
                        </a:schemeClr>
                      </a:solidFill>
                    </a:ln>
                  </pic:spPr>
                </pic:pic>
              </a:graphicData>
            </a:graphic>
          </wp:inline>
        </w:drawing>
      </w:r>
    </w:p>
    <w:p w14:paraId="5CEF3459" w14:textId="5C8C1202" w:rsidR="00B21A89" w:rsidRDefault="00B21A89" w:rsidP="00745739">
      <w:pPr>
        <w:jc w:val="both"/>
      </w:pPr>
    </w:p>
    <w:p w14:paraId="343BD2CD" w14:textId="43D96B5B" w:rsidR="002A5672" w:rsidRPr="002A5672" w:rsidRDefault="00B21A89" w:rsidP="00745739">
      <w:pPr>
        <w:pStyle w:val="Heading2"/>
        <w:numPr>
          <w:ilvl w:val="0"/>
          <w:numId w:val="0"/>
        </w:numPr>
        <w:ind w:left="576" w:hanging="576"/>
      </w:pPr>
      <w:bookmarkStart w:id="541" w:name="_A.8__"/>
      <w:bookmarkStart w:id="542" w:name="_Toc71644810"/>
      <w:bookmarkStart w:id="543" w:name="_Toc71893726"/>
      <w:bookmarkStart w:id="544" w:name="_Toc71898030"/>
      <w:bookmarkStart w:id="545" w:name="_Toc71898205"/>
      <w:bookmarkStart w:id="546" w:name="_Toc71898345"/>
      <w:bookmarkStart w:id="547" w:name="_Toc71975420"/>
      <w:bookmarkStart w:id="548" w:name="_Toc71975670"/>
      <w:bookmarkStart w:id="549" w:name="_Toc72226445"/>
      <w:bookmarkEnd w:id="541"/>
      <w:r>
        <w:t>A.8</w:t>
      </w:r>
      <w:r w:rsidR="004145F6">
        <w:tab/>
      </w:r>
      <w:r w:rsidR="004145F6">
        <w:tab/>
      </w:r>
      <w:proofErr w:type="spellStart"/>
      <w:r>
        <w:t>Mockup</w:t>
      </w:r>
      <w:proofErr w:type="spellEnd"/>
      <w:r>
        <w:t xml:space="preserve"> </w:t>
      </w:r>
      <w:r w:rsidR="005D4E52">
        <w:t xml:space="preserve">- </w:t>
      </w:r>
      <w:r>
        <w:t>Formular</w:t>
      </w:r>
      <w:bookmarkEnd w:id="542"/>
      <w:bookmarkEnd w:id="543"/>
      <w:bookmarkEnd w:id="544"/>
      <w:bookmarkEnd w:id="545"/>
      <w:bookmarkEnd w:id="546"/>
      <w:bookmarkEnd w:id="547"/>
      <w:bookmarkEnd w:id="548"/>
      <w:bookmarkEnd w:id="549"/>
    </w:p>
    <w:p w14:paraId="55AF9F92" w14:textId="58B14B69" w:rsidR="00D503AC" w:rsidRDefault="00B21A89" w:rsidP="00B93093">
      <w:pPr>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11" cstate="print">
                      <a:extLst>
                        <a:ext uri="{BEBA8EAE-BF5A-486C-A8C5-ECC9F3942E4B}">
                          <a14:imgProps xmlns:a14="http://schemas.microsoft.com/office/drawing/2010/main">
                            <a14:imgLayer r:embed="rId12">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73B0E493" w:rsidR="00B21A89" w:rsidRDefault="00B21A89" w:rsidP="00745739">
      <w:pPr>
        <w:pStyle w:val="Heading2"/>
        <w:numPr>
          <w:ilvl w:val="0"/>
          <w:numId w:val="0"/>
        </w:numPr>
        <w:ind w:left="576" w:hanging="576"/>
      </w:pPr>
      <w:bookmarkStart w:id="550" w:name="_A.9__Mockup"/>
      <w:bookmarkStart w:id="551" w:name="_Toc71644811"/>
      <w:bookmarkStart w:id="552" w:name="_Toc71893727"/>
      <w:bookmarkStart w:id="553" w:name="_Toc71898031"/>
      <w:bookmarkStart w:id="554" w:name="_Toc71898206"/>
      <w:bookmarkStart w:id="555" w:name="_Toc71898346"/>
      <w:bookmarkStart w:id="556" w:name="_Toc71975421"/>
      <w:bookmarkStart w:id="557" w:name="_Toc71975671"/>
      <w:bookmarkStart w:id="558" w:name="_Toc72226446"/>
      <w:bookmarkEnd w:id="550"/>
      <w:r>
        <w:t>A.9</w:t>
      </w:r>
      <w:r>
        <w:tab/>
      </w:r>
      <w:r>
        <w:tab/>
      </w:r>
      <w:proofErr w:type="spellStart"/>
      <w:r>
        <w:t>Mockup</w:t>
      </w:r>
      <w:proofErr w:type="spellEnd"/>
      <w:r>
        <w:t xml:space="preserve"> </w:t>
      </w:r>
      <w:r w:rsidR="005D4E52">
        <w:t xml:space="preserve">- </w:t>
      </w:r>
      <w:r>
        <w:t>Dashboard</w:t>
      </w:r>
      <w:bookmarkEnd w:id="551"/>
      <w:bookmarkEnd w:id="552"/>
      <w:bookmarkEnd w:id="553"/>
      <w:bookmarkEnd w:id="554"/>
      <w:bookmarkEnd w:id="555"/>
      <w:bookmarkEnd w:id="556"/>
      <w:bookmarkEnd w:id="557"/>
      <w:bookmarkEnd w:id="558"/>
    </w:p>
    <w:p w14:paraId="28A62E9D" w14:textId="52194490" w:rsidR="00B21A89" w:rsidRDefault="00B21A89" w:rsidP="00B93093">
      <w:pPr>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13" cstate="print">
                      <a:extLst>
                        <a:ext uri="{BEBA8EAE-BF5A-486C-A8C5-ECC9F3942E4B}">
                          <a14:imgProps xmlns:a14="http://schemas.microsoft.com/office/drawing/2010/main">
                            <a14:imgLayer r:embed="rId14">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370CD1DA" w:rsidR="009C66E2" w:rsidRDefault="009C66E2" w:rsidP="00745739">
      <w:pPr>
        <w:pStyle w:val="Heading2"/>
        <w:numPr>
          <w:ilvl w:val="0"/>
          <w:numId w:val="0"/>
        </w:numPr>
        <w:ind w:left="576" w:hanging="576"/>
      </w:pPr>
      <w:bookmarkStart w:id="559" w:name="_A.10_Entity_Relationship"/>
      <w:bookmarkStart w:id="560" w:name="_Toc71644812"/>
      <w:bookmarkStart w:id="561" w:name="_Toc71893728"/>
      <w:bookmarkStart w:id="562" w:name="_Toc71898032"/>
      <w:bookmarkStart w:id="563" w:name="_Toc71898207"/>
      <w:bookmarkStart w:id="564" w:name="_Toc71898347"/>
      <w:bookmarkStart w:id="565" w:name="_Toc71975422"/>
      <w:bookmarkStart w:id="566" w:name="_Toc71975672"/>
      <w:bookmarkStart w:id="567" w:name="_Toc72226447"/>
      <w:bookmarkEnd w:id="559"/>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560"/>
      <w:bookmarkEnd w:id="561"/>
      <w:bookmarkEnd w:id="562"/>
      <w:bookmarkEnd w:id="563"/>
      <w:bookmarkEnd w:id="564"/>
      <w:bookmarkEnd w:id="565"/>
      <w:bookmarkEnd w:id="566"/>
      <w:bookmarkEnd w:id="567"/>
    </w:p>
    <w:p w14:paraId="092CC1FB" w14:textId="4C805B93" w:rsidR="009C66E2" w:rsidRDefault="009C66E2" w:rsidP="00745739">
      <w:pPr>
        <w:jc w:val="both"/>
      </w:pPr>
    </w:p>
    <w:p w14:paraId="7345E9B8" w14:textId="473C853B" w:rsidR="004559DB" w:rsidRDefault="006B1F0C" w:rsidP="00B93093">
      <w:pPr>
        <w:jc w:val="center"/>
      </w:pPr>
      <w:r>
        <w:rPr>
          <w:noProof/>
        </w:rPr>
        <w:drawing>
          <wp:inline distT="0" distB="0" distL="0" distR="0" wp14:anchorId="012EC035" wp14:editId="786BC605">
            <wp:extent cx="5581828" cy="6756400"/>
            <wp:effectExtent l="0" t="0" r="635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09967" cy="6790460"/>
                    </a:xfrm>
                    <a:prstGeom prst="rect">
                      <a:avLst/>
                    </a:prstGeom>
                  </pic:spPr>
                </pic:pic>
              </a:graphicData>
            </a:graphic>
          </wp:inline>
        </w:drawing>
      </w:r>
    </w:p>
    <w:p w14:paraId="773B9D0F" w14:textId="45053D56" w:rsidR="00073B24" w:rsidRDefault="00073B24" w:rsidP="00745739">
      <w:pPr>
        <w:jc w:val="both"/>
      </w:pPr>
    </w:p>
    <w:p w14:paraId="1C373A6E" w14:textId="2591EE75" w:rsidR="00073B24" w:rsidRPr="00F75F1E" w:rsidRDefault="00F75F1E" w:rsidP="00745739">
      <w:pPr>
        <w:pStyle w:val="Heading2"/>
        <w:numPr>
          <w:ilvl w:val="0"/>
          <w:numId w:val="0"/>
        </w:numPr>
        <w:ind w:left="576" w:hanging="576"/>
        <w:rPr>
          <w:lang w:val="en-US"/>
        </w:rPr>
      </w:pPr>
      <w:bookmarkStart w:id="568" w:name="_A11._Codeauszug_–"/>
      <w:bookmarkStart w:id="569" w:name="_Toc71644813"/>
      <w:bookmarkStart w:id="570" w:name="_Toc71893729"/>
      <w:bookmarkStart w:id="571" w:name="_Toc71898033"/>
      <w:bookmarkStart w:id="572" w:name="_Toc71898208"/>
      <w:bookmarkStart w:id="573" w:name="_Toc71898348"/>
      <w:bookmarkStart w:id="574" w:name="_Toc71975423"/>
      <w:bookmarkStart w:id="575" w:name="_Toc71975673"/>
      <w:bookmarkStart w:id="576" w:name="_Toc72226448"/>
      <w:bookmarkEnd w:id="568"/>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569"/>
      <w:bookmarkEnd w:id="570"/>
      <w:bookmarkEnd w:id="571"/>
      <w:bookmarkEnd w:id="572"/>
      <w:bookmarkEnd w:id="573"/>
      <w:bookmarkEnd w:id="574"/>
      <w:bookmarkEnd w:id="575"/>
      <w:bookmarkEnd w:id="576"/>
      <w:proofErr w:type="spellEnd"/>
    </w:p>
    <w:p w14:paraId="1C003AAE" w14:textId="619AC4BB" w:rsidR="00A23179" w:rsidRDefault="00F75F1E" w:rsidP="00B93093">
      <w:pPr>
        <w:jc w:val="center"/>
      </w:pPr>
      <w:r>
        <w:rPr>
          <w:noProof/>
        </w:rPr>
        <w:drawing>
          <wp:inline distT="0" distB="0" distL="0" distR="0" wp14:anchorId="72B7D36B" wp14:editId="441FE318">
            <wp:extent cx="5388572" cy="7575868"/>
            <wp:effectExtent l="25400" t="25400" r="22225" b="1905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16" cstate="print">
                      <a:extLst>
                        <a:ext uri="{28A0092B-C50C-407E-A947-70E740481C1C}">
                          <a14:useLocalDpi xmlns:a14="http://schemas.microsoft.com/office/drawing/2010/main" val="0"/>
                        </a:ext>
                      </a:extLst>
                    </a:blip>
                    <a:srcRect l="4396" t="3294" r="4759" b="3572"/>
                    <a:stretch/>
                  </pic:blipFill>
                  <pic:spPr bwMode="auto">
                    <a:xfrm>
                      <a:off x="0" y="0"/>
                      <a:ext cx="5398999" cy="7590528"/>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745739">
      <w:pPr>
        <w:jc w:val="both"/>
      </w:pPr>
      <w:r>
        <w:br w:type="page"/>
      </w:r>
    </w:p>
    <w:p w14:paraId="7DF50A66" w14:textId="7088E7D2" w:rsidR="00F75F1E" w:rsidRDefault="00A23179" w:rsidP="00745739">
      <w:pPr>
        <w:pStyle w:val="Heading2"/>
        <w:numPr>
          <w:ilvl w:val="0"/>
          <w:numId w:val="0"/>
        </w:numPr>
        <w:ind w:left="576" w:hanging="576"/>
        <w:rPr>
          <w:lang w:val="en-US"/>
        </w:rPr>
      </w:pPr>
      <w:bookmarkStart w:id="577" w:name="_A.12_Codeauszug_–"/>
      <w:bookmarkStart w:id="578" w:name="_Toc71644814"/>
      <w:bookmarkStart w:id="579" w:name="_Toc71893730"/>
      <w:bookmarkStart w:id="580" w:name="_Toc71898034"/>
      <w:bookmarkStart w:id="581" w:name="_Toc71898209"/>
      <w:bookmarkStart w:id="582" w:name="_Toc71898349"/>
      <w:bookmarkStart w:id="583" w:name="_Toc71975424"/>
      <w:bookmarkStart w:id="584" w:name="_Toc71975674"/>
      <w:bookmarkStart w:id="585" w:name="_Toc72226449"/>
      <w:bookmarkEnd w:id="577"/>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578"/>
      <w:bookmarkEnd w:id="579"/>
      <w:bookmarkEnd w:id="580"/>
      <w:bookmarkEnd w:id="581"/>
      <w:bookmarkEnd w:id="582"/>
      <w:bookmarkEnd w:id="583"/>
      <w:bookmarkEnd w:id="584"/>
      <w:bookmarkEnd w:id="585"/>
      <w:proofErr w:type="spellEnd"/>
    </w:p>
    <w:p w14:paraId="63817725" w14:textId="590FEF3B" w:rsidR="00A23179" w:rsidRDefault="00A23179" w:rsidP="00B93093">
      <w:pPr>
        <w:jc w:val="center"/>
        <w:rPr>
          <w:lang w:val="en-US"/>
        </w:rPr>
      </w:pPr>
      <w:r>
        <w:rPr>
          <w:noProof/>
          <w:lang w:val="en-US"/>
        </w:rPr>
        <w:drawing>
          <wp:inline distT="0" distB="0" distL="0" distR="0" wp14:anchorId="656D9452" wp14:editId="0753BFE0">
            <wp:extent cx="5247568" cy="7796794"/>
            <wp:effectExtent l="25400" t="25400" r="23495" b="2667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4274" t="3107" r="5476" b="3445"/>
                    <a:stretch/>
                  </pic:blipFill>
                  <pic:spPr bwMode="auto">
                    <a:xfrm>
                      <a:off x="0" y="0"/>
                      <a:ext cx="5277622" cy="7841448"/>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40894EED" w14:textId="3B20FA66" w:rsidR="00A23179" w:rsidRPr="00A23179" w:rsidRDefault="00A23179" w:rsidP="00745739">
      <w:pPr>
        <w:pStyle w:val="Heading2"/>
        <w:numPr>
          <w:ilvl w:val="0"/>
          <w:numId w:val="0"/>
        </w:numPr>
        <w:ind w:left="576" w:hanging="576"/>
      </w:pPr>
      <w:bookmarkStart w:id="586" w:name="_A.13_Request_-"/>
      <w:bookmarkStart w:id="587" w:name="_Toc71644815"/>
      <w:bookmarkStart w:id="588" w:name="_Toc71893731"/>
      <w:bookmarkStart w:id="589" w:name="_Toc71898035"/>
      <w:bookmarkStart w:id="590" w:name="_Toc71898210"/>
      <w:bookmarkStart w:id="591" w:name="_Toc71898350"/>
      <w:bookmarkStart w:id="592" w:name="_Toc71975425"/>
      <w:bookmarkStart w:id="593" w:name="_Toc71975675"/>
      <w:bookmarkStart w:id="594" w:name="_Toc72226450"/>
      <w:bookmarkEnd w:id="586"/>
      <w:r w:rsidRPr="00A23179">
        <w:lastRenderedPageBreak/>
        <w:t>A.13</w:t>
      </w:r>
      <w:r w:rsidR="005132E4">
        <w:tab/>
      </w:r>
      <w:r w:rsidRPr="00A23179">
        <w:t>Request - Klassendiagram</w:t>
      </w:r>
      <w:r>
        <w:t>m</w:t>
      </w:r>
      <w:bookmarkEnd w:id="587"/>
      <w:bookmarkEnd w:id="588"/>
      <w:bookmarkEnd w:id="589"/>
      <w:bookmarkEnd w:id="590"/>
      <w:bookmarkEnd w:id="591"/>
      <w:bookmarkEnd w:id="592"/>
      <w:bookmarkEnd w:id="593"/>
      <w:bookmarkEnd w:id="594"/>
    </w:p>
    <w:p w14:paraId="5842783D" w14:textId="63E4ACA8" w:rsidR="00A23179" w:rsidRDefault="00493A97" w:rsidP="00745739">
      <w:pPr>
        <w:jc w:val="both"/>
      </w:pPr>
      <w:r>
        <w:rPr>
          <w:noProof/>
        </w:rPr>
        <mc:AlternateContent>
          <mc:Choice Requires="wps">
            <w:drawing>
              <wp:anchor distT="0" distB="0" distL="114300" distR="114300" simplePos="0" relativeHeight="251675648" behindDoc="0" locked="0" layoutInCell="1" allowOverlap="1" wp14:anchorId="56C088A4" wp14:editId="4001591A">
                <wp:simplePos x="0" y="0"/>
                <wp:positionH relativeFrom="column">
                  <wp:posOffset>-188595</wp:posOffset>
                </wp:positionH>
                <wp:positionV relativeFrom="paragraph">
                  <wp:posOffset>6219644</wp:posOffset>
                </wp:positionV>
                <wp:extent cx="979714" cy="297542"/>
                <wp:effectExtent l="0" t="0" r="0" b="0"/>
                <wp:wrapNone/>
                <wp:docPr id="99" name="Rectangle 99"/>
                <wp:cNvGraphicFramePr/>
                <a:graphic xmlns:a="http://schemas.openxmlformats.org/drawingml/2006/main">
                  <a:graphicData uri="http://schemas.microsoft.com/office/word/2010/wordprocessingShape">
                    <wps:wsp>
                      <wps:cNvSpPr/>
                      <wps:spPr>
                        <a:xfrm>
                          <a:off x="0" y="0"/>
                          <a:ext cx="979714" cy="297542"/>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909DD" id="Rectangle 99" o:spid="_x0000_s1026" style="position:absolute;margin-left:-14.85pt;margin-top:489.75pt;width:77.15pt;height:23.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" fillcolor="white [3212]" stroked="f" strokeweight="2pt"/>
            </w:pict>
          </mc:Fallback>
        </mc:AlternateContent>
      </w:r>
      <w:r>
        <w:rPr>
          <w:noProof/>
        </w:rPr>
        <w:drawing>
          <wp:inline distT="0" distB="0" distL="0" distR="0" wp14:anchorId="0995375A" wp14:editId="16FFFC55">
            <wp:extent cx="5979885" cy="6408057"/>
            <wp:effectExtent l="0" t="0" r="1905" b="571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1178" t="777" r="1700" b="1209"/>
                    <a:stretch/>
                  </pic:blipFill>
                  <pic:spPr bwMode="auto">
                    <a:xfrm>
                      <a:off x="0" y="0"/>
                      <a:ext cx="5985152" cy="6413701"/>
                    </a:xfrm>
                    <a:prstGeom prst="rect">
                      <a:avLst/>
                    </a:prstGeom>
                    <a:ln>
                      <a:noFill/>
                    </a:ln>
                    <a:extLst>
                      <a:ext uri="{53640926-AAD7-44D8-BBD7-CCE9431645EC}">
                        <a14:shadowObscured xmlns:a14="http://schemas.microsoft.com/office/drawing/2010/main"/>
                      </a:ext>
                    </a:extLst>
                  </pic:spPr>
                </pic:pic>
              </a:graphicData>
            </a:graphic>
          </wp:inline>
        </w:drawing>
      </w:r>
      <w:r w:rsidR="00A23179">
        <w:rPr>
          <w:noProof/>
        </w:rPr>
        <mc:AlternateContent>
          <mc:Choice Requires="wps">
            <w:drawing>
              <wp:anchor distT="0" distB="0" distL="114300" distR="114300" simplePos="0" relativeHeight="251669504" behindDoc="0" locked="0" layoutInCell="1" allowOverlap="1" wp14:anchorId="2ACB8A0F" wp14:editId="00A1955E">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295B3"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p>
    <w:p w14:paraId="2B208FED" w14:textId="1B3E3BBC" w:rsidR="00F9793B" w:rsidRDefault="00F9793B" w:rsidP="00745739">
      <w:pPr>
        <w:jc w:val="both"/>
      </w:pPr>
      <w:r>
        <w:br w:type="page"/>
      </w:r>
    </w:p>
    <w:p w14:paraId="3D865D76" w14:textId="6752E36E" w:rsidR="00F9793B" w:rsidRDefault="00F9793B" w:rsidP="00745739">
      <w:pPr>
        <w:pStyle w:val="Heading2"/>
        <w:numPr>
          <w:ilvl w:val="0"/>
          <w:numId w:val="0"/>
        </w:numPr>
        <w:ind w:left="576" w:hanging="576"/>
      </w:pPr>
      <w:bookmarkStart w:id="595" w:name="_A.14_Composer_Spezifikation"/>
      <w:bookmarkStart w:id="596" w:name="_Toc71644816"/>
      <w:bookmarkStart w:id="597" w:name="_Toc71893732"/>
      <w:bookmarkStart w:id="598" w:name="_Toc71898036"/>
      <w:bookmarkStart w:id="599" w:name="_Toc71898211"/>
      <w:bookmarkStart w:id="600" w:name="_Toc71898351"/>
      <w:bookmarkStart w:id="601" w:name="_Toc71975426"/>
      <w:bookmarkStart w:id="602" w:name="_Toc71975676"/>
      <w:bookmarkStart w:id="603" w:name="_Toc72226451"/>
      <w:bookmarkEnd w:id="595"/>
      <w:r>
        <w:lastRenderedPageBreak/>
        <w:t>A.14</w:t>
      </w:r>
      <w:r>
        <w:tab/>
        <w:t>Composer Spezifikation – Codeauszug</w:t>
      </w:r>
      <w:bookmarkEnd w:id="596"/>
      <w:bookmarkEnd w:id="597"/>
      <w:bookmarkEnd w:id="598"/>
      <w:bookmarkEnd w:id="599"/>
      <w:bookmarkEnd w:id="600"/>
      <w:bookmarkEnd w:id="601"/>
      <w:bookmarkEnd w:id="602"/>
      <w:bookmarkEnd w:id="603"/>
    </w:p>
    <w:p w14:paraId="5ACA3453" w14:textId="77777777" w:rsidR="00B92FBA" w:rsidRPr="00B92FBA" w:rsidRDefault="00B92FBA" w:rsidP="00745739">
      <w:pPr>
        <w:jc w:val="both"/>
        <w:rPr>
          <w:sz w:val="2"/>
          <w:szCs w:val="2"/>
        </w:rPr>
      </w:pPr>
    </w:p>
    <w:p w14:paraId="4E663853" w14:textId="703F9709" w:rsidR="00F9793B" w:rsidRDefault="005C3274" w:rsidP="00B93093">
      <w:pPr>
        <w:jc w:val="center"/>
      </w:pPr>
      <w:r>
        <w:rPr>
          <w:noProof/>
          <w:color w:val="C00000"/>
        </w:rPr>
        <mc:AlternateContent>
          <mc:Choice Requires="wps">
            <w:drawing>
              <wp:anchor distT="0" distB="0" distL="114300" distR="114300" simplePos="0" relativeHeight="251671552" behindDoc="0" locked="0" layoutInCell="1" allowOverlap="1" wp14:anchorId="7E587F13" wp14:editId="71154FE8">
                <wp:simplePos x="0" y="0"/>
                <wp:positionH relativeFrom="column">
                  <wp:posOffset>3003436</wp:posOffset>
                </wp:positionH>
                <wp:positionV relativeFrom="paragraph">
                  <wp:posOffset>1668730</wp:posOffset>
                </wp:positionV>
                <wp:extent cx="1050714" cy="440266"/>
                <wp:effectExtent l="406400" t="0" r="16510" b="80645"/>
                <wp:wrapNone/>
                <wp:docPr id="37" name="Line Callout 1 37"/>
                <wp:cNvGraphicFramePr/>
                <a:graphic xmlns:a="http://schemas.openxmlformats.org/drawingml/2006/main">
                  <a:graphicData uri="http://schemas.microsoft.com/office/word/2010/wordprocessingShape">
                    <wps:wsp>
                      <wps:cNvSpPr/>
                      <wps:spPr>
                        <a:xfrm>
                          <a:off x="0" y="0"/>
                          <a:ext cx="1050714" cy="440266"/>
                        </a:xfrm>
                        <a:prstGeom prst="borderCallout1">
                          <a:avLst/>
                        </a:prstGeom>
                        <a:solidFill>
                          <a:srgbClr val="FAFAFA"/>
                        </a:solidFill>
                        <a:ln w="12700">
                          <a:solidFill>
                            <a:schemeClr val="bg1">
                              <a:lumMod val="75000"/>
                            </a:schemeClr>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26" type="#_x0000_t47" style="position:absolute;left:0;text-align:left;margin-left:236.5pt;margin-top:131.4pt;width:82.75pt;height:3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" fillcolor="#fafafa" strokecolor="#bfbfbf [2412]" strokeweight="1pt">
                <v:textbo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v:textbox>
                <o:callout v:ext="edit" minusy="t"/>
              </v:shape>
            </w:pict>
          </mc:Fallback>
        </mc:AlternateContent>
      </w:r>
      <w:r w:rsidR="00B93093" w:rsidRPr="00B2731E">
        <w:rPr>
          <w:noProof/>
          <w:color w:val="C00000"/>
        </w:rPr>
        <mc:AlternateContent>
          <mc:Choice Requires="wps">
            <w:drawing>
              <wp:anchor distT="0" distB="0" distL="114300" distR="114300" simplePos="0" relativeHeight="251670528" behindDoc="0" locked="0" layoutInCell="1" allowOverlap="1" wp14:anchorId="1F69BCD9" wp14:editId="5FE97ED2">
                <wp:simplePos x="0" y="0"/>
                <wp:positionH relativeFrom="column">
                  <wp:posOffset>566866</wp:posOffset>
                </wp:positionH>
                <wp:positionV relativeFrom="paragraph">
                  <wp:posOffset>1871949</wp:posOffset>
                </wp:positionV>
                <wp:extent cx="2743200" cy="1639146"/>
                <wp:effectExtent l="0" t="0" r="12700" b="12065"/>
                <wp:wrapNone/>
                <wp:docPr id="36" name="Rectangle 36"/>
                <wp:cNvGraphicFramePr/>
                <a:graphic xmlns:a="http://schemas.openxmlformats.org/drawingml/2006/main">
                  <a:graphicData uri="http://schemas.microsoft.com/office/word/2010/wordprocessingShape">
                    <wps:wsp>
                      <wps:cNvSpPr/>
                      <wps:spPr>
                        <a:xfrm>
                          <a:off x="0" y="0"/>
                          <a:ext cx="2743200" cy="1639146"/>
                        </a:xfrm>
                        <a:prstGeom prst="rect">
                          <a:avLst/>
                        </a:prstGeom>
                        <a:no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69AC63" id="Rectangle 36" o:spid="_x0000_s1026" style="position:absolute;margin-left:44.65pt;margin-top:147.4pt;width:3in;height:12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" filled="f" strokecolor="#bfbfbf [2412]" strokeweight="1pt"/>
            </w:pict>
          </mc:Fallback>
        </mc:AlternateContent>
      </w:r>
      <w:r w:rsidR="00B2731E">
        <w:rPr>
          <w:noProof/>
        </w:rPr>
        <w:drawing>
          <wp:inline distT="0" distB="0" distL="0" distR="0" wp14:anchorId="18E2A7E1" wp14:editId="6D017225">
            <wp:extent cx="5678283" cy="7666747"/>
            <wp:effectExtent l="25400" t="25400" r="24130" b="29845"/>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19" cstate="print">
                      <a:extLst>
                        <a:ext uri="{28A0092B-C50C-407E-A947-70E740481C1C}">
                          <a14:useLocalDpi xmlns:a14="http://schemas.microsoft.com/office/drawing/2010/main" val="0"/>
                        </a:ext>
                      </a:extLst>
                    </a:blip>
                    <a:srcRect l="4953" t="2402" r="5392" b="33024"/>
                    <a:stretch/>
                  </pic:blipFill>
                  <pic:spPr bwMode="auto">
                    <a:xfrm>
                      <a:off x="0" y="0"/>
                      <a:ext cx="5732238" cy="7739597"/>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0C9E1AFF" w14:textId="47B7D292" w:rsidR="00F9793B" w:rsidRDefault="00F9793B" w:rsidP="00745739">
      <w:pPr>
        <w:pStyle w:val="Heading2"/>
        <w:numPr>
          <w:ilvl w:val="0"/>
          <w:numId w:val="0"/>
        </w:numPr>
        <w:ind w:left="576" w:hanging="576"/>
      </w:pPr>
      <w:bookmarkStart w:id="604" w:name="_A.15_Composer_Specifikation"/>
      <w:bookmarkStart w:id="605" w:name="_Toc71644817"/>
      <w:bookmarkStart w:id="606" w:name="_Toc71893733"/>
      <w:bookmarkStart w:id="607" w:name="_Toc71898037"/>
      <w:bookmarkStart w:id="608" w:name="_Toc71898212"/>
      <w:bookmarkStart w:id="609" w:name="_Toc71898352"/>
      <w:bookmarkStart w:id="610" w:name="_Toc71975427"/>
      <w:bookmarkStart w:id="611" w:name="_Toc71975677"/>
      <w:bookmarkStart w:id="612" w:name="_Toc72226452"/>
      <w:bookmarkEnd w:id="604"/>
      <w:r>
        <w:lastRenderedPageBreak/>
        <w:t>A.15</w:t>
      </w:r>
      <w:r w:rsidR="005132E4">
        <w:tab/>
      </w:r>
      <w:r>
        <w:t xml:space="preserve">Composer </w:t>
      </w:r>
      <w:r w:rsidR="00A967E8">
        <w:t xml:space="preserve">Spezifikation </w:t>
      </w:r>
      <w:r w:rsidR="00B92FBA">
        <w:t>– Erklärung</w:t>
      </w:r>
      <w:bookmarkEnd w:id="605"/>
      <w:bookmarkEnd w:id="606"/>
      <w:bookmarkEnd w:id="607"/>
      <w:bookmarkEnd w:id="608"/>
      <w:bookmarkEnd w:id="609"/>
      <w:bookmarkEnd w:id="610"/>
      <w:bookmarkEnd w:id="611"/>
      <w:bookmarkEnd w:id="612"/>
    </w:p>
    <w:p w14:paraId="549EB121" w14:textId="23845D7C" w:rsidR="00B92FBA" w:rsidRPr="00B92FBA" w:rsidRDefault="00B92FBA" w:rsidP="00745739">
      <w:pPr>
        <w:jc w:val="both"/>
      </w:pPr>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hyperlink w:anchor="_Glossar" w:history="1">
        <w:proofErr w:type="spellStart"/>
        <w:r w:rsidRPr="00A967E8">
          <w:rPr>
            <w:rStyle w:val="Hyperlink"/>
            <w:i/>
            <w:iCs/>
          </w:rPr>
          <w:t>packagist</w:t>
        </w:r>
        <w:proofErr w:type="spellEnd"/>
      </w:hyperlink>
      <w:r>
        <w:t xml:space="preserve"> </w:t>
      </w:r>
      <w:proofErr w:type="spellStart"/>
      <w:r>
        <w:t>Packete</w:t>
      </w:r>
      <w:proofErr w:type="spellEnd"/>
      <w:r>
        <w:t xml:space="preserve"> </w:t>
      </w:r>
      <w:r w:rsidR="00A967E8">
        <w:t>vorgestellt.</w:t>
      </w:r>
    </w:p>
    <w:tbl>
      <w:tblPr>
        <w:tblStyle w:val="PlainTable4"/>
        <w:tblW w:w="0" w:type="auto"/>
        <w:tblLook w:val="04A0" w:firstRow="1" w:lastRow="0" w:firstColumn="1" w:lastColumn="0" w:noHBand="0" w:noVBand="1"/>
      </w:tblPr>
      <w:tblGrid>
        <w:gridCol w:w="2817"/>
        <w:gridCol w:w="4207"/>
        <w:gridCol w:w="827"/>
        <w:gridCol w:w="1221"/>
      </w:tblGrid>
      <w:tr w:rsidR="00B93093" w:rsidRPr="00B93093" w14:paraId="731D5CDB" w14:textId="1171BD5E"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9A143E"/>
          </w:tcPr>
          <w:p w14:paraId="4493B14A" w14:textId="712E953A" w:rsidR="00893B2E" w:rsidRPr="00B93093" w:rsidRDefault="00893B2E" w:rsidP="00745739">
            <w:pPr>
              <w:spacing w:line="276" w:lineRule="auto"/>
              <w:jc w:val="both"/>
              <w:rPr>
                <w:color w:val="FFFFFF" w:themeColor="background1"/>
              </w:rPr>
            </w:pPr>
            <w:r w:rsidRPr="00B93093">
              <w:rPr>
                <w:color w:val="FFFFFF" w:themeColor="background1"/>
              </w:rPr>
              <w:t>Package Name</w:t>
            </w:r>
          </w:p>
        </w:tc>
        <w:tc>
          <w:tcPr>
            <w:tcW w:w="4253" w:type="dxa"/>
            <w:shd w:val="clear" w:color="auto" w:fill="9A143E"/>
          </w:tcPr>
          <w:p w14:paraId="71054B0E" w14:textId="7525112F"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Erklärung</w:t>
            </w:r>
          </w:p>
        </w:tc>
        <w:tc>
          <w:tcPr>
            <w:tcW w:w="829" w:type="dxa"/>
            <w:shd w:val="clear" w:color="auto" w:fill="9A143E"/>
          </w:tcPr>
          <w:p w14:paraId="2FD24C12" w14:textId="6236D580"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Basis:</w:t>
            </w:r>
          </w:p>
        </w:tc>
        <w:tc>
          <w:tcPr>
            <w:tcW w:w="1150" w:type="dxa"/>
            <w:shd w:val="clear" w:color="auto" w:fill="9A143E"/>
          </w:tcPr>
          <w:p w14:paraId="537A66DC" w14:textId="13B9911F" w:rsidR="00893B2E" w:rsidRPr="00B93093" w:rsidRDefault="00B2731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Erweitert</w:t>
            </w:r>
            <w:r w:rsidRPr="00B93093">
              <w:rPr>
                <w:rStyle w:val="FootnoteReference"/>
                <w:color w:val="FFFFFF" w:themeColor="background1"/>
              </w:rPr>
              <w:footnoteReference w:id="13"/>
            </w:r>
            <w:r w:rsidR="00893B2E" w:rsidRPr="00B93093">
              <w:rPr>
                <w:color w:val="FFFFFF" w:themeColor="background1"/>
              </w:rPr>
              <w:t>:</w:t>
            </w:r>
          </w:p>
        </w:tc>
      </w:tr>
      <w:tr w:rsidR="00B2731E" w14:paraId="08E9C14A" w14:textId="19C8EA1B"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tcPr>
          <w:p w14:paraId="3FBA6ECF" w14:textId="795F2228" w:rsid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4BC9BBA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B93093">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tcPr>
          <w:p w14:paraId="3AF0FAD7" w14:textId="495F615F"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tcPr>
          <w:p w14:paraId="1EC62E65"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tcPr>
          <w:p w14:paraId="614F8769" w14:textId="6B27579F"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6150619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ermöglicht.</w:t>
            </w:r>
          </w:p>
        </w:tc>
        <w:tc>
          <w:tcPr>
            <w:tcW w:w="829" w:type="dxa"/>
          </w:tcPr>
          <w:p w14:paraId="20690F90" w14:textId="01A5AB31"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986C8CC"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tcPr>
          <w:p w14:paraId="3848D5D8" w14:textId="0CCEE65B"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5D40800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REPL</w:t>
              </w:r>
            </w:hyperlink>
            <w:r>
              <w:t xml:space="preserve"> für das </w:t>
            </w:r>
            <w:proofErr w:type="spellStart"/>
            <w:r w:rsidRPr="00A967E8">
              <w:t>Laravel</w:t>
            </w:r>
            <w:proofErr w:type="spellEnd"/>
            <w:r>
              <w:t>-Framework.</w:t>
            </w:r>
          </w:p>
        </w:tc>
        <w:tc>
          <w:tcPr>
            <w:tcW w:w="829" w:type="dxa"/>
          </w:tcPr>
          <w:p w14:paraId="58CE4443" w14:textId="0F2F46AC"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C1DA37D"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tcPr>
          <w:p w14:paraId="48EC94FB"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71C3BD9" w14:textId="1D98F760" w:rsidR="00893B2E" w:rsidRPr="00893B2E" w:rsidRDefault="00B2731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tcPr>
          <w:p w14:paraId="33ACD2FA"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tcPr>
          <w:p w14:paraId="08267FD7" w14:textId="285B7648"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tcPr>
          <w:p w14:paraId="4DF4954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B10165E" w14:textId="1B520203" w:rsidR="00893B2E" w:rsidRPr="00893B2E" w:rsidRDefault="00B2731E" w:rsidP="00B93093">
            <w:pPr>
              <w:keepNext/>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1C1EC08D" w:rsidR="005132E4" w:rsidRPr="00B93093" w:rsidRDefault="00B93093" w:rsidP="00B93093">
      <w:pPr>
        <w:pStyle w:val="Caption"/>
        <w:jc w:val="center"/>
        <w:rPr>
          <w:color w:val="595959" w:themeColor="text1" w:themeTint="A6"/>
        </w:rPr>
      </w:pPr>
      <w:bookmarkStart w:id="613" w:name="_Toc71913665"/>
      <w:bookmarkStart w:id="614" w:name="_Toc71913784"/>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VI</w:t>
      </w:r>
      <w:r w:rsidRPr="00B93093">
        <w:rPr>
          <w:color w:val="595959" w:themeColor="text1" w:themeTint="A6"/>
        </w:rPr>
        <w:fldChar w:fldCharType="end"/>
      </w:r>
      <w:r w:rsidRPr="00B93093">
        <w:rPr>
          <w:color w:val="595959" w:themeColor="text1" w:themeTint="A6"/>
        </w:rPr>
        <w:t xml:space="preserve"> - Composer Spezifikation im Vergleich: Basis - Erweitert</w:t>
      </w:r>
      <w:bookmarkEnd w:id="613"/>
      <w:bookmarkEnd w:id="614"/>
    </w:p>
    <w:p w14:paraId="681FF4FB" w14:textId="77777777" w:rsidR="005132E4" w:rsidRDefault="005132E4" w:rsidP="00745739">
      <w:pPr>
        <w:jc w:val="both"/>
      </w:pPr>
      <w:r>
        <w:br w:type="page"/>
      </w:r>
    </w:p>
    <w:p w14:paraId="712215AD" w14:textId="31121266" w:rsidR="00B92FBA" w:rsidRDefault="005132E4" w:rsidP="00745739">
      <w:pPr>
        <w:pStyle w:val="Heading2"/>
        <w:numPr>
          <w:ilvl w:val="0"/>
          <w:numId w:val="0"/>
        </w:numPr>
        <w:ind w:left="576" w:hanging="576"/>
      </w:pPr>
      <w:bookmarkStart w:id="615" w:name="_A.16_Routen_–"/>
      <w:bookmarkStart w:id="616" w:name="_Toc71644818"/>
      <w:bookmarkStart w:id="617" w:name="_Toc71893734"/>
      <w:bookmarkStart w:id="618" w:name="_Toc71898038"/>
      <w:bookmarkStart w:id="619" w:name="_Toc71898213"/>
      <w:bookmarkStart w:id="620" w:name="_Toc71898353"/>
      <w:bookmarkStart w:id="621" w:name="_Toc71975428"/>
      <w:bookmarkStart w:id="622" w:name="_Toc71975678"/>
      <w:bookmarkStart w:id="623" w:name="_Toc72226453"/>
      <w:bookmarkEnd w:id="615"/>
      <w:r>
        <w:lastRenderedPageBreak/>
        <w:t>A.16</w:t>
      </w:r>
      <w:r>
        <w:tab/>
        <w:t>Routen – Codeauszug</w:t>
      </w:r>
      <w:bookmarkEnd w:id="616"/>
      <w:bookmarkEnd w:id="617"/>
      <w:bookmarkEnd w:id="618"/>
      <w:bookmarkEnd w:id="619"/>
      <w:bookmarkEnd w:id="620"/>
      <w:bookmarkEnd w:id="621"/>
      <w:bookmarkEnd w:id="622"/>
      <w:bookmarkEnd w:id="623"/>
      <w:r>
        <w:t xml:space="preserve"> </w:t>
      </w:r>
    </w:p>
    <w:p w14:paraId="56DA3EDA" w14:textId="20D4CEEA" w:rsidR="00E551CE" w:rsidRDefault="00E551CE" w:rsidP="00745739">
      <w:pPr>
        <w:jc w:val="both"/>
      </w:pPr>
      <w:r>
        <w:rPr>
          <w:noProof/>
        </w:rPr>
        <w:drawing>
          <wp:inline distT="0" distB="0" distL="0" distR="0" wp14:anchorId="4A666C10" wp14:editId="1169B07C">
            <wp:extent cx="7374719" cy="3994934"/>
            <wp:effectExtent l="26035" t="24765" r="30480" b="3048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20" cstate="print">
                      <a:extLst>
                        <a:ext uri="{28A0092B-C50C-407E-A947-70E740481C1C}">
                          <a14:useLocalDpi xmlns:a14="http://schemas.microsoft.com/office/drawing/2010/main" val="0"/>
                        </a:ext>
                      </a:extLst>
                    </a:blip>
                    <a:srcRect l="2781" t="5098" r="2899" b="4940"/>
                    <a:stretch/>
                  </pic:blipFill>
                  <pic:spPr bwMode="auto">
                    <a:xfrm rot="16200000">
                      <a:off x="0" y="0"/>
                      <a:ext cx="7454893" cy="4038365"/>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3C3B2D">
        <w:rPr>
          <w:rStyle w:val="FootnoteReference"/>
        </w:rPr>
        <w:footnoteReference w:id="14"/>
      </w:r>
    </w:p>
    <w:p w14:paraId="06C9592A" w14:textId="236E4519" w:rsidR="00097806" w:rsidRDefault="00C01785" w:rsidP="00745739">
      <w:pPr>
        <w:pStyle w:val="Heading2"/>
        <w:numPr>
          <w:ilvl w:val="0"/>
          <w:numId w:val="0"/>
        </w:numPr>
        <w:ind w:left="576" w:hanging="576"/>
      </w:pPr>
      <w:bookmarkStart w:id="624" w:name="_A.17_Blade_–"/>
      <w:bookmarkStart w:id="625" w:name="_Toc71644819"/>
      <w:bookmarkStart w:id="626" w:name="_Toc71893735"/>
      <w:bookmarkStart w:id="627" w:name="_Toc71898039"/>
      <w:bookmarkStart w:id="628" w:name="_Toc71898214"/>
      <w:bookmarkStart w:id="629" w:name="_Toc71898354"/>
      <w:bookmarkStart w:id="630" w:name="_Toc71975429"/>
      <w:bookmarkStart w:id="631" w:name="_Toc71975679"/>
      <w:bookmarkStart w:id="632" w:name="_Toc72226454"/>
      <w:bookmarkEnd w:id="624"/>
      <w:r>
        <w:lastRenderedPageBreak/>
        <w:t>A.17</w:t>
      </w:r>
      <w:r>
        <w:tab/>
      </w:r>
      <w:r w:rsidR="00097806">
        <w:t>Blade – Codeauszug</w:t>
      </w:r>
      <w:bookmarkEnd w:id="625"/>
      <w:bookmarkEnd w:id="626"/>
      <w:bookmarkEnd w:id="627"/>
      <w:bookmarkEnd w:id="628"/>
      <w:bookmarkEnd w:id="629"/>
      <w:bookmarkEnd w:id="630"/>
      <w:bookmarkEnd w:id="631"/>
      <w:bookmarkEnd w:id="632"/>
    </w:p>
    <w:p w14:paraId="41E4A660" w14:textId="6C9B50E1" w:rsidR="00097806" w:rsidRPr="00097806" w:rsidRDefault="00097806" w:rsidP="00745739">
      <w:pPr>
        <w:jc w:val="both"/>
        <w:rPr>
          <w:szCs w:val="21"/>
        </w:rPr>
      </w:pPr>
      <w:r>
        <w:t xml:space="preserve">Mit </w:t>
      </w:r>
      <w:r w:rsidRPr="00E551CE">
        <w:rPr>
          <w:rFonts w:ascii="Consolas" w:hAnsi="Consolas" w:cs="Consolas"/>
          <w:color w:val="9A1641"/>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 xml:space="preserve">.) in das Template eingebunden. </w:t>
      </w:r>
      <w:r w:rsidRPr="00E551CE">
        <w:rPr>
          <w:rFonts w:ascii="Consolas" w:hAnsi="Consolas" w:cs="Consolas"/>
          <w:color w:val="9A1641"/>
          <w:sz w:val="18"/>
          <w:szCs w:val="20"/>
        </w:rPr>
        <w:t>@section(‘content‘)</w:t>
      </w:r>
      <w:r w:rsidRPr="00E551CE">
        <w:rPr>
          <w:rFonts w:ascii="Fira Mono for Powerline" w:hAnsi="Fira Mono for Powerline"/>
          <w:color w:val="9A1641"/>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DD81FCC" w:rsidR="00097806" w:rsidRDefault="00097806" w:rsidP="00745739">
      <w:pPr>
        <w:jc w:val="both"/>
      </w:pPr>
      <w:r>
        <w:rPr>
          <w:noProof/>
        </w:rPr>
        <w:drawing>
          <wp:inline distT="0" distB="0" distL="0" distR="0" wp14:anchorId="01D52746" wp14:editId="02D64E5E">
            <wp:extent cx="5765255" cy="3942738"/>
            <wp:effectExtent l="25400" t="25400" r="26035" b="1968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21" cstate="print">
                      <a:extLst>
                        <a:ext uri="{28A0092B-C50C-407E-A947-70E740481C1C}">
                          <a14:useLocalDpi xmlns:a14="http://schemas.microsoft.com/office/drawing/2010/main" val="0"/>
                        </a:ext>
                      </a:extLst>
                    </a:blip>
                    <a:srcRect l="3939" t="6005" r="4060" b="5857"/>
                    <a:stretch/>
                  </pic:blipFill>
                  <pic:spPr bwMode="auto">
                    <a:xfrm>
                      <a:off x="0" y="0"/>
                      <a:ext cx="5945376" cy="4065919"/>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745739">
      <w:pPr>
        <w:jc w:val="both"/>
      </w:pPr>
      <w:r>
        <w:br w:type="page"/>
      </w:r>
    </w:p>
    <w:p w14:paraId="44C65A80" w14:textId="57C05742" w:rsidR="00C03817" w:rsidRDefault="00C03817" w:rsidP="00745739">
      <w:pPr>
        <w:pStyle w:val="Heading2"/>
        <w:numPr>
          <w:ilvl w:val="0"/>
          <w:numId w:val="0"/>
        </w:numPr>
        <w:ind w:left="576" w:hanging="576"/>
      </w:pPr>
      <w:bookmarkStart w:id="633" w:name="_A.18_Screenshots_der"/>
      <w:bookmarkStart w:id="634" w:name="_Toc71644820"/>
      <w:bookmarkStart w:id="635" w:name="_Toc71893736"/>
      <w:bookmarkStart w:id="636" w:name="_Toc71898040"/>
      <w:bookmarkStart w:id="637" w:name="_Toc71898215"/>
      <w:bookmarkStart w:id="638" w:name="_Toc71898355"/>
      <w:bookmarkStart w:id="639" w:name="_Toc71975430"/>
      <w:bookmarkStart w:id="640" w:name="_Toc71975680"/>
      <w:bookmarkStart w:id="641" w:name="_Toc72226455"/>
      <w:bookmarkEnd w:id="633"/>
      <w:r>
        <w:lastRenderedPageBreak/>
        <w:t>A.18</w:t>
      </w:r>
      <w:r w:rsidR="00852129">
        <w:tab/>
      </w:r>
      <w:r>
        <w:t>Screenshots der Applikation</w:t>
      </w:r>
      <w:bookmarkEnd w:id="634"/>
      <w:bookmarkEnd w:id="635"/>
      <w:bookmarkEnd w:id="636"/>
      <w:bookmarkEnd w:id="637"/>
      <w:bookmarkEnd w:id="638"/>
      <w:bookmarkEnd w:id="639"/>
      <w:bookmarkEnd w:id="640"/>
      <w:bookmarkEnd w:id="641"/>
    </w:p>
    <w:p w14:paraId="12208A05" w14:textId="786F3146" w:rsidR="00BC1FA1" w:rsidRDefault="00BC1FA1" w:rsidP="00745739">
      <w:pPr>
        <w:jc w:val="both"/>
      </w:pPr>
      <w:r>
        <w:t>(Alle Screenshots sind nach der Implementierungsphase entstanden.)</w:t>
      </w:r>
    </w:p>
    <w:p w14:paraId="5CC25379" w14:textId="72ED511F" w:rsidR="00EA370C" w:rsidRPr="00BC1FA1" w:rsidRDefault="00007081" w:rsidP="00745739">
      <w:pPr>
        <w:pStyle w:val="Heading3"/>
        <w:numPr>
          <w:ilvl w:val="0"/>
          <w:numId w:val="0"/>
        </w:numPr>
        <w:ind w:left="720" w:hanging="720"/>
      </w:pPr>
      <w:bookmarkStart w:id="642" w:name="_Toc71644821"/>
      <w:bookmarkStart w:id="643" w:name="_Toc71893737"/>
      <w:bookmarkStart w:id="644" w:name="_Toc71898041"/>
      <w:bookmarkStart w:id="645" w:name="_Toc71898216"/>
      <w:bookmarkStart w:id="646" w:name="_Toc71898356"/>
      <w:bookmarkStart w:id="647" w:name="_Toc71975431"/>
      <w:bookmarkStart w:id="648" w:name="_Toc71975681"/>
      <w:bookmarkStart w:id="649" w:name="_Toc72226456"/>
      <w:proofErr w:type="gramStart"/>
      <w:r>
        <w:t>A.18.1</w:t>
      </w:r>
      <w:r w:rsidR="00423FD2">
        <w:t xml:space="preserve">  </w:t>
      </w:r>
      <w:r w:rsidR="00EA370C">
        <w:t>Login</w:t>
      </w:r>
      <w:proofErr w:type="gramEnd"/>
      <w:r w:rsidR="00EA370C">
        <w:t>-Maske</w:t>
      </w:r>
      <w:bookmarkEnd w:id="642"/>
      <w:bookmarkEnd w:id="643"/>
      <w:bookmarkEnd w:id="644"/>
      <w:bookmarkEnd w:id="645"/>
      <w:bookmarkEnd w:id="646"/>
      <w:bookmarkEnd w:id="647"/>
      <w:bookmarkEnd w:id="648"/>
      <w:bookmarkEnd w:id="649"/>
    </w:p>
    <w:p w14:paraId="363800F1" w14:textId="75912E2B" w:rsidR="00BC1FA1" w:rsidRDefault="00BC1FA1" w:rsidP="00745739">
      <w:pPr>
        <w:jc w:val="both"/>
        <w:rPr>
          <w:i/>
          <w:iCs/>
          <w:color w:val="A6A6A6" w:themeColor="background1" w:themeShade="A6"/>
          <w:sz w:val="16"/>
          <w:szCs w:val="18"/>
        </w:rPr>
      </w:pPr>
      <w:r>
        <w:rPr>
          <w:noProof/>
        </w:rPr>
        <w:drawing>
          <wp:inline distT="0" distB="0" distL="0" distR="0" wp14:anchorId="06302E7F" wp14:editId="4FE506AE">
            <wp:extent cx="5447461" cy="2776572"/>
            <wp:effectExtent l="25400" t="25400" r="26670" b="304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22">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648732A5" w:rsidR="00EA370C" w:rsidRDefault="00007081" w:rsidP="00745739">
      <w:pPr>
        <w:pStyle w:val="Heading3"/>
        <w:numPr>
          <w:ilvl w:val="0"/>
          <w:numId w:val="0"/>
        </w:numPr>
        <w:ind w:left="720" w:hanging="720"/>
      </w:pPr>
      <w:bookmarkStart w:id="650" w:name="_Toc71644822"/>
      <w:bookmarkStart w:id="651" w:name="_Toc71893738"/>
      <w:bookmarkStart w:id="652" w:name="_Toc71898042"/>
      <w:bookmarkStart w:id="653" w:name="_Toc71898217"/>
      <w:bookmarkStart w:id="654" w:name="_Toc71898357"/>
      <w:bookmarkStart w:id="655" w:name="_Toc71975432"/>
      <w:bookmarkStart w:id="656" w:name="_Toc71975682"/>
      <w:bookmarkStart w:id="657" w:name="_Toc72226457"/>
      <w:proofErr w:type="gramStart"/>
      <w:r>
        <w:t>A.18.2</w:t>
      </w:r>
      <w:r w:rsidR="00423FD2">
        <w:t xml:space="preserve">  </w:t>
      </w:r>
      <w:r w:rsidR="00EA370C">
        <w:t>Dashboard</w:t>
      </w:r>
      <w:bookmarkEnd w:id="650"/>
      <w:bookmarkEnd w:id="651"/>
      <w:bookmarkEnd w:id="652"/>
      <w:bookmarkEnd w:id="653"/>
      <w:bookmarkEnd w:id="654"/>
      <w:bookmarkEnd w:id="655"/>
      <w:bookmarkEnd w:id="656"/>
      <w:bookmarkEnd w:id="657"/>
      <w:proofErr w:type="gramEnd"/>
    </w:p>
    <w:p w14:paraId="5A20F70F" w14:textId="5DA51F48" w:rsidR="00BC1FA1" w:rsidRDefault="00BC1FA1" w:rsidP="00745739">
      <w:pPr>
        <w:jc w:val="both"/>
        <w:rPr>
          <w:i/>
          <w:iCs/>
          <w:color w:val="A6A6A6" w:themeColor="background1" w:themeShade="A6"/>
          <w:sz w:val="16"/>
          <w:szCs w:val="18"/>
        </w:rPr>
      </w:pPr>
      <w:r>
        <w:rPr>
          <w:noProof/>
        </w:rPr>
        <w:drawing>
          <wp:inline distT="0" distB="0" distL="0" distR="0" wp14:anchorId="134FCC7C" wp14:editId="3D1E27AA">
            <wp:extent cx="5422182" cy="3347624"/>
            <wp:effectExtent l="25400" t="25400" r="26670" b="311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a:ln w="19050">
                      <a:solidFill>
                        <a:schemeClr val="bg1">
                          <a:lumMod val="95000"/>
                        </a:schemeClr>
                      </a:solidFill>
                    </a:ln>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745739">
      <w:pPr>
        <w:jc w:val="both"/>
        <w:rPr>
          <w:i/>
          <w:iCs/>
          <w:color w:val="A6A6A6" w:themeColor="background1" w:themeShade="A6"/>
          <w:sz w:val="16"/>
          <w:szCs w:val="18"/>
        </w:rPr>
      </w:pPr>
    </w:p>
    <w:p w14:paraId="5EB78D7F" w14:textId="750F7E60" w:rsidR="00EA370C" w:rsidRDefault="00007081" w:rsidP="00745739">
      <w:pPr>
        <w:pStyle w:val="Heading3"/>
        <w:numPr>
          <w:ilvl w:val="0"/>
          <w:numId w:val="0"/>
        </w:numPr>
        <w:ind w:left="720" w:hanging="720"/>
      </w:pPr>
      <w:bookmarkStart w:id="658" w:name="_Toc71644823"/>
      <w:bookmarkStart w:id="659" w:name="_Toc71893739"/>
      <w:bookmarkStart w:id="660" w:name="_Toc71898043"/>
      <w:bookmarkStart w:id="661" w:name="_Toc71898218"/>
      <w:bookmarkStart w:id="662" w:name="_Toc71898358"/>
      <w:bookmarkStart w:id="663" w:name="_Toc71975433"/>
      <w:bookmarkStart w:id="664" w:name="_Toc71975683"/>
      <w:bookmarkStart w:id="665" w:name="_Toc72226458"/>
      <w:proofErr w:type="gramStart"/>
      <w:r>
        <w:lastRenderedPageBreak/>
        <w:t>A.18.3</w:t>
      </w:r>
      <w:r w:rsidR="008F73AC">
        <w:t xml:space="preserve">  </w:t>
      </w:r>
      <w:r w:rsidR="00EA370C">
        <w:t>Erstellungs</w:t>
      </w:r>
      <w:proofErr w:type="gramEnd"/>
      <w:r w:rsidR="00EA370C">
        <w:t>-Maske</w:t>
      </w:r>
      <w:bookmarkEnd w:id="658"/>
      <w:bookmarkEnd w:id="659"/>
      <w:bookmarkEnd w:id="660"/>
      <w:bookmarkEnd w:id="661"/>
      <w:bookmarkEnd w:id="662"/>
      <w:bookmarkEnd w:id="663"/>
      <w:bookmarkEnd w:id="664"/>
      <w:bookmarkEnd w:id="665"/>
    </w:p>
    <w:p w14:paraId="72DD064D" w14:textId="56B68EE9" w:rsidR="00BC1FA1" w:rsidRDefault="00BC1FA1" w:rsidP="00745739">
      <w:pPr>
        <w:jc w:val="both"/>
        <w:rPr>
          <w:i/>
          <w:iCs/>
          <w:color w:val="A6A6A6" w:themeColor="background1" w:themeShade="A6"/>
          <w:sz w:val="16"/>
          <w:szCs w:val="18"/>
        </w:rPr>
      </w:pPr>
      <w:r>
        <w:rPr>
          <w:noProof/>
        </w:rPr>
        <w:drawing>
          <wp:inline distT="0" distB="0" distL="0" distR="0" wp14:anchorId="370A93A7" wp14:editId="1BA8436D">
            <wp:extent cx="6981391" cy="5715475"/>
            <wp:effectExtent l="23495" t="27305" r="27305" b="2730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rot="16200000">
                      <a:off x="0" y="0"/>
                      <a:ext cx="7036391" cy="5760502"/>
                    </a:xfrm>
                    <a:prstGeom prst="rect">
                      <a:avLst/>
                    </a:prstGeom>
                    <a:ln w="19050">
                      <a:solidFill>
                        <a:schemeClr val="bg1">
                          <a:lumMod val="95000"/>
                        </a:schemeClr>
                      </a:solidFill>
                    </a:ln>
                  </pic:spPr>
                </pic:pic>
              </a:graphicData>
            </a:graphic>
          </wp:inline>
        </w:drawing>
      </w:r>
      <w:r w:rsidR="003C3B2D">
        <w:rPr>
          <w:rStyle w:val="FootnoteReference"/>
          <w:noProof/>
        </w:rPr>
        <w:footnoteReference w:id="15"/>
      </w:r>
      <w:r>
        <w:rPr>
          <w:noProof/>
        </w:rPr>
        <w:br/>
      </w:r>
      <w:r>
        <w:rPr>
          <w:i/>
          <w:iCs/>
          <w:color w:val="A6A6A6" w:themeColor="background1" w:themeShade="A6"/>
          <w:sz w:val="16"/>
          <w:szCs w:val="18"/>
        </w:rPr>
        <w:t>Antrags Erstellungsmaske aus der Sicht eines Mitarbeiters</w:t>
      </w:r>
    </w:p>
    <w:p w14:paraId="169E19C8" w14:textId="758F5EA4" w:rsidR="00EA370C" w:rsidRDefault="00007081" w:rsidP="00745739">
      <w:pPr>
        <w:pStyle w:val="Heading3"/>
        <w:numPr>
          <w:ilvl w:val="0"/>
          <w:numId w:val="0"/>
        </w:numPr>
        <w:ind w:left="720" w:hanging="720"/>
        <w:rPr>
          <w:noProof/>
        </w:rPr>
      </w:pPr>
      <w:bookmarkStart w:id="666" w:name="_A.18.4_Antrags_Administration"/>
      <w:bookmarkStart w:id="667" w:name="_Toc71644824"/>
      <w:bookmarkStart w:id="668" w:name="_Toc71893740"/>
      <w:bookmarkStart w:id="669" w:name="_Toc71898044"/>
      <w:bookmarkStart w:id="670" w:name="_Toc71898219"/>
      <w:bookmarkStart w:id="671" w:name="_Toc71898359"/>
      <w:bookmarkStart w:id="672" w:name="_Toc71975434"/>
      <w:bookmarkStart w:id="673" w:name="_Toc71975684"/>
      <w:bookmarkStart w:id="674" w:name="_Toc72226459"/>
      <w:bookmarkEnd w:id="666"/>
      <w:r>
        <w:rPr>
          <w:noProof/>
        </w:rPr>
        <w:lastRenderedPageBreak/>
        <w:t>A.18.4</w:t>
      </w:r>
      <w:r w:rsidR="00423FD2">
        <w:rPr>
          <w:noProof/>
        </w:rPr>
        <w:t xml:space="preserve">  </w:t>
      </w:r>
      <w:r w:rsidR="00EA370C">
        <w:rPr>
          <w:noProof/>
        </w:rPr>
        <w:t>Antrags Administration</w:t>
      </w:r>
      <w:bookmarkEnd w:id="667"/>
      <w:bookmarkEnd w:id="668"/>
      <w:bookmarkEnd w:id="669"/>
      <w:bookmarkEnd w:id="670"/>
      <w:bookmarkEnd w:id="671"/>
      <w:bookmarkEnd w:id="672"/>
      <w:bookmarkEnd w:id="673"/>
      <w:bookmarkEnd w:id="674"/>
    </w:p>
    <w:p w14:paraId="100A6BCF" w14:textId="5F4FFEA9" w:rsidR="00EA370C" w:rsidRPr="00C90E4C" w:rsidRDefault="00EA370C" w:rsidP="00C90E4C">
      <w:pPr>
        <w:pStyle w:val="NoSpacing"/>
        <w:spacing w:line="276" w:lineRule="auto"/>
        <w:rPr>
          <w:rFonts w:ascii="Garamond" w:hAnsi="Garamond"/>
          <w:i/>
          <w:iCs/>
          <w:color w:val="A6A6A6" w:themeColor="background1" w:themeShade="A6"/>
          <w:sz w:val="16"/>
          <w:szCs w:val="18"/>
        </w:rPr>
      </w:pPr>
      <w:r w:rsidRPr="00EA370C">
        <w:rPr>
          <w:noProof/>
        </w:rPr>
        <w:drawing>
          <wp:inline distT="0" distB="0" distL="0" distR="0" wp14:anchorId="72BB474D" wp14:editId="140A7771">
            <wp:extent cx="5562600" cy="7700255"/>
            <wp:effectExtent l="25400" t="25400" r="25400" b="2159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25" cstate="print">
                      <a:extLst>
                        <a:ext uri="{28A0092B-C50C-407E-A947-70E740481C1C}">
                          <a14:useLocalDpi xmlns:a14="http://schemas.microsoft.com/office/drawing/2010/main" val="0"/>
                        </a:ext>
                      </a:extLst>
                    </a:blip>
                    <a:srcRect l="1" r="1308" b="3730"/>
                    <a:stretch/>
                  </pic:blipFill>
                  <pic:spPr bwMode="auto">
                    <a:xfrm>
                      <a:off x="0" y="0"/>
                      <a:ext cx="5574265" cy="771640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Pr>
          <w:noProof/>
        </w:rPr>
        <w:br/>
      </w:r>
      <w:r w:rsidR="00C90E4C" w:rsidRPr="00C90E4C">
        <w:rPr>
          <w:rFonts w:ascii="Garamond" w:hAnsi="Garamond"/>
          <w:i/>
          <w:iCs/>
          <w:caps w:val="0"/>
          <w:color w:val="A6A6A6" w:themeColor="background1" w:themeShade="A6"/>
          <w:sz w:val="16"/>
          <w:szCs w:val="18"/>
          <w:vertAlign w:val="baseline"/>
        </w:rPr>
        <w:t>Antrags Administrationsmaske Aus Der Sicht Eines Vorgesetzen</w:t>
      </w:r>
    </w:p>
    <w:p w14:paraId="68C6B477" w14:textId="4B7A89A5" w:rsidR="00EA370C" w:rsidRPr="00EA370C" w:rsidRDefault="00007081" w:rsidP="00745739">
      <w:pPr>
        <w:pStyle w:val="Heading3"/>
        <w:numPr>
          <w:ilvl w:val="0"/>
          <w:numId w:val="0"/>
        </w:numPr>
        <w:ind w:left="720" w:hanging="720"/>
      </w:pPr>
      <w:bookmarkStart w:id="675" w:name="_A.18.5_Antrags_Übersicht"/>
      <w:bookmarkStart w:id="676" w:name="_Toc71644825"/>
      <w:bookmarkStart w:id="677" w:name="_Toc71893741"/>
      <w:bookmarkStart w:id="678" w:name="_Toc71898045"/>
      <w:bookmarkStart w:id="679" w:name="_Toc71898220"/>
      <w:bookmarkStart w:id="680" w:name="_Toc71898360"/>
      <w:bookmarkStart w:id="681" w:name="_Toc71975435"/>
      <w:bookmarkStart w:id="682" w:name="_Toc71975685"/>
      <w:bookmarkStart w:id="683" w:name="_Toc72226460"/>
      <w:bookmarkEnd w:id="675"/>
      <w:proofErr w:type="gramStart"/>
      <w:r>
        <w:lastRenderedPageBreak/>
        <w:t>A.18.5</w:t>
      </w:r>
      <w:r w:rsidR="00423FD2">
        <w:t xml:space="preserve">  </w:t>
      </w:r>
      <w:r w:rsidR="006A7B77">
        <w:t>Antrags</w:t>
      </w:r>
      <w:proofErr w:type="gramEnd"/>
      <w:r w:rsidR="006A7B77">
        <w:t xml:space="preserve"> Übersicht</w:t>
      </w:r>
      <w:bookmarkEnd w:id="676"/>
      <w:bookmarkEnd w:id="677"/>
      <w:bookmarkEnd w:id="678"/>
      <w:bookmarkEnd w:id="679"/>
      <w:bookmarkEnd w:id="680"/>
      <w:bookmarkEnd w:id="681"/>
      <w:bookmarkEnd w:id="682"/>
      <w:bookmarkEnd w:id="683"/>
    </w:p>
    <w:p w14:paraId="3CC7A9BD" w14:textId="549D622D" w:rsidR="00C03817" w:rsidRDefault="00BC1FA1" w:rsidP="00745739">
      <w:pPr>
        <w:jc w:val="both"/>
        <w:rPr>
          <w:i/>
          <w:iCs/>
          <w:color w:val="A6A6A6" w:themeColor="background1" w:themeShade="A6"/>
          <w:sz w:val="16"/>
          <w:szCs w:val="18"/>
        </w:rPr>
      </w:pPr>
      <w:r>
        <w:rPr>
          <w:noProof/>
        </w:rPr>
        <w:drawing>
          <wp:inline distT="0" distB="0" distL="0" distR="0" wp14:anchorId="3BDFFF9C" wp14:editId="7985C3FB">
            <wp:extent cx="5760720" cy="5493385"/>
            <wp:effectExtent l="25400" t="25400" r="30480" b="311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720" cy="5493385"/>
                    </a:xfrm>
                    <a:prstGeom prst="rect">
                      <a:avLst/>
                    </a:prstGeom>
                    <a:ln w="19050">
                      <a:solidFill>
                        <a:schemeClr val="bg1">
                          <a:lumMod val="95000"/>
                        </a:schemeClr>
                      </a:solidFill>
                    </a:ln>
                  </pic:spPr>
                </pic:pic>
              </a:graphicData>
            </a:graphic>
          </wp:inline>
        </w:drawing>
      </w:r>
    </w:p>
    <w:p w14:paraId="7031C2DB" w14:textId="2ED6E4CD" w:rsidR="00BC1FA1" w:rsidRDefault="00BC1FA1" w:rsidP="00745739">
      <w:pPr>
        <w:jc w:val="both"/>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745739">
      <w:pPr>
        <w:jc w:val="both"/>
        <w:rPr>
          <w:i/>
          <w:iCs/>
          <w:color w:val="A6A6A6" w:themeColor="background1" w:themeShade="A6"/>
          <w:sz w:val="16"/>
          <w:szCs w:val="18"/>
        </w:rPr>
      </w:pPr>
      <w:r>
        <w:rPr>
          <w:i/>
          <w:iCs/>
          <w:color w:val="A6A6A6" w:themeColor="background1" w:themeShade="A6"/>
          <w:sz w:val="16"/>
          <w:szCs w:val="18"/>
        </w:rPr>
        <w:br w:type="page"/>
      </w:r>
    </w:p>
    <w:p w14:paraId="6E1C1790" w14:textId="62946EB2" w:rsidR="004B53F8" w:rsidRDefault="004B53F8" w:rsidP="00745739">
      <w:pPr>
        <w:pStyle w:val="Heading2"/>
        <w:numPr>
          <w:ilvl w:val="0"/>
          <w:numId w:val="0"/>
        </w:numPr>
        <w:ind w:left="576" w:hanging="576"/>
      </w:pPr>
      <w:bookmarkStart w:id="684" w:name="_A.19_Word_Vorlage"/>
      <w:bookmarkStart w:id="685" w:name="_Toc71644826"/>
      <w:bookmarkStart w:id="686" w:name="_Toc71893742"/>
      <w:bookmarkStart w:id="687" w:name="_Toc71898046"/>
      <w:bookmarkStart w:id="688" w:name="_Toc71898221"/>
      <w:bookmarkStart w:id="689" w:name="_Toc71898361"/>
      <w:bookmarkStart w:id="690" w:name="_Toc71975436"/>
      <w:bookmarkStart w:id="691" w:name="_Toc71975686"/>
      <w:bookmarkStart w:id="692" w:name="_Toc72226461"/>
      <w:bookmarkEnd w:id="684"/>
      <w:r>
        <w:lastRenderedPageBreak/>
        <w:t>A.19</w:t>
      </w:r>
      <w:r>
        <w:tab/>
        <w:t>Ist-Analyse – Word Vorlage</w:t>
      </w:r>
      <w:bookmarkEnd w:id="685"/>
      <w:bookmarkEnd w:id="686"/>
      <w:bookmarkEnd w:id="687"/>
      <w:bookmarkEnd w:id="688"/>
      <w:bookmarkEnd w:id="689"/>
      <w:bookmarkEnd w:id="690"/>
      <w:bookmarkEnd w:id="691"/>
      <w:bookmarkEnd w:id="692"/>
    </w:p>
    <w:p w14:paraId="7937457D" w14:textId="16610036" w:rsidR="004B53F8" w:rsidRDefault="004B53F8" w:rsidP="00E551CE">
      <w:pPr>
        <w:jc w:val="center"/>
      </w:pPr>
      <w:r>
        <w:rPr>
          <w:noProof/>
        </w:rPr>
        <w:drawing>
          <wp:inline distT="0" distB="0" distL="0" distR="0" wp14:anchorId="7D4C92F8" wp14:editId="712AB8D6">
            <wp:extent cx="5712057" cy="7461816"/>
            <wp:effectExtent l="25400" t="25400" r="28575" b="31750"/>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67651" cy="7534440"/>
                    </a:xfrm>
                    <a:prstGeom prst="rect">
                      <a:avLst/>
                    </a:prstGeom>
                    <a:ln w="19050">
                      <a:solidFill>
                        <a:schemeClr val="bg1">
                          <a:lumMod val="95000"/>
                        </a:schemeClr>
                      </a:solidFill>
                    </a:ln>
                  </pic:spPr>
                </pic:pic>
              </a:graphicData>
            </a:graphic>
          </wp:inline>
        </w:drawing>
      </w:r>
    </w:p>
    <w:p w14:paraId="1542BE61" w14:textId="2B7BE560" w:rsidR="004B53F8" w:rsidRDefault="004B53F8" w:rsidP="00745739">
      <w:pPr>
        <w:jc w:val="both"/>
      </w:pPr>
      <w:r>
        <w:br w:type="page"/>
      </w:r>
    </w:p>
    <w:p w14:paraId="5370BA47" w14:textId="678DB550" w:rsidR="00EA370C" w:rsidRDefault="00A46816" w:rsidP="00745739">
      <w:pPr>
        <w:pStyle w:val="Heading2"/>
        <w:numPr>
          <w:ilvl w:val="0"/>
          <w:numId w:val="0"/>
        </w:numPr>
        <w:ind w:left="576" w:hanging="576"/>
      </w:pPr>
      <w:bookmarkStart w:id="693" w:name="_A.20_Antrags_Administration"/>
      <w:bookmarkStart w:id="694" w:name="_Toc71644827"/>
      <w:bookmarkStart w:id="695" w:name="_Toc71893743"/>
      <w:bookmarkStart w:id="696" w:name="_Toc71898047"/>
      <w:bookmarkStart w:id="697" w:name="_Toc71898222"/>
      <w:bookmarkStart w:id="698" w:name="_Toc71898362"/>
      <w:bookmarkStart w:id="699" w:name="_Toc71975437"/>
      <w:bookmarkStart w:id="700" w:name="_Toc71975687"/>
      <w:bookmarkStart w:id="701" w:name="_Toc72226462"/>
      <w:bookmarkEnd w:id="693"/>
      <w:r>
        <w:lastRenderedPageBreak/>
        <w:t>A.20</w:t>
      </w:r>
      <w:r>
        <w:tab/>
        <w:t>Antrag</w:t>
      </w:r>
      <w:r w:rsidR="00EA370C">
        <w:t>s Administration – Codeauszug</w:t>
      </w:r>
      <w:bookmarkEnd w:id="694"/>
      <w:bookmarkEnd w:id="695"/>
      <w:bookmarkEnd w:id="696"/>
      <w:bookmarkEnd w:id="697"/>
      <w:bookmarkEnd w:id="698"/>
      <w:bookmarkEnd w:id="699"/>
      <w:bookmarkEnd w:id="700"/>
      <w:bookmarkEnd w:id="701"/>
    </w:p>
    <w:p w14:paraId="631D8594" w14:textId="769FCEDF" w:rsidR="00EA370C" w:rsidRDefault="00EA370C" w:rsidP="00745739">
      <w:pPr>
        <w:jc w:val="both"/>
      </w:pPr>
      <w:r>
        <w:rPr>
          <w:noProof/>
        </w:rPr>
        <w:drawing>
          <wp:inline distT="0" distB="0" distL="0" distR="0" wp14:anchorId="58D9C7F4" wp14:editId="1D92496E">
            <wp:extent cx="5716629" cy="7435259"/>
            <wp:effectExtent l="25400" t="25400" r="24130" b="19685"/>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l="4224" t="1931" r="4873" b="44042"/>
                    <a:stretch/>
                  </pic:blipFill>
                  <pic:spPr bwMode="auto">
                    <a:xfrm>
                      <a:off x="0" y="0"/>
                      <a:ext cx="5761811" cy="7494024"/>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6C2CAF">
        <w:br/>
      </w:r>
      <w:r w:rsidR="006C2CAF">
        <w:rPr>
          <w:i/>
          <w:iCs/>
        </w:rPr>
        <w:t>(Fortsetzung auf der nächsten Seite</w:t>
      </w:r>
      <w:r w:rsidR="005C3274">
        <w:rPr>
          <w:i/>
          <w:iCs/>
        </w:rPr>
        <w:t>.</w:t>
      </w:r>
      <w:r w:rsidR="006C2CAF">
        <w:rPr>
          <w:i/>
          <w:iCs/>
        </w:rPr>
        <w:t>)</w:t>
      </w:r>
    </w:p>
    <w:p w14:paraId="7A9FAB86" w14:textId="28350C0A" w:rsidR="00EA370C" w:rsidRDefault="00EA370C" w:rsidP="00745739">
      <w:pPr>
        <w:jc w:val="both"/>
      </w:pPr>
      <w:r>
        <w:rPr>
          <w:noProof/>
        </w:rPr>
        <w:lastRenderedPageBreak/>
        <w:drawing>
          <wp:inline distT="0" distB="0" distL="0" distR="0" wp14:anchorId="49C1200A" wp14:editId="1042EE71">
            <wp:extent cx="5720777" cy="5917096"/>
            <wp:effectExtent l="25400" t="25400" r="19685"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28" cstate="print">
                      <a:extLst>
                        <a:ext uri="{28A0092B-C50C-407E-A947-70E740481C1C}">
                          <a14:useLocalDpi xmlns:a14="http://schemas.microsoft.com/office/drawing/2010/main" val="0"/>
                        </a:ext>
                      </a:extLst>
                    </a:blip>
                    <a:srcRect l="4224" t="54560" r="4873" b="2475"/>
                    <a:stretch/>
                  </pic:blipFill>
                  <pic:spPr bwMode="auto">
                    <a:xfrm>
                      <a:off x="0" y="0"/>
                      <a:ext cx="5770556" cy="5968583"/>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745739">
      <w:pPr>
        <w:jc w:val="both"/>
      </w:pPr>
      <w:r>
        <w:br/>
      </w:r>
    </w:p>
    <w:p w14:paraId="7D07E0F4" w14:textId="77777777" w:rsidR="006A30C8" w:rsidRDefault="006A30C8" w:rsidP="00745739">
      <w:pPr>
        <w:jc w:val="both"/>
      </w:pPr>
      <w:r>
        <w:br w:type="page"/>
      </w:r>
    </w:p>
    <w:p w14:paraId="18A08AAB" w14:textId="08AF6910" w:rsidR="006A30C8" w:rsidRPr="006A30C8" w:rsidRDefault="006A30C8" w:rsidP="00745739">
      <w:pPr>
        <w:pStyle w:val="Heading2"/>
        <w:numPr>
          <w:ilvl w:val="0"/>
          <w:numId w:val="0"/>
        </w:numPr>
        <w:ind w:left="576" w:hanging="576"/>
        <w:rPr>
          <w:lang w:val="en-US"/>
        </w:rPr>
      </w:pPr>
      <w:bookmarkStart w:id="702" w:name="_A.20_E-Mail_Notification"/>
      <w:bookmarkStart w:id="703" w:name="_Toc71644828"/>
      <w:bookmarkStart w:id="704" w:name="_Toc71893744"/>
      <w:bookmarkStart w:id="705" w:name="_Toc71898048"/>
      <w:bookmarkStart w:id="706" w:name="_Toc71898223"/>
      <w:bookmarkStart w:id="707" w:name="_Toc71898363"/>
      <w:bookmarkStart w:id="708" w:name="_Toc71975438"/>
      <w:bookmarkStart w:id="709" w:name="_Toc71975688"/>
      <w:bookmarkStart w:id="710" w:name="_Toc72226463"/>
      <w:bookmarkEnd w:id="702"/>
      <w:r w:rsidRPr="006A30C8">
        <w:rPr>
          <w:lang w:val="en-US"/>
        </w:rPr>
        <w:lastRenderedPageBreak/>
        <w:t>A.21</w:t>
      </w:r>
      <w:r w:rsidRPr="006A30C8">
        <w:rPr>
          <w:lang w:val="en-US"/>
        </w:rPr>
        <w:tab/>
        <w:t xml:space="preserve">E-Mail Notification – </w:t>
      </w:r>
      <w:proofErr w:type="spellStart"/>
      <w:r w:rsidRPr="006A30C8">
        <w:rPr>
          <w:lang w:val="en-US"/>
        </w:rPr>
        <w:t>Sequenzdiagram</w:t>
      </w:r>
      <w:bookmarkEnd w:id="703"/>
      <w:bookmarkEnd w:id="704"/>
      <w:bookmarkEnd w:id="705"/>
      <w:bookmarkEnd w:id="706"/>
      <w:bookmarkEnd w:id="707"/>
      <w:bookmarkEnd w:id="708"/>
      <w:bookmarkEnd w:id="709"/>
      <w:bookmarkEnd w:id="710"/>
      <w:proofErr w:type="spellEnd"/>
    </w:p>
    <w:p w14:paraId="39F37C62" w14:textId="4A86AAD1" w:rsidR="001E5B22" w:rsidRDefault="006A30C8" w:rsidP="00745739">
      <w:pPr>
        <w:jc w:val="both"/>
      </w:pPr>
      <w:r>
        <w:rPr>
          <w:noProof/>
        </w:rPr>
        <w:drawing>
          <wp:inline distT="0" distB="0" distL="0" distR="0" wp14:anchorId="070ADF24" wp14:editId="73E72B2B">
            <wp:extent cx="5716629" cy="7874857"/>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7910" cy="7904173"/>
                    </a:xfrm>
                    <a:prstGeom prst="rect">
                      <a:avLst/>
                    </a:prstGeom>
                  </pic:spPr>
                </pic:pic>
              </a:graphicData>
            </a:graphic>
          </wp:inline>
        </w:drawing>
      </w:r>
    </w:p>
    <w:p w14:paraId="3AA97CF2" w14:textId="04E0CD85" w:rsidR="006A30C8" w:rsidRDefault="001E5B22" w:rsidP="00745739">
      <w:pPr>
        <w:pStyle w:val="Heading2"/>
        <w:numPr>
          <w:ilvl w:val="0"/>
          <w:numId w:val="0"/>
        </w:numPr>
        <w:ind w:left="576" w:hanging="576"/>
      </w:pPr>
      <w:bookmarkStart w:id="711" w:name="_A.22_Mailing_-"/>
      <w:bookmarkStart w:id="712" w:name="_Toc71644829"/>
      <w:bookmarkStart w:id="713" w:name="_Toc71893745"/>
      <w:bookmarkStart w:id="714" w:name="_Toc71898049"/>
      <w:bookmarkStart w:id="715" w:name="_Toc71898224"/>
      <w:bookmarkStart w:id="716" w:name="_Toc71898364"/>
      <w:bookmarkStart w:id="717" w:name="_Toc71975439"/>
      <w:bookmarkStart w:id="718" w:name="_Toc71975689"/>
      <w:bookmarkStart w:id="719" w:name="_Toc72226464"/>
      <w:bookmarkEnd w:id="711"/>
      <w:r>
        <w:lastRenderedPageBreak/>
        <w:t>A.22</w:t>
      </w:r>
      <w:r>
        <w:tab/>
        <w:t>Mailing - Codeauszug</w:t>
      </w:r>
      <w:bookmarkEnd w:id="712"/>
      <w:bookmarkEnd w:id="713"/>
      <w:bookmarkEnd w:id="714"/>
      <w:bookmarkEnd w:id="715"/>
      <w:bookmarkEnd w:id="716"/>
      <w:bookmarkEnd w:id="717"/>
      <w:bookmarkEnd w:id="718"/>
      <w:bookmarkEnd w:id="719"/>
    </w:p>
    <w:p w14:paraId="356B15F3" w14:textId="46101D7D" w:rsidR="001E5B22" w:rsidRDefault="001E5B22" w:rsidP="00745739">
      <w:pPr>
        <w:jc w:val="both"/>
      </w:pPr>
      <w:r>
        <w:rPr>
          <w:noProof/>
        </w:rPr>
        <mc:AlternateContent>
          <mc:Choice Requires="wps">
            <w:drawing>
              <wp:anchor distT="0" distB="0" distL="114300" distR="114300" simplePos="0" relativeHeight="251674624" behindDoc="0" locked="0" layoutInCell="1" allowOverlap="1" wp14:anchorId="6B00A8FC" wp14:editId="3AFC2838">
                <wp:simplePos x="0" y="0"/>
                <wp:positionH relativeFrom="column">
                  <wp:posOffset>1025162</wp:posOffset>
                </wp:positionH>
                <wp:positionV relativeFrom="paragraph">
                  <wp:posOffset>6032772</wp:posOffset>
                </wp:positionV>
                <wp:extent cx="4436110" cy="1985010"/>
                <wp:effectExtent l="749300" t="88900" r="8890" b="8890"/>
                <wp:wrapNone/>
                <wp:docPr id="31" name="Line Callout 2 31"/>
                <wp:cNvGraphicFramePr/>
                <a:graphic xmlns:a="http://schemas.openxmlformats.org/drawingml/2006/main">
                  <a:graphicData uri="http://schemas.microsoft.com/office/word/2010/wordprocessingShape">
                    <wps:wsp>
                      <wps:cNvSpPr/>
                      <wps:spPr>
                        <a:xfrm>
                          <a:off x="0" y="0"/>
                          <a:ext cx="4436110" cy="1985010"/>
                        </a:xfrm>
                        <a:prstGeom prst="borderCallout2">
                          <a:avLst>
                            <a:gd name="adj1" fmla="val 18750"/>
                            <a:gd name="adj2" fmla="val -8333"/>
                            <a:gd name="adj3" fmla="val 18750"/>
                            <a:gd name="adj4" fmla="val -16667"/>
                            <a:gd name="adj5" fmla="val -4491"/>
                            <a:gd name="adj6" fmla="val 1001"/>
                          </a:avLst>
                        </a:prstGeom>
                        <a:solidFill>
                          <a:srgbClr val="FAFAFA"/>
                        </a:solidFill>
                        <a:ln w="12700">
                          <a:solidFill>
                            <a:schemeClr val="bg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0">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0A8F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1" o:spid="_x0000_s1027" type="#_x0000_t48" style="position:absolute;left:0;text-align:left;margin-left:80.7pt;margin-top:475pt;width:349.3pt;height:15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" adj="216,-970" fillcolor="#fafafa" strokecolor="#bfbfbf [2412]" strokeweight="1pt">
                <v:textbo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0">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v:textbox>
                <o:callout v:ext="edit" minusx="t"/>
              </v:shape>
            </w:pict>
          </mc:Fallback>
        </mc:AlternateContent>
      </w:r>
      <w:r>
        <w:rPr>
          <w:noProof/>
        </w:rPr>
        <w:drawing>
          <wp:inline distT="0" distB="0" distL="0" distR="0" wp14:anchorId="03218D07" wp14:editId="7FEF6919">
            <wp:extent cx="5702245" cy="6255472"/>
            <wp:effectExtent l="25400" t="25400" r="26035" b="3111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4557" t="4056" r="4468" b="7091"/>
                    <a:stretch/>
                  </pic:blipFill>
                  <pic:spPr bwMode="auto">
                    <a:xfrm>
                      <a:off x="0" y="0"/>
                      <a:ext cx="5738483" cy="6295225"/>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CA45574" w14:textId="5A14F6EB" w:rsidR="001E5B22" w:rsidRDefault="001E5B22" w:rsidP="00745739">
      <w:pPr>
        <w:jc w:val="both"/>
      </w:pPr>
    </w:p>
    <w:p w14:paraId="715185C3" w14:textId="5F85755C" w:rsidR="00B74368" w:rsidRDefault="00B74368" w:rsidP="00745739">
      <w:pPr>
        <w:jc w:val="both"/>
      </w:pPr>
    </w:p>
    <w:p w14:paraId="1DF43D70" w14:textId="3DE5C48F" w:rsidR="00B74368" w:rsidRDefault="00B74368" w:rsidP="00745739">
      <w:pPr>
        <w:jc w:val="both"/>
      </w:pPr>
    </w:p>
    <w:p w14:paraId="32B277BE" w14:textId="03A88D0B" w:rsidR="00B74368" w:rsidRDefault="00B74368" w:rsidP="00745739">
      <w:pPr>
        <w:jc w:val="both"/>
      </w:pPr>
    </w:p>
    <w:p w14:paraId="74378A60" w14:textId="11C48B99" w:rsidR="00B74368" w:rsidRDefault="00B74368" w:rsidP="00745739">
      <w:pPr>
        <w:jc w:val="both"/>
      </w:pPr>
    </w:p>
    <w:p w14:paraId="7A5BE11B" w14:textId="77777777" w:rsidR="003E30AE" w:rsidRDefault="00B74368" w:rsidP="00745739">
      <w:pPr>
        <w:pStyle w:val="Heading2"/>
        <w:numPr>
          <w:ilvl w:val="0"/>
          <w:numId w:val="0"/>
        </w:numPr>
        <w:ind w:left="576" w:hanging="576"/>
      </w:pPr>
      <w:bookmarkStart w:id="720" w:name="_A.23_Enlightn_Test"/>
      <w:bookmarkStart w:id="721" w:name="_Toc71644830"/>
      <w:bookmarkStart w:id="722" w:name="_Toc71893746"/>
      <w:bookmarkStart w:id="723" w:name="_Toc71898050"/>
      <w:bookmarkStart w:id="724" w:name="_Toc71898225"/>
      <w:bookmarkStart w:id="725" w:name="_Toc71898365"/>
      <w:bookmarkStart w:id="726" w:name="_Toc71975440"/>
      <w:bookmarkStart w:id="727" w:name="_Toc71975690"/>
      <w:bookmarkStart w:id="728" w:name="_Toc72226465"/>
      <w:bookmarkEnd w:id="720"/>
      <w:r>
        <w:lastRenderedPageBreak/>
        <w:t>A.23</w:t>
      </w:r>
      <w:r w:rsidR="00BA62A8">
        <w:tab/>
      </w:r>
      <w:proofErr w:type="spellStart"/>
      <w:r>
        <w:t>E</w:t>
      </w:r>
      <w:r w:rsidRPr="00B74368">
        <w:t>nlightn</w:t>
      </w:r>
      <w:proofErr w:type="spellEnd"/>
      <w:r>
        <w:t xml:space="preserve"> Test – CLI Auszug</w:t>
      </w:r>
      <w:bookmarkEnd w:id="721"/>
      <w:bookmarkEnd w:id="722"/>
      <w:bookmarkEnd w:id="723"/>
      <w:bookmarkEnd w:id="724"/>
      <w:bookmarkEnd w:id="725"/>
      <w:bookmarkEnd w:id="726"/>
      <w:bookmarkEnd w:id="727"/>
      <w:bookmarkEnd w:id="728"/>
    </w:p>
    <w:p w14:paraId="70CA1F65" w14:textId="6F8A8610" w:rsidR="00B74368" w:rsidRPr="00BA62A8" w:rsidRDefault="005C3274" w:rsidP="003E30AE">
      <w:pPr>
        <w:rPr>
          <w:sz w:val="10"/>
          <w:szCs w:val="10"/>
        </w:rPr>
      </w:pPr>
      <w:r>
        <w:rPr>
          <w:noProof/>
        </w:rPr>
        <mc:AlternateContent>
          <mc:Choice Requires="wps">
            <w:drawing>
              <wp:anchor distT="0" distB="0" distL="114300" distR="114300" simplePos="0" relativeHeight="251679744" behindDoc="0" locked="0" layoutInCell="1" allowOverlap="1" wp14:anchorId="6EEB0248" wp14:editId="558AC116">
                <wp:simplePos x="0" y="0"/>
                <wp:positionH relativeFrom="column">
                  <wp:posOffset>693005</wp:posOffset>
                </wp:positionH>
                <wp:positionV relativeFrom="paragraph">
                  <wp:posOffset>5908040</wp:posOffset>
                </wp:positionV>
                <wp:extent cx="4455550" cy="1914279"/>
                <wp:effectExtent l="12700" t="12700" r="15240" b="16510"/>
                <wp:wrapNone/>
                <wp:docPr id="13" name="Rectangle 13"/>
                <wp:cNvGraphicFramePr/>
                <a:graphic xmlns:a="http://schemas.openxmlformats.org/drawingml/2006/main">
                  <a:graphicData uri="http://schemas.microsoft.com/office/word/2010/wordprocessingShape">
                    <wps:wsp>
                      <wps:cNvSpPr/>
                      <wps:spPr>
                        <a:xfrm>
                          <a:off x="0" y="0"/>
                          <a:ext cx="4455550" cy="1914279"/>
                        </a:xfrm>
                        <a:prstGeom prst="rect">
                          <a:avLst/>
                        </a:prstGeom>
                        <a:solidFill>
                          <a:schemeClr val="bg1"/>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BF018F" w14:textId="0702A2AD" w:rsidR="003E30AE" w:rsidRPr="005C3274" w:rsidRDefault="003E30AE" w:rsidP="003E30AE">
                            <w:pPr>
                              <w:jc w:val="center"/>
                              <w:rPr>
                                <w:rFonts w:ascii="Century Gothic" w:hAnsi="Century Gothic"/>
                                <w:color w:val="9A143D"/>
                              </w:rPr>
                            </w:pPr>
                            <w:r w:rsidRPr="005C3274">
                              <w:rPr>
                                <w:rFonts w:ascii="Century Gothic" w:hAnsi="Century Gothic"/>
                                <w:color w:val="9A143D"/>
                              </w:rPr>
                              <w:t>Beispiel Gesamt Report</w:t>
                            </w:r>
                            <w:r w:rsidR="005C3274">
                              <w:rPr>
                                <w:rFonts w:ascii="Century Gothic" w:hAnsi="Century Gothic"/>
                                <w:color w:val="9A143D"/>
                              </w:rPr>
                              <w:t>:</w:t>
                            </w:r>
                          </w:p>
                          <w:p w14:paraId="19B8328B" w14:textId="12EA0050" w:rsidR="003E30AE" w:rsidRDefault="003E30AE" w:rsidP="003E30AE">
                            <w:pPr>
                              <w:jc w:val="center"/>
                            </w:pPr>
                            <w:r>
                              <w:rPr>
                                <w:noProof/>
                              </w:rPr>
                              <w:drawing>
                                <wp:inline distT="0" distB="0" distL="0" distR="0" wp14:anchorId="361AADB1" wp14:editId="698403D5">
                                  <wp:extent cx="4246880" cy="1383780"/>
                                  <wp:effectExtent l="0" t="0" r="0" b="635"/>
                                  <wp:docPr id="57" name="Picture 57"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32" cstate="print">
                                            <a:extLst>
                                              <a:ext uri="{28A0092B-C50C-407E-A947-70E740481C1C}">
                                                <a14:useLocalDpi xmlns:a14="http://schemas.microsoft.com/office/drawing/2010/main" val="0"/>
                                              </a:ext>
                                            </a:extLst>
                                          </a:blip>
                                          <a:srcRect l="-88" t="-3220" r="77" b="11460"/>
                                          <a:stretch/>
                                        </pic:blipFill>
                                        <pic:spPr bwMode="auto">
                                          <a:xfrm>
                                            <a:off x="0" y="0"/>
                                            <a:ext cx="4246880" cy="1383780"/>
                                          </a:xfrm>
                                          <a:prstGeom prst="rect">
                                            <a:avLst/>
                                          </a:prstGeom>
                                          <a:ln w="19050">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B0248" id="Rectangle 13" o:spid="_x0000_s1028" style="position:absolute;margin-left:54.55pt;margin-top:465.2pt;width:350.85pt;height:15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" fillcolor="white [3212]" strokecolor="#f2f2f2 [3052]" strokeweight="2pt">
                <v:textbox>
                  <w:txbxContent>
                    <w:p w14:paraId="7EBF018F" w14:textId="0702A2AD" w:rsidR="003E30AE" w:rsidRPr="005C3274" w:rsidRDefault="003E30AE" w:rsidP="003E30AE">
                      <w:pPr>
                        <w:jc w:val="center"/>
                        <w:rPr>
                          <w:rFonts w:ascii="Century Gothic" w:hAnsi="Century Gothic"/>
                          <w:color w:val="9A143D"/>
                        </w:rPr>
                      </w:pPr>
                      <w:r w:rsidRPr="005C3274">
                        <w:rPr>
                          <w:rFonts w:ascii="Century Gothic" w:hAnsi="Century Gothic"/>
                          <w:color w:val="9A143D"/>
                        </w:rPr>
                        <w:t>Beispiel Gesamt Report</w:t>
                      </w:r>
                      <w:r w:rsidR="005C3274">
                        <w:rPr>
                          <w:rFonts w:ascii="Century Gothic" w:hAnsi="Century Gothic"/>
                          <w:color w:val="9A143D"/>
                        </w:rPr>
                        <w:t>:</w:t>
                      </w:r>
                    </w:p>
                    <w:p w14:paraId="19B8328B" w14:textId="12EA0050" w:rsidR="003E30AE" w:rsidRDefault="003E30AE" w:rsidP="003E30AE">
                      <w:pPr>
                        <w:jc w:val="center"/>
                      </w:pPr>
                      <w:r>
                        <w:rPr>
                          <w:noProof/>
                        </w:rPr>
                        <w:drawing>
                          <wp:inline distT="0" distB="0" distL="0" distR="0" wp14:anchorId="361AADB1" wp14:editId="698403D5">
                            <wp:extent cx="4246880" cy="1383780"/>
                            <wp:effectExtent l="0" t="0" r="0" b="635"/>
                            <wp:docPr id="57" name="Picture 57"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32" cstate="print">
                                      <a:extLst>
                                        <a:ext uri="{28A0092B-C50C-407E-A947-70E740481C1C}">
                                          <a14:useLocalDpi xmlns:a14="http://schemas.microsoft.com/office/drawing/2010/main" val="0"/>
                                        </a:ext>
                                      </a:extLst>
                                    </a:blip>
                                    <a:srcRect l="-88" t="-3220" r="77" b="11460"/>
                                    <a:stretch/>
                                  </pic:blipFill>
                                  <pic:spPr bwMode="auto">
                                    <a:xfrm>
                                      <a:off x="0" y="0"/>
                                      <a:ext cx="4246880" cy="1383780"/>
                                    </a:xfrm>
                                    <a:prstGeom prst="rect">
                                      <a:avLst/>
                                    </a:prstGeom>
                                    <a:ln w="19050">
                                      <a:noFill/>
                                    </a:ln>
                                    <a:extLst>
                                      <a:ext uri="{53640926-AAD7-44D8-BBD7-CCE9431645EC}">
                                        <a14:shadowObscured xmlns:a14="http://schemas.microsoft.com/office/drawing/2010/main"/>
                                      </a:ext>
                                    </a:extLst>
                                  </pic:spPr>
                                </pic:pic>
                              </a:graphicData>
                            </a:graphic>
                          </wp:inline>
                        </w:drawing>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2D08659C" wp14:editId="1E1C4711">
                <wp:simplePos x="0" y="0"/>
                <wp:positionH relativeFrom="column">
                  <wp:posOffset>5247263</wp:posOffset>
                </wp:positionH>
                <wp:positionV relativeFrom="paragraph">
                  <wp:posOffset>6939916</wp:posOffset>
                </wp:positionV>
                <wp:extent cx="479425" cy="596900"/>
                <wp:effectExtent l="0" t="0" r="3175" b="0"/>
                <wp:wrapNone/>
                <wp:docPr id="21" name="Bent Arrow 21"/>
                <wp:cNvGraphicFramePr/>
                <a:graphic xmlns:a="http://schemas.openxmlformats.org/drawingml/2006/main">
                  <a:graphicData uri="http://schemas.microsoft.com/office/word/2010/wordprocessingShape">
                    <wps:wsp>
                      <wps:cNvSpPr/>
                      <wps:spPr>
                        <a:xfrm rot="10800000">
                          <a:off x="0" y="0"/>
                          <a:ext cx="479425" cy="596900"/>
                        </a:xfrm>
                        <a:prstGeom prst="bentArrow">
                          <a:avLst>
                            <a:gd name="adj1" fmla="val 6116"/>
                            <a:gd name="adj2" fmla="val 14614"/>
                            <a:gd name="adj3" fmla="val 30665"/>
                            <a:gd name="adj4" fmla="val 24866"/>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D2F999" id="Bent Arrow 21" o:spid="_x0000_s1026" style="position:absolute;margin-left:413.15pt;margin-top:546.45pt;width:37.75pt;height:47pt;rotation:180;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79425,596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" path="m,596900l,174616c,108776,53374,55402,119214,55402r213195,l332409,,479425,70063,332409,140126r,-55402l119214,84724v-49646,,-89892,40246,-89892,89892l29322,596900,,596900xe" fillcolor="#f2f2f2 [3052]" stroked="f" strokeweight="2pt">
                <v:path arrowok="t" o:connecttype="custom" o:connectlocs="0,596900;0,174616;119214,55402;332409,55402;332409,0;479425,70063;332409,140126;332409,84724;119214,84724;29322,174616;29322,596900;0,596900" o:connectangles="0,0,0,0,0,0,0,0,0,0,0,0"/>
              </v:shape>
            </w:pict>
          </mc:Fallback>
        </mc:AlternateContent>
      </w:r>
      <w:r>
        <w:rPr>
          <w:noProof/>
        </w:rPr>
        <mc:AlternateContent>
          <mc:Choice Requires="wps">
            <w:drawing>
              <wp:anchor distT="0" distB="0" distL="114300" distR="114300" simplePos="0" relativeHeight="251682816" behindDoc="0" locked="0" layoutInCell="1" allowOverlap="1" wp14:anchorId="0393CFA4" wp14:editId="483A3155">
                <wp:simplePos x="0" y="0"/>
                <wp:positionH relativeFrom="column">
                  <wp:posOffset>107441</wp:posOffset>
                </wp:positionH>
                <wp:positionV relativeFrom="paragraph">
                  <wp:posOffset>6936149</wp:posOffset>
                </wp:positionV>
                <wp:extent cx="479425" cy="596900"/>
                <wp:effectExtent l="0" t="0" r="3175" b="0"/>
                <wp:wrapNone/>
                <wp:docPr id="22" name="Bent Arrow 22"/>
                <wp:cNvGraphicFramePr/>
                <a:graphic xmlns:a="http://schemas.openxmlformats.org/drawingml/2006/main">
                  <a:graphicData uri="http://schemas.microsoft.com/office/word/2010/wordprocessingShape">
                    <wps:wsp>
                      <wps:cNvSpPr/>
                      <wps:spPr>
                        <a:xfrm flipV="1">
                          <a:off x="0" y="0"/>
                          <a:ext cx="479425" cy="596900"/>
                        </a:xfrm>
                        <a:prstGeom prst="bentArrow">
                          <a:avLst>
                            <a:gd name="adj1" fmla="val 6116"/>
                            <a:gd name="adj2" fmla="val 14614"/>
                            <a:gd name="adj3" fmla="val 30665"/>
                            <a:gd name="adj4" fmla="val 24866"/>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05087E" id="Bent Arrow 22" o:spid="_x0000_s1026" style="position:absolute;margin-left:8.45pt;margin-top:546.15pt;width:37.75pt;height:47pt;flip:y;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79425,596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" path="m,596900l,174616c,108776,53374,55402,119214,55402r213195,l332409,,479425,70063,332409,140126r,-55402l119214,84724v-49646,,-89892,40246,-89892,89892l29322,596900,,596900xe" fillcolor="#f2f2f2 [3052]" stroked="f" strokeweight="2pt">
                <v:path arrowok="t" o:connecttype="custom" o:connectlocs="0,596900;0,174616;119214,55402;332409,55402;332409,0;479425,70063;332409,140126;332409,84724;119214,84724;29322,174616;29322,596900;0,596900" o:connectangles="0,0,0,0,0,0,0,0,0,0,0,0"/>
              </v:shape>
            </w:pict>
          </mc:Fallback>
        </mc:AlternateContent>
      </w:r>
      <w:r w:rsidR="00BA62A8">
        <w:br/>
      </w:r>
      <w:r w:rsidR="003E30AE">
        <w:rPr>
          <w:noProof/>
          <w:sz w:val="10"/>
          <w:szCs w:val="10"/>
        </w:rPr>
        <w:drawing>
          <wp:inline distT="0" distB="0" distL="0" distR="0" wp14:anchorId="6709B7EA" wp14:editId="0F3EB345">
            <wp:extent cx="5800288" cy="6744831"/>
            <wp:effectExtent l="25400" t="25400" r="29210" b="24765"/>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813937" cy="6760702"/>
                    </a:xfrm>
                    <a:prstGeom prst="rect">
                      <a:avLst/>
                    </a:prstGeom>
                    <a:ln w="19050">
                      <a:solidFill>
                        <a:schemeClr val="bg1">
                          <a:lumMod val="95000"/>
                        </a:schemeClr>
                      </a:solidFill>
                    </a:ln>
                  </pic:spPr>
                </pic:pic>
              </a:graphicData>
            </a:graphic>
          </wp:inline>
        </w:drawing>
      </w:r>
    </w:p>
    <w:p w14:paraId="3C2C36D6" w14:textId="6BA6E48C" w:rsidR="00B74368" w:rsidRDefault="00B74368" w:rsidP="00745739">
      <w:pPr>
        <w:jc w:val="both"/>
      </w:pPr>
      <w:r>
        <w:t xml:space="preserve"> </w:t>
      </w:r>
    </w:p>
    <w:p w14:paraId="2F5E2BDB" w14:textId="77777777" w:rsidR="00BA62A8" w:rsidRDefault="00BA62A8" w:rsidP="00745739">
      <w:pPr>
        <w:jc w:val="both"/>
      </w:pPr>
    </w:p>
    <w:p w14:paraId="20E9C46C" w14:textId="02191E58" w:rsidR="00BA62A8" w:rsidRDefault="00BA62A8" w:rsidP="00745739">
      <w:pPr>
        <w:pStyle w:val="Heading2"/>
        <w:numPr>
          <w:ilvl w:val="0"/>
          <w:numId w:val="0"/>
        </w:numPr>
        <w:ind w:left="576" w:hanging="576"/>
      </w:pPr>
      <w:bookmarkStart w:id="729" w:name="_A.24_Soll-/Ist-Vergleich"/>
      <w:bookmarkStart w:id="730" w:name="_Toc71644831"/>
      <w:bookmarkStart w:id="731" w:name="_Toc71893747"/>
      <w:bookmarkStart w:id="732" w:name="_Toc71898051"/>
      <w:bookmarkStart w:id="733" w:name="_Toc71898226"/>
      <w:bookmarkStart w:id="734" w:name="_Toc71898366"/>
      <w:bookmarkStart w:id="735" w:name="_Toc71975441"/>
      <w:bookmarkStart w:id="736" w:name="_Toc71975691"/>
      <w:bookmarkStart w:id="737" w:name="_Toc72226466"/>
      <w:bookmarkEnd w:id="729"/>
      <w:r>
        <w:lastRenderedPageBreak/>
        <w:t>A.24</w:t>
      </w:r>
      <w:r>
        <w:tab/>
        <w:t>Soll-/Ist-Vergleich</w:t>
      </w:r>
      <w:bookmarkEnd w:id="730"/>
      <w:bookmarkEnd w:id="731"/>
      <w:bookmarkEnd w:id="732"/>
      <w:bookmarkEnd w:id="733"/>
      <w:bookmarkEnd w:id="734"/>
      <w:bookmarkEnd w:id="735"/>
      <w:bookmarkEnd w:id="736"/>
      <w:bookmarkEnd w:id="737"/>
    </w:p>
    <w:tbl>
      <w:tblPr>
        <w:tblStyle w:val="PlainTable4"/>
        <w:tblW w:w="0" w:type="auto"/>
        <w:tblLook w:val="04A0" w:firstRow="1" w:lastRow="0" w:firstColumn="1" w:lastColumn="0" w:noHBand="0" w:noVBand="1"/>
      </w:tblPr>
      <w:tblGrid>
        <w:gridCol w:w="3828"/>
        <w:gridCol w:w="1559"/>
        <w:gridCol w:w="1843"/>
        <w:gridCol w:w="1832"/>
      </w:tblGrid>
      <w:tr w:rsidR="00E551CE" w:rsidRPr="00E551CE" w14:paraId="1E850D90" w14:textId="77777777" w:rsidTr="00E551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9A143E"/>
          </w:tcPr>
          <w:p w14:paraId="1D3F403A" w14:textId="77777777" w:rsidR="00BA62A8" w:rsidRPr="00E551CE" w:rsidRDefault="00BA62A8" w:rsidP="00745739">
            <w:pPr>
              <w:spacing w:line="276" w:lineRule="auto"/>
              <w:jc w:val="both"/>
              <w:rPr>
                <w:color w:val="FFFFFF" w:themeColor="background1"/>
              </w:rPr>
            </w:pPr>
            <w:r w:rsidRPr="00E551CE">
              <w:rPr>
                <w:color w:val="FFFFFF" w:themeColor="background1"/>
              </w:rPr>
              <w:t>Phase</w:t>
            </w:r>
          </w:p>
        </w:tc>
        <w:tc>
          <w:tcPr>
            <w:tcW w:w="1559" w:type="dxa"/>
            <w:shd w:val="clear" w:color="auto" w:fill="9A143E"/>
          </w:tcPr>
          <w:p w14:paraId="1E8FC059"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Soll </w:t>
            </w:r>
            <w:r w:rsidRPr="00E551CE">
              <w:rPr>
                <w:b w:val="0"/>
                <w:bCs w:val="0"/>
                <w:color w:val="FFFFFF" w:themeColor="background1"/>
              </w:rPr>
              <w:t>(Geplant)</w:t>
            </w:r>
          </w:p>
        </w:tc>
        <w:tc>
          <w:tcPr>
            <w:tcW w:w="1843" w:type="dxa"/>
            <w:shd w:val="clear" w:color="auto" w:fill="9A143E"/>
          </w:tcPr>
          <w:p w14:paraId="0BD2D08E"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Ist </w:t>
            </w:r>
            <w:r w:rsidRPr="00E551CE">
              <w:rPr>
                <w:b w:val="0"/>
                <w:bCs w:val="0"/>
                <w:color w:val="FFFFFF" w:themeColor="background1"/>
              </w:rPr>
              <w:t>(Tatsächlich)</w:t>
            </w:r>
          </w:p>
        </w:tc>
        <w:tc>
          <w:tcPr>
            <w:tcW w:w="1832" w:type="dxa"/>
            <w:shd w:val="clear" w:color="auto" w:fill="9A143E"/>
          </w:tcPr>
          <w:p w14:paraId="3197903C"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 </w:t>
            </w:r>
            <w:r w:rsidRPr="00E551CE">
              <w:rPr>
                <w:b w:val="0"/>
                <w:bCs w:val="0"/>
                <w:color w:val="FFFFFF" w:themeColor="background1"/>
              </w:rPr>
              <w:t>(Differenz)</w:t>
            </w:r>
          </w:p>
        </w:tc>
      </w:tr>
      <w:tr w:rsidR="00BA62A8" w14:paraId="3ECDB13A"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16616E4" w14:textId="77777777" w:rsidR="00BA62A8" w:rsidRPr="003A031C" w:rsidRDefault="00BA62A8" w:rsidP="00745739">
            <w:pPr>
              <w:spacing w:line="276" w:lineRule="auto"/>
              <w:jc w:val="both"/>
            </w:pPr>
            <w:r w:rsidRPr="003A031C">
              <w:t>Analyse</w:t>
            </w:r>
          </w:p>
        </w:tc>
        <w:tc>
          <w:tcPr>
            <w:tcW w:w="1559" w:type="dxa"/>
          </w:tcPr>
          <w:p w14:paraId="748910E7"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3.5h</w:t>
            </w:r>
          </w:p>
        </w:tc>
        <w:tc>
          <w:tcPr>
            <w:tcW w:w="1843" w:type="dxa"/>
          </w:tcPr>
          <w:p w14:paraId="495A534C"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2.5h</w:t>
            </w:r>
          </w:p>
        </w:tc>
        <w:tc>
          <w:tcPr>
            <w:tcW w:w="1832" w:type="dxa"/>
          </w:tcPr>
          <w:p w14:paraId="293A5B4F"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2C8C886A"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7414DB81" w14:textId="77777777" w:rsidR="00BA62A8" w:rsidRPr="003A031C" w:rsidRDefault="00BA62A8" w:rsidP="00745739">
            <w:pPr>
              <w:spacing w:line="276" w:lineRule="auto"/>
              <w:jc w:val="both"/>
            </w:pPr>
            <w:r w:rsidRPr="003A031C">
              <w:t>Entwurf</w:t>
            </w:r>
          </w:p>
        </w:tc>
        <w:tc>
          <w:tcPr>
            <w:tcW w:w="1559" w:type="dxa"/>
          </w:tcPr>
          <w:p w14:paraId="5F35D11B"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8.0h</w:t>
            </w:r>
          </w:p>
        </w:tc>
        <w:tc>
          <w:tcPr>
            <w:tcW w:w="1843" w:type="dxa"/>
          </w:tcPr>
          <w:p w14:paraId="2EA3F2B8"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6.0h</w:t>
            </w:r>
          </w:p>
        </w:tc>
        <w:tc>
          <w:tcPr>
            <w:tcW w:w="1832" w:type="dxa"/>
          </w:tcPr>
          <w:p w14:paraId="62A344A0"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296CA1D"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65A1FA1" w14:textId="77777777" w:rsidR="00BA62A8" w:rsidRPr="003A031C" w:rsidRDefault="00BA62A8" w:rsidP="00745739">
            <w:pPr>
              <w:spacing w:line="276" w:lineRule="auto"/>
              <w:jc w:val="both"/>
            </w:pPr>
            <w:r w:rsidRPr="003A031C">
              <w:t>Entwicklung und Implementierung</w:t>
            </w:r>
          </w:p>
        </w:tc>
        <w:tc>
          <w:tcPr>
            <w:tcW w:w="1559" w:type="dxa"/>
          </w:tcPr>
          <w:p w14:paraId="6A7C2426"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42.5h</w:t>
            </w:r>
          </w:p>
        </w:tc>
        <w:tc>
          <w:tcPr>
            <w:tcW w:w="1843" w:type="dxa"/>
          </w:tcPr>
          <w:p w14:paraId="3783BCA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44.5h</w:t>
            </w:r>
          </w:p>
        </w:tc>
        <w:tc>
          <w:tcPr>
            <w:tcW w:w="1832" w:type="dxa"/>
          </w:tcPr>
          <w:p w14:paraId="53E8BC90"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+ 2.0h</w:t>
            </w:r>
          </w:p>
        </w:tc>
      </w:tr>
      <w:tr w:rsidR="00BA62A8" w14:paraId="3E329A2F"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DD4804C" w14:textId="77777777" w:rsidR="00BA62A8" w:rsidRPr="003A031C" w:rsidRDefault="00BA62A8" w:rsidP="00745739">
            <w:pPr>
              <w:spacing w:line="276" w:lineRule="auto"/>
              <w:jc w:val="both"/>
            </w:pPr>
            <w:r w:rsidRPr="003A031C">
              <w:t xml:space="preserve">Abnahme und </w:t>
            </w:r>
            <w:proofErr w:type="spellStart"/>
            <w:r w:rsidRPr="003A031C">
              <w:t>Deployment</w:t>
            </w:r>
            <w:proofErr w:type="spellEnd"/>
          </w:p>
        </w:tc>
        <w:tc>
          <w:tcPr>
            <w:tcW w:w="1559" w:type="dxa"/>
          </w:tcPr>
          <w:p w14:paraId="2C4A9B35" w14:textId="160DD1B0"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3</w:t>
            </w:r>
            <w:r w:rsidR="00BA62A8">
              <w:t>.0h</w:t>
            </w:r>
          </w:p>
        </w:tc>
        <w:tc>
          <w:tcPr>
            <w:tcW w:w="1843" w:type="dxa"/>
          </w:tcPr>
          <w:p w14:paraId="4531118D" w14:textId="43B99EF8"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2</w:t>
            </w:r>
            <w:r w:rsidR="00BA62A8">
              <w:t>.0h</w:t>
            </w:r>
          </w:p>
        </w:tc>
        <w:tc>
          <w:tcPr>
            <w:tcW w:w="1832" w:type="dxa"/>
          </w:tcPr>
          <w:p w14:paraId="067B2B2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509B825"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3651C6F4" w14:textId="77777777" w:rsidR="00BA62A8" w:rsidRPr="003A031C" w:rsidRDefault="00BA62A8" w:rsidP="00745739">
            <w:pPr>
              <w:spacing w:line="276" w:lineRule="auto"/>
              <w:jc w:val="both"/>
            </w:pPr>
            <w:r w:rsidRPr="003A031C">
              <w:t>Dokumentation</w:t>
            </w:r>
          </w:p>
        </w:tc>
        <w:tc>
          <w:tcPr>
            <w:tcW w:w="1559" w:type="dxa"/>
          </w:tcPr>
          <w:p w14:paraId="7A4A5C39"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13.0h</w:t>
            </w:r>
          </w:p>
        </w:tc>
        <w:tc>
          <w:tcPr>
            <w:tcW w:w="1843" w:type="dxa"/>
          </w:tcPr>
          <w:p w14:paraId="11C0F1E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14.0h</w:t>
            </w:r>
          </w:p>
        </w:tc>
        <w:tc>
          <w:tcPr>
            <w:tcW w:w="1832" w:type="dxa"/>
          </w:tcPr>
          <w:p w14:paraId="320C82FB"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7D154FD1"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0EA1892" w14:textId="77777777" w:rsidR="00BA62A8" w:rsidRPr="003A031C" w:rsidRDefault="00BA62A8" w:rsidP="00745739">
            <w:pPr>
              <w:spacing w:line="276" w:lineRule="auto"/>
              <w:jc w:val="both"/>
            </w:pPr>
            <w:r w:rsidRPr="003A031C">
              <w:t>Gesamt</w:t>
            </w:r>
          </w:p>
        </w:tc>
        <w:tc>
          <w:tcPr>
            <w:tcW w:w="1559" w:type="dxa"/>
          </w:tcPr>
          <w:p w14:paraId="2FBD443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43" w:type="dxa"/>
          </w:tcPr>
          <w:p w14:paraId="0AEE23FC"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32" w:type="dxa"/>
          </w:tcPr>
          <w:p w14:paraId="6CE73626" w14:textId="77777777" w:rsidR="00BA62A8" w:rsidRDefault="00BA62A8" w:rsidP="00E551CE">
            <w:pPr>
              <w:keepNext/>
              <w:spacing w:line="276" w:lineRule="auto"/>
              <w:jc w:val="right"/>
              <w:cnfStyle w:val="000000000000" w:firstRow="0" w:lastRow="0" w:firstColumn="0" w:lastColumn="0" w:oddVBand="0" w:evenVBand="0" w:oddHBand="0" w:evenHBand="0" w:firstRowFirstColumn="0" w:firstRowLastColumn="0" w:lastRowFirstColumn="0" w:lastRowLastColumn="0"/>
            </w:pPr>
          </w:p>
        </w:tc>
      </w:tr>
    </w:tbl>
    <w:p w14:paraId="423E0337" w14:textId="338B10FA" w:rsidR="00E551CE" w:rsidRPr="00E551CE" w:rsidRDefault="00E551CE" w:rsidP="00E551CE">
      <w:pPr>
        <w:pStyle w:val="Caption"/>
        <w:jc w:val="center"/>
        <w:rPr>
          <w:rFonts w:ascii="Bell MT" w:hAnsi="Bell MT"/>
          <w:color w:val="595959" w:themeColor="text1" w:themeTint="A6"/>
        </w:rPr>
      </w:pPr>
      <w:bookmarkStart w:id="738" w:name="_Toc71913666"/>
      <w:bookmarkStart w:id="739" w:name="_Toc71913785"/>
      <w:r w:rsidRPr="00E551CE">
        <w:rPr>
          <w:color w:val="595959" w:themeColor="text1" w:themeTint="A6"/>
        </w:rPr>
        <w:t xml:space="preserve">Tabelle </w:t>
      </w:r>
      <w:r w:rsidRPr="00E551CE">
        <w:rPr>
          <w:color w:val="595959" w:themeColor="text1" w:themeTint="A6"/>
        </w:rPr>
        <w:fldChar w:fldCharType="begin"/>
      </w:r>
      <w:r w:rsidRPr="00E551CE">
        <w:rPr>
          <w:color w:val="595959" w:themeColor="text1" w:themeTint="A6"/>
        </w:rPr>
        <w:instrText xml:space="preserve"> SEQ Tabelle \* ROMAN </w:instrText>
      </w:r>
      <w:r w:rsidRPr="00E551CE">
        <w:rPr>
          <w:color w:val="595959" w:themeColor="text1" w:themeTint="A6"/>
        </w:rPr>
        <w:fldChar w:fldCharType="separate"/>
      </w:r>
      <w:r w:rsidRPr="00E551CE">
        <w:rPr>
          <w:noProof/>
          <w:color w:val="595959" w:themeColor="text1" w:themeTint="A6"/>
        </w:rPr>
        <w:t>VII</w:t>
      </w:r>
      <w:r w:rsidRPr="00E551CE">
        <w:rPr>
          <w:color w:val="595959" w:themeColor="text1" w:themeTint="A6"/>
        </w:rPr>
        <w:fldChar w:fldCharType="end"/>
      </w:r>
      <w:r w:rsidRPr="00E551CE">
        <w:rPr>
          <w:color w:val="595959" w:themeColor="text1" w:themeTint="A6"/>
        </w:rPr>
        <w:t xml:space="preserve"> - Soll-/Ist Vergleich</w:t>
      </w:r>
      <w:bookmarkEnd w:id="738"/>
      <w:bookmarkEnd w:id="739"/>
    </w:p>
    <w:p w14:paraId="535A8B6C" w14:textId="0B7594F3" w:rsidR="00BA62A8" w:rsidRDefault="00D040C7" w:rsidP="00745739">
      <w:pPr>
        <w:pStyle w:val="Heading2"/>
        <w:numPr>
          <w:ilvl w:val="0"/>
          <w:numId w:val="0"/>
        </w:numPr>
        <w:ind w:left="576" w:hanging="576"/>
      </w:pPr>
      <w:bookmarkStart w:id="740" w:name="_A.25_Entwicklerdokumentation_–"/>
      <w:bookmarkStart w:id="741" w:name="_Toc71644832"/>
      <w:bookmarkStart w:id="742" w:name="_Toc71893748"/>
      <w:bookmarkStart w:id="743" w:name="_Toc71898052"/>
      <w:bookmarkStart w:id="744" w:name="_Toc71898227"/>
      <w:bookmarkStart w:id="745" w:name="_Toc71898367"/>
      <w:bookmarkStart w:id="746" w:name="_Toc71975442"/>
      <w:bookmarkStart w:id="747" w:name="_Toc71975692"/>
      <w:bookmarkStart w:id="748" w:name="_Toc72226467"/>
      <w:bookmarkEnd w:id="740"/>
      <w:r>
        <w:t>A.25</w:t>
      </w:r>
      <w:r>
        <w:tab/>
        <w:t>Entwicklerdokumentation – Auszug</w:t>
      </w:r>
      <w:bookmarkEnd w:id="741"/>
      <w:bookmarkEnd w:id="742"/>
      <w:bookmarkEnd w:id="743"/>
      <w:bookmarkEnd w:id="744"/>
      <w:bookmarkEnd w:id="745"/>
      <w:bookmarkEnd w:id="746"/>
      <w:bookmarkEnd w:id="747"/>
      <w:bookmarkEnd w:id="748"/>
    </w:p>
    <w:p w14:paraId="4799CC69" w14:textId="5355BD4E" w:rsidR="006C2CAF" w:rsidRPr="006C2CAF" w:rsidRDefault="00960166" w:rsidP="006C2CAF">
      <w:pPr>
        <w:rPr>
          <w:i/>
          <w:iCs/>
        </w:rPr>
      </w:pPr>
      <w:r>
        <w:rPr>
          <w:noProof/>
        </w:rPr>
        <w:drawing>
          <wp:inline distT="0" distB="0" distL="0" distR="0" wp14:anchorId="265F4C87" wp14:editId="4ABDD75B">
            <wp:extent cx="5759225" cy="4913086"/>
            <wp:effectExtent l="25400" t="25400" r="19685" b="27305"/>
            <wp:docPr id="11" name="Picture 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34" cstate="print">
                      <a:extLst>
                        <a:ext uri="{28A0092B-C50C-407E-A947-70E740481C1C}">
                          <a14:useLocalDpi xmlns:a14="http://schemas.microsoft.com/office/drawing/2010/main" val="0"/>
                        </a:ext>
                      </a:extLst>
                    </a:blip>
                    <a:srcRect l="21462" t="14551" r="22648" b="54771"/>
                    <a:stretch/>
                  </pic:blipFill>
                  <pic:spPr bwMode="auto">
                    <a:xfrm>
                      <a:off x="0" y="0"/>
                      <a:ext cx="5786109" cy="493602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r w:rsidR="006C2CAF">
        <w:br/>
      </w:r>
      <w:r w:rsidR="006C2CAF">
        <w:rPr>
          <w:i/>
          <w:iCs/>
        </w:rPr>
        <w:t>(Fortsetzung auf der nächsten Seite</w:t>
      </w:r>
      <w:r w:rsidR="005C3274">
        <w:rPr>
          <w:i/>
          <w:iCs/>
        </w:rPr>
        <w:t>.</w:t>
      </w:r>
      <w:r w:rsidR="006C2CAF">
        <w:rPr>
          <w:i/>
          <w:iCs/>
        </w:rPr>
        <w:t>)</w:t>
      </w:r>
    </w:p>
    <w:p w14:paraId="21851DA6" w14:textId="69581446" w:rsidR="00D040C7" w:rsidRDefault="00D040C7" w:rsidP="006C2CAF">
      <w:pPr>
        <w:jc w:val="center"/>
      </w:pPr>
      <w:r>
        <w:rPr>
          <w:noProof/>
        </w:rPr>
        <w:lastRenderedPageBreak/>
        <w:drawing>
          <wp:inline distT="0" distB="0" distL="0" distR="0" wp14:anchorId="6A7BE880" wp14:editId="24FEA1B3">
            <wp:extent cx="5689586" cy="6810829"/>
            <wp:effectExtent l="25400" t="25400" r="26035" b="22225"/>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34" cstate="print">
                      <a:extLst>
                        <a:ext uri="{28A0092B-C50C-407E-A947-70E740481C1C}">
                          <a14:useLocalDpi xmlns:a14="http://schemas.microsoft.com/office/drawing/2010/main" val="0"/>
                        </a:ext>
                      </a:extLst>
                    </a:blip>
                    <a:srcRect l="21607" t="45152" r="21835" b="11285"/>
                    <a:stretch/>
                  </pic:blipFill>
                  <pic:spPr bwMode="auto">
                    <a:xfrm>
                      <a:off x="0" y="0"/>
                      <a:ext cx="5752666" cy="688634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inline>
        </w:drawing>
      </w:r>
    </w:p>
    <w:p w14:paraId="730EB8F0" w14:textId="16D9C487" w:rsidR="003E30AE" w:rsidRDefault="003E30AE">
      <w:r>
        <w:br w:type="page"/>
      </w:r>
    </w:p>
    <w:p w14:paraId="3B5533E7" w14:textId="7318D05D" w:rsidR="003E30AE" w:rsidRDefault="003E30AE" w:rsidP="003E30AE">
      <w:pPr>
        <w:pStyle w:val="Heading2"/>
        <w:numPr>
          <w:ilvl w:val="0"/>
          <w:numId w:val="0"/>
        </w:numPr>
        <w:ind w:left="576" w:hanging="576"/>
      </w:pPr>
      <w:bookmarkStart w:id="749" w:name="_A.26_Projektplanung_-"/>
      <w:bookmarkStart w:id="750" w:name="_Toc72226468"/>
      <w:bookmarkEnd w:id="749"/>
      <w:r>
        <w:lastRenderedPageBreak/>
        <w:t>A.26</w:t>
      </w:r>
      <w:r>
        <w:tab/>
        <w:t xml:space="preserve">Projektplanung - </w:t>
      </w:r>
      <w:r w:rsidRPr="003E30AE">
        <w:t>Gantt Diagramm</w:t>
      </w:r>
      <w:bookmarkEnd w:id="750"/>
    </w:p>
    <w:p w14:paraId="19FE6CF5" w14:textId="4982CA3D" w:rsidR="003E30AE" w:rsidRPr="003E30AE" w:rsidRDefault="003E30AE" w:rsidP="003E30AE">
      <w:r>
        <w:rPr>
          <w:noProof/>
        </w:rPr>
        <mc:AlternateContent>
          <mc:Choice Requires="wps">
            <w:drawing>
              <wp:anchor distT="0" distB="0" distL="114300" distR="114300" simplePos="0" relativeHeight="251678720" behindDoc="0" locked="0" layoutInCell="1" allowOverlap="1" wp14:anchorId="39957188" wp14:editId="041C78DF">
                <wp:simplePos x="0" y="0"/>
                <wp:positionH relativeFrom="column">
                  <wp:posOffset>1309250</wp:posOffset>
                </wp:positionH>
                <wp:positionV relativeFrom="paragraph">
                  <wp:posOffset>195712</wp:posOffset>
                </wp:positionV>
                <wp:extent cx="2994003" cy="5984341"/>
                <wp:effectExtent l="0" t="12700" r="16510" b="60960"/>
                <wp:wrapNone/>
                <wp:docPr id="9" name="Curved Connector 9"/>
                <wp:cNvGraphicFramePr/>
                <a:graphic xmlns:a="http://schemas.openxmlformats.org/drawingml/2006/main">
                  <a:graphicData uri="http://schemas.microsoft.com/office/word/2010/wordprocessingShape">
                    <wps:wsp>
                      <wps:cNvCnPr/>
                      <wps:spPr>
                        <a:xfrm>
                          <a:off x="0" y="0"/>
                          <a:ext cx="2994003" cy="5984341"/>
                        </a:xfrm>
                        <a:prstGeom prst="curvedConnector3">
                          <a:avLst>
                            <a:gd name="adj1" fmla="val 50671"/>
                          </a:avLst>
                        </a:prstGeom>
                        <a:ln w="19050">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32B5B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9" o:spid="_x0000_s1026" type="#_x0000_t38" style="position:absolute;margin-left:103.1pt;margin-top:15.4pt;width:235.75pt;height:47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" adj="10945" strokecolor="#a5a5a5 [2092]" strokeweight="1.5pt">
                <v:stroke endarrow="block"/>
              </v:shape>
            </w:pict>
          </mc:Fallback>
        </mc:AlternateContent>
      </w:r>
      <w:r>
        <w:rPr>
          <w:noProof/>
        </w:rPr>
        <w:drawing>
          <wp:anchor distT="0" distB="0" distL="114300" distR="114300" simplePos="0" relativeHeight="251677696" behindDoc="0" locked="0" layoutInCell="1" allowOverlap="1" wp14:anchorId="2E3939EE" wp14:editId="0BCFFF2A">
            <wp:simplePos x="0" y="0"/>
            <wp:positionH relativeFrom="column">
              <wp:posOffset>1465925</wp:posOffset>
            </wp:positionH>
            <wp:positionV relativeFrom="paragraph">
              <wp:posOffset>1736786</wp:posOffset>
            </wp:positionV>
            <wp:extent cx="5931535" cy="2940050"/>
            <wp:effectExtent l="22543" t="28257" r="21907" b="21908"/>
            <wp:wrapNone/>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53591" t="8545"/>
                    <a:stretch/>
                  </pic:blipFill>
                  <pic:spPr bwMode="auto">
                    <a:xfrm rot="16200000">
                      <a:off x="0" y="0"/>
                      <a:ext cx="5931535" cy="2940050"/>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630D3BBE" wp14:editId="457CA4BB">
            <wp:simplePos x="0" y="0"/>
            <wp:positionH relativeFrom="column">
              <wp:posOffset>-1633585</wp:posOffset>
            </wp:positionH>
            <wp:positionV relativeFrom="paragraph">
              <wp:posOffset>1858743</wp:posOffset>
            </wp:positionV>
            <wp:extent cx="5930493" cy="2672191"/>
            <wp:effectExtent l="28893" t="21907" r="29527" b="29528"/>
            <wp:wrapNone/>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l="498" t="8750" r="48515" b="-105"/>
                    <a:stretch/>
                  </pic:blipFill>
                  <pic:spPr bwMode="auto">
                    <a:xfrm rot="16200000">
                      <a:off x="0" y="0"/>
                      <a:ext cx="5930493" cy="2672191"/>
                    </a:xfrm>
                    <a:prstGeom prst="rect">
                      <a:avLst/>
                    </a:prstGeom>
                    <a:ln w="19050">
                      <a:solidFill>
                        <a:schemeClr val="bg1">
                          <a:lumMod val="9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3E30AE" w:rsidRPr="003E30AE" w:rsidSect="00E1246C">
      <w:headerReference w:type="default" r:id="rId36"/>
      <w:footerReference w:type="even" r:id="rId37"/>
      <w:footerReference w:type="default" r:id="rId38"/>
      <w:footerReference w:type="first" r:id="rId39"/>
      <w:pgSz w:w="11906" w:h="16838"/>
      <w:pgMar w:top="2028" w:right="1417" w:bottom="1134" w:left="1417" w:header="1020" w:footer="946" w:gutter="0"/>
      <w:pgNumType w:start="1"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F8F236" w14:textId="77777777" w:rsidR="008F3806" w:rsidRDefault="008F3806" w:rsidP="00563830">
      <w:pPr>
        <w:spacing w:after="0" w:line="240" w:lineRule="auto"/>
      </w:pPr>
      <w:r>
        <w:separator/>
      </w:r>
    </w:p>
  </w:endnote>
  <w:endnote w:type="continuationSeparator" w:id="0">
    <w:p w14:paraId="49A34B93" w14:textId="77777777" w:rsidR="008F3806" w:rsidRDefault="008F3806"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hentox Regular">
    <w:altName w:val="Calibri"/>
    <w:panose1 w:val="020B0604020202020204"/>
    <w:charset w:val="4D"/>
    <w:family w:val="auto"/>
    <w:pitch w:val="variable"/>
    <w:sig w:usb0="A00000AF" w:usb1="5000205B" w:usb2="00000010" w:usb3="00000000" w:csb0="00000093"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Bell MT">
    <w:panose1 w:val="02020503060305020303"/>
    <w:charset w:val="4D"/>
    <w:family w:val="roman"/>
    <w:pitch w:val="variable"/>
    <w:sig w:usb0="00000003" w:usb1="00000000" w:usb2="00000000" w:usb3="00000000" w:csb0="00000001" w:csb1="00000000"/>
  </w:font>
  <w:font w:name="Arimo for Powerline">
    <w:altName w:val="Arimo for Powerline"/>
    <w:panose1 w:val="020B0604020202020204"/>
    <w:charset w:val="00"/>
    <w:family w:val="swiss"/>
    <w:pitch w:val="variable"/>
    <w:sig w:usb0="E0000AFF" w:usb1="5000000B" w:usb2="00000001" w:usb3="00000000" w:csb0="000001BF" w:csb1="00000000"/>
  </w:font>
  <w:font w:name="Cambria Math">
    <w:panose1 w:val="02040503050406030204"/>
    <w:charset w:val="00"/>
    <w:family w:val="roman"/>
    <w:pitch w:val="variable"/>
    <w:sig w:usb0="E00002FF" w:usb1="420024FF"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Fira Mono for Powerline">
    <w:altName w:val="Fira Mono for Powerline"/>
    <w:panose1 w:val="020B0509050000020004"/>
    <w:charset w:val="00"/>
    <w:family w:val="modern"/>
    <w:notTrueType/>
    <w:pitch w:val="fixed"/>
    <w:sig w:usb0="40000287" w:usb1="02003801" w:usb2="00000000" w:usb3="00000000" w:csb0="0000009F" w:csb1="00000000"/>
  </w:font>
  <w:font w:name="Shentox SemiBold">
    <w:altName w:val="Calibri"/>
    <w:panose1 w:val="020B0604020202020204"/>
    <w:charset w:val="4D"/>
    <w:family w:val="auto"/>
    <w:notTrueType/>
    <w:pitch w:val="variable"/>
    <w:sig w:usb0="A00000AF" w:usb1="5000205B" w:usb2="00000010" w:usb3="00000000" w:csb0="00000093" w:csb1="00000000"/>
  </w:font>
  <w:font w:name="Segoe UI Symbol">
    <w:panose1 w:val="020B0502040204020203"/>
    <w:charset w:val="00"/>
    <w:family w:val="swiss"/>
    <w:pitch w:val="variable"/>
    <w:sig w:usb0="800001E3" w:usb1="1200FFEF" w:usb2="00040000" w:usb3="00000000" w:csb0="00000001" w:csb1="00000000"/>
  </w:font>
  <w:font w:name="Shentox Bold">
    <w:altName w:val="Shentox Bold"/>
    <w:panose1 w:val="020B0604020202020204"/>
    <w:charset w:val="4D"/>
    <w:family w:val="auto"/>
    <w:notTrueType/>
    <w:pitch w:val="variable"/>
    <w:sig w:usb0="A00000AF" w:usb1="5000205B" w:usb2="0000001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7898014"/>
      <w:docPartObj>
        <w:docPartGallery w:val="Page Numbers (Bottom of Page)"/>
        <w:docPartUnique/>
      </w:docPartObj>
    </w:sdtPr>
    <w:sdtEndPr>
      <w:rPr>
        <w:rStyle w:val="PageNumber"/>
      </w:rPr>
    </w:sdtEndPr>
    <w:sdtContent>
      <w:p w14:paraId="3A2379DC" w14:textId="615522EE" w:rsidR="004632CA" w:rsidRDefault="004632CA" w:rsidP="00DB11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1F157" w14:textId="77777777" w:rsidR="004632CA" w:rsidRDefault="004632CA" w:rsidP="00DB1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E39F4B" w14:textId="2DDA79D9" w:rsidR="00E1246C" w:rsidRDefault="00E1246C" w:rsidP="000A75C5">
    <w:pPr>
      <w:pStyle w:val="Footer"/>
      <w:rPr>
        <w:color w:val="0D0D0D" w:themeColor="text1" w:themeTint="F2"/>
        <w:szCs w:val="21"/>
      </w:rPr>
    </w:pPr>
    <w:r w:rsidRPr="000A75C5">
      <w:rPr>
        <w:noProof/>
        <w:color w:val="9A1641"/>
        <w:lang w:eastAsia="de-DE"/>
      </w:rPr>
      <mc:AlternateContent>
        <mc:Choice Requires="wps">
          <w:drawing>
            <wp:anchor distT="0" distB="0" distL="114300" distR="114300" simplePos="0" relativeHeight="251677696" behindDoc="0" locked="0" layoutInCell="1" allowOverlap="1" wp14:anchorId="4AED0EC3" wp14:editId="68F3E8AD">
              <wp:simplePos x="0" y="0"/>
              <wp:positionH relativeFrom="column">
                <wp:posOffset>-3502</wp:posOffset>
              </wp:positionH>
              <wp:positionV relativeFrom="paragraph">
                <wp:posOffset>98343</wp:posOffset>
              </wp:positionV>
              <wp:extent cx="5757055" cy="0"/>
              <wp:effectExtent l="0" t="0" r="8890" b="12700"/>
              <wp:wrapNone/>
              <wp:docPr id="6" name="Straight Connector 6"/>
              <wp:cNvGraphicFramePr/>
              <a:graphic xmlns:a="http://schemas.openxmlformats.org/drawingml/2006/main">
                <a:graphicData uri="http://schemas.microsoft.com/office/word/2010/wordprocessingShape">
                  <wps:wsp>
                    <wps:cNvCnPr/>
                    <wps:spPr>
                      <a:xfrm>
                        <a:off x="0" y="0"/>
                        <a:ext cx="5757055"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55F31" id="Straight Connector 6"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7.75pt" to="453pt,7.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" strokecolor="black [3213]" strokeweight="1pt"/>
          </w:pict>
        </mc:Fallback>
      </mc:AlternateContent>
    </w:r>
  </w:p>
  <w:p w14:paraId="29C50279" w14:textId="014779C1" w:rsidR="009F395D" w:rsidRPr="00E1246C" w:rsidRDefault="009F395D" w:rsidP="000A75C5">
    <w:pPr>
      <w:pStyle w:val="Footer"/>
      <w:rPr>
        <w:color w:val="0D0D0D" w:themeColor="text1" w:themeTint="F2"/>
        <w:sz w:val="18"/>
        <w:szCs w:val="18"/>
      </w:rPr>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E1246C" w14:paraId="475E4600" w14:textId="77777777" w:rsidTr="00E1246C">
      <w:tc>
        <w:tcPr>
          <w:tcW w:w="3020" w:type="dxa"/>
        </w:tcPr>
        <w:p w14:paraId="4C3256DA" w14:textId="3C4BC975" w:rsidR="00E1246C" w:rsidRDefault="00E1246C" w:rsidP="000A75C5">
          <w:pPr>
            <w:pStyle w:val="Footer"/>
            <w:rPr>
              <w:i/>
              <w:iCs/>
              <w:color w:val="0D0D0D" w:themeColor="text1" w:themeTint="F2"/>
              <w:szCs w:val="21"/>
            </w:rPr>
          </w:pPr>
          <w:r>
            <w:rPr>
              <w:rFonts w:cs="Times New Roman (Body CS)"/>
              <w:b/>
              <w:bCs/>
              <w:color w:val="000000" w:themeColor="text1"/>
              <w:szCs w:val="21"/>
            </w:rPr>
            <w:t>Prüfling</w:t>
          </w:r>
          <w:r w:rsidRPr="003A2972">
            <w:rPr>
              <w:rFonts w:cs="Times New Roman (Body CS)"/>
              <w:b/>
              <w:bCs/>
              <w:color w:val="000000" w:themeColor="text1"/>
              <w:szCs w:val="21"/>
            </w:rPr>
            <w:t>:</w:t>
          </w:r>
        </w:p>
      </w:tc>
      <w:tc>
        <w:tcPr>
          <w:tcW w:w="3021" w:type="dxa"/>
        </w:tcPr>
        <w:p w14:paraId="423ABC24" w14:textId="11EA03E9" w:rsidR="00E1246C" w:rsidRDefault="00E1246C" w:rsidP="00E1246C">
          <w:pPr>
            <w:pStyle w:val="Footer"/>
            <w:jc w:val="center"/>
            <w:rPr>
              <w:i/>
              <w:iCs/>
              <w:color w:val="0D0D0D" w:themeColor="text1" w:themeTint="F2"/>
              <w:szCs w:val="21"/>
            </w:rPr>
          </w:pPr>
          <w:r>
            <w:rPr>
              <w:rFonts w:cs="Times New Roman (Body CS)"/>
              <w:b/>
              <w:bCs/>
              <w:color w:val="000000" w:themeColor="text1"/>
              <w:szCs w:val="21"/>
            </w:rPr>
            <w:t>Seite</w:t>
          </w:r>
          <w:r w:rsidRPr="003A2972">
            <w:rPr>
              <w:rFonts w:cs="Times New Roman (Body CS)"/>
              <w:b/>
              <w:bCs/>
              <w:color w:val="000000" w:themeColor="text1"/>
              <w:szCs w:val="21"/>
            </w:rPr>
            <w:t>:</w:t>
          </w:r>
        </w:p>
      </w:tc>
      <w:tc>
        <w:tcPr>
          <w:tcW w:w="3021" w:type="dxa"/>
        </w:tcPr>
        <w:p w14:paraId="62508DD6" w14:textId="1156E72D" w:rsidR="00E1246C" w:rsidRDefault="00E1246C" w:rsidP="00E1246C">
          <w:pPr>
            <w:pStyle w:val="Footer"/>
            <w:jc w:val="right"/>
            <w:rPr>
              <w:i/>
              <w:iCs/>
              <w:color w:val="0D0D0D" w:themeColor="text1" w:themeTint="F2"/>
              <w:szCs w:val="21"/>
            </w:rPr>
          </w:pPr>
          <w:r w:rsidRPr="003A2972">
            <w:rPr>
              <w:rFonts w:cs="Times New Roman (Body CS)"/>
              <w:b/>
              <w:bCs/>
              <w:color w:val="000000" w:themeColor="text1"/>
              <w:szCs w:val="21"/>
            </w:rPr>
            <w:t>Prüflingsnummer:</w:t>
          </w:r>
        </w:p>
      </w:tc>
    </w:tr>
    <w:tr w:rsidR="00E1246C" w14:paraId="263F55EB" w14:textId="77777777" w:rsidTr="00E1246C">
      <w:trPr>
        <w:trHeight w:val="67"/>
      </w:trPr>
      <w:tc>
        <w:tcPr>
          <w:tcW w:w="3020" w:type="dxa"/>
        </w:tcPr>
        <w:p w14:paraId="06B04020" w14:textId="78ED6A77" w:rsidR="00E1246C" w:rsidRDefault="00E1246C" w:rsidP="00E1246C">
          <w:pPr>
            <w:pStyle w:val="Footer"/>
            <w:rPr>
              <w:i/>
              <w:iCs/>
              <w:color w:val="0D0D0D" w:themeColor="text1" w:themeTint="F2"/>
              <w:szCs w:val="21"/>
            </w:rPr>
          </w:pPr>
          <w:r>
            <w:rPr>
              <w:rFonts w:cs="Times New Roman (Body CS)"/>
              <w:color w:val="000000" w:themeColor="text1"/>
              <w:szCs w:val="21"/>
            </w:rPr>
            <w:t>Müller, Maximilian</w:t>
          </w:r>
        </w:p>
      </w:tc>
      <w:tc>
        <w:tcPr>
          <w:tcW w:w="3021" w:type="dxa"/>
        </w:tcPr>
        <w:sdt>
          <w:sdtPr>
            <w:rPr>
              <w:rStyle w:val="PageNumber"/>
              <w:szCs w:val="21"/>
            </w:rPr>
            <w:id w:val="1278295040"/>
            <w:docPartObj>
              <w:docPartGallery w:val="Page Numbers (Bottom of Page)"/>
              <w:docPartUnique/>
            </w:docPartObj>
          </w:sdtPr>
          <w:sdtEndPr>
            <w:rPr>
              <w:rStyle w:val="PageNumber"/>
            </w:rPr>
          </w:sdtEndPr>
          <w:sdtContent>
            <w:p w14:paraId="3298C219" w14:textId="5101FB47" w:rsidR="00E1246C" w:rsidRPr="00E1246C" w:rsidRDefault="00E1246C" w:rsidP="00E1246C">
              <w:pPr>
                <w:pStyle w:val="Footer"/>
                <w:jc w:val="center"/>
                <w:rPr>
                  <w:szCs w:val="21"/>
                </w:rPr>
              </w:pPr>
              <w:r w:rsidRPr="003A62FD">
                <w:rPr>
                  <w:rStyle w:val="PageNumber"/>
                  <w:szCs w:val="21"/>
                </w:rPr>
                <w:fldChar w:fldCharType="begin"/>
              </w:r>
              <w:r w:rsidRPr="003A62FD">
                <w:rPr>
                  <w:rStyle w:val="PageNumber"/>
                  <w:szCs w:val="21"/>
                </w:rPr>
                <w:instrText xml:space="preserve"> PAGE </w:instrText>
              </w:r>
              <w:r w:rsidRPr="003A62FD">
                <w:rPr>
                  <w:rStyle w:val="PageNumber"/>
                  <w:szCs w:val="21"/>
                </w:rPr>
                <w:fldChar w:fldCharType="separate"/>
              </w:r>
              <w:r>
                <w:rPr>
                  <w:rStyle w:val="PageNumber"/>
                  <w:szCs w:val="21"/>
                </w:rPr>
                <w:t>1</w:t>
              </w:r>
              <w:r w:rsidRPr="003A62FD">
                <w:rPr>
                  <w:rStyle w:val="PageNumber"/>
                  <w:szCs w:val="21"/>
                </w:rPr>
                <w:fldChar w:fldCharType="end"/>
              </w:r>
              <w:r>
                <w:rPr>
                  <w:rStyle w:val="PageNumber"/>
                  <w:szCs w:val="21"/>
                </w:rPr>
                <w:t xml:space="preserve"> </w:t>
              </w:r>
              <w:r>
                <w:rPr>
                  <w:rStyle w:val="PageNumber"/>
                </w:rPr>
                <w:t xml:space="preserve">von </w:t>
              </w:r>
              <w:sdt>
                <w:sdtPr>
                  <w:rPr>
                    <w:rStyle w:val="PageNumber"/>
                    <w:szCs w:val="21"/>
                  </w:rPr>
                  <w:id w:val="-1651127737"/>
                  <w:docPartObj>
                    <w:docPartGallery w:val="Page Numbers (Bottom of Page)"/>
                    <w:docPartUnique/>
                  </w:docPartObj>
                </w:sdtPr>
                <w:sdtEndPr>
                  <w:rPr>
                    <w:rStyle w:val="PageNumber"/>
                  </w:rPr>
                </w:sdtEndPr>
                <w:sdtContent>
                  <w:r w:rsidRPr="003A62FD">
                    <w:rPr>
                      <w:rStyle w:val="PageNumber"/>
                      <w:szCs w:val="21"/>
                    </w:rPr>
                    <w:fldChar w:fldCharType="begin"/>
                  </w:r>
                  <w:r w:rsidRPr="003A62FD">
                    <w:rPr>
                      <w:rStyle w:val="PageNumber"/>
                      <w:szCs w:val="21"/>
                    </w:rPr>
                    <w:instrText xml:space="preserve"> </w:instrText>
                  </w:r>
                  <w:r>
                    <w:rPr>
                      <w:rStyle w:val="PageNumber"/>
                      <w:szCs w:val="21"/>
                    </w:rPr>
                    <w:instrText>NU</w:instrText>
                  </w:r>
                  <w:r>
                    <w:rPr>
                      <w:rStyle w:val="PageNumber"/>
                    </w:rPr>
                    <w:instrText>MPAGES</w:instrText>
                  </w:r>
                  <w:r w:rsidRPr="003A62FD">
                    <w:rPr>
                      <w:rStyle w:val="PageNumber"/>
                      <w:szCs w:val="21"/>
                    </w:rPr>
                    <w:fldChar w:fldCharType="separate"/>
                  </w:r>
                  <w:r>
                    <w:rPr>
                      <w:rStyle w:val="PageNumber"/>
                      <w:szCs w:val="21"/>
                    </w:rPr>
                    <w:t>85</w:t>
                  </w:r>
                  <w:r w:rsidRPr="003A62FD">
                    <w:rPr>
                      <w:rStyle w:val="PageNumber"/>
                      <w:szCs w:val="21"/>
                    </w:rPr>
                    <w:fldChar w:fldCharType="end"/>
                  </w:r>
                </w:sdtContent>
              </w:sdt>
            </w:p>
          </w:sdtContent>
        </w:sdt>
      </w:tc>
      <w:tc>
        <w:tcPr>
          <w:tcW w:w="3021" w:type="dxa"/>
        </w:tcPr>
        <w:p w14:paraId="295B14F2" w14:textId="4CF3E182" w:rsidR="00E1246C" w:rsidRDefault="00E1246C" w:rsidP="00E1246C">
          <w:pPr>
            <w:pStyle w:val="Footer"/>
            <w:jc w:val="right"/>
            <w:rPr>
              <w:i/>
              <w:iCs/>
              <w:color w:val="0D0D0D" w:themeColor="text1" w:themeTint="F2"/>
              <w:szCs w:val="21"/>
            </w:rPr>
          </w:pPr>
          <w:r w:rsidRPr="003A2972">
            <w:rPr>
              <w:rFonts w:cs="Times New Roman (Body CS)"/>
              <w:color w:val="000000" w:themeColor="text1"/>
              <w:szCs w:val="21"/>
            </w:rPr>
            <w:t>0 4087</w:t>
          </w:r>
        </w:p>
      </w:tc>
    </w:tr>
  </w:tbl>
  <w:p w14:paraId="05683444" w14:textId="37D47340" w:rsidR="000A75C5" w:rsidRPr="00E1246C" w:rsidRDefault="000A75C5" w:rsidP="00E1246C">
    <w:pPr>
      <w:pStyle w:val="Footer"/>
      <w:rPr>
        <w:i/>
        <w:iCs/>
        <w:color w:val="0D0D0D" w:themeColor="text1" w:themeTint="F2"/>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14922" w14:textId="2E977ADD" w:rsidR="00DB112C" w:rsidRDefault="00DB112C" w:rsidP="00C57FF4">
    <w:pPr>
      <w:pStyle w:val="Footer"/>
      <w:framePr w:wrap="none" w:vAnchor="text" w:hAnchor="margin" w:xAlign="right" w:y="1"/>
      <w:rPr>
        <w:rStyle w:val="PageNumber"/>
      </w:rPr>
    </w:pPr>
  </w:p>
  <w:p w14:paraId="357F60E9" w14:textId="77777777" w:rsidR="000E5A50" w:rsidRDefault="000E5A50" w:rsidP="00DB1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684966" w14:textId="77777777" w:rsidR="008F3806" w:rsidRDefault="008F3806" w:rsidP="00563830">
      <w:pPr>
        <w:spacing w:after="0" w:line="240" w:lineRule="auto"/>
      </w:pPr>
      <w:r>
        <w:separator/>
      </w:r>
    </w:p>
  </w:footnote>
  <w:footnote w:type="continuationSeparator" w:id="0">
    <w:p w14:paraId="3630D762" w14:textId="77777777" w:rsidR="008F3806" w:rsidRDefault="008F3806" w:rsidP="00563830">
      <w:pPr>
        <w:spacing w:after="0" w:line="240" w:lineRule="auto"/>
      </w:pPr>
      <w:r>
        <w:continuationSeparator/>
      </w:r>
    </w:p>
  </w:footnote>
  <w:footnote w:id="1">
    <w:p w14:paraId="43981621" w14:textId="3727D6C3" w:rsidR="004D4882" w:rsidRDefault="004D4882">
      <w:pPr>
        <w:pStyle w:val="FootnoteText"/>
      </w:pPr>
      <w:r>
        <w:rPr>
          <w:rStyle w:val="FootnoteReference"/>
        </w:rPr>
        <w:footnoteRef/>
      </w:r>
      <w:r>
        <w:t xml:space="preserve"> Vgl. </w:t>
      </w:r>
      <w:hyperlink w:anchor="_Quellen" w:history="1">
        <w:r w:rsidRPr="004D4882">
          <w:rPr>
            <w:rStyle w:val="Hyperlink"/>
          </w:rPr>
          <w:t>Quellenverzeichnis</w:t>
        </w:r>
      </w:hyperlink>
      <w:r>
        <w:t xml:space="preserve">: </w:t>
      </w:r>
      <w:r w:rsidRPr="004D4882">
        <w:t>www.a-coding-project.de</w:t>
      </w:r>
    </w:p>
  </w:footnote>
  <w:footnote w:id="2">
    <w:p w14:paraId="55C70982" w14:textId="789ABEDB" w:rsidR="00053648" w:rsidRDefault="00053648">
      <w:pPr>
        <w:pStyle w:val="FootnoteText"/>
      </w:pPr>
      <w:r>
        <w:rPr>
          <w:rStyle w:val="FootnoteReference"/>
        </w:rPr>
        <w:footnoteRef/>
      </w:r>
      <w:r>
        <w:t xml:space="preserve"> Vgl. </w:t>
      </w:r>
      <w:hyperlink w:anchor="_Quellen" w:history="1">
        <w:r w:rsidRPr="004D4882">
          <w:rPr>
            <w:rStyle w:val="Hyperlink"/>
          </w:rPr>
          <w:t>Quellenverzeichnis</w:t>
        </w:r>
      </w:hyperlink>
      <w:r>
        <w:t xml:space="preserve">: </w:t>
      </w:r>
      <w:r w:rsidRPr="00053648">
        <w:t>getbootstrap.com/</w:t>
      </w:r>
    </w:p>
  </w:footnote>
  <w:footnote w:id="3">
    <w:p w14:paraId="6DD48F53" w14:textId="4157AD0A" w:rsidR="00824CB6" w:rsidRDefault="00824CB6">
      <w:pPr>
        <w:pStyle w:val="FootnoteText"/>
      </w:pPr>
      <w:r>
        <w:rPr>
          <w:rStyle w:val="FootnoteReference"/>
        </w:rPr>
        <w:footnoteRef/>
      </w:r>
      <w:r>
        <w:t xml:space="preserve"> Dabei wurden Puffer der Projektmeilensteine, parallellaufende Projekte und der Urlaub </w:t>
      </w:r>
      <w:r w:rsidR="008F73AC">
        <w:t>des Autors</w:t>
      </w:r>
      <w:r>
        <w:t xml:space="preserve"> berücksichtigt.</w:t>
      </w:r>
    </w:p>
  </w:footnote>
  <w:footnote w:id="4">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5">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6">
    <w:p w14:paraId="04A17A47" w14:textId="39F9DDDA" w:rsidR="00073B24" w:rsidRPr="00073B24" w:rsidRDefault="00073B24">
      <w:pPr>
        <w:pStyle w:val="FootnoteText"/>
        <w:rPr>
          <w:lang w:val="en-DE"/>
        </w:rPr>
      </w:pPr>
      <w:r>
        <w:rPr>
          <w:rStyle w:val="FootnoteReference"/>
        </w:rPr>
        <w:footnoteRef/>
      </w:r>
      <w:r>
        <w:t xml:space="preserve"> Kostenlose Diagramm </w:t>
      </w:r>
      <w:proofErr w:type="spellStart"/>
      <w:r>
        <w:t>WebApp</w:t>
      </w:r>
      <w:proofErr w:type="spellEnd"/>
      <w:r>
        <w:t xml:space="preserve"> aus dem </w:t>
      </w:r>
      <w:proofErr w:type="spellStart"/>
      <w:r w:rsidRPr="00073B24">
        <w:t>Atlassian</w:t>
      </w:r>
      <w:proofErr w:type="spellEnd"/>
      <w:r w:rsidRPr="00073B24">
        <w:t xml:space="preserve"> </w:t>
      </w:r>
      <w:r>
        <w:t>Öko</w:t>
      </w:r>
      <w:r w:rsidRPr="00073B24">
        <w:t>system</w:t>
      </w:r>
    </w:p>
  </w:footnote>
  <w:footnote w:id="7">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8">
    <w:p w14:paraId="5D1D8389" w14:textId="77777777" w:rsidR="002033C5" w:rsidRDefault="002033C5" w:rsidP="002033C5">
      <w:pPr>
        <w:pStyle w:val="FootnoteText"/>
      </w:pPr>
      <w:r>
        <w:rPr>
          <w:rStyle w:val="FootnoteReference"/>
        </w:rPr>
        <w:footnoteRef/>
      </w:r>
      <w:r>
        <w:t xml:space="preserve"> $</w:t>
      </w:r>
      <w:proofErr w:type="spellStart"/>
      <w:r>
        <w:t>creator</w:t>
      </w:r>
      <w:proofErr w:type="spellEnd"/>
      <w:r>
        <w:t>-&gt;</w:t>
      </w:r>
      <w:proofErr w:type="spellStart"/>
      <w:r>
        <w:t>name</w:t>
      </w:r>
      <w:proofErr w:type="spellEnd"/>
      <w:r>
        <w:t>: Name des Erstellers, $</w:t>
      </w:r>
      <w:proofErr w:type="spellStart"/>
      <w:r>
        <w:t>requestModel</w:t>
      </w:r>
      <w:proofErr w:type="spellEnd"/>
      <w:r>
        <w:t>-&gt;</w:t>
      </w:r>
      <w:proofErr w:type="spellStart"/>
      <w:r>
        <w:t>id</w:t>
      </w:r>
      <w:proofErr w:type="spellEnd"/>
      <w:r>
        <w:t xml:space="preserve">: Primärschlüssel des Antrags, </w:t>
      </w:r>
      <w:r>
        <w:br/>
        <w:t>$</w:t>
      </w:r>
      <w:proofErr w:type="spellStart"/>
      <w:r>
        <w:t>creator</w:t>
      </w:r>
      <w:proofErr w:type="spellEnd"/>
      <w:r>
        <w:t>-&gt;</w:t>
      </w:r>
      <w:proofErr w:type="gramStart"/>
      <w:r>
        <w:t>email</w:t>
      </w:r>
      <w:proofErr w:type="gramEnd"/>
      <w:r>
        <w:t>: E-Mail Adresse des Erstellers.</w:t>
      </w:r>
    </w:p>
  </w:footnote>
  <w:footnote w:id="9">
    <w:p w14:paraId="3B58005D" w14:textId="7FE6C36F" w:rsidR="00763EBE" w:rsidRDefault="00763EBE">
      <w:pPr>
        <w:pStyle w:val="FootnoteText"/>
      </w:pPr>
      <w:r>
        <w:rPr>
          <w:rStyle w:val="FootnoteReference"/>
        </w:rPr>
        <w:footnoteRef/>
      </w:r>
      <w:r>
        <w:t xml:space="preserve"> </w:t>
      </w:r>
      <w:r w:rsidRPr="00763EBE">
        <w:t xml:space="preserve">Die </w:t>
      </w:r>
      <w:proofErr w:type="spellStart"/>
      <w:r w:rsidRPr="00763EBE">
        <w:t>Enlightn</w:t>
      </w:r>
      <w:proofErr w:type="spellEnd"/>
      <w:r w:rsidRPr="00763EBE">
        <w:t xml:space="preserve"> OSS (Open Source Software</w:t>
      </w:r>
      <w:r>
        <w:t xml:space="preserve">, für </w:t>
      </w:r>
      <w:proofErr w:type="spellStart"/>
      <w:r>
        <w:t>Laravel</w:t>
      </w:r>
      <w:proofErr w:type="spellEnd"/>
      <w:r>
        <w:t xml:space="preserve"> optimiert</w:t>
      </w:r>
      <w:r w:rsidRPr="00763EBE">
        <w:t>) Version verfügt über 64 automatische Checks, die Anwendungscode, Webserver-Konfigurationen und Routen scann</w:t>
      </w:r>
      <w:r>
        <w:t>t</w:t>
      </w:r>
      <w:r w:rsidRPr="00763EBE">
        <w:t>, um Performance-Engpässe, mögliche Sicherheitslücken und Probleme mit der Code-Zuverlässigkeit zu identifizieren.</w:t>
      </w:r>
    </w:p>
  </w:footnote>
  <w:footnote w:id="10">
    <w:p w14:paraId="451EFD79" w14:textId="014A104E" w:rsidR="00671D44" w:rsidRDefault="00671D44">
      <w:pPr>
        <w:pStyle w:val="FootnoteText"/>
      </w:pPr>
      <w:r>
        <w:rPr>
          <w:rStyle w:val="FootnoteReference"/>
        </w:rPr>
        <w:footnoteRef/>
      </w:r>
      <w:r>
        <w:t xml:space="preserve"> Mitarbeiter, Vorgesetzter, Verwaltung und Admin.</w:t>
      </w:r>
    </w:p>
  </w:footnote>
  <w:footnote w:id="11">
    <w:p w14:paraId="6785A9DE" w14:textId="237AE4F8" w:rsidR="00E5567D" w:rsidRDefault="00E5567D">
      <w:pPr>
        <w:pStyle w:val="FootnoteText"/>
      </w:pPr>
      <w:r>
        <w:rPr>
          <w:rStyle w:val="FootnoteReference"/>
        </w:rPr>
        <w:footnoteRef/>
      </w:r>
      <w:r>
        <w:t xml:space="preserve"> </w:t>
      </w:r>
      <w:r w:rsidRPr="00E5567D">
        <w:t>https://www.salesforce.com/</w:t>
      </w:r>
    </w:p>
  </w:footnote>
  <w:footnote w:id="12">
    <w:p w14:paraId="6546A7D0" w14:textId="70F03BD3" w:rsidR="00E5567D" w:rsidRDefault="00E5567D">
      <w:pPr>
        <w:pStyle w:val="FootnoteText"/>
      </w:pPr>
      <w:r>
        <w:rPr>
          <w:rStyle w:val="FootnoteReference"/>
        </w:rPr>
        <w:footnoteRef/>
      </w:r>
      <w:r>
        <w:t xml:space="preserve"> </w:t>
      </w:r>
      <w:r w:rsidRPr="00E5567D">
        <w:t>https://www.datev.de/</w:t>
      </w:r>
    </w:p>
  </w:footnote>
  <w:footnote w:id="13">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 w:id="14">
    <w:p w14:paraId="1F12A354" w14:textId="249854AE" w:rsidR="003C3B2D" w:rsidRDefault="003C3B2D">
      <w:pPr>
        <w:pStyle w:val="FootnoteText"/>
      </w:pPr>
      <w:r>
        <w:rPr>
          <w:rStyle w:val="FootnoteReference"/>
        </w:rPr>
        <w:footnoteRef/>
      </w:r>
      <w:r>
        <w:t xml:space="preserve"> </w:t>
      </w:r>
      <w:r w:rsidR="00443B91">
        <w:t>Um eine bessere</w:t>
      </w:r>
      <w:r>
        <w:t xml:space="preserve"> Lesbarkeit</w:t>
      </w:r>
      <w:r w:rsidR="00443B91">
        <w:t xml:space="preserve"> der Grafik zu gewährleisten</w:t>
      </w:r>
      <w:r>
        <w:t xml:space="preserve"> wurde die Anlage um 90° gedreht.</w:t>
      </w:r>
    </w:p>
  </w:footnote>
  <w:footnote w:id="15">
    <w:p w14:paraId="34956A72" w14:textId="7F9A8497" w:rsidR="003C3B2D" w:rsidRDefault="003C3B2D">
      <w:pPr>
        <w:pStyle w:val="FootnoteText"/>
      </w:pPr>
      <w:r>
        <w:rPr>
          <w:rStyle w:val="FootnoteReference"/>
        </w:rPr>
        <w:footnoteRef/>
      </w:r>
      <w:r>
        <w:t xml:space="preserve"> </w:t>
      </w:r>
      <w:r w:rsidR="00443B91">
        <w:t>Um eine bessere Lesbarkeit der Grafik zu gewährleisten wurde die Anlage um 90° gedreht.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BFDBE" w14:textId="6CED79A2" w:rsidR="008437C6" w:rsidRPr="004D6AAB" w:rsidRDefault="00963A62">
    <w:pPr>
      <w:pStyle w:val="Header"/>
      <w:rPr>
        <w:b/>
        <w:color w:val="A6A6A6" w:themeColor="background1" w:themeShade="A6"/>
        <w:sz w:val="72"/>
        <w:szCs w:val="72"/>
      </w:rPr>
    </w:pPr>
    <w:r>
      <w:rPr>
        <w:b/>
        <w:noProof/>
        <w:color w:val="A6A6A6" w:themeColor="background1" w:themeShade="A6"/>
        <w:sz w:val="72"/>
        <w:szCs w:val="72"/>
      </w:rPr>
      <w:drawing>
        <wp:anchor distT="0" distB="0" distL="114300" distR="114300" simplePos="0" relativeHeight="251675648" behindDoc="0" locked="0" layoutInCell="1" allowOverlap="1" wp14:anchorId="095FB0EC" wp14:editId="524017E5">
          <wp:simplePos x="0" y="0"/>
          <wp:positionH relativeFrom="column">
            <wp:posOffset>5280660</wp:posOffset>
          </wp:positionH>
          <wp:positionV relativeFrom="paragraph">
            <wp:posOffset>-238125</wp:posOffset>
          </wp:positionV>
          <wp:extent cx="471805" cy="631825"/>
          <wp:effectExtent l="0" t="0" r="0" b="0"/>
          <wp:wrapNone/>
          <wp:docPr id="53" name="Picture 53"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71805" cy="631825"/>
                  </a:xfrm>
                  <a:prstGeom prst="rect">
                    <a:avLst/>
                  </a:prstGeom>
                </pic:spPr>
              </pic:pic>
            </a:graphicData>
          </a:graphic>
          <wp14:sizeRelH relativeFrom="page">
            <wp14:pctWidth>0</wp14:pctWidth>
          </wp14:sizeRelH>
          <wp14:sizeRelV relativeFrom="page">
            <wp14:pctHeight>0</wp14:pctHeight>
          </wp14:sizeRelV>
        </wp:anchor>
      </w:drawing>
    </w:r>
    <w:r w:rsidR="00E1246C" w:rsidRPr="000A75C5">
      <w:rPr>
        <w:noProof/>
        <w:color w:val="9A1641"/>
        <w:lang w:eastAsia="de-DE"/>
      </w:rPr>
      <mc:AlternateContent>
        <mc:Choice Requires="wps">
          <w:drawing>
            <wp:anchor distT="0" distB="0" distL="114300" distR="114300" simplePos="0" relativeHeight="251669504" behindDoc="0" locked="0" layoutInCell="1" allowOverlap="1" wp14:anchorId="61ED85DC" wp14:editId="7AE41350">
              <wp:simplePos x="0" y="0"/>
              <wp:positionH relativeFrom="column">
                <wp:posOffset>-3502</wp:posOffset>
              </wp:positionH>
              <wp:positionV relativeFrom="paragraph">
                <wp:posOffset>465876</wp:posOffset>
              </wp:positionV>
              <wp:extent cx="5756910" cy="0"/>
              <wp:effectExtent l="0" t="0" r="8890" b="12700"/>
              <wp:wrapNone/>
              <wp:docPr id="88" name="Straight Connector 88"/>
              <wp:cNvGraphicFramePr/>
              <a:graphic xmlns:a="http://schemas.openxmlformats.org/drawingml/2006/main">
                <a:graphicData uri="http://schemas.microsoft.com/office/word/2010/wordprocessingShape">
                  <wps:wsp>
                    <wps:cNvCnPr/>
                    <wps:spPr>
                      <a:xfrm>
                        <a:off x="0" y="0"/>
                        <a:ext cx="5756910"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37F1E1" id="Straight Connector 88"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36.7pt" to="453pt,36.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" strokecolor="black [3213]" strokeweight="1pt"/>
          </w:pict>
        </mc:Fallback>
      </mc:AlternateContent>
    </w:r>
    <w:r w:rsidR="00E1246C">
      <w:rPr>
        <w:rFonts w:ascii="Times New Roman" w:eastAsia="Times New Roman" w:hAnsi="Times New Roman" w:cs="Times New Roman"/>
        <w:noProof/>
        <w:sz w:val="24"/>
        <w:szCs w:val="24"/>
        <w:lang w:val="en-DE" w:eastAsia="en-GB"/>
      </w:rPr>
      <mc:AlternateContent>
        <mc:Choice Requires="wps">
          <w:drawing>
            <wp:anchor distT="0" distB="0" distL="114300" distR="114300" simplePos="0" relativeHeight="251668480" behindDoc="0" locked="0" layoutInCell="1" allowOverlap="1" wp14:anchorId="4A8E91D5" wp14:editId="4D6FBE82">
              <wp:simplePos x="0" y="0"/>
              <wp:positionH relativeFrom="column">
                <wp:posOffset>-75930</wp:posOffset>
              </wp:positionH>
              <wp:positionV relativeFrom="paragraph">
                <wp:posOffset>-303668</wp:posOffset>
              </wp:positionV>
              <wp:extent cx="4888865" cy="695199"/>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888865" cy="695199"/>
                      </a:xfrm>
                      <a:prstGeom prst="rect">
                        <a:avLst/>
                      </a:prstGeom>
                      <a:noFill/>
                      <a:ln w="6350">
                        <a:noFill/>
                      </a:ln>
                    </wps:spPr>
                    <wps:txbx>
                      <w:txbxContent>
                        <w:p w14:paraId="570A2319" w14:textId="4C9CD6E8"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 xml:space="preserve">Firmeninternes Management Interface zur Urlaubsverwaltung </w:t>
                          </w:r>
                          <w:r w:rsidR="0070115F">
                            <w:rPr>
                              <w:rFonts w:ascii="Century Gothic" w:hAnsi="Century Gothic"/>
                              <w:color w:val="0D0D0D" w:themeColor="text1" w:themeTint="F2"/>
                              <w:szCs w:val="21"/>
                            </w:rPr>
                            <w:t>und</w:t>
                          </w:r>
                          <w:r w:rsidR="00F84135" w:rsidRPr="00910C93">
                            <w:rPr>
                              <w:rFonts w:ascii="Century Gothic" w:hAnsi="Century Gothic"/>
                              <w:color w:val="0D0D0D" w:themeColor="text1" w:themeTint="F2"/>
                              <w:szCs w:val="21"/>
                            </w:rPr>
                            <w:t xml:space="preserve"> Antragserstellung als Webapplikation zum Zwecke der Digitalisierung.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8E91D5" id="_x0000_t202" coordsize="21600,21600" o:spt="202" path="m,l,21600r21600,l21600,xe">
              <v:stroke joinstyle="miter"/>
              <v:path gradientshapeok="t" o:connecttype="rect"/>
            </v:shapetype>
            <v:shape id="Text Box 87" o:spid="_x0000_s1029" type="#_x0000_t202" style="position:absolute;margin-left:-6pt;margin-top:-23.9pt;width:384.95pt;height:5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" filled="f" stroked="f" strokeweight=".5pt">
              <v:textbox>
                <w:txbxContent>
                  <w:p w14:paraId="570A2319" w14:textId="4C9CD6E8"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 xml:space="preserve">Firmeninternes Management Interface zur Urlaubsverwaltung </w:t>
                    </w:r>
                    <w:r w:rsidR="0070115F">
                      <w:rPr>
                        <w:rFonts w:ascii="Century Gothic" w:hAnsi="Century Gothic"/>
                        <w:color w:val="0D0D0D" w:themeColor="text1" w:themeTint="F2"/>
                        <w:szCs w:val="21"/>
                      </w:rPr>
                      <w:t>und</w:t>
                    </w:r>
                    <w:r w:rsidR="00F84135" w:rsidRPr="00910C93">
                      <w:rPr>
                        <w:rFonts w:ascii="Century Gothic" w:hAnsi="Century Gothic"/>
                        <w:color w:val="0D0D0D" w:themeColor="text1" w:themeTint="F2"/>
                        <w:szCs w:val="21"/>
                      </w:rPr>
                      <w:t xml:space="preserve"> Antragserstellung als Webapplikation zum Zwecke der Digitalisierung.</w:t>
                    </w:r>
                  </w:p>
                </w:txbxContent>
              </v:textbox>
            </v:shape>
          </w:pict>
        </mc:Fallback>
      </mc:AlternateContent>
    </w:r>
    <w:r w:rsidR="00910C93" w:rsidRPr="000A75C5">
      <w:rPr>
        <w:noProof/>
        <w:color w:val="9A1641"/>
        <w:lang w:eastAsia="de-DE"/>
      </w:rPr>
      <w:t xml:space="preserve"> </w:t>
    </w:r>
    <w:r w:rsidR="00413FD2">
      <w:rPr>
        <w:rFonts w:ascii="Shentox Bold" w:hAnsi="Shentox Bold"/>
        <w:b/>
        <w:color w:val="9A123F"/>
        <w:sz w:val="56"/>
        <w:szCs w:val="56"/>
      </w:rPr>
      <w:tab/>
    </w:r>
    <w:r w:rsidR="00413FD2">
      <w:rPr>
        <w:rFonts w:ascii="Shentox Bold" w:hAnsi="Shentox Bold"/>
        <w:b/>
        <w:color w:val="9A123F"/>
        <w:sz w:val="56"/>
        <w:szCs w:val="5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955097BE"/>
    <w:lvl w:ilvl="0">
      <w:start w:val="1"/>
      <w:numFmt w:val="decimal"/>
      <w:pStyle w:val="Heading1"/>
      <w:lvlText w:val="%1"/>
      <w:lvlJc w:val="left"/>
      <w:pPr>
        <w:ind w:left="432" w:hanging="432"/>
      </w:pPr>
      <w:rPr>
        <w:rFonts w:ascii="Century Gothic" w:eastAsiaTheme="majorEastAsia" w:hAnsi="Century Gothic"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C55EB3"/>
    <w:multiLevelType w:val="multilevel"/>
    <w:tmpl w:val="F5FC5FAE"/>
    <w:lvl w:ilvl="0">
      <w:start w:val="1"/>
      <w:numFmt w:val="decimal"/>
      <w:lvlText w:val="%1."/>
      <w:lvlJc w:val="left"/>
      <w:pPr>
        <w:ind w:left="432" w:hanging="432"/>
      </w:pPr>
      <w:rPr>
        <w:rFonts w:ascii="Century Gothic" w:eastAsiaTheme="majorEastAsia" w:hAnsi="Century Gothic"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75936523"/>
    <w:multiLevelType w:val="hybridMultilevel"/>
    <w:tmpl w:val="E37E072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9"/>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21"/>
  </w:num>
  <w:num w:numId="12">
    <w:abstractNumId w:val="5"/>
  </w:num>
  <w:num w:numId="13">
    <w:abstractNumId w:val="17"/>
  </w:num>
  <w:num w:numId="14">
    <w:abstractNumId w:val="18"/>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displayBackgroundShape/>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07E36"/>
    <w:rsid w:val="000110FA"/>
    <w:rsid w:val="00012609"/>
    <w:rsid w:val="000158FC"/>
    <w:rsid w:val="00020319"/>
    <w:rsid w:val="00053648"/>
    <w:rsid w:val="00073B24"/>
    <w:rsid w:val="000908DA"/>
    <w:rsid w:val="000937A6"/>
    <w:rsid w:val="00097806"/>
    <w:rsid w:val="000A0B3B"/>
    <w:rsid w:val="000A64CE"/>
    <w:rsid w:val="000A75C5"/>
    <w:rsid w:val="000B230C"/>
    <w:rsid w:val="000C1AF3"/>
    <w:rsid w:val="000D582D"/>
    <w:rsid w:val="000E5A50"/>
    <w:rsid w:val="000F550F"/>
    <w:rsid w:val="000F5C2A"/>
    <w:rsid w:val="000F64F2"/>
    <w:rsid w:val="00127C52"/>
    <w:rsid w:val="00143F79"/>
    <w:rsid w:val="001541AD"/>
    <w:rsid w:val="00154DED"/>
    <w:rsid w:val="001623C0"/>
    <w:rsid w:val="0017379D"/>
    <w:rsid w:val="00174638"/>
    <w:rsid w:val="00181D11"/>
    <w:rsid w:val="0019310E"/>
    <w:rsid w:val="00194111"/>
    <w:rsid w:val="001A0292"/>
    <w:rsid w:val="001B2B89"/>
    <w:rsid w:val="001C032C"/>
    <w:rsid w:val="001C6C0C"/>
    <w:rsid w:val="001D7AD4"/>
    <w:rsid w:val="001E291D"/>
    <w:rsid w:val="001E2CD9"/>
    <w:rsid w:val="001E5B22"/>
    <w:rsid w:val="001F21C4"/>
    <w:rsid w:val="001F2E38"/>
    <w:rsid w:val="001F3613"/>
    <w:rsid w:val="001F3B18"/>
    <w:rsid w:val="002033C5"/>
    <w:rsid w:val="00215419"/>
    <w:rsid w:val="002159C5"/>
    <w:rsid w:val="002214BC"/>
    <w:rsid w:val="002309DE"/>
    <w:rsid w:val="00235047"/>
    <w:rsid w:val="00236D47"/>
    <w:rsid w:val="00243BC1"/>
    <w:rsid w:val="0026655F"/>
    <w:rsid w:val="002732D4"/>
    <w:rsid w:val="00283C57"/>
    <w:rsid w:val="00293B28"/>
    <w:rsid w:val="002A5672"/>
    <w:rsid w:val="002B3367"/>
    <w:rsid w:val="002B55FD"/>
    <w:rsid w:val="002C489C"/>
    <w:rsid w:val="002C4C22"/>
    <w:rsid w:val="002C7692"/>
    <w:rsid w:val="002D0C8A"/>
    <w:rsid w:val="002D710B"/>
    <w:rsid w:val="002E29B5"/>
    <w:rsid w:val="002F0C4D"/>
    <w:rsid w:val="002F4C6F"/>
    <w:rsid w:val="002F65E5"/>
    <w:rsid w:val="002F713F"/>
    <w:rsid w:val="00322185"/>
    <w:rsid w:val="00332BA5"/>
    <w:rsid w:val="003375FF"/>
    <w:rsid w:val="003452E5"/>
    <w:rsid w:val="0035699C"/>
    <w:rsid w:val="003579DB"/>
    <w:rsid w:val="0036195F"/>
    <w:rsid w:val="0036796D"/>
    <w:rsid w:val="00393EAA"/>
    <w:rsid w:val="003A031C"/>
    <w:rsid w:val="003A2972"/>
    <w:rsid w:val="003A541D"/>
    <w:rsid w:val="003A62FD"/>
    <w:rsid w:val="003A7743"/>
    <w:rsid w:val="003B5B9A"/>
    <w:rsid w:val="003C3B2D"/>
    <w:rsid w:val="003C5616"/>
    <w:rsid w:val="003C611C"/>
    <w:rsid w:val="003C76BC"/>
    <w:rsid w:val="003D30BC"/>
    <w:rsid w:val="003E30AE"/>
    <w:rsid w:val="003F5105"/>
    <w:rsid w:val="003F6B57"/>
    <w:rsid w:val="00406441"/>
    <w:rsid w:val="00413FD2"/>
    <w:rsid w:val="004145F6"/>
    <w:rsid w:val="00414D93"/>
    <w:rsid w:val="00414EEE"/>
    <w:rsid w:val="00423FD2"/>
    <w:rsid w:val="00434FD5"/>
    <w:rsid w:val="00443B91"/>
    <w:rsid w:val="004559DB"/>
    <w:rsid w:val="00456C89"/>
    <w:rsid w:val="0045702C"/>
    <w:rsid w:val="004632CA"/>
    <w:rsid w:val="00464361"/>
    <w:rsid w:val="00481DB8"/>
    <w:rsid w:val="004879C6"/>
    <w:rsid w:val="00493A97"/>
    <w:rsid w:val="004953A3"/>
    <w:rsid w:val="00495646"/>
    <w:rsid w:val="00496B44"/>
    <w:rsid w:val="004A1E64"/>
    <w:rsid w:val="004B53F8"/>
    <w:rsid w:val="004C3F80"/>
    <w:rsid w:val="004C6531"/>
    <w:rsid w:val="004D4882"/>
    <w:rsid w:val="004D6AAB"/>
    <w:rsid w:val="004E4AEF"/>
    <w:rsid w:val="005107F3"/>
    <w:rsid w:val="0051291E"/>
    <w:rsid w:val="005132E4"/>
    <w:rsid w:val="00516C0A"/>
    <w:rsid w:val="00521E3D"/>
    <w:rsid w:val="00531622"/>
    <w:rsid w:val="005339AC"/>
    <w:rsid w:val="0054591F"/>
    <w:rsid w:val="00551D1C"/>
    <w:rsid w:val="0056286D"/>
    <w:rsid w:val="0056349B"/>
    <w:rsid w:val="00563830"/>
    <w:rsid w:val="00566E3A"/>
    <w:rsid w:val="00573799"/>
    <w:rsid w:val="00577720"/>
    <w:rsid w:val="005A2D00"/>
    <w:rsid w:val="005B7C84"/>
    <w:rsid w:val="005C3274"/>
    <w:rsid w:val="005D4E52"/>
    <w:rsid w:val="005D6155"/>
    <w:rsid w:val="005E201A"/>
    <w:rsid w:val="005E43E7"/>
    <w:rsid w:val="005E508F"/>
    <w:rsid w:val="005E58BF"/>
    <w:rsid w:val="005E634E"/>
    <w:rsid w:val="005F61B7"/>
    <w:rsid w:val="00600127"/>
    <w:rsid w:val="00602041"/>
    <w:rsid w:val="0060216B"/>
    <w:rsid w:val="00602D68"/>
    <w:rsid w:val="00606344"/>
    <w:rsid w:val="0061751C"/>
    <w:rsid w:val="0062443C"/>
    <w:rsid w:val="00624D90"/>
    <w:rsid w:val="006309DE"/>
    <w:rsid w:val="00636BFD"/>
    <w:rsid w:val="00644D4E"/>
    <w:rsid w:val="00644EEF"/>
    <w:rsid w:val="00653A78"/>
    <w:rsid w:val="00670EAB"/>
    <w:rsid w:val="00671D44"/>
    <w:rsid w:val="00675F89"/>
    <w:rsid w:val="006760D4"/>
    <w:rsid w:val="006771D9"/>
    <w:rsid w:val="00694AA7"/>
    <w:rsid w:val="00696C03"/>
    <w:rsid w:val="006A30C8"/>
    <w:rsid w:val="006A390E"/>
    <w:rsid w:val="006A64B8"/>
    <w:rsid w:val="006A688B"/>
    <w:rsid w:val="006A7B77"/>
    <w:rsid w:val="006B1F0C"/>
    <w:rsid w:val="006B7E9A"/>
    <w:rsid w:val="006C0716"/>
    <w:rsid w:val="006C1BE0"/>
    <w:rsid w:val="006C2CAF"/>
    <w:rsid w:val="006C5013"/>
    <w:rsid w:val="006C639A"/>
    <w:rsid w:val="006D2147"/>
    <w:rsid w:val="0070115F"/>
    <w:rsid w:val="00704B66"/>
    <w:rsid w:val="007178E9"/>
    <w:rsid w:val="00723BE9"/>
    <w:rsid w:val="007250C1"/>
    <w:rsid w:val="007251DA"/>
    <w:rsid w:val="0073278C"/>
    <w:rsid w:val="00745739"/>
    <w:rsid w:val="00747756"/>
    <w:rsid w:val="0074798C"/>
    <w:rsid w:val="00753B78"/>
    <w:rsid w:val="00763EBE"/>
    <w:rsid w:val="007C0745"/>
    <w:rsid w:val="007D1B96"/>
    <w:rsid w:val="007D34BC"/>
    <w:rsid w:val="007F6DB3"/>
    <w:rsid w:val="00824CB6"/>
    <w:rsid w:val="00827D9A"/>
    <w:rsid w:val="00830612"/>
    <w:rsid w:val="00837884"/>
    <w:rsid w:val="008437C6"/>
    <w:rsid w:val="00845593"/>
    <w:rsid w:val="00852129"/>
    <w:rsid w:val="00855D22"/>
    <w:rsid w:val="008574B3"/>
    <w:rsid w:val="00867605"/>
    <w:rsid w:val="00874950"/>
    <w:rsid w:val="008762A8"/>
    <w:rsid w:val="008813EE"/>
    <w:rsid w:val="008903FD"/>
    <w:rsid w:val="00893B2E"/>
    <w:rsid w:val="00896F0A"/>
    <w:rsid w:val="008A05D5"/>
    <w:rsid w:val="008A1EF8"/>
    <w:rsid w:val="008A2840"/>
    <w:rsid w:val="008C3C89"/>
    <w:rsid w:val="008C751B"/>
    <w:rsid w:val="008E4BE8"/>
    <w:rsid w:val="008F2269"/>
    <w:rsid w:val="008F3806"/>
    <w:rsid w:val="008F73AC"/>
    <w:rsid w:val="00910C93"/>
    <w:rsid w:val="00925470"/>
    <w:rsid w:val="0093630E"/>
    <w:rsid w:val="009439E3"/>
    <w:rsid w:val="00944CED"/>
    <w:rsid w:val="00953502"/>
    <w:rsid w:val="00960166"/>
    <w:rsid w:val="00963A62"/>
    <w:rsid w:val="00965C05"/>
    <w:rsid w:val="00982227"/>
    <w:rsid w:val="00982AD9"/>
    <w:rsid w:val="00992D70"/>
    <w:rsid w:val="009A08B6"/>
    <w:rsid w:val="009A161F"/>
    <w:rsid w:val="009A7A99"/>
    <w:rsid w:val="009B5F5F"/>
    <w:rsid w:val="009C66E2"/>
    <w:rsid w:val="009D2F31"/>
    <w:rsid w:val="009E1F1A"/>
    <w:rsid w:val="009E20CC"/>
    <w:rsid w:val="009E76F2"/>
    <w:rsid w:val="009F395D"/>
    <w:rsid w:val="009F3F8C"/>
    <w:rsid w:val="009F5CF7"/>
    <w:rsid w:val="009F6353"/>
    <w:rsid w:val="00A23179"/>
    <w:rsid w:val="00A25E88"/>
    <w:rsid w:val="00A34AE8"/>
    <w:rsid w:val="00A34C4D"/>
    <w:rsid w:val="00A46816"/>
    <w:rsid w:val="00A46C79"/>
    <w:rsid w:val="00A50F6D"/>
    <w:rsid w:val="00A51659"/>
    <w:rsid w:val="00A55F25"/>
    <w:rsid w:val="00A62E35"/>
    <w:rsid w:val="00A838F6"/>
    <w:rsid w:val="00A9665D"/>
    <w:rsid w:val="00A967E8"/>
    <w:rsid w:val="00AA573D"/>
    <w:rsid w:val="00AB23AC"/>
    <w:rsid w:val="00AB2931"/>
    <w:rsid w:val="00AB4A99"/>
    <w:rsid w:val="00AE4115"/>
    <w:rsid w:val="00AF6132"/>
    <w:rsid w:val="00B05079"/>
    <w:rsid w:val="00B06EF6"/>
    <w:rsid w:val="00B07069"/>
    <w:rsid w:val="00B07CF7"/>
    <w:rsid w:val="00B10358"/>
    <w:rsid w:val="00B21A89"/>
    <w:rsid w:val="00B24759"/>
    <w:rsid w:val="00B2731E"/>
    <w:rsid w:val="00B31A71"/>
    <w:rsid w:val="00B367CE"/>
    <w:rsid w:val="00B4762D"/>
    <w:rsid w:val="00B4764B"/>
    <w:rsid w:val="00B51F1C"/>
    <w:rsid w:val="00B6391A"/>
    <w:rsid w:val="00B66201"/>
    <w:rsid w:val="00B66CC5"/>
    <w:rsid w:val="00B72E62"/>
    <w:rsid w:val="00B72FF0"/>
    <w:rsid w:val="00B74368"/>
    <w:rsid w:val="00B850AF"/>
    <w:rsid w:val="00B92FBA"/>
    <w:rsid w:val="00B93093"/>
    <w:rsid w:val="00B942B3"/>
    <w:rsid w:val="00B94ED3"/>
    <w:rsid w:val="00BA117D"/>
    <w:rsid w:val="00BA62A8"/>
    <w:rsid w:val="00BC1FA1"/>
    <w:rsid w:val="00BC6FEB"/>
    <w:rsid w:val="00BC7163"/>
    <w:rsid w:val="00BE412B"/>
    <w:rsid w:val="00BF1DB8"/>
    <w:rsid w:val="00BF47B5"/>
    <w:rsid w:val="00BF58A9"/>
    <w:rsid w:val="00C01785"/>
    <w:rsid w:val="00C03817"/>
    <w:rsid w:val="00C0554C"/>
    <w:rsid w:val="00C137AD"/>
    <w:rsid w:val="00C2075A"/>
    <w:rsid w:val="00C7107E"/>
    <w:rsid w:val="00C716A2"/>
    <w:rsid w:val="00C72C81"/>
    <w:rsid w:val="00C73FB9"/>
    <w:rsid w:val="00C90E4C"/>
    <w:rsid w:val="00C9274E"/>
    <w:rsid w:val="00CB0CDB"/>
    <w:rsid w:val="00CC75C4"/>
    <w:rsid w:val="00CF383A"/>
    <w:rsid w:val="00CF3D3D"/>
    <w:rsid w:val="00D040C7"/>
    <w:rsid w:val="00D14C42"/>
    <w:rsid w:val="00D1784C"/>
    <w:rsid w:val="00D24FD0"/>
    <w:rsid w:val="00D26962"/>
    <w:rsid w:val="00D26C60"/>
    <w:rsid w:val="00D32565"/>
    <w:rsid w:val="00D4289E"/>
    <w:rsid w:val="00D46037"/>
    <w:rsid w:val="00D503AC"/>
    <w:rsid w:val="00D5734F"/>
    <w:rsid w:val="00D94118"/>
    <w:rsid w:val="00DA6694"/>
    <w:rsid w:val="00DB112C"/>
    <w:rsid w:val="00DC6CD2"/>
    <w:rsid w:val="00DD785C"/>
    <w:rsid w:val="00DE41DC"/>
    <w:rsid w:val="00DF5C0C"/>
    <w:rsid w:val="00E05AD6"/>
    <w:rsid w:val="00E0706C"/>
    <w:rsid w:val="00E1246C"/>
    <w:rsid w:val="00E15696"/>
    <w:rsid w:val="00E252A6"/>
    <w:rsid w:val="00E44004"/>
    <w:rsid w:val="00E50F81"/>
    <w:rsid w:val="00E54EE8"/>
    <w:rsid w:val="00E551CE"/>
    <w:rsid w:val="00E5567D"/>
    <w:rsid w:val="00E55D8B"/>
    <w:rsid w:val="00E57E00"/>
    <w:rsid w:val="00E743D4"/>
    <w:rsid w:val="00E76195"/>
    <w:rsid w:val="00E76CC7"/>
    <w:rsid w:val="00E947BE"/>
    <w:rsid w:val="00EA089D"/>
    <w:rsid w:val="00EA370C"/>
    <w:rsid w:val="00EC1783"/>
    <w:rsid w:val="00ED206A"/>
    <w:rsid w:val="00ED3DEC"/>
    <w:rsid w:val="00ED5832"/>
    <w:rsid w:val="00ED6D86"/>
    <w:rsid w:val="00EE0E0E"/>
    <w:rsid w:val="00EF4690"/>
    <w:rsid w:val="00EF7566"/>
    <w:rsid w:val="00F2169D"/>
    <w:rsid w:val="00F25559"/>
    <w:rsid w:val="00F31799"/>
    <w:rsid w:val="00F4288D"/>
    <w:rsid w:val="00F47FC5"/>
    <w:rsid w:val="00F546A8"/>
    <w:rsid w:val="00F57FC5"/>
    <w:rsid w:val="00F616C2"/>
    <w:rsid w:val="00F75F1E"/>
    <w:rsid w:val="00F8055A"/>
    <w:rsid w:val="00F830D6"/>
    <w:rsid w:val="00F84135"/>
    <w:rsid w:val="00F951C0"/>
    <w:rsid w:val="00F9793B"/>
    <w:rsid w:val="00FA619F"/>
    <w:rsid w:val="00FB7AC2"/>
    <w:rsid w:val="00FC0793"/>
    <w:rsid w:val="00FC1789"/>
    <w:rsid w:val="00FC34B2"/>
    <w:rsid w:val="00FC3C73"/>
    <w:rsid w:val="00FC4AA6"/>
    <w:rsid w:val="00FD0D8F"/>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622"/>
    <w:rPr>
      <w:rFonts w:ascii="Garamond" w:hAnsi="Garamond"/>
      <w:sz w:val="21"/>
    </w:rPr>
  </w:style>
  <w:style w:type="paragraph" w:styleId="Heading1">
    <w:name w:val="heading 1"/>
    <w:basedOn w:val="Normal"/>
    <w:next w:val="Normal"/>
    <w:link w:val="Heading1Char"/>
    <w:uiPriority w:val="9"/>
    <w:qFormat/>
    <w:rsid w:val="00577720"/>
    <w:pPr>
      <w:keepNext/>
      <w:keepLines/>
      <w:numPr>
        <w:numId w:val="18"/>
      </w:numPr>
      <w:spacing w:before="240" w:after="0"/>
      <w:outlineLvl w:val="0"/>
    </w:pPr>
    <w:rPr>
      <w:rFonts w:ascii="Century Gothic" w:eastAsiaTheme="majorEastAsia" w:hAnsi="Century Gothic" w:cstheme="majorBidi"/>
      <w:color w:val="9A1541"/>
      <w:sz w:val="32"/>
      <w:szCs w:val="32"/>
    </w:rPr>
  </w:style>
  <w:style w:type="paragraph" w:styleId="Heading2">
    <w:name w:val="heading 2"/>
    <w:basedOn w:val="Normal"/>
    <w:next w:val="Normal"/>
    <w:link w:val="Heading2Char"/>
    <w:uiPriority w:val="9"/>
    <w:unhideWhenUsed/>
    <w:qFormat/>
    <w:rsid w:val="00577720"/>
    <w:pPr>
      <w:keepNext/>
      <w:keepLines/>
      <w:numPr>
        <w:ilvl w:val="1"/>
        <w:numId w:val="18"/>
      </w:numPr>
      <w:spacing w:before="40" w:after="0"/>
      <w:outlineLvl w:val="1"/>
    </w:pPr>
    <w:rPr>
      <w:rFonts w:ascii="Century Gothic" w:eastAsiaTheme="majorEastAsia" w:hAnsi="Century Gothic" w:cstheme="majorBidi"/>
      <w:color w:val="9A1240"/>
      <w:sz w:val="28"/>
      <w:szCs w:val="26"/>
    </w:rPr>
  </w:style>
  <w:style w:type="paragraph" w:styleId="Heading3">
    <w:name w:val="heading 3"/>
    <w:basedOn w:val="Normal"/>
    <w:next w:val="Normal"/>
    <w:link w:val="Heading3Char"/>
    <w:uiPriority w:val="9"/>
    <w:unhideWhenUsed/>
    <w:qFormat/>
    <w:rsid w:val="00531622"/>
    <w:pPr>
      <w:keepNext/>
      <w:keepLines/>
      <w:numPr>
        <w:ilvl w:val="2"/>
        <w:numId w:val="18"/>
      </w:numPr>
      <w:spacing w:before="40" w:after="0"/>
      <w:outlineLvl w:val="2"/>
    </w:pPr>
    <w:rPr>
      <w:rFonts w:ascii="Century Gothic" w:eastAsiaTheme="majorEastAsia" w:hAnsi="Century Gothic"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393EAA"/>
    <w:pPr>
      <w:spacing w:before="120" w:after="0"/>
      <w:ind w:left="210"/>
    </w:pPr>
    <w:rPr>
      <w:rFonts w:asciiTheme="minorHAnsi" w:hAnsiTheme="minorHAnsi"/>
      <w:b/>
      <w:bCs/>
      <w:sz w:val="22"/>
    </w:rPr>
  </w:style>
  <w:style w:type="paragraph" w:styleId="TOC3">
    <w:name w:val="toc 3"/>
    <w:basedOn w:val="Normal"/>
    <w:next w:val="Normal"/>
    <w:autoRedefine/>
    <w:uiPriority w:val="39"/>
    <w:unhideWhenUsed/>
    <w:rsid w:val="00243BC1"/>
    <w:pPr>
      <w:spacing w:after="0"/>
      <w:ind w:left="420"/>
    </w:pPr>
    <w:rPr>
      <w:rFonts w:asciiTheme="minorHAnsi" w:hAnsiTheme="minorHAnsi"/>
      <w:sz w:val="20"/>
      <w:szCs w:val="20"/>
    </w:rPr>
  </w:style>
  <w:style w:type="paragraph" w:styleId="TOC4">
    <w:name w:val="toc 4"/>
    <w:basedOn w:val="Normal"/>
    <w:next w:val="Normal"/>
    <w:autoRedefine/>
    <w:uiPriority w:val="39"/>
    <w:unhideWhenUsed/>
    <w:rsid w:val="00243BC1"/>
    <w:pPr>
      <w:spacing w:after="0"/>
      <w:ind w:left="630"/>
    </w:pPr>
    <w:rPr>
      <w:rFonts w:asciiTheme="minorHAnsi" w:hAnsiTheme="minorHAnsi"/>
      <w:sz w:val="20"/>
      <w:szCs w:val="20"/>
    </w:rPr>
  </w:style>
  <w:style w:type="paragraph" w:styleId="TOC5">
    <w:name w:val="toc 5"/>
    <w:basedOn w:val="Normal"/>
    <w:next w:val="Normal"/>
    <w:autoRedefine/>
    <w:uiPriority w:val="39"/>
    <w:unhideWhenUsed/>
    <w:rsid w:val="00243BC1"/>
    <w:pPr>
      <w:spacing w:after="0"/>
      <w:ind w:left="840"/>
    </w:pPr>
    <w:rPr>
      <w:rFonts w:asciiTheme="minorHAnsi" w:hAnsiTheme="minorHAnsi"/>
      <w:sz w:val="20"/>
      <w:szCs w:val="20"/>
    </w:rPr>
  </w:style>
  <w:style w:type="paragraph" w:styleId="TOC6">
    <w:name w:val="toc 6"/>
    <w:basedOn w:val="Normal"/>
    <w:next w:val="Normal"/>
    <w:autoRedefine/>
    <w:uiPriority w:val="39"/>
    <w:unhideWhenUsed/>
    <w:rsid w:val="00243BC1"/>
    <w:pPr>
      <w:spacing w:after="0"/>
      <w:ind w:left="1050"/>
    </w:pPr>
    <w:rPr>
      <w:rFonts w:asciiTheme="minorHAnsi" w:hAnsiTheme="minorHAnsi"/>
      <w:sz w:val="20"/>
      <w:szCs w:val="20"/>
    </w:rPr>
  </w:style>
  <w:style w:type="paragraph" w:styleId="TOC7">
    <w:name w:val="toc 7"/>
    <w:basedOn w:val="Normal"/>
    <w:next w:val="Normal"/>
    <w:autoRedefine/>
    <w:uiPriority w:val="39"/>
    <w:unhideWhenUsed/>
    <w:rsid w:val="00243BC1"/>
    <w:pPr>
      <w:spacing w:after="0"/>
      <w:ind w:left="1260"/>
    </w:pPr>
    <w:rPr>
      <w:rFonts w:asciiTheme="minorHAnsi" w:hAnsiTheme="minorHAnsi"/>
      <w:sz w:val="20"/>
      <w:szCs w:val="20"/>
    </w:rPr>
  </w:style>
  <w:style w:type="paragraph" w:styleId="TOC8">
    <w:name w:val="toc 8"/>
    <w:basedOn w:val="Normal"/>
    <w:next w:val="Normal"/>
    <w:autoRedefine/>
    <w:uiPriority w:val="39"/>
    <w:unhideWhenUsed/>
    <w:rsid w:val="00243BC1"/>
    <w:pPr>
      <w:spacing w:after="0"/>
      <w:ind w:left="1470"/>
    </w:pPr>
    <w:rPr>
      <w:rFonts w:asciiTheme="minorHAnsi" w:hAnsiTheme="minorHAnsi"/>
      <w:sz w:val="20"/>
      <w:szCs w:val="20"/>
    </w:rPr>
  </w:style>
  <w:style w:type="paragraph" w:styleId="TOC9">
    <w:name w:val="toc 9"/>
    <w:basedOn w:val="Normal"/>
    <w:next w:val="Normal"/>
    <w:autoRedefine/>
    <w:uiPriority w:val="39"/>
    <w:unhideWhenUsed/>
    <w:rsid w:val="00243BC1"/>
    <w:pPr>
      <w:spacing w:after="0"/>
      <w:ind w:left="1680"/>
    </w:pPr>
    <w:rPr>
      <w:rFonts w:asciiTheme="minorHAnsi" w:hAnsiTheme="minorHAnsi"/>
      <w:sz w:val="20"/>
      <w:szCs w:val="20"/>
    </w:rPr>
  </w:style>
  <w:style w:type="character" w:customStyle="1" w:styleId="Heading1Char">
    <w:name w:val="Heading 1 Char"/>
    <w:basedOn w:val="DefaultParagraphFont"/>
    <w:link w:val="Heading1"/>
    <w:uiPriority w:val="9"/>
    <w:rsid w:val="00577720"/>
    <w:rPr>
      <w:rFonts w:ascii="Century Gothic" w:eastAsiaTheme="majorEastAsia" w:hAnsi="Century Gothic" w:cstheme="majorBidi"/>
      <w:color w:val="9A1541"/>
      <w:sz w:val="32"/>
      <w:szCs w:val="32"/>
    </w:rPr>
  </w:style>
  <w:style w:type="character" w:customStyle="1" w:styleId="Heading2Char">
    <w:name w:val="Heading 2 Char"/>
    <w:basedOn w:val="DefaultParagraphFont"/>
    <w:link w:val="Heading2"/>
    <w:uiPriority w:val="9"/>
    <w:rsid w:val="00577720"/>
    <w:rPr>
      <w:rFonts w:ascii="Century Gothic" w:eastAsiaTheme="majorEastAsia" w:hAnsi="Century Gothic" w:cstheme="majorBidi"/>
      <w:color w:val="9A1240"/>
      <w:sz w:val="28"/>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531622"/>
    <w:rPr>
      <w:rFonts w:ascii="Century Gothic" w:eastAsiaTheme="majorEastAsia" w:hAnsi="Century Gothic"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aliases w:val="Code"/>
    <w:uiPriority w:val="1"/>
    <w:qFormat/>
    <w:rsid w:val="00E50F81"/>
    <w:pPr>
      <w:spacing w:after="0" w:line="240" w:lineRule="auto"/>
    </w:pPr>
    <w:rPr>
      <w:rFonts w:ascii="Consolas" w:hAnsi="Consolas" w:cs="Times New Roman (Body CS)"/>
      <w:caps/>
      <w:color w:val="595959" w:themeColor="text1" w:themeTint="A6"/>
      <w:sz w:val="21"/>
      <w:vertAlign w:val="subscript"/>
    </w:rPr>
  </w:style>
  <w:style w:type="table" w:styleId="TableGridLight">
    <w:name w:val="Grid Table Light"/>
    <w:basedOn w:val="TableNormal"/>
    <w:uiPriority w:val="40"/>
    <w:rsid w:val="003A03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632CA"/>
  </w:style>
  <w:style w:type="table" w:styleId="GridTable1Light-Accent6">
    <w:name w:val="Grid Table 1 Light Accent 6"/>
    <w:basedOn w:val="TableNormal"/>
    <w:uiPriority w:val="46"/>
    <w:rsid w:val="004632C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4879C6"/>
    <w:pPr>
      <w:spacing w:after="0"/>
    </w:pPr>
    <w:rPr>
      <w:rFonts w:asciiTheme="minorHAnsi" w:hAnsiTheme="minorHAnsi"/>
      <w:i/>
      <w:iCs/>
      <w:sz w:val="20"/>
      <w:szCs w:val="20"/>
    </w:rPr>
  </w:style>
  <w:style w:type="paragraph" w:styleId="Caption">
    <w:name w:val="caption"/>
    <w:basedOn w:val="Normal"/>
    <w:next w:val="Normal"/>
    <w:uiPriority w:val="35"/>
    <w:unhideWhenUsed/>
    <w:qFormat/>
    <w:rsid w:val="00747756"/>
    <w:pPr>
      <w:spacing w:line="240" w:lineRule="auto"/>
    </w:pPr>
    <w:rPr>
      <w:i/>
      <w:iCs/>
      <w:color w:val="1F497D" w:themeColor="text2"/>
      <w:sz w:val="18"/>
      <w:szCs w:val="18"/>
    </w:rPr>
  </w:style>
  <w:style w:type="character" w:styleId="LineNumber">
    <w:name w:val="line number"/>
    <w:basedOn w:val="DefaultParagraphFont"/>
    <w:uiPriority w:val="99"/>
    <w:semiHidden/>
    <w:unhideWhenUsed/>
    <w:rsid w:val="002E2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20">
      <w:bodyDiv w:val="1"/>
      <w:marLeft w:val="0"/>
      <w:marRight w:val="0"/>
      <w:marTop w:val="0"/>
      <w:marBottom w:val="0"/>
      <w:divBdr>
        <w:top w:val="none" w:sz="0" w:space="0" w:color="auto"/>
        <w:left w:val="none" w:sz="0" w:space="0" w:color="auto"/>
        <w:bottom w:val="none" w:sz="0" w:space="0" w:color="auto"/>
        <w:right w:val="none" w:sz="0" w:space="0" w:color="auto"/>
      </w:divBdr>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68762153">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0084659">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212428">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00050741">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091582107">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298682427">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34714989">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743211042">
      <w:bodyDiv w:val="1"/>
      <w:marLeft w:val="0"/>
      <w:marRight w:val="0"/>
      <w:marTop w:val="0"/>
      <w:marBottom w:val="0"/>
      <w:divBdr>
        <w:top w:val="none" w:sz="0" w:space="0" w:color="auto"/>
        <w:left w:val="none" w:sz="0" w:space="0" w:color="auto"/>
        <w:bottom w:val="none" w:sz="0" w:space="0" w:color="auto"/>
        <w:right w:val="none" w:sz="0" w:space="0" w:color="auto"/>
      </w:divBdr>
    </w:div>
    <w:div w:id="1808283718">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04674707">
      <w:bodyDiv w:val="1"/>
      <w:marLeft w:val="0"/>
      <w:marRight w:val="0"/>
      <w:marTop w:val="0"/>
      <w:marBottom w:val="0"/>
      <w:divBdr>
        <w:top w:val="none" w:sz="0" w:space="0" w:color="auto"/>
        <w:left w:val="none" w:sz="0" w:space="0" w:color="auto"/>
        <w:bottom w:val="none" w:sz="0" w:space="0" w:color="auto"/>
        <w:right w:val="none" w:sz="0" w:space="0" w:color="auto"/>
      </w:divBdr>
    </w:div>
    <w:div w:id="1954165969">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2.wd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8F4CFD6-583C-B940-9913-0C1CE26CC553}">
  <we:reference id="wa200002654" version="1.0.0.0" store="en-GB" storeType="OMEX"/>
  <we:alternateReferences>
    <we:reference id="wa200002654" version="1.0.0.0" store="WA200002654"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88461B2-2ED8-F647-9F95-09546EAF0E1C}">
  <we:reference id="wa200001937" version="1.0.0.0" store="en-GB" storeType="OMEX"/>
  <we:alternateReferences>
    <we:reference id="wa200001937" version="1.0.0.0" store="WA20000193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D4DBEF-B356-B04C-93B7-758504E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21</TotalTime>
  <Pages>47</Pages>
  <Words>8554</Words>
  <Characters>48763</Characters>
  <Application>Microsoft Office Word</Application>
  <DocSecurity>0</DocSecurity>
  <Lines>406</Lines>
  <Paragraphs>114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57203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11</cp:revision>
  <cp:lastPrinted>2021-05-12T14:45:00Z</cp:lastPrinted>
  <dcterms:created xsi:type="dcterms:W3CDTF">2021-05-18T08:33:00Z</dcterms:created>
  <dcterms:modified xsi:type="dcterms:W3CDTF">2021-05-19T07:46:00Z</dcterms:modified>
</cp:coreProperties>
</file>