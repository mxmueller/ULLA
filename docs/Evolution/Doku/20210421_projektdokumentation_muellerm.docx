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7982E9" w14:textId="77777777" w:rsidR="000E5A50" w:rsidRDefault="000E5A50" w:rsidP="00745739">
      <w:pPr>
        <w:spacing w:after="0"/>
        <w:jc w:val="both"/>
        <w:rPr>
          <w:rFonts w:ascii="Times New Roman" w:eastAsia="Times New Roman" w:hAnsi="Times New Roman" w:cs="Times New Roman"/>
          <w:sz w:val="24"/>
          <w:szCs w:val="24"/>
          <w:lang w:val="en-DE" w:eastAsia="en-GB"/>
        </w:rPr>
        <w:sectPr w:rsidR="000E5A50" w:rsidSect="00D24FD0">
          <w:headerReference w:type="default" r:id="rId8"/>
          <w:footerReference w:type="even" r:id="rId9"/>
          <w:footerReference w:type="default" r:id="rId10"/>
          <w:footerReference w:type="first" r:id="rId11"/>
          <w:pgSz w:w="11906" w:h="16838"/>
          <w:pgMar w:top="2576" w:right="1417" w:bottom="1134" w:left="1417" w:header="703" w:footer="703" w:gutter="0"/>
          <w:pgNumType w:start="1" w:chapStyle="1" w:chapSep="emDash"/>
          <w:cols w:space="708"/>
          <w:titlePg/>
          <w:docGrid w:linePitch="360"/>
        </w:sectPr>
      </w:pPr>
    </w:p>
    <w:p w14:paraId="77E5696D" w14:textId="77777777" w:rsidR="000E5A50" w:rsidRDefault="000E5A50" w:rsidP="00745739">
      <w:pPr>
        <w:spacing w:after="0"/>
        <w:jc w:val="both"/>
        <w:rPr>
          <w:rFonts w:ascii="Times New Roman" w:eastAsia="Times New Roman" w:hAnsi="Times New Roman" w:cs="Times New Roman"/>
          <w:sz w:val="24"/>
          <w:szCs w:val="24"/>
          <w:lang w:val="en-DE" w:eastAsia="en-GB"/>
        </w:rPr>
        <w:sectPr w:rsidR="000E5A50" w:rsidSect="00D24FD0">
          <w:pgSz w:w="11906" w:h="16838"/>
          <w:pgMar w:top="2576" w:right="1417" w:bottom="1134" w:left="1417" w:header="703" w:footer="703" w:gutter="0"/>
          <w:pgNumType w:start="1" w:chapStyle="1" w:chapSep="emDash"/>
          <w:cols w:space="708"/>
          <w:titlePg/>
          <w:docGrid w:linePitch="360"/>
        </w:sectPr>
      </w:pPr>
    </w:p>
    <w:p w14:paraId="12CA5323" w14:textId="60AB05B2" w:rsidR="000E5A50" w:rsidRDefault="00DB112C" w:rsidP="00745739">
      <w:pPr>
        <w:spacing w:after="0"/>
        <w:jc w:val="both"/>
        <w:rPr>
          <w:rFonts w:ascii="Times New Roman" w:eastAsia="Times New Roman" w:hAnsi="Times New Roman" w:cs="Times New Roman"/>
          <w:sz w:val="24"/>
          <w:szCs w:val="24"/>
          <w:lang w:val="en-DE" w:eastAsia="en-GB"/>
        </w:rPr>
      </w:pPr>
      <w:r>
        <w:rPr>
          <w:noProof/>
          <w:lang w:eastAsia="de-DE"/>
        </w:rPr>
        <w:lastRenderedPageBreak/>
        <mc:AlternateContent>
          <mc:Choice Requires="wps">
            <w:drawing>
              <wp:anchor distT="45720" distB="45720" distL="114300" distR="114300" simplePos="0" relativeHeight="251682816" behindDoc="0" locked="0" layoutInCell="1" allowOverlap="1" wp14:anchorId="29A6349F" wp14:editId="3BE1A6D2">
                <wp:simplePos x="0" y="0"/>
                <wp:positionH relativeFrom="margin">
                  <wp:posOffset>-66040</wp:posOffset>
                </wp:positionH>
                <wp:positionV relativeFrom="margin">
                  <wp:posOffset>-614680</wp:posOffset>
                </wp:positionV>
                <wp:extent cx="2996565" cy="647065"/>
                <wp:effectExtent l="0" t="0" r="0" b="0"/>
                <wp:wrapSquare wrapText="bothSides"/>
                <wp:docPr id="6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6565" cy="647065"/>
                        </a:xfrm>
                        <a:prstGeom prst="rect">
                          <a:avLst/>
                        </a:prstGeom>
                        <a:noFill/>
                        <a:ln w="9525">
                          <a:noFill/>
                          <a:miter lim="800000"/>
                          <a:headEnd/>
                          <a:tailEnd/>
                        </a:ln>
                      </wps:spPr>
                      <wps:txbx>
                        <w:txbxContent>
                          <w:p w14:paraId="24509FE6" w14:textId="46C43390" w:rsidR="003C5616" w:rsidRPr="00DB112C" w:rsidRDefault="003C5616" w:rsidP="00DB112C">
                            <w:pPr>
                              <w:spacing w:line="240" w:lineRule="auto"/>
                              <w:rPr>
                                <w:rFonts w:ascii="Century Gothic" w:hAnsi="Century Gothic"/>
                                <w:color w:val="FFFFFF" w:themeColor="background1"/>
                                <w:spacing w:val="80"/>
                                <w:szCs w:val="21"/>
                              </w:rPr>
                            </w:pPr>
                            <w:proofErr w:type="spellStart"/>
                            <w:r w:rsidRPr="00DB112C">
                              <w:rPr>
                                <w:rFonts w:ascii="Century Gothic" w:hAnsi="Century Gothic"/>
                                <w:color w:val="FFFFFF" w:themeColor="background1"/>
                                <w:spacing w:val="80"/>
                                <w:szCs w:val="21"/>
                              </w:rPr>
                              <w:t>Atrivio</w:t>
                            </w:r>
                            <w:proofErr w:type="spellEnd"/>
                            <w:r w:rsidRPr="00DB112C">
                              <w:rPr>
                                <w:rFonts w:ascii="Century Gothic" w:hAnsi="Century Gothic"/>
                                <w:color w:val="FFFFFF" w:themeColor="background1"/>
                                <w:spacing w:val="80"/>
                                <w:szCs w:val="21"/>
                              </w:rPr>
                              <w:t xml:space="preserve"> GmbH</w:t>
                            </w:r>
                            <w:r w:rsidRPr="00DB112C">
                              <w:rPr>
                                <w:rFonts w:ascii="Century Gothic" w:hAnsi="Century Gothic"/>
                                <w:color w:val="FFFFFF" w:themeColor="background1"/>
                                <w:spacing w:val="80"/>
                                <w:szCs w:val="21"/>
                              </w:rPr>
                              <w:br/>
                              <w:t>Albert-Einstein-Str. 6</w:t>
                            </w:r>
                            <w:r w:rsidRPr="00DB112C">
                              <w:rPr>
                                <w:rFonts w:ascii="Century Gothic" w:hAnsi="Century Gothic"/>
                                <w:color w:val="FFFFFF" w:themeColor="background1"/>
                                <w:spacing w:val="80"/>
                                <w:szCs w:val="21"/>
                              </w:rPr>
                              <w:br/>
                              <w:t>87437 Kempten</w:t>
                            </w:r>
                          </w:p>
                          <w:p w14:paraId="58A01DBB" w14:textId="77777777" w:rsidR="006B7E9A" w:rsidRPr="00DB112C" w:rsidRDefault="006B7E9A" w:rsidP="00DB112C">
                            <w:pPr>
                              <w:spacing w:line="240" w:lineRule="auto"/>
                              <w:rPr>
                                <w:sz w:val="16"/>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A6349F" id="_x0000_t202" coordsize="21600,21600" o:spt="202" path="m,l,21600r21600,l21600,xe">
                <v:stroke joinstyle="miter"/>
                <v:path gradientshapeok="t" o:connecttype="rect"/>
              </v:shapetype>
              <v:shape id="Textfeld 2" o:spid="_x0000_s1026" type="#_x0000_t202" style="position:absolute;left:0;text-align:left;margin-left:-5.2pt;margin-top:-48.4pt;width:235.95pt;height:50.9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" filled="f" stroked="f">
                <v:textbox>
                  <w:txbxContent>
                    <w:p w14:paraId="24509FE6" w14:textId="46C43390" w:rsidR="003C5616" w:rsidRPr="00DB112C" w:rsidRDefault="003C5616" w:rsidP="00DB112C">
                      <w:pPr>
                        <w:spacing w:line="240" w:lineRule="auto"/>
                        <w:rPr>
                          <w:rFonts w:ascii="Century Gothic" w:hAnsi="Century Gothic"/>
                          <w:color w:val="FFFFFF" w:themeColor="background1"/>
                          <w:spacing w:val="80"/>
                          <w:szCs w:val="21"/>
                        </w:rPr>
                      </w:pPr>
                      <w:proofErr w:type="spellStart"/>
                      <w:r w:rsidRPr="00DB112C">
                        <w:rPr>
                          <w:rFonts w:ascii="Century Gothic" w:hAnsi="Century Gothic"/>
                          <w:color w:val="FFFFFF" w:themeColor="background1"/>
                          <w:spacing w:val="80"/>
                          <w:szCs w:val="21"/>
                        </w:rPr>
                        <w:t>Atrivio</w:t>
                      </w:r>
                      <w:proofErr w:type="spellEnd"/>
                      <w:r w:rsidRPr="00DB112C">
                        <w:rPr>
                          <w:rFonts w:ascii="Century Gothic" w:hAnsi="Century Gothic"/>
                          <w:color w:val="FFFFFF" w:themeColor="background1"/>
                          <w:spacing w:val="80"/>
                          <w:szCs w:val="21"/>
                        </w:rPr>
                        <w:t xml:space="preserve"> GmbH</w:t>
                      </w:r>
                      <w:r w:rsidRPr="00DB112C">
                        <w:rPr>
                          <w:rFonts w:ascii="Century Gothic" w:hAnsi="Century Gothic"/>
                          <w:color w:val="FFFFFF" w:themeColor="background1"/>
                          <w:spacing w:val="80"/>
                          <w:szCs w:val="21"/>
                        </w:rPr>
                        <w:br/>
                        <w:t>Albert-Einstein-Str. 6</w:t>
                      </w:r>
                      <w:r w:rsidRPr="00DB112C">
                        <w:rPr>
                          <w:rFonts w:ascii="Century Gothic" w:hAnsi="Century Gothic"/>
                          <w:color w:val="FFFFFF" w:themeColor="background1"/>
                          <w:spacing w:val="80"/>
                          <w:szCs w:val="21"/>
                        </w:rPr>
                        <w:br/>
                        <w:t>87437 Kempten</w:t>
                      </w:r>
                    </w:p>
                    <w:p w14:paraId="58A01DBB" w14:textId="77777777" w:rsidR="006B7E9A" w:rsidRPr="00DB112C" w:rsidRDefault="006B7E9A" w:rsidP="00DB112C">
                      <w:pPr>
                        <w:spacing w:line="240" w:lineRule="auto"/>
                        <w:rPr>
                          <w:sz w:val="16"/>
                          <w:szCs w:val="18"/>
                        </w:rPr>
                      </w:pPr>
                    </w:p>
                  </w:txbxContent>
                </v:textbox>
                <w10:wrap type="square" anchorx="margin" anchory="margin"/>
              </v:shape>
            </w:pict>
          </mc:Fallback>
        </mc:AlternateContent>
      </w:r>
      <w:r>
        <w:rPr>
          <w:rFonts w:ascii="Shentox SemiBold" w:eastAsiaTheme="majorEastAsia" w:hAnsi="Shentox SemiBold" w:cstheme="majorBidi"/>
          <w:noProof/>
          <w:color w:val="9A1240"/>
          <w:sz w:val="40"/>
          <w:szCs w:val="32"/>
        </w:rPr>
        <w:drawing>
          <wp:anchor distT="0" distB="0" distL="114300" distR="114300" simplePos="0" relativeHeight="251691008" behindDoc="1" locked="0" layoutInCell="1" allowOverlap="1" wp14:anchorId="6DC32032" wp14:editId="53FE5961">
            <wp:simplePos x="0" y="0"/>
            <wp:positionH relativeFrom="column">
              <wp:posOffset>-899796</wp:posOffset>
            </wp:positionH>
            <wp:positionV relativeFrom="paragraph">
              <wp:posOffset>-1635760</wp:posOffset>
            </wp:positionV>
            <wp:extent cx="7561759" cy="10688320"/>
            <wp:effectExtent l="0" t="0" r="0" b="5080"/>
            <wp:wrapNone/>
            <wp:docPr id="93" name="Picture 9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Background patter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81098" cy="10715656"/>
                    </a:xfrm>
                    <a:prstGeom prst="rect">
                      <a:avLst/>
                    </a:prstGeom>
                  </pic:spPr>
                </pic:pic>
              </a:graphicData>
            </a:graphic>
            <wp14:sizeRelH relativeFrom="page">
              <wp14:pctWidth>0</wp14:pctWidth>
            </wp14:sizeRelH>
            <wp14:sizeRelV relativeFrom="page">
              <wp14:pctHeight>0</wp14:pctHeight>
            </wp14:sizeRelV>
          </wp:anchor>
        </w:drawing>
      </w:r>
    </w:p>
    <w:p w14:paraId="2B395559" w14:textId="5B52E7F7" w:rsidR="000E5A50" w:rsidRPr="003C5616" w:rsidRDefault="000E5A50" w:rsidP="00745739">
      <w:pPr>
        <w:rPr>
          <w:rFonts w:ascii="Times New Roman" w:eastAsia="Times New Roman" w:hAnsi="Times New Roman" w:cs="Times New Roman"/>
          <w:sz w:val="24"/>
          <w:szCs w:val="24"/>
          <w:lang w:eastAsia="en-GB"/>
        </w:rPr>
      </w:pPr>
    </w:p>
    <w:p w14:paraId="7E390548" w14:textId="0CF49C3C" w:rsidR="00322185" w:rsidRPr="00322185" w:rsidRDefault="00E50F81" w:rsidP="00745739">
      <w:pPr>
        <w:spacing w:after="0"/>
        <w:jc w:val="both"/>
        <w:rPr>
          <w:rFonts w:ascii="Times New Roman" w:eastAsia="Times New Roman" w:hAnsi="Times New Roman" w:cs="Times New Roman"/>
          <w:sz w:val="24"/>
          <w:szCs w:val="24"/>
          <w:lang w:val="en-DE" w:eastAsia="en-GB"/>
        </w:rPr>
      </w:pPr>
      <w:r>
        <w:rPr>
          <w:noProof/>
          <w:lang w:eastAsia="de-DE"/>
        </w:rPr>
        <mc:AlternateContent>
          <mc:Choice Requires="wps">
            <w:drawing>
              <wp:anchor distT="45720" distB="45720" distL="114300" distR="114300" simplePos="0" relativeHeight="251684864" behindDoc="0" locked="0" layoutInCell="1" allowOverlap="1" wp14:anchorId="30A001E5" wp14:editId="1F7F19B9">
                <wp:simplePos x="0" y="0"/>
                <wp:positionH relativeFrom="margin">
                  <wp:align>center</wp:align>
                </wp:positionH>
                <wp:positionV relativeFrom="margin">
                  <wp:posOffset>606425</wp:posOffset>
                </wp:positionV>
                <wp:extent cx="4818380" cy="493395"/>
                <wp:effectExtent l="0" t="0" r="0" b="0"/>
                <wp:wrapSquare wrapText="bothSides"/>
                <wp:docPr id="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8380" cy="493395"/>
                        </a:xfrm>
                        <a:prstGeom prst="rect">
                          <a:avLst/>
                        </a:prstGeom>
                        <a:noFill/>
                        <a:ln w="9525">
                          <a:noFill/>
                          <a:miter lim="800000"/>
                          <a:headEnd/>
                          <a:tailEnd/>
                        </a:ln>
                      </wps:spPr>
                      <wps:txbx>
                        <w:txbxContent>
                          <w:p w14:paraId="5638DDF4" w14:textId="1EA2C957" w:rsidR="00DB112C" w:rsidRPr="00E50F81" w:rsidRDefault="00DB112C" w:rsidP="00E50F81">
                            <w:pPr>
                              <w:jc w:val="center"/>
                              <w:rPr>
                                <w:rFonts w:ascii="Century Gothic" w:hAnsi="Century Gothic"/>
                                <w:b/>
                                <w:bCs/>
                                <w:color w:val="FFFFFF" w:themeColor="background1"/>
                                <w:spacing w:val="80"/>
                                <w:szCs w:val="21"/>
                              </w:rPr>
                            </w:pPr>
                            <w:r w:rsidRPr="00E50F81">
                              <w:rPr>
                                <w:rFonts w:ascii="Century Gothic" w:hAnsi="Century Gothic"/>
                                <w:b/>
                                <w:bCs/>
                                <w:color w:val="FFFFFF" w:themeColor="background1"/>
                                <w:spacing w:val="80"/>
                                <w:szCs w:val="21"/>
                              </w:rPr>
                              <w:t>DOKUMENTATION</w:t>
                            </w:r>
                            <w:r w:rsidR="00E50F81">
                              <w:rPr>
                                <w:rFonts w:ascii="Century Gothic" w:hAnsi="Century Gothic"/>
                                <w:b/>
                                <w:bCs/>
                                <w:color w:val="FFFFFF" w:themeColor="background1"/>
                                <w:spacing w:val="80"/>
                                <w:szCs w:val="21"/>
                              </w:rPr>
                              <w:t xml:space="preserve"> ZUR</w:t>
                            </w:r>
                            <w:r w:rsidRPr="00E50F81">
                              <w:rPr>
                                <w:rFonts w:ascii="Century Gothic" w:hAnsi="Century Gothic"/>
                                <w:b/>
                                <w:bCs/>
                                <w:color w:val="FFFFFF" w:themeColor="background1"/>
                                <w:spacing w:val="80"/>
                                <w:szCs w:val="21"/>
                              </w:rPr>
                              <w:t xml:space="preserve"> BETRIEBLICHEN</w:t>
                            </w:r>
                            <w:r w:rsidR="00E50F81">
                              <w:rPr>
                                <w:rFonts w:ascii="Century Gothic" w:hAnsi="Century Gothic"/>
                                <w:b/>
                                <w:bCs/>
                                <w:color w:val="FFFFFF" w:themeColor="background1"/>
                                <w:spacing w:val="80"/>
                                <w:szCs w:val="21"/>
                              </w:rPr>
                              <w:t xml:space="preserve"> </w:t>
                            </w:r>
                            <w:r w:rsidRPr="00E50F81">
                              <w:rPr>
                                <w:rFonts w:ascii="Century Gothic" w:hAnsi="Century Gothic"/>
                                <w:b/>
                                <w:bCs/>
                                <w:color w:val="FFFFFF" w:themeColor="background1"/>
                                <w:spacing w:val="80"/>
                                <w:szCs w:val="21"/>
                              </w:rPr>
                              <w:t>PROJEKTARBEIT</w:t>
                            </w:r>
                          </w:p>
                          <w:p w14:paraId="79F966F7" w14:textId="6FF01706" w:rsidR="00DB112C" w:rsidRPr="00E50F81" w:rsidRDefault="00DB112C" w:rsidP="003C5616">
                            <w:pPr>
                              <w:jc w:val="center"/>
                              <w:rPr>
                                <w:rFonts w:ascii="Century Gothic" w:hAnsi="Century Gothic"/>
                                <w:b/>
                                <w:bCs/>
                                <w:color w:val="FFFFFF" w:themeColor="background1"/>
                                <w:spacing w:val="80"/>
                                <w:szCs w:val="21"/>
                              </w:rPr>
                            </w:pPr>
                          </w:p>
                          <w:p w14:paraId="68B046C6" w14:textId="77777777" w:rsidR="00DB112C" w:rsidRPr="00E50F81" w:rsidRDefault="00DB112C" w:rsidP="003C5616">
                            <w:pPr>
                              <w:jc w:val="center"/>
                              <w:rPr>
                                <w:rFonts w:ascii="Century Gothic" w:hAnsi="Century Gothic"/>
                                <w:b/>
                                <w:bCs/>
                                <w:color w:val="FFFFFF" w:themeColor="background1"/>
                                <w:spacing w:val="20"/>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01E5" id="_x0000_s1027" type="#_x0000_t202" style="position:absolute;left:0;text-align:left;margin-left:0;margin-top:47.75pt;width:379.4pt;height:38.85pt;z-index:25168486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" filled="f" stroked="f">
                <v:textbox>
                  <w:txbxContent>
                    <w:p w14:paraId="5638DDF4" w14:textId="1EA2C957" w:rsidR="00DB112C" w:rsidRPr="00E50F81" w:rsidRDefault="00DB112C" w:rsidP="00E50F81">
                      <w:pPr>
                        <w:jc w:val="center"/>
                        <w:rPr>
                          <w:rFonts w:ascii="Century Gothic" w:hAnsi="Century Gothic"/>
                          <w:b/>
                          <w:bCs/>
                          <w:color w:val="FFFFFF" w:themeColor="background1"/>
                          <w:spacing w:val="80"/>
                          <w:szCs w:val="21"/>
                        </w:rPr>
                      </w:pPr>
                      <w:r w:rsidRPr="00E50F81">
                        <w:rPr>
                          <w:rFonts w:ascii="Century Gothic" w:hAnsi="Century Gothic"/>
                          <w:b/>
                          <w:bCs/>
                          <w:color w:val="FFFFFF" w:themeColor="background1"/>
                          <w:spacing w:val="80"/>
                          <w:szCs w:val="21"/>
                        </w:rPr>
                        <w:t>DOKUMENTATION</w:t>
                      </w:r>
                      <w:r w:rsidR="00E50F81">
                        <w:rPr>
                          <w:rFonts w:ascii="Century Gothic" w:hAnsi="Century Gothic"/>
                          <w:b/>
                          <w:bCs/>
                          <w:color w:val="FFFFFF" w:themeColor="background1"/>
                          <w:spacing w:val="80"/>
                          <w:szCs w:val="21"/>
                        </w:rPr>
                        <w:t xml:space="preserve"> ZUR</w:t>
                      </w:r>
                      <w:r w:rsidRPr="00E50F81">
                        <w:rPr>
                          <w:rFonts w:ascii="Century Gothic" w:hAnsi="Century Gothic"/>
                          <w:b/>
                          <w:bCs/>
                          <w:color w:val="FFFFFF" w:themeColor="background1"/>
                          <w:spacing w:val="80"/>
                          <w:szCs w:val="21"/>
                        </w:rPr>
                        <w:t xml:space="preserve"> BETRIEBLICHEN</w:t>
                      </w:r>
                      <w:r w:rsidR="00E50F81">
                        <w:rPr>
                          <w:rFonts w:ascii="Century Gothic" w:hAnsi="Century Gothic"/>
                          <w:b/>
                          <w:bCs/>
                          <w:color w:val="FFFFFF" w:themeColor="background1"/>
                          <w:spacing w:val="80"/>
                          <w:szCs w:val="21"/>
                        </w:rPr>
                        <w:t xml:space="preserve"> </w:t>
                      </w:r>
                      <w:r w:rsidRPr="00E50F81">
                        <w:rPr>
                          <w:rFonts w:ascii="Century Gothic" w:hAnsi="Century Gothic"/>
                          <w:b/>
                          <w:bCs/>
                          <w:color w:val="FFFFFF" w:themeColor="background1"/>
                          <w:spacing w:val="80"/>
                          <w:szCs w:val="21"/>
                        </w:rPr>
                        <w:t>PROJEKTARBEIT</w:t>
                      </w:r>
                    </w:p>
                    <w:p w14:paraId="79F966F7" w14:textId="6FF01706" w:rsidR="00DB112C" w:rsidRPr="00E50F81" w:rsidRDefault="00DB112C" w:rsidP="003C5616">
                      <w:pPr>
                        <w:jc w:val="center"/>
                        <w:rPr>
                          <w:rFonts w:ascii="Century Gothic" w:hAnsi="Century Gothic"/>
                          <w:b/>
                          <w:bCs/>
                          <w:color w:val="FFFFFF" w:themeColor="background1"/>
                          <w:spacing w:val="80"/>
                          <w:szCs w:val="21"/>
                        </w:rPr>
                      </w:pPr>
                    </w:p>
                    <w:p w14:paraId="68B046C6" w14:textId="77777777" w:rsidR="00DB112C" w:rsidRPr="00E50F81" w:rsidRDefault="00DB112C" w:rsidP="003C5616">
                      <w:pPr>
                        <w:jc w:val="center"/>
                        <w:rPr>
                          <w:rFonts w:ascii="Century Gothic" w:hAnsi="Century Gothic"/>
                          <w:b/>
                          <w:bCs/>
                          <w:color w:val="FFFFFF" w:themeColor="background1"/>
                          <w:spacing w:val="20"/>
                          <w:sz w:val="15"/>
                          <w:szCs w:val="15"/>
                        </w:rPr>
                      </w:pPr>
                    </w:p>
                  </w:txbxContent>
                </v:textbox>
                <w10:wrap type="square" anchorx="margin" anchory="margin"/>
              </v:shape>
            </w:pict>
          </mc:Fallback>
        </mc:AlternateContent>
      </w:r>
      <w:r w:rsidR="00322185" w:rsidRPr="00322185">
        <w:rPr>
          <w:rFonts w:ascii="Times New Roman" w:eastAsia="Times New Roman" w:hAnsi="Times New Roman" w:cs="Times New Roman"/>
          <w:sz w:val="24"/>
          <w:szCs w:val="24"/>
          <w:lang w:val="en-DE" w:eastAsia="en-GB"/>
        </w:rPr>
        <w:fldChar w:fldCharType="begin"/>
      </w:r>
      <w:r w:rsidR="00322185" w:rsidRPr="00322185">
        <w:rPr>
          <w:rFonts w:ascii="Times New Roman" w:eastAsia="Times New Roman" w:hAnsi="Times New Roman" w:cs="Times New Roman"/>
          <w:sz w:val="24"/>
          <w:szCs w:val="24"/>
          <w:lang w:val="en-DE" w:eastAsia="en-GB"/>
        </w:rPr>
        <w:instrText xml:space="preserve"> INCLUDEPICTURE "https://www.schwaben.ihk.de/blueprint/servlet/resource/blob/3129814/cc0c446363f7cd70f7e97e7f1c0ab8ef/ihk-logo-data.png" \* MERGEFORMATINET </w:instrText>
      </w:r>
      <w:r w:rsidR="00C72C81">
        <w:rPr>
          <w:rFonts w:ascii="Times New Roman" w:eastAsia="Times New Roman" w:hAnsi="Times New Roman" w:cs="Times New Roman"/>
          <w:sz w:val="24"/>
          <w:szCs w:val="24"/>
          <w:lang w:val="en-DE" w:eastAsia="en-GB"/>
        </w:rPr>
        <w:fldChar w:fldCharType="separate"/>
      </w:r>
      <w:r w:rsidR="00322185" w:rsidRPr="00322185">
        <w:rPr>
          <w:rFonts w:ascii="Times New Roman" w:eastAsia="Times New Roman" w:hAnsi="Times New Roman" w:cs="Times New Roman"/>
          <w:sz w:val="24"/>
          <w:szCs w:val="24"/>
          <w:lang w:val="en-DE" w:eastAsia="en-GB"/>
        </w:rPr>
        <w:fldChar w:fldCharType="end"/>
      </w:r>
    </w:p>
    <w:p w14:paraId="120A8567" w14:textId="4AB949BA" w:rsidR="000E5A50" w:rsidRDefault="00E50F81" w:rsidP="00745739">
      <w:pPr>
        <w:rPr>
          <w:rFonts w:ascii="Shentox SemiBold" w:eastAsiaTheme="majorEastAsia" w:hAnsi="Shentox SemiBold" w:cstheme="majorBidi"/>
          <w:color w:val="9A1240"/>
          <w:sz w:val="40"/>
          <w:szCs w:val="32"/>
        </w:rPr>
      </w:pPr>
      <w:bookmarkStart w:id="0" w:name="_Toc24039759"/>
      <w:r>
        <w:rPr>
          <w:noProof/>
          <w:lang w:eastAsia="de-DE"/>
        </w:rPr>
        <mc:AlternateContent>
          <mc:Choice Requires="wps">
            <w:drawing>
              <wp:anchor distT="45720" distB="45720" distL="114300" distR="114300" simplePos="0" relativeHeight="251679744" behindDoc="0" locked="0" layoutInCell="1" allowOverlap="1" wp14:anchorId="2B7859AA" wp14:editId="050DD72F">
                <wp:simplePos x="0" y="0"/>
                <wp:positionH relativeFrom="margin">
                  <wp:posOffset>-199390</wp:posOffset>
                </wp:positionH>
                <wp:positionV relativeFrom="margin">
                  <wp:posOffset>3568700</wp:posOffset>
                </wp:positionV>
                <wp:extent cx="5532755" cy="2375535"/>
                <wp:effectExtent l="0" t="0" r="0"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2755" cy="2375535"/>
                        </a:xfrm>
                        <a:prstGeom prst="rect">
                          <a:avLst/>
                        </a:prstGeom>
                        <a:noFill/>
                        <a:ln w="9525">
                          <a:noFill/>
                          <a:miter lim="800000"/>
                          <a:headEnd/>
                          <a:tailEnd/>
                        </a:ln>
                      </wps:spPr>
                      <wps:txbx>
                        <w:txbxContent>
                          <w:p w14:paraId="6F8B1602" w14:textId="77777777" w:rsidR="006B7E9A" w:rsidRPr="00E50F81" w:rsidRDefault="006B7E9A" w:rsidP="00E50F81">
                            <w:pPr>
                              <w:spacing w:line="240" w:lineRule="auto"/>
                              <w:rPr>
                                <w:rFonts w:ascii="Century Gothic" w:hAnsi="Century Gothic"/>
                                <w:color w:val="FFFFFF" w:themeColor="background1"/>
                                <w:spacing w:val="6"/>
                                <w:sz w:val="11"/>
                                <w:szCs w:val="11"/>
                              </w:rPr>
                            </w:pPr>
                            <w:r w:rsidRPr="00E50F81">
                              <w:rPr>
                                <w:rFonts w:ascii="Century Gothic" w:hAnsi="Century Gothic"/>
                                <w:color w:val="FFFFFF" w:themeColor="background1"/>
                                <w:spacing w:val="80"/>
                                <w:sz w:val="48"/>
                                <w:szCs w:val="48"/>
                              </w:rPr>
                              <w:t>Firmeninternes Management Interface zur Urlaubsverwaltung &amp; Antragserstellung als Webapplikation zum Zwecke der Digitalisierung</w:t>
                            </w:r>
                            <w:r w:rsidRPr="00E50F81">
                              <w:rPr>
                                <w:rFonts w:ascii="Century Gothic" w:hAnsi="Century Gothic"/>
                                <w:color w:val="FFFFFF" w:themeColor="background1"/>
                                <w:spacing w:val="80"/>
                                <w:sz w:val="180"/>
                                <w:szCs w:val="180"/>
                              </w:rPr>
                              <w:br/>
                            </w:r>
                          </w:p>
                          <w:p w14:paraId="1510062D" w14:textId="77777777" w:rsidR="006B7E9A" w:rsidRPr="00E50F81" w:rsidRDefault="006B7E9A" w:rsidP="00E50F81">
                            <w:pPr>
                              <w:rPr>
                                <w:rFonts w:ascii="Century Gothic" w:hAnsi="Century Gothic"/>
                                <w:b/>
                                <w:bCs/>
                                <w:color w:val="FFFFFF" w:themeColor="background1"/>
                                <w:spacing w:val="2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859AA" id="_x0000_s1028" type="#_x0000_t202" style="position:absolute;margin-left:-15.7pt;margin-top:281pt;width:435.65pt;height:187.0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" filled="f" stroked="f">
                <v:textbox>
                  <w:txbxContent>
                    <w:p w14:paraId="6F8B1602" w14:textId="77777777" w:rsidR="006B7E9A" w:rsidRPr="00E50F81" w:rsidRDefault="006B7E9A" w:rsidP="00E50F81">
                      <w:pPr>
                        <w:spacing w:line="240" w:lineRule="auto"/>
                        <w:rPr>
                          <w:rFonts w:ascii="Century Gothic" w:hAnsi="Century Gothic"/>
                          <w:color w:val="FFFFFF" w:themeColor="background1"/>
                          <w:spacing w:val="6"/>
                          <w:sz w:val="11"/>
                          <w:szCs w:val="11"/>
                        </w:rPr>
                      </w:pPr>
                      <w:r w:rsidRPr="00E50F81">
                        <w:rPr>
                          <w:rFonts w:ascii="Century Gothic" w:hAnsi="Century Gothic"/>
                          <w:color w:val="FFFFFF" w:themeColor="background1"/>
                          <w:spacing w:val="80"/>
                          <w:sz w:val="48"/>
                          <w:szCs w:val="48"/>
                        </w:rPr>
                        <w:t>Firmeninternes Management Interface zur Urlaubsverwaltung &amp; Antragserstellung als Webapplikation zum Zwecke der Digitalisierung</w:t>
                      </w:r>
                      <w:r w:rsidRPr="00E50F81">
                        <w:rPr>
                          <w:rFonts w:ascii="Century Gothic" w:hAnsi="Century Gothic"/>
                          <w:color w:val="FFFFFF" w:themeColor="background1"/>
                          <w:spacing w:val="80"/>
                          <w:sz w:val="180"/>
                          <w:szCs w:val="180"/>
                        </w:rPr>
                        <w:br/>
                      </w:r>
                    </w:p>
                    <w:p w14:paraId="1510062D" w14:textId="77777777" w:rsidR="006B7E9A" w:rsidRPr="00E50F81" w:rsidRDefault="006B7E9A" w:rsidP="00E50F81">
                      <w:pPr>
                        <w:rPr>
                          <w:rFonts w:ascii="Century Gothic" w:hAnsi="Century Gothic"/>
                          <w:b/>
                          <w:bCs/>
                          <w:color w:val="FFFFFF" w:themeColor="background1"/>
                          <w:spacing w:val="20"/>
                          <w:sz w:val="32"/>
                          <w:szCs w:val="32"/>
                        </w:rPr>
                      </w:pPr>
                    </w:p>
                  </w:txbxContent>
                </v:textbox>
                <w10:wrap type="square" anchorx="margin" anchory="margin"/>
              </v:shape>
            </w:pict>
          </mc:Fallback>
        </mc:AlternateContent>
      </w:r>
      <w:r>
        <w:rPr>
          <w:rFonts w:ascii="Times New Roman" w:eastAsia="Times New Roman" w:hAnsi="Times New Roman" w:cs="Times New Roman"/>
          <w:noProof/>
          <w:sz w:val="24"/>
          <w:szCs w:val="24"/>
          <w:lang w:val="en-DE" w:eastAsia="en-GB"/>
        </w:rPr>
        <w:drawing>
          <wp:anchor distT="0" distB="0" distL="114300" distR="114300" simplePos="0" relativeHeight="251677696" behindDoc="1" locked="0" layoutInCell="1" allowOverlap="1" wp14:anchorId="21B7D73B" wp14:editId="47626E11">
            <wp:simplePos x="0" y="0"/>
            <wp:positionH relativeFrom="margin">
              <wp:posOffset>-111760</wp:posOffset>
            </wp:positionH>
            <wp:positionV relativeFrom="margin">
              <wp:posOffset>2460588</wp:posOffset>
            </wp:positionV>
            <wp:extent cx="3515360" cy="1377315"/>
            <wp:effectExtent l="0" t="0" r="2540" b="0"/>
            <wp:wrapSquare wrapText="bothSides"/>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15360" cy="1377315"/>
                    </a:xfrm>
                    <a:prstGeom prst="rect">
                      <a:avLst/>
                    </a:prstGeom>
                  </pic:spPr>
                </pic:pic>
              </a:graphicData>
            </a:graphic>
            <wp14:sizeRelH relativeFrom="page">
              <wp14:pctWidth>0</wp14:pctWidth>
            </wp14:sizeRelH>
            <wp14:sizeRelV relativeFrom="page">
              <wp14:pctHeight>0</wp14:pctHeight>
            </wp14:sizeRelV>
          </wp:anchor>
        </w:drawing>
      </w:r>
      <w:r>
        <w:rPr>
          <w:noProof/>
          <w:lang w:eastAsia="de-DE"/>
        </w:rPr>
        <mc:AlternateContent>
          <mc:Choice Requires="wps">
            <w:drawing>
              <wp:anchor distT="45720" distB="45720" distL="114300" distR="114300" simplePos="0" relativeHeight="251688960" behindDoc="0" locked="0" layoutInCell="1" allowOverlap="1" wp14:anchorId="173F16AB" wp14:editId="6E45035F">
                <wp:simplePos x="0" y="0"/>
                <wp:positionH relativeFrom="margin">
                  <wp:posOffset>-510262</wp:posOffset>
                </wp:positionH>
                <wp:positionV relativeFrom="margin">
                  <wp:posOffset>7034047</wp:posOffset>
                </wp:positionV>
                <wp:extent cx="3757295" cy="333375"/>
                <wp:effectExtent l="0" t="0" r="0" b="0"/>
                <wp:wrapSquare wrapText="bothSides"/>
                <wp:docPr id="9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7295" cy="333375"/>
                        </a:xfrm>
                        <a:prstGeom prst="rect">
                          <a:avLst/>
                        </a:prstGeom>
                        <a:noFill/>
                        <a:ln w="9525">
                          <a:noFill/>
                          <a:miter lim="800000"/>
                          <a:headEnd/>
                          <a:tailEnd/>
                        </a:ln>
                      </wps:spPr>
                      <wps:txbx>
                        <w:txbxContent>
                          <w:p w14:paraId="56DF232F" w14:textId="5380E2EA" w:rsidR="00DB112C" w:rsidRPr="00DB112C" w:rsidRDefault="00DB112C" w:rsidP="00DB112C">
                            <w:pPr>
                              <w:spacing w:line="240" w:lineRule="auto"/>
                              <w:jc w:val="center"/>
                              <w:rPr>
                                <w:rFonts w:ascii="Century Gothic" w:hAnsi="Century Gothic"/>
                                <w:i/>
                                <w:iCs/>
                                <w:sz w:val="16"/>
                                <w:szCs w:val="18"/>
                              </w:rPr>
                            </w:pPr>
                            <w:r w:rsidRPr="00DB112C">
                              <w:rPr>
                                <w:rFonts w:ascii="Century Gothic" w:hAnsi="Century Gothic"/>
                                <w:i/>
                                <w:iCs/>
                                <w:color w:val="FFFFFF" w:themeColor="background1"/>
                                <w:spacing w:val="80"/>
                                <w:szCs w:val="21"/>
                              </w:rPr>
                              <w:t>Prüfling: Maximilian Müller</w:t>
                            </w:r>
                            <w:r w:rsidRPr="00DB112C">
                              <w:rPr>
                                <w:rFonts w:ascii="Century Gothic" w:hAnsi="Century Gothic"/>
                                <w:i/>
                                <w:iCs/>
                                <w:color w:val="FFFFFF" w:themeColor="background1"/>
                                <w:spacing w:val="80"/>
                                <w:szCs w:val="21"/>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16AB" id="_x0000_s1029" type="#_x0000_t202" style="position:absolute;margin-left:-40.2pt;margin-top:553.85pt;width:295.85pt;height:26.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" filled="f" stroked="f">
                <v:textbox>
                  <w:txbxContent>
                    <w:p w14:paraId="56DF232F" w14:textId="5380E2EA" w:rsidR="00DB112C" w:rsidRPr="00DB112C" w:rsidRDefault="00DB112C" w:rsidP="00DB112C">
                      <w:pPr>
                        <w:spacing w:line="240" w:lineRule="auto"/>
                        <w:jc w:val="center"/>
                        <w:rPr>
                          <w:rFonts w:ascii="Century Gothic" w:hAnsi="Century Gothic"/>
                          <w:i/>
                          <w:iCs/>
                          <w:sz w:val="16"/>
                          <w:szCs w:val="18"/>
                        </w:rPr>
                      </w:pPr>
                      <w:r w:rsidRPr="00DB112C">
                        <w:rPr>
                          <w:rFonts w:ascii="Century Gothic" w:hAnsi="Century Gothic"/>
                          <w:i/>
                          <w:iCs/>
                          <w:color w:val="FFFFFF" w:themeColor="background1"/>
                          <w:spacing w:val="80"/>
                          <w:szCs w:val="21"/>
                        </w:rPr>
                        <w:t>Prüfling: Maximilian Müller</w:t>
                      </w:r>
                      <w:r w:rsidRPr="00DB112C">
                        <w:rPr>
                          <w:rFonts w:ascii="Century Gothic" w:hAnsi="Century Gothic"/>
                          <w:i/>
                          <w:iCs/>
                          <w:color w:val="FFFFFF" w:themeColor="background1"/>
                          <w:spacing w:val="80"/>
                          <w:szCs w:val="21"/>
                        </w:rPr>
                        <w:br/>
                      </w:r>
                    </w:p>
                  </w:txbxContent>
                </v:textbox>
                <w10:wrap type="square" anchorx="margin" anchory="margin"/>
              </v:shape>
            </w:pict>
          </mc:Fallback>
        </mc:AlternateContent>
      </w:r>
      <w:r w:rsidR="003C5616">
        <w:rPr>
          <w:noProof/>
          <w:lang w:eastAsia="de-DE"/>
        </w:rPr>
        <mc:AlternateContent>
          <mc:Choice Requires="wps">
            <w:drawing>
              <wp:anchor distT="45720" distB="45720" distL="114300" distR="114300" simplePos="0" relativeHeight="251686912" behindDoc="0" locked="0" layoutInCell="1" allowOverlap="1" wp14:anchorId="1E33AFB9" wp14:editId="149A9270">
                <wp:simplePos x="0" y="0"/>
                <wp:positionH relativeFrom="margin">
                  <wp:posOffset>-299720</wp:posOffset>
                </wp:positionH>
                <wp:positionV relativeFrom="margin">
                  <wp:posOffset>7367270</wp:posOffset>
                </wp:positionV>
                <wp:extent cx="6460490" cy="880745"/>
                <wp:effectExtent l="0" t="0" r="0" b="0"/>
                <wp:wrapSquare wrapText="bothSides"/>
                <wp:docPr id="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0490" cy="880745"/>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750"/>
                              <w:gridCol w:w="3231"/>
                            </w:tblGrid>
                            <w:tr w:rsidR="00DB112C" w:rsidRPr="003C5616" w14:paraId="3DDA086D" w14:textId="4B5A9B0A" w:rsidTr="00DB112C">
                              <w:tc>
                                <w:tcPr>
                                  <w:tcW w:w="4820" w:type="dxa"/>
                                </w:tcPr>
                                <w:p w14:paraId="74A50337" w14:textId="130A83B7" w:rsidR="003C5616" w:rsidRPr="00DB112C" w:rsidRDefault="003C5616" w:rsidP="003C5616">
                                  <w:pPr>
                                    <w:rPr>
                                      <w:rFonts w:ascii="Century Gothic" w:hAnsi="Century Gothic"/>
                                      <w:b/>
                                      <w:bCs/>
                                      <w:color w:val="FFFFFF" w:themeColor="background1"/>
                                      <w:spacing w:val="80"/>
                                      <w:szCs w:val="21"/>
                                    </w:rPr>
                                  </w:pPr>
                                  <w:r w:rsidRPr="00DB112C">
                                    <w:rPr>
                                      <w:rFonts w:ascii="Century Gothic" w:hAnsi="Century Gothic"/>
                                      <w:b/>
                                      <w:bCs/>
                                      <w:color w:val="FFFFFF" w:themeColor="background1"/>
                                      <w:spacing w:val="80"/>
                                      <w:szCs w:val="21"/>
                                    </w:rPr>
                                    <w:t>Ausbildungsberuf:</w:t>
                                  </w:r>
                                </w:p>
                              </w:tc>
                              <w:tc>
                                <w:tcPr>
                                  <w:tcW w:w="1750" w:type="dxa"/>
                                </w:tcPr>
                                <w:p w14:paraId="79794F09" w14:textId="0405F398" w:rsidR="003C5616" w:rsidRPr="00DB112C" w:rsidRDefault="003C5616" w:rsidP="00DB112C">
                                  <w:pPr>
                                    <w:jc w:val="right"/>
                                    <w:rPr>
                                      <w:rFonts w:ascii="Century Gothic" w:hAnsi="Century Gothic"/>
                                      <w:b/>
                                      <w:bCs/>
                                      <w:color w:val="FFFFFF" w:themeColor="background1"/>
                                      <w:spacing w:val="80"/>
                                      <w:szCs w:val="21"/>
                                    </w:rPr>
                                  </w:pPr>
                                  <w:r w:rsidRPr="00DB112C">
                                    <w:rPr>
                                      <w:rFonts w:ascii="Century Gothic" w:hAnsi="Century Gothic"/>
                                      <w:b/>
                                      <w:bCs/>
                                      <w:color w:val="FFFFFF" w:themeColor="background1"/>
                                      <w:spacing w:val="80"/>
                                      <w:szCs w:val="21"/>
                                    </w:rPr>
                                    <w:t>IHK-Nr.:</w:t>
                                  </w:r>
                                </w:p>
                              </w:tc>
                              <w:tc>
                                <w:tcPr>
                                  <w:tcW w:w="3231" w:type="dxa"/>
                                </w:tcPr>
                                <w:p w14:paraId="6DFAB428" w14:textId="7632CAB7" w:rsidR="003C5616" w:rsidRPr="00DB112C" w:rsidRDefault="003C5616" w:rsidP="003C5616">
                                  <w:pPr>
                                    <w:rPr>
                                      <w:rFonts w:ascii="Century Gothic" w:hAnsi="Century Gothic"/>
                                      <w:b/>
                                      <w:bCs/>
                                      <w:color w:val="FFFFFF" w:themeColor="background1"/>
                                      <w:spacing w:val="80"/>
                                      <w:szCs w:val="21"/>
                                    </w:rPr>
                                  </w:pPr>
                                  <w:r w:rsidRPr="00DB112C">
                                    <w:rPr>
                                      <w:rFonts w:ascii="Century Gothic" w:hAnsi="Century Gothic"/>
                                      <w:b/>
                                      <w:bCs/>
                                      <w:color w:val="FFFFFF" w:themeColor="background1"/>
                                      <w:spacing w:val="80"/>
                                      <w:szCs w:val="21"/>
                                    </w:rPr>
                                    <w:t>Prüflingsnummer:</w:t>
                                  </w:r>
                                </w:p>
                              </w:tc>
                            </w:tr>
                            <w:tr w:rsidR="00DB112C" w:rsidRPr="003C5616" w14:paraId="2B8013A8" w14:textId="45DE6774" w:rsidTr="00DB112C">
                              <w:tc>
                                <w:tcPr>
                                  <w:tcW w:w="4820" w:type="dxa"/>
                                </w:tcPr>
                                <w:p w14:paraId="34A2F929" w14:textId="61145ADA" w:rsidR="003C5616" w:rsidRPr="00DB112C" w:rsidRDefault="003C5616" w:rsidP="00DB112C">
                                  <w:pPr>
                                    <w:rPr>
                                      <w:rFonts w:ascii="Century Gothic" w:hAnsi="Century Gothic"/>
                                      <w:color w:val="FFFFFF" w:themeColor="background1"/>
                                      <w:spacing w:val="80"/>
                                      <w:szCs w:val="21"/>
                                    </w:rPr>
                                  </w:pPr>
                                  <w:r w:rsidRPr="00DB112C">
                                    <w:rPr>
                                      <w:rFonts w:ascii="Century Gothic" w:hAnsi="Century Gothic"/>
                                      <w:color w:val="FFFFFF" w:themeColor="background1"/>
                                      <w:spacing w:val="80"/>
                                      <w:szCs w:val="21"/>
                                    </w:rPr>
                                    <w:t>Fachinformatiker Fachrichtung: Anwendungsentwicklung</w:t>
                                  </w:r>
                                </w:p>
                              </w:tc>
                              <w:tc>
                                <w:tcPr>
                                  <w:tcW w:w="1750" w:type="dxa"/>
                                </w:tcPr>
                                <w:p w14:paraId="6B3D58AF" w14:textId="39D7F95E" w:rsidR="003C5616" w:rsidRPr="00DB112C" w:rsidRDefault="003C5616" w:rsidP="00DB112C">
                                  <w:pPr>
                                    <w:jc w:val="right"/>
                                    <w:rPr>
                                      <w:rFonts w:ascii="Century Gothic" w:hAnsi="Century Gothic"/>
                                      <w:color w:val="FFFFFF" w:themeColor="background1"/>
                                      <w:spacing w:val="80"/>
                                      <w:szCs w:val="21"/>
                                    </w:rPr>
                                  </w:pPr>
                                  <w:r w:rsidRPr="00DB112C">
                                    <w:rPr>
                                      <w:rFonts w:ascii="Century Gothic" w:hAnsi="Century Gothic"/>
                                      <w:color w:val="FFFFFF" w:themeColor="background1"/>
                                      <w:spacing w:val="80"/>
                                      <w:szCs w:val="21"/>
                                    </w:rPr>
                                    <w:t>104</w:t>
                                  </w:r>
                                </w:p>
                              </w:tc>
                              <w:tc>
                                <w:tcPr>
                                  <w:tcW w:w="3231" w:type="dxa"/>
                                </w:tcPr>
                                <w:p w14:paraId="0033AFFA" w14:textId="75F5A3C1" w:rsidR="003C5616" w:rsidRPr="00DB112C" w:rsidRDefault="00DB112C" w:rsidP="00DB112C">
                                  <w:pPr>
                                    <w:rPr>
                                      <w:rFonts w:ascii="Century Gothic" w:hAnsi="Century Gothic"/>
                                      <w:color w:val="FFFFFF" w:themeColor="background1"/>
                                      <w:spacing w:val="80"/>
                                      <w:szCs w:val="21"/>
                                    </w:rPr>
                                  </w:pPr>
                                  <w:r w:rsidRPr="00DB112C">
                                    <w:rPr>
                                      <w:rFonts w:ascii="Century Gothic" w:hAnsi="Century Gothic"/>
                                      <w:color w:val="FFFFFF" w:themeColor="background1"/>
                                      <w:spacing w:val="80"/>
                                      <w:szCs w:val="21"/>
                                    </w:rPr>
                                    <w:t>0 4087</w:t>
                                  </w:r>
                                </w:p>
                              </w:tc>
                            </w:tr>
                          </w:tbl>
                          <w:p w14:paraId="4833212C" w14:textId="0A534BA2" w:rsidR="003C5616" w:rsidRPr="003C5616" w:rsidRDefault="003C5616" w:rsidP="003C5616">
                            <w:pPr>
                              <w:rPr>
                                <w:rFonts w:ascii="Century Gothic" w:hAnsi="Century Gothic"/>
                                <w:color w:val="FFFFFF" w:themeColor="background1"/>
                                <w:spacing w:val="80"/>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3AFB9" id="_x0000_s1030" type="#_x0000_t202" style="position:absolute;margin-left:-23.6pt;margin-top:580.1pt;width:508.7pt;height:69.3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&#13;&#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750"/>
                        <w:gridCol w:w="3231"/>
                      </w:tblGrid>
                      <w:tr w:rsidR="00DB112C" w:rsidRPr="003C5616" w14:paraId="3DDA086D" w14:textId="4B5A9B0A" w:rsidTr="00DB112C">
                        <w:tc>
                          <w:tcPr>
                            <w:tcW w:w="4820" w:type="dxa"/>
                          </w:tcPr>
                          <w:p w14:paraId="74A50337" w14:textId="130A83B7" w:rsidR="003C5616" w:rsidRPr="00DB112C" w:rsidRDefault="003C5616" w:rsidP="003C5616">
                            <w:pPr>
                              <w:rPr>
                                <w:rFonts w:ascii="Century Gothic" w:hAnsi="Century Gothic"/>
                                <w:b/>
                                <w:bCs/>
                                <w:color w:val="FFFFFF" w:themeColor="background1"/>
                                <w:spacing w:val="80"/>
                                <w:szCs w:val="21"/>
                              </w:rPr>
                            </w:pPr>
                            <w:r w:rsidRPr="00DB112C">
                              <w:rPr>
                                <w:rFonts w:ascii="Century Gothic" w:hAnsi="Century Gothic"/>
                                <w:b/>
                                <w:bCs/>
                                <w:color w:val="FFFFFF" w:themeColor="background1"/>
                                <w:spacing w:val="80"/>
                                <w:szCs w:val="21"/>
                              </w:rPr>
                              <w:t>Ausbildungsberuf:</w:t>
                            </w:r>
                          </w:p>
                        </w:tc>
                        <w:tc>
                          <w:tcPr>
                            <w:tcW w:w="1750" w:type="dxa"/>
                          </w:tcPr>
                          <w:p w14:paraId="79794F09" w14:textId="0405F398" w:rsidR="003C5616" w:rsidRPr="00DB112C" w:rsidRDefault="003C5616" w:rsidP="00DB112C">
                            <w:pPr>
                              <w:jc w:val="right"/>
                              <w:rPr>
                                <w:rFonts w:ascii="Century Gothic" w:hAnsi="Century Gothic"/>
                                <w:b/>
                                <w:bCs/>
                                <w:color w:val="FFFFFF" w:themeColor="background1"/>
                                <w:spacing w:val="80"/>
                                <w:szCs w:val="21"/>
                              </w:rPr>
                            </w:pPr>
                            <w:r w:rsidRPr="00DB112C">
                              <w:rPr>
                                <w:rFonts w:ascii="Century Gothic" w:hAnsi="Century Gothic"/>
                                <w:b/>
                                <w:bCs/>
                                <w:color w:val="FFFFFF" w:themeColor="background1"/>
                                <w:spacing w:val="80"/>
                                <w:szCs w:val="21"/>
                              </w:rPr>
                              <w:t>IHK-Nr.:</w:t>
                            </w:r>
                          </w:p>
                        </w:tc>
                        <w:tc>
                          <w:tcPr>
                            <w:tcW w:w="3231" w:type="dxa"/>
                          </w:tcPr>
                          <w:p w14:paraId="6DFAB428" w14:textId="7632CAB7" w:rsidR="003C5616" w:rsidRPr="00DB112C" w:rsidRDefault="003C5616" w:rsidP="003C5616">
                            <w:pPr>
                              <w:rPr>
                                <w:rFonts w:ascii="Century Gothic" w:hAnsi="Century Gothic"/>
                                <w:b/>
                                <w:bCs/>
                                <w:color w:val="FFFFFF" w:themeColor="background1"/>
                                <w:spacing w:val="80"/>
                                <w:szCs w:val="21"/>
                              </w:rPr>
                            </w:pPr>
                            <w:r w:rsidRPr="00DB112C">
                              <w:rPr>
                                <w:rFonts w:ascii="Century Gothic" w:hAnsi="Century Gothic"/>
                                <w:b/>
                                <w:bCs/>
                                <w:color w:val="FFFFFF" w:themeColor="background1"/>
                                <w:spacing w:val="80"/>
                                <w:szCs w:val="21"/>
                              </w:rPr>
                              <w:t>Prüflingsnummer:</w:t>
                            </w:r>
                          </w:p>
                        </w:tc>
                      </w:tr>
                      <w:tr w:rsidR="00DB112C" w:rsidRPr="003C5616" w14:paraId="2B8013A8" w14:textId="45DE6774" w:rsidTr="00DB112C">
                        <w:tc>
                          <w:tcPr>
                            <w:tcW w:w="4820" w:type="dxa"/>
                          </w:tcPr>
                          <w:p w14:paraId="34A2F929" w14:textId="61145ADA" w:rsidR="003C5616" w:rsidRPr="00DB112C" w:rsidRDefault="003C5616" w:rsidP="00DB112C">
                            <w:pPr>
                              <w:rPr>
                                <w:rFonts w:ascii="Century Gothic" w:hAnsi="Century Gothic"/>
                                <w:color w:val="FFFFFF" w:themeColor="background1"/>
                                <w:spacing w:val="80"/>
                                <w:szCs w:val="21"/>
                              </w:rPr>
                            </w:pPr>
                            <w:r w:rsidRPr="00DB112C">
                              <w:rPr>
                                <w:rFonts w:ascii="Century Gothic" w:hAnsi="Century Gothic"/>
                                <w:color w:val="FFFFFF" w:themeColor="background1"/>
                                <w:spacing w:val="80"/>
                                <w:szCs w:val="21"/>
                              </w:rPr>
                              <w:t>Fachinformatiker Fachrichtung: Anwendungsentwicklung</w:t>
                            </w:r>
                          </w:p>
                        </w:tc>
                        <w:tc>
                          <w:tcPr>
                            <w:tcW w:w="1750" w:type="dxa"/>
                          </w:tcPr>
                          <w:p w14:paraId="6B3D58AF" w14:textId="39D7F95E" w:rsidR="003C5616" w:rsidRPr="00DB112C" w:rsidRDefault="003C5616" w:rsidP="00DB112C">
                            <w:pPr>
                              <w:jc w:val="right"/>
                              <w:rPr>
                                <w:rFonts w:ascii="Century Gothic" w:hAnsi="Century Gothic"/>
                                <w:color w:val="FFFFFF" w:themeColor="background1"/>
                                <w:spacing w:val="80"/>
                                <w:szCs w:val="21"/>
                              </w:rPr>
                            </w:pPr>
                            <w:r w:rsidRPr="00DB112C">
                              <w:rPr>
                                <w:rFonts w:ascii="Century Gothic" w:hAnsi="Century Gothic"/>
                                <w:color w:val="FFFFFF" w:themeColor="background1"/>
                                <w:spacing w:val="80"/>
                                <w:szCs w:val="21"/>
                              </w:rPr>
                              <w:t>104</w:t>
                            </w:r>
                          </w:p>
                        </w:tc>
                        <w:tc>
                          <w:tcPr>
                            <w:tcW w:w="3231" w:type="dxa"/>
                          </w:tcPr>
                          <w:p w14:paraId="0033AFFA" w14:textId="75F5A3C1" w:rsidR="003C5616" w:rsidRPr="00DB112C" w:rsidRDefault="00DB112C" w:rsidP="00DB112C">
                            <w:pPr>
                              <w:rPr>
                                <w:rFonts w:ascii="Century Gothic" w:hAnsi="Century Gothic"/>
                                <w:color w:val="FFFFFF" w:themeColor="background1"/>
                                <w:spacing w:val="80"/>
                                <w:szCs w:val="21"/>
                              </w:rPr>
                            </w:pPr>
                            <w:r w:rsidRPr="00DB112C">
                              <w:rPr>
                                <w:rFonts w:ascii="Century Gothic" w:hAnsi="Century Gothic"/>
                                <w:color w:val="FFFFFF" w:themeColor="background1"/>
                                <w:spacing w:val="80"/>
                                <w:szCs w:val="21"/>
                              </w:rPr>
                              <w:t>0 4087</w:t>
                            </w:r>
                          </w:p>
                        </w:tc>
                      </w:tr>
                    </w:tbl>
                    <w:p w14:paraId="4833212C" w14:textId="0A534BA2" w:rsidR="003C5616" w:rsidRPr="003C5616" w:rsidRDefault="003C5616" w:rsidP="003C5616">
                      <w:pPr>
                        <w:rPr>
                          <w:rFonts w:ascii="Century Gothic" w:hAnsi="Century Gothic"/>
                          <w:color w:val="FFFFFF" w:themeColor="background1"/>
                          <w:spacing w:val="80"/>
                          <w:szCs w:val="21"/>
                        </w:rPr>
                      </w:pPr>
                    </w:p>
                  </w:txbxContent>
                </v:textbox>
                <w10:wrap type="square" anchorx="margin" anchory="margin"/>
              </v:shape>
            </w:pict>
          </mc:Fallback>
        </mc:AlternateContent>
      </w:r>
      <w:r w:rsidR="000E5A50">
        <w:rPr>
          <w:rFonts w:ascii="Shentox SemiBold" w:eastAsiaTheme="majorEastAsia" w:hAnsi="Shentox SemiBold" w:cstheme="majorBidi"/>
          <w:color w:val="9A1240"/>
          <w:sz w:val="40"/>
          <w:szCs w:val="32"/>
        </w:rPr>
        <w:br w:type="page"/>
      </w:r>
    </w:p>
    <w:p w14:paraId="7C0E00F2" w14:textId="1FD28DE1" w:rsidR="00CF3D3D" w:rsidRDefault="00CF3D3D" w:rsidP="00745739">
      <w:pPr>
        <w:pStyle w:val="Heading1"/>
        <w:numPr>
          <w:ilvl w:val="0"/>
          <w:numId w:val="0"/>
        </w:numPr>
      </w:pPr>
      <w:bookmarkStart w:id="1" w:name="_Glossar"/>
      <w:bookmarkStart w:id="2" w:name="_Toc71644747"/>
      <w:bookmarkStart w:id="3" w:name="_Toc71893663"/>
      <w:bookmarkStart w:id="4" w:name="_Toc71897967"/>
      <w:bookmarkStart w:id="5" w:name="_Toc71898142"/>
      <w:bookmarkStart w:id="6" w:name="_Toc71898282"/>
      <w:bookmarkEnd w:id="1"/>
      <w:r>
        <w:lastRenderedPageBreak/>
        <w:t>Vorwort</w:t>
      </w:r>
      <w:bookmarkEnd w:id="2"/>
      <w:bookmarkEnd w:id="3"/>
      <w:bookmarkEnd w:id="4"/>
      <w:bookmarkEnd w:id="5"/>
      <w:bookmarkEnd w:id="6"/>
    </w:p>
    <w:p w14:paraId="24124B75" w14:textId="63D0ED4E" w:rsidR="004953A3" w:rsidRDefault="0093630E" w:rsidP="00745739">
      <w:pPr>
        <w:jc w:val="both"/>
      </w:pPr>
      <w:r>
        <w:t xml:space="preserve">Die Folgende Dokumentation ist im </w:t>
      </w:r>
      <w:r w:rsidR="009B5F5F">
        <w:t>Prüfungsr</w:t>
      </w:r>
      <w:r>
        <w:t xml:space="preserve">ahmen der IHK Schwaben </w:t>
      </w:r>
      <w:r w:rsidR="009B5F5F">
        <w:t>verfasst:</w:t>
      </w:r>
    </w:p>
    <w:p w14:paraId="17E915EE" w14:textId="7EC9FCAB" w:rsidR="0093630E" w:rsidRPr="00B4764B" w:rsidRDefault="0093630E"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7251DA">
        <w:rPr>
          <w:rFonts w:ascii="Bell MT" w:eastAsia="Times New Roman" w:hAnsi="Bell MT" w:cs="Times New Roman"/>
          <w:color w:val="000000" w:themeColor="text1"/>
          <w:szCs w:val="21"/>
          <w:lang w:val="en-DE" w:eastAsia="en-GB"/>
        </w:rPr>
        <w:t>"</w:t>
      </w:r>
      <w:r w:rsidR="007251DA">
        <w:rPr>
          <w:rFonts w:eastAsia="Times New Roman" w:cs="Times New Roman"/>
          <w:color w:val="000000" w:themeColor="text1"/>
          <w:szCs w:val="21"/>
          <w:lang w:val="en-DE" w:eastAsia="en-GB"/>
        </w:rPr>
        <w:br/>
      </w:r>
      <w:r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Praktischen Abschlussprüfung, s. </w:t>
      </w:r>
      <w:r w:rsidR="00C72C81">
        <w:fldChar w:fldCharType="begin"/>
      </w:r>
      <w:r w:rsidR="00C72C81">
        <w:instrText xml:space="preserve"> HYPERLINK \l "_Literaturverzeichnis" </w:instrText>
      </w:r>
      <w:r w:rsidR="00C72C81">
        <w:fldChar w:fldCharType="separate"/>
      </w:r>
      <w:r w:rsidR="009B5F5F" w:rsidRPr="00B4764B">
        <w:rPr>
          <w:rStyle w:val="Hyperlink"/>
          <w:rFonts w:eastAsia="Times New Roman" w:cs="Times New Roman"/>
          <w:szCs w:val="21"/>
          <w:lang w:eastAsia="en-GB"/>
        </w:rPr>
        <w:t>Literaturverzeichnis</w:t>
      </w:r>
      <w:r w:rsidR="00C72C81">
        <w:rPr>
          <w:rStyle w:val="Hyperlink"/>
          <w:rFonts w:eastAsia="Times New Roman" w:cs="Times New Roman"/>
          <w:szCs w:val="21"/>
          <w:lang w:eastAsia="en-GB"/>
        </w:rPr>
        <w:fldChar w:fldCharType="end"/>
      </w:r>
      <w:r w:rsidRPr="00B4764B">
        <w:rPr>
          <w:rFonts w:eastAsia="Times New Roman" w:cs="Times New Roman"/>
          <w:color w:val="000000"/>
          <w:szCs w:val="21"/>
          <w:lang w:val="en-DE" w:eastAsia="en-GB"/>
        </w:rPr>
        <w:t>).</w:t>
      </w:r>
    </w:p>
    <w:p w14:paraId="63FB065A" w14:textId="77777777" w:rsidR="0093630E" w:rsidRPr="0093630E" w:rsidRDefault="0093630E" w:rsidP="00745739">
      <w:pPr>
        <w:spacing w:after="0"/>
        <w:jc w:val="both"/>
        <w:rPr>
          <w:rFonts w:ascii="Times New Roman" w:eastAsia="Times New Roman" w:hAnsi="Times New Roman" w:cs="Times New Roman"/>
          <w:sz w:val="24"/>
          <w:szCs w:val="24"/>
          <w:lang w:val="en-DE" w:eastAsia="en-GB"/>
        </w:rPr>
      </w:pPr>
    </w:p>
    <w:p w14:paraId="3AF0BDC1" w14:textId="13D3635D" w:rsidR="004953A3" w:rsidRPr="00874950" w:rsidRDefault="00874950" w:rsidP="00745739">
      <w:pPr>
        <w:jc w:val="both"/>
      </w:pPr>
      <w:r>
        <w:t xml:space="preserve">Die Rahmenvorgaben der Dokumentation wurden von der Kammer wie folgt vorgegeben: </w:t>
      </w:r>
    </w:p>
    <w:p w14:paraId="3AC202D0" w14:textId="472F6B2A" w:rsidR="009B5F5F" w:rsidRPr="00B4764B" w:rsidRDefault="00874950"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Umfang der Dokumentation ohne Anlagen höchstens 10 Seiten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Es gibt keine Vorgaben zu Formatierungen (bspw. Zeilenabstand, Schriftgröße, etc.)</w:t>
      </w:r>
      <w:r w:rsidRPr="007251DA">
        <w:rPr>
          <w:rFonts w:ascii="Bell MT" w:eastAsia="Times New Roman" w:hAnsi="Bell MT" w:cs="Times New Roman"/>
          <w:i/>
          <w:iCs/>
          <w:color w:val="000000" w:themeColor="text1"/>
          <w:szCs w:val="21"/>
          <w:lang w:eastAsia="en-GB"/>
        </w:rPr>
        <w:t>, N</w:t>
      </w:r>
      <w:r w:rsidRPr="007251DA">
        <w:rPr>
          <w:rFonts w:ascii="Bell MT" w:eastAsia="Times New Roman" w:hAnsi="Bell MT" w:cs="Times New Roman"/>
          <w:i/>
          <w:iCs/>
          <w:color w:val="000000" w:themeColor="text1"/>
          <w:szCs w:val="21"/>
          <w:lang w:val="en-DE" w:eastAsia="en-GB"/>
        </w:rPr>
        <w:t>icht selbstständig erstellte Dokumentationsteile deutlich kennzeichnen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Kennzeichnung und Begründung von Änderungen gegenüber dem Projektantrag</w:t>
      </w:r>
      <w:r w:rsidRPr="007251DA">
        <w:rPr>
          <w:rFonts w:eastAsia="Times New Roman" w:cs="Times New Roman"/>
          <w:i/>
          <w:iCs/>
          <w:color w:val="000000" w:themeColor="text1"/>
          <w:szCs w:val="21"/>
          <w:lang w:eastAsia="en-GB"/>
        </w:rPr>
        <w:t xml:space="preserve"> </w:t>
      </w:r>
      <w:r w:rsidRPr="007251DA">
        <w:rPr>
          <w:rFonts w:eastAsia="Times New Roman" w:cs="Times New Roman"/>
          <w:color w:val="000000" w:themeColor="text1"/>
          <w:szCs w:val="21"/>
          <w:lang w:val="en-DE" w:eastAsia="en-GB"/>
        </w:rPr>
        <w:t xml:space="preserve">" </w:t>
      </w:r>
      <w:r w:rsidR="009B5F5F" w:rsidRPr="00B4764B">
        <w:rPr>
          <w:rFonts w:eastAsia="Times New Roman" w:cs="Times New Roman"/>
          <w:color w:val="404040" w:themeColor="text1" w:themeTint="BF"/>
          <w:szCs w:val="21"/>
          <w:lang w:val="en-DE" w:eastAsia="en-GB"/>
        </w:rPr>
        <w:br/>
      </w:r>
      <w:r w:rsidR="009B5F5F"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Projektverordnung, s. </w:t>
      </w:r>
      <w:hyperlink w:anchor="_Literaturverzeichnis" w:history="1">
        <w:r w:rsidR="009B5F5F" w:rsidRPr="00B4764B">
          <w:rPr>
            <w:rStyle w:val="Hyperlink"/>
            <w:rFonts w:eastAsia="Times New Roman" w:cs="Times New Roman"/>
            <w:szCs w:val="21"/>
            <w:lang w:eastAsia="en-GB"/>
          </w:rPr>
          <w:t>Literaturverzeichnis</w:t>
        </w:r>
      </w:hyperlink>
      <w:r w:rsidR="009B5F5F" w:rsidRPr="00B4764B">
        <w:rPr>
          <w:rFonts w:eastAsia="Times New Roman" w:cs="Times New Roman"/>
          <w:color w:val="000000"/>
          <w:szCs w:val="21"/>
          <w:lang w:val="en-DE" w:eastAsia="en-GB"/>
        </w:rPr>
        <w:t>).</w:t>
      </w:r>
    </w:p>
    <w:p w14:paraId="668DC430" w14:textId="03BF6B94" w:rsidR="00874950" w:rsidRDefault="00874950" w:rsidP="00745739">
      <w:pPr>
        <w:shd w:val="clear" w:color="auto" w:fill="FFFFFF"/>
        <w:spacing w:after="150"/>
        <w:jc w:val="both"/>
      </w:pPr>
      <w:r>
        <w:t xml:space="preserve">Der Dokumentationsumfang der genannten 10 Seiten erstreckt sich von Seite </w:t>
      </w:r>
      <w:hyperlink w:anchor="_Projektbeschreibung" w:history="1">
        <w:r w:rsidR="00745739" w:rsidRPr="00A9665D">
          <w:rPr>
            <w:rStyle w:val="Hyperlink"/>
          </w:rPr>
          <w:t>9</w:t>
        </w:r>
      </w:hyperlink>
      <w:r>
        <w:t xml:space="preserve"> bis </w:t>
      </w:r>
      <w:hyperlink w:anchor="_Fazit" w:history="1">
        <w:r w:rsidR="00A9665D" w:rsidRPr="00A9665D">
          <w:rPr>
            <w:rStyle w:val="Hyperlink"/>
          </w:rPr>
          <w:t>1</w:t>
        </w:r>
        <w:r w:rsidR="00A9665D" w:rsidRPr="00A9665D">
          <w:rPr>
            <w:rStyle w:val="Hyperlink"/>
          </w:rPr>
          <w:t>9</w:t>
        </w:r>
      </w:hyperlink>
      <w:r>
        <w:t>.</w:t>
      </w:r>
    </w:p>
    <w:p w14:paraId="0B62170F" w14:textId="298F6588" w:rsidR="009A08B6" w:rsidRDefault="00C72C81" w:rsidP="00745739">
      <w:pPr>
        <w:shd w:val="clear" w:color="auto" w:fill="FFFFFF"/>
        <w:spacing w:after="150"/>
        <w:jc w:val="both"/>
      </w:pPr>
      <w:r>
        <w:rPr>
          <w:noProof/>
        </w:rPr>
        <w:pict w14:anchorId="3AAF24AB">
          <v:rect id="_x0000_i1029" alt="" style="width:451.3pt;height:.05pt;mso-width-percent:0;mso-height-percent:0;mso-width-percent:0;mso-height-percent:0" o:hralign="center" o:hrstd="t" o:hr="t" fillcolor="#a0a0a0" stroked="f"/>
        </w:pict>
      </w:r>
    </w:p>
    <w:p w14:paraId="22CB531C" w14:textId="1A6DDE3A" w:rsidR="009A08B6" w:rsidRDefault="009A08B6" w:rsidP="00745739">
      <w:pPr>
        <w:pStyle w:val="Heading2"/>
        <w:numPr>
          <w:ilvl w:val="0"/>
          <w:numId w:val="0"/>
        </w:numPr>
        <w:ind w:left="576" w:hanging="576"/>
      </w:pPr>
      <w:bookmarkStart w:id="7" w:name="_Toc71644748"/>
      <w:bookmarkStart w:id="8" w:name="_Toc71893664"/>
      <w:bookmarkStart w:id="9" w:name="_Toc71897968"/>
      <w:bookmarkStart w:id="10" w:name="_Toc71898143"/>
      <w:bookmarkStart w:id="11" w:name="_Toc71898283"/>
      <w:r>
        <w:t>Sprachgebrauch</w:t>
      </w:r>
      <w:bookmarkEnd w:id="7"/>
      <w:bookmarkEnd w:id="8"/>
      <w:bookmarkEnd w:id="9"/>
      <w:bookmarkEnd w:id="10"/>
      <w:bookmarkEnd w:id="11"/>
    </w:p>
    <w:p w14:paraId="7E6A5370" w14:textId="673E7EB4" w:rsidR="00874950" w:rsidRDefault="00874950" w:rsidP="00745739">
      <w:pPr>
        <w:jc w:val="both"/>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5A5DA121" w:rsidR="00874950" w:rsidRDefault="00874950" w:rsidP="00745739">
      <w:pPr>
        <w:jc w:val="both"/>
      </w:pPr>
      <w:r>
        <w:t xml:space="preserve">Die in der </w:t>
      </w:r>
      <w:r w:rsidR="00B4764B">
        <w:t>Dokumentation</w:t>
      </w:r>
      <w:r>
        <w:t xml:space="preserve"> gewählte männliche Form bezieht sich immer zugleich auf Männer und Frauen.</w:t>
      </w:r>
    </w:p>
    <w:p w14:paraId="6A644D45" w14:textId="24F54C4D" w:rsidR="00874950" w:rsidRPr="004953A3" w:rsidRDefault="00C72C81" w:rsidP="00745739">
      <w:pPr>
        <w:jc w:val="both"/>
      </w:pPr>
      <w:r>
        <w:rPr>
          <w:noProof/>
        </w:rPr>
        <w:pict w14:anchorId="5646ADE4">
          <v:rect id="_x0000_i1028" alt="" style="width:451.3pt;height:.05pt;mso-width-percent:0;mso-height-percent:0;mso-width-percent:0;mso-height-percent:0" o:hralign="center" o:hrstd="t" o:hr="t" fillcolor="#a0a0a0" stroked="f"/>
        </w:pict>
      </w:r>
    </w:p>
    <w:p w14:paraId="337D56A5" w14:textId="507EA701" w:rsidR="00874950" w:rsidRDefault="00874950" w:rsidP="00745739">
      <w:pPr>
        <w:pStyle w:val="Heading2"/>
        <w:numPr>
          <w:ilvl w:val="0"/>
          <w:numId w:val="0"/>
        </w:numPr>
        <w:ind w:left="576" w:hanging="576"/>
        <w:rPr>
          <w:sz w:val="24"/>
        </w:rPr>
      </w:pPr>
      <w:bookmarkStart w:id="12" w:name="_Toc71644749"/>
      <w:bookmarkStart w:id="13" w:name="_Toc71893665"/>
      <w:bookmarkStart w:id="14" w:name="_Toc71897969"/>
      <w:bookmarkStart w:id="15" w:name="_Toc71898144"/>
      <w:bookmarkStart w:id="16" w:name="_Toc71898284"/>
      <w:r>
        <w:t>Eidesstattliche Erklärung</w:t>
      </w:r>
      <w:bookmarkEnd w:id="12"/>
      <w:bookmarkEnd w:id="13"/>
      <w:bookmarkEnd w:id="14"/>
      <w:bookmarkEnd w:id="15"/>
      <w:bookmarkEnd w:id="16"/>
    </w:p>
    <w:p w14:paraId="0A675ECA" w14:textId="77777777" w:rsidR="007251DA" w:rsidRDefault="00874950" w:rsidP="00745739">
      <w:pPr>
        <w:jc w:val="both"/>
      </w:pPr>
      <w:r>
        <w:t>Hiermit erkläre ich, dass ich die vorliegende Arbeit</w:t>
      </w:r>
      <w:r w:rsidR="007251DA">
        <w:t>,</w:t>
      </w:r>
    </w:p>
    <w:p w14:paraId="79A9DE43" w14:textId="77777777" w:rsidR="007251DA" w:rsidRDefault="007251DA" w:rsidP="00745739">
      <w:pPr>
        <w:rPr>
          <w:rFonts w:ascii="Bell MT" w:hAnsi="Bell MT"/>
          <w:i/>
          <w:iCs/>
        </w:rPr>
      </w:pPr>
      <w:r w:rsidRPr="007251DA">
        <w:rPr>
          <w:rFonts w:ascii="Bell MT" w:hAnsi="Bell MT"/>
          <w:i/>
          <w:iCs/>
        </w:rPr>
        <w:t>Firmeninternes Management Interface zur Urlaubsverwaltung &amp; Antragserstellung als Webapplikation zum Zwecke der Digitalisierung</w:t>
      </w:r>
    </w:p>
    <w:p w14:paraId="6A71CA96" w14:textId="04C0A0F6" w:rsidR="00874950" w:rsidRDefault="00874950" w:rsidP="00745739">
      <w:pPr>
        <w:jc w:val="both"/>
      </w:pPr>
      <w:r>
        <w:t>eigenständig und ohne fremde Hilfe angefertigt habe. Textpassagen, die wörtlich oder dem Sinn nach auf Publikationen oder Vorträgen anderer Autoren beruhen, sind als solche kenntlich gemacht.</w:t>
      </w:r>
    </w:p>
    <w:p w14:paraId="0BC608CF" w14:textId="77777777" w:rsidR="00B4764B" w:rsidRDefault="00874950" w:rsidP="00745739">
      <w:pPr>
        <w:jc w:val="both"/>
      </w:pPr>
      <w:r>
        <w:t>Die Arbeit wurde bisher keiner anderen Prüfungsbehörde vorgelegt und auch noch nicht veröffentlicht.</w:t>
      </w:r>
    </w:p>
    <w:p w14:paraId="6F954282" w14:textId="474CAF83" w:rsidR="009A08B6" w:rsidRDefault="009A08B6" w:rsidP="00745739">
      <w:pPr>
        <w:jc w:val="both"/>
      </w:pPr>
      <w:r>
        <w:rPr>
          <w:noProof/>
        </w:rPr>
        <w:drawing>
          <wp:anchor distT="0" distB="0" distL="114300" distR="114300" simplePos="0" relativeHeight="251672576" behindDoc="0" locked="0" layoutInCell="1" allowOverlap="1" wp14:anchorId="08FEC763" wp14:editId="73BC7791">
            <wp:simplePos x="0" y="0"/>
            <wp:positionH relativeFrom="column">
              <wp:posOffset>1418541</wp:posOffset>
            </wp:positionH>
            <wp:positionV relativeFrom="paragraph">
              <wp:posOffset>142875</wp:posOffset>
            </wp:positionV>
            <wp:extent cx="716915" cy="499403"/>
            <wp:effectExtent l="0" t="0" r="0" b="0"/>
            <wp:wrapNone/>
            <wp:docPr id="24" name="Picture 24" descr="A picture containing wh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whisk&#10;&#10;Description automatically generated"/>
                    <pic:cNvPicPr/>
                  </pic:nvPicPr>
                  <pic:blipFill rotWithShape="1">
                    <a:blip r:embed="rId14" cstate="print">
                      <a:clrChange>
                        <a:clrFrom>
                          <a:srgbClr val="E9F1FE"/>
                        </a:clrFrom>
                        <a:clrTo>
                          <a:srgbClr val="E9F1FE">
                            <a:alpha val="0"/>
                          </a:srgbClr>
                        </a:clrTo>
                      </a:clrChange>
                      <a:biLevel thresh="75000"/>
                      <a:extLst>
                        <a:ext uri="{BEBA8EAE-BF5A-486C-A8C5-ECC9F3942E4B}">
                          <a14:imgProps xmlns:a14="http://schemas.microsoft.com/office/drawing/2010/main">
                            <a14:imgLayer r:embed="rId15">
                              <a14:imgEffect>
                                <a14:sharpenSoften amount="50000"/>
                              </a14:imgEffect>
                            </a14:imgLayer>
                          </a14:imgProps>
                        </a:ext>
                        <a:ext uri="{28A0092B-C50C-407E-A947-70E740481C1C}">
                          <a14:useLocalDpi xmlns:a14="http://schemas.microsoft.com/office/drawing/2010/main" val="0"/>
                        </a:ext>
                      </a:extLst>
                    </a:blip>
                    <a:srcRect l="8105" r="6" b="12306"/>
                    <a:stretch/>
                  </pic:blipFill>
                  <pic:spPr bwMode="auto">
                    <a:xfrm>
                      <a:off x="0" y="0"/>
                      <a:ext cx="716915" cy="499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D45BD" w14:textId="269759CB" w:rsidR="009A08B6" w:rsidRDefault="009A08B6" w:rsidP="00745739">
      <w:pPr>
        <w:jc w:val="both"/>
      </w:pPr>
      <w:r>
        <w:rPr>
          <w:noProof/>
        </w:rPr>
        <mc:AlternateContent>
          <mc:Choice Requires="wps">
            <w:drawing>
              <wp:anchor distT="0" distB="0" distL="114300" distR="114300" simplePos="0" relativeHeight="251673600" behindDoc="0" locked="0" layoutInCell="1" allowOverlap="1" wp14:anchorId="69C2A36A" wp14:editId="33595A0F">
                <wp:simplePos x="0" y="0"/>
                <wp:positionH relativeFrom="column">
                  <wp:posOffset>0</wp:posOffset>
                </wp:positionH>
                <wp:positionV relativeFrom="paragraph">
                  <wp:posOffset>220557</wp:posOffset>
                </wp:positionV>
                <wp:extent cx="2194560" cy="0"/>
                <wp:effectExtent l="0" t="0" r="15240" b="12700"/>
                <wp:wrapNone/>
                <wp:docPr id="27" name="Straight Connector 27"/>
                <wp:cNvGraphicFramePr/>
                <a:graphic xmlns:a="http://schemas.openxmlformats.org/drawingml/2006/main">
                  <a:graphicData uri="http://schemas.microsoft.com/office/word/2010/wordprocessingShape">
                    <wps:wsp>
                      <wps:cNvCnPr/>
                      <wps:spPr>
                        <a:xfrm>
                          <a:off x="0" y="0"/>
                          <a:ext cx="219456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9FAEE" id="Straight Connector 2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17.35pt" to="172.8pt,1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" strokecolor="#7f7f7f [1612]"/>
            </w:pict>
          </mc:Fallback>
        </mc:AlternateContent>
      </w:r>
      <w:r>
        <w:t>Kaufbeuren, 06.05.2021,</w:t>
      </w:r>
    </w:p>
    <w:p w14:paraId="3780F59B" w14:textId="34F144CE" w:rsidR="009B5F5F" w:rsidRPr="009A08B6" w:rsidRDefault="00874950" w:rsidP="00745739">
      <w:pPr>
        <w:jc w:val="both"/>
        <w:rPr>
          <w:color w:val="7F7F7F" w:themeColor="text1" w:themeTint="80"/>
        </w:rPr>
      </w:pPr>
      <w:r w:rsidRPr="009A08B6">
        <w:rPr>
          <w:color w:val="7F7F7F" w:themeColor="text1" w:themeTint="80"/>
        </w:rPr>
        <w:t>Ort, Datum</w:t>
      </w:r>
      <w:r w:rsidR="009A08B6" w:rsidRPr="009A08B6">
        <w:rPr>
          <w:color w:val="7F7F7F" w:themeColor="text1" w:themeTint="80"/>
        </w:rPr>
        <w:t>, Unterschrift</w:t>
      </w:r>
    </w:p>
    <w:p w14:paraId="6B7F51DE" w14:textId="4354A76E" w:rsidR="00B4764B" w:rsidRDefault="00B4764B" w:rsidP="00745739">
      <w:pPr>
        <w:jc w:val="both"/>
      </w:pPr>
      <w:bookmarkStart w:id="17" w:name="_Glossar_1"/>
      <w:bookmarkEnd w:id="17"/>
      <w:r>
        <w:br w:type="page"/>
      </w:r>
    </w:p>
    <w:p w14:paraId="5A5EE5B7" w14:textId="09A88A10" w:rsidR="00745739" w:rsidRDefault="00745739" w:rsidP="00745739">
      <w:pPr>
        <w:rPr>
          <w:rFonts w:ascii="Century Gothic" w:eastAsiaTheme="majorEastAsia" w:hAnsi="Century Gothic" w:cstheme="majorBidi"/>
          <w:color w:val="9A1541"/>
          <w:sz w:val="32"/>
          <w:szCs w:val="32"/>
        </w:rPr>
      </w:pPr>
      <w:r w:rsidRPr="00745739">
        <w:rPr>
          <w:rFonts w:ascii="Century Gothic" w:eastAsiaTheme="majorEastAsia" w:hAnsi="Century Gothic" w:cstheme="majorBidi"/>
          <w:color w:val="9A1541"/>
          <w:sz w:val="32"/>
          <w:szCs w:val="32"/>
        </w:rPr>
        <w:lastRenderedPageBreak/>
        <w:t>Inhaltsverzeichnis</w:t>
      </w:r>
    </w:p>
    <w:p w14:paraId="2AD6A063" w14:textId="126F303D" w:rsidR="00745739" w:rsidRPr="00745739" w:rsidRDefault="00745739" w:rsidP="00745739">
      <w:pPr>
        <w:pStyle w:val="TOC1"/>
        <w:tabs>
          <w:tab w:val="right" w:leader="dot" w:pos="9062"/>
        </w:tabs>
        <w:rPr>
          <w:rFonts w:ascii="Century Gothic" w:eastAsiaTheme="minorEastAsia" w:hAnsi="Century Gothic" w:cstheme="minorBidi"/>
          <w:b w:val="0"/>
          <w:bCs w:val="0"/>
          <w:i w:val="0"/>
          <w:iCs w:val="0"/>
          <w:noProof/>
          <w:lang w:val="en-DE" w:eastAsia="en-GB"/>
        </w:rPr>
      </w:pPr>
      <w:r w:rsidRPr="00745739">
        <w:rPr>
          <w:rFonts w:ascii="Century Gothic" w:hAnsi="Century Gothic"/>
          <w:b w:val="0"/>
          <w:bCs w:val="0"/>
        </w:rPr>
        <w:fldChar w:fldCharType="begin"/>
      </w:r>
      <w:r w:rsidRPr="00745739">
        <w:rPr>
          <w:rFonts w:ascii="Century Gothic" w:hAnsi="Century Gothic"/>
          <w:b w:val="0"/>
          <w:bCs w:val="0"/>
        </w:rPr>
        <w:instrText xml:space="preserve"> TOC \o "1-3" \h \z \u </w:instrText>
      </w:r>
      <w:r w:rsidRPr="00745739">
        <w:rPr>
          <w:rFonts w:ascii="Century Gothic" w:hAnsi="Century Gothic"/>
          <w:b w:val="0"/>
          <w:bCs w:val="0"/>
        </w:rPr>
        <w:fldChar w:fldCharType="separate"/>
      </w:r>
      <w:hyperlink w:anchor="_Toc71898282" w:history="1">
        <w:r w:rsidRPr="00745739">
          <w:rPr>
            <w:rStyle w:val="Hyperlink"/>
            <w:rFonts w:ascii="Century Gothic" w:hAnsi="Century Gothic"/>
            <w:b w:val="0"/>
            <w:bCs w:val="0"/>
            <w:noProof/>
          </w:rPr>
          <w:t>Vorwort</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_Toc71898282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w:t>
        </w:r>
        <w:r w:rsidRPr="00745739">
          <w:rPr>
            <w:rFonts w:ascii="Century Gothic" w:hAnsi="Century Gothic"/>
            <w:b w:val="0"/>
            <w:bCs w:val="0"/>
            <w:noProof/>
            <w:webHidden/>
          </w:rPr>
          <w:fldChar w:fldCharType="end"/>
        </w:r>
      </w:hyperlink>
    </w:p>
    <w:p w14:paraId="06D3AF5D" w14:textId="2DA490E0" w:rsidR="00745739" w:rsidRPr="00745739" w:rsidRDefault="00745739" w:rsidP="00745739">
      <w:pPr>
        <w:pStyle w:val="TOC2"/>
        <w:tabs>
          <w:tab w:val="right" w:leader="dot" w:pos="9062"/>
        </w:tabs>
        <w:rPr>
          <w:rFonts w:ascii="Century Gothic" w:eastAsiaTheme="minorEastAsia" w:hAnsi="Century Gothic" w:cstheme="minorBidi"/>
          <w:b w:val="0"/>
          <w:bCs w:val="0"/>
          <w:noProof/>
          <w:sz w:val="24"/>
          <w:szCs w:val="24"/>
          <w:lang w:val="en-DE" w:eastAsia="en-GB"/>
        </w:rPr>
      </w:pPr>
      <w:hyperlink w:anchor="_Toc71898283" w:history="1">
        <w:r w:rsidRPr="00745739">
          <w:rPr>
            <w:rStyle w:val="Hyperlink"/>
            <w:rFonts w:ascii="Century Gothic" w:hAnsi="Century Gothic"/>
            <w:b w:val="0"/>
            <w:bCs w:val="0"/>
            <w:noProof/>
          </w:rPr>
          <w:t>Sprachgebrauch</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_Toc71898283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w:t>
        </w:r>
        <w:r w:rsidRPr="00745739">
          <w:rPr>
            <w:rFonts w:ascii="Century Gothic" w:hAnsi="Century Gothic"/>
            <w:b w:val="0"/>
            <w:bCs w:val="0"/>
            <w:noProof/>
            <w:webHidden/>
          </w:rPr>
          <w:fldChar w:fldCharType="end"/>
        </w:r>
      </w:hyperlink>
    </w:p>
    <w:p w14:paraId="01FB3B83" w14:textId="72EF94A0" w:rsidR="00745739" w:rsidRPr="00745739" w:rsidRDefault="00745739" w:rsidP="00745739">
      <w:pPr>
        <w:pStyle w:val="TOC2"/>
        <w:tabs>
          <w:tab w:val="right" w:leader="dot" w:pos="9062"/>
        </w:tabs>
        <w:rPr>
          <w:rFonts w:ascii="Century Gothic" w:eastAsiaTheme="minorEastAsia" w:hAnsi="Century Gothic" w:cstheme="minorBidi"/>
          <w:b w:val="0"/>
          <w:bCs w:val="0"/>
          <w:noProof/>
          <w:sz w:val="24"/>
          <w:szCs w:val="24"/>
          <w:lang w:val="en-DE" w:eastAsia="en-GB"/>
        </w:rPr>
      </w:pPr>
      <w:hyperlink w:anchor="_Toc71898284" w:history="1">
        <w:r w:rsidRPr="00745739">
          <w:rPr>
            <w:rStyle w:val="Hyperlink"/>
            <w:rFonts w:ascii="Century Gothic" w:hAnsi="Century Gothic"/>
            <w:b w:val="0"/>
            <w:bCs w:val="0"/>
            <w:noProof/>
          </w:rPr>
          <w:t>Eidesstattliche Erklärung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_Toc71898284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w:t>
        </w:r>
        <w:r w:rsidRPr="00745739">
          <w:rPr>
            <w:rFonts w:ascii="Century Gothic" w:hAnsi="Century Gothic"/>
            <w:b w:val="0"/>
            <w:bCs w:val="0"/>
            <w:noProof/>
            <w:webHidden/>
          </w:rPr>
          <w:fldChar w:fldCharType="end"/>
        </w:r>
      </w:hyperlink>
    </w:p>
    <w:p w14:paraId="1E26B0F6" w14:textId="3AF519FF" w:rsidR="00745739" w:rsidRPr="00745739" w:rsidRDefault="00745739" w:rsidP="00745739">
      <w:pPr>
        <w:pStyle w:val="TOC1"/>
        <w:tabs>
          <w:tab w:val="right" w:leader="dot" w:pos="9062"/>
        </w:tabs>
        <w:rPr>
          <w:rFonts w:ascii="Century Gothic" w:eastAsiaTheme="minorEastAsia" w:hAnsi="Century Gothic" w:cstheme="minorBidi"/>
          <w:b w:val="0"/>
          <w:bCs w:val="0"/>
          <w:i w:val="0"/>
          <w:iCs w:val="0"/>
          <w:noProof/>
          <w:lang w:val="en-DE" w:eastAsia="en-GB"/>
        </w:rPr>
      </w:pPr>
      <w:hyperlink w:anchor="_Toc71898285" w:history="1">
        <w:r w:rsidRPr="00745739">
          <w:rPr>
            <w:rStyle w:val="Hyperlink"/>
            <w:rFonts w:ascii="Century Gothic" w:hAnsi="Century Gothic"/>
            <w:b w:val="0"/>
            <w:bCs w:val="0"/>
            <w:noProof/>
          </w:rPr>
          <w:t>Glossar</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_Toc71898285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6</w:t>
        </w:r>
        <w:r w:rsidRPr="00745739">
          <w:rPr>
            <w:rFonts w:ascii="Century Gothic" w:hAnsi="Century Gothic"/>
            <w:b w:val="0"/>
            <w:bCs w:val="0"/>
            <w:noProof/>
            <w:webHidden/>
          </w:rPr>
          <w:fldChar w:fldCharType="end"/>
        </w:r>
      </w:hyperlink>
    </w:p>
    <w:p w14:paraId="4D5F92D4" w14:textId="1BE98FA7" w:rsidR="00745739" w:rsidRPr="00745739" w:rsidRDefault="00745739" w:rsidP="00745739">
      <w:pPr>
        <w:pStyle w:val="TOC1"/>
        <w:tabs>
          <w:tab w:val="right" w:leader="dot" w:pos="9062"/>
        </w:tabs>
        <w:rPr>
          <w:rFonts w:ascii="Century Gothic" w:eastAsiaTheme="minorEastAsia" w:hAnsi="Century Gothic" w:cstheme="minorBidi"/>
          <w:b w:val="0"/>
          <w:bCs w:val="0"/>
          <w:i w:val="0"/>
          <w:iCs w:val="0"/>
          <w:noProof/>
          <w:lang w:val="en-DE" w:eastAsia="en-GB"/>
        </w:rPr>
      </w:pPr>
      <w:hyperlink w:anchor="_Toc71898286" w:history="1">
        <w:r w:rsidRPr="00745739">
          <w:rPr>
            <w:rStyle w:val="Hyperlink"/>
            <w:rFonts w:ascii="Century Gothic" w:hAnsi="Century Gothic"/>
            <w:b w:val="0"/>
            <w:bCs w:val="0"/>
            <w:noProof/>
          </w:rPr>
          <w:t>Technisches Abkürzungsverzeichnis</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_Toc71898286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7</w:t>
        </w:r>
        <w:r w:rsidRPr="00745739">
          <w:rPr>
            <w:rFonts w:ascii="Century Gothic" w:hAnsi="Century Gothic"/>
            <w:b w:val="0"/>
            <w:bCs w:val="0"/>
            <w:noProof/>
            <w:webHidden/>
          </w:rPr>
          <w:fldChar w:fldCharType="end"/>
        </w:r>
      </w:hyperlink>
    </w:p>
    <w:p w14:paraId="6690A81A" w14:textId="763AEB5D" w:rsidR="00745739" w:rsidRPr="00745739" w:rsidRDefault="00745739" w:rsidP="00745739">
      <w:pPr>
        <w:pStyle w:val="TOC1"/>
        <w:tabs>
          <w:tab w:val="left" w:pos="630"/>
          <w:tab w:val="right" w:leader="dot" w:pos="9062"/>
        </w:tabs>
        <w:rPr>
          <w:rFonts w:ascii="Century Gothic" w:eastAsiaTheme="minorEastAsia" w:hAnsi="Century Gothic" w:cstheme="minorBidi"/>
          <w:b w:val="0"/>
          <w:bCs w:val="0"/>
          <w:i w:val="0"/>
          <w:iCs w:val="0"/>
          <w:noProof/>
          <w:lang w:val="en-DE" w:eastAsia="en-GB"/>
        </w:rPr>
      </w:pPr>
      <w:hyperlink w:anchor="_Toc71898287" w:history="1">
        <w:r w:rsidRPr="00745739">
          <w:rPr>
            <w:rStyle w:val="Hyperlink"/>
            <w:rFonts w:ascii="Century Gothic" w:hAnsi="Century Gothic"/>
            <w:b w:val="0"/>
            <w:bCs w:val="0"/>
            <w:noProof/>
          </w:rPr>
          <w:t>1.</w:t>
        </w:r>
        <w:r w:rsidRPr="00745739">
          <w:rPr>
            <w:rFonts w:ascii="Century Gothic" w:eastAsiaTheme="minorEastAsia" w:hAnsi="Century Gothic" w:cstheme="minorBidi"/>
            <w:b w:val="0"/>
            <w:bCs w:val="0"/>
            <w:i w:val="0"/>
            <w:iCs w:val="0"/>
            <w:noProof/>
            <w:lang w:val="en-DE" w:eastAsia="en-GB"/>
          </w:rPr>
          <w:tab/>
        </w:r>
        <w:r w:rsidRPr="00745739">
          <w:rPr>
            <w:rStyle w:val="Hyperlink"/>
            <w:rFonts w:ascii="Century Gothic" w:hAnsi="Century Gothic"/>
            <w:b w:val="0"/>
            <w:bCs w:val="0"/>
            <w:noProof/>
          </w:rPr>
          <w:t>Projektbeschreibung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_Toc71898287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8</w:t>
        </w:r>
        <w:r w:rsidRPr="00745739">
          <w:rPr>
            <w:rFonts w:ascii="Century Gothic" w:hAnsi="Century Gothic"/>
            <w:b w:val="0"/>
            <w:bCs w:val="0"/>
            <w:noProof/>
            <w:webHidden/>
          </w:rPr>
          <w:fldChar w:fldCharType="end"/>
        </w:r>
      </w:hyperlink>
    </w:p>
    <w:p w14:paraId="568DEC86" w14:textId="21A97905"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88" w:history="1">
        <w:r w:rsidRPr="00745739">
          <w:rPr>
            <w:rStyle w:val="Hyperlink"/>
            <w:rFonts w:ascii="Century Gothic" w:hAnsi="Century Gothic"/>
            <w:b w:val="0"/>
            <w:bCs w:val="0"/>
            <w:noProof/>
          </w:rPr>
          <w:t>1.1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Projektbezeichnung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_Toc71898288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8</w:t>
        </w:r>
        <w:r w:rsidRPr="00745739">
          <w:rPr>
            <w:rFonts w:ascii="Century Gothic" w:hAnsi="Century Gothic"/>
            <w:b w:val="0"/>
            <w:bCs w:val="0"/>
            <w:noProof/>
            <w:webHidden/>
          </w:rPr>
          <w:fldChar w:fldCharType="end"/>
        </w:r>
      </w:hyperlink>
    </w:p>
    <w:p w14:paraId="1DB7ACEB" w14:textId="09595A06"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89" w:history="1">
        <w:r w:rsidRPr="00745739">
          <w:rPr>
            <w:rStyle w:val="Hyperlink"/>
            <w:rFonts w:ascii="Century Gothic" w:hAnsi="Century Gothic"/>
            <w:b w:val="0"/>
            <w:bCs w:val="0"/>
            <w:noProof/>
          </w:rPr>
          <w:t>1.2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Projektumfeld</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_Toc71898289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8</w:t>
        </w:r>
        <w:r w:rsidRPr="00745739">
          <w:rPr>
            <w:rFonts w:ascii="Century Gothic" w:hAnsi="Century Gothic"/>
            <w:b w:val="0"/>
            <w:bCs w:val="0"/>
            <w:noProof/>
            <w:webHidden/>
          </w:rPr>
          <w:fldChar w:fldCharType="end"/>
        </w:r>
      </w:hyperlink>
    </w:p>
    <w:p w14:paraId="2A717DDA" w14:textId="6160CFA5"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90" w:history="1">
        <w:r w:rsidRPr="00745739">
          <w:rPr>
            <w:rStyle w:val="Hyperlink"/>
            <w:rFonts w:ascii="Century Gothic" w:hAnsi="Century Gothic"/>
            <w:b w:val="0"/>
            <w:bCs w:val="0"/>
            <w:noProof/>
          </w:rPr>
          <w:t>1.3</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Projektziel</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_Toc71898290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8</w:t>
        </w:r>
        <w:r w:rsidRPr="00745739">
          <w:rPr>
            <w:rFonts w:ascii="Century Gothic" w:hAnsi="Century Gothic"/>
            <w:b w:val="0"/>
            <w:bCs w:val="0"/>
            <w:noProof/>
            <w:webHidden/>
          </w:rPr>
          <w:fldChar w:fldCharType="end"/>
        </w:r>
      </w:hyperlink>
    </w:p>
    <w:p w14:paraId="5EF5DCCD" w14:textId="638AEC13"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91" w:history="1">
        <w:r w:rsidRPr="00745739">
          <w:rPr>
            <w:rStyle w:val="Hyperlink"/>
            <w:rFonts w:ascii="Century Gothic" w:hAnsi="Century Gothic"/>
            <w:b w:val="0"/>
            <w:bCs w:val="0"/>
            <w:noProof/>
          </w:rPr>
          <w:t>1.4</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Projektbegründung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_Toc71898291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8</w:t>
        </w:r>
        <w:r w:rsidRPr="00745739">
          <w:rPr>
            <w:rFonts w:ascii="Century Gothic" w:hAnsi="Century Gothic"/>
            <w:b w:val="0"/>
            <w:bCs w:val="0"/>
            <w:noProof/>
            <w:webHidden/>
          </w:rPr>
          <w:fldChar w:fldCharType="end"/>
        </w:r>
      </w:hyperlink>
    </w:p>
    <w:p w14:paraId="19247EB0" w14:textId="3513685E"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92" w:history="1">
        <w:r w:rsidRPr="00745739">
          <w:rPr>
            <w:rStyle w:val="Hyperlink"/>
            <w:rFonts w:ascii="Century Gothic" w:hAnsi="Century Gothic"/>
            <w:b w:val="0"/>
            <w:bCs w:val="0"/>
            <w:noProof/>
          </w:rPr>
          <w:t>1.5</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Projektschnittstellen</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_Toc71898292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8</w:t>
        </w:r>
        <w:r w:rsidRPr="00745739">
          <w:rPr>
            <w:rFonts w:ascii="Century Gothic" w:hAnsi="Century Gothic"/>
            <w:b w:val="0"/>
            <w:bCs w:val="0"/>
            <w:noProof/>
            <w:webHidden/>
          </w:rPr>
          <w:fldChar w:fldCharType="end"/>
        </w:r>
      </w:hyperlink>
    </w:p>
    <w:p w14:paraId="281CF417" w14:textId="39E0196B"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93" w:history="1">
        <w:r w:rsidRPr="00745739">
          <w:rPr>
            <w:rStyle w:val="Hyperlink"/>
            <w:rFonts w:ascii="Century Gothic" w:hAnsi="Century Gothic"/>
            <w:b w:val="0"/>
            <w:bCs w:val="0"/>
            <w:noProof/>
          </w:rPr>
          <w:t>1.6</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Projektabgrenzung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_Toc71898293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8</w:t>
        </w:r>
        <w:r w:rsidRPr="00745739">
          <w:rPr>
            <w:rFonts w:ascii="Century Gothic" w:hAnsi="Century Gothic"/>
            <w:b w:val="0"/>
            <w:bCs w:val="0"/>
            <w:noProof/>
            <w:webHidden/>
          </w:rPr>
          <w:fldChar w:fldCharType="end"/>
        </w:r>
      </w:hyperlink>
    </w:p>
    <w:p w14:paraId="79CCDB23" w14:textId="7C681D2D" w:rsidR="00745739" w:rsidRPr="00745739" w:rsidRDefault="00745739" w:rsidP="00745739">
      <w:pPr>
        <w:pStyle w:val="TOC1"/>
        <w:tabs>
          <w:tab w:val="left" w:pos="420"/>
          <w:tab w:val="right" w:leader="dot" w:pos="9062"/>
        </w:tabs>
        <w:rPr>
          <w:rFonts w:ascii="Century Gothic" w:eastAsiaTheme="minorEastAsia" w:hAnsi="Century Gothic" w:cstheme="minorBidi"/>
          <w:b w:val="0"/>
          <w:bCs w:val="0"/>
          <w:i w:val="0"/>
          <w:iCs w:val="0"/>
          <w:noProof/>
          <w:lang w:val="en-DE" w:eastAsia="en-GB"/>
        </w:rPr>
      </w:pPr>
      <w:hyperlink w:anchor="_Toc71898294" w:history="1">
        <w:r w:rsidRPr="00745739">
          <w:rPr>
            <w:rStyle w:val="Hyperlink"/>
            <w:rFonts w:ascii="Century Gothic" w:hAnsi="Century Gothic"/>
            <w:b w:val="0"/>
            <w:bCs w:val="0"/>
            <w:noProof/>
          </w:rPr>
          <w:t>2</w:t>
        </w:r>
        <w:r w:rsidRPr="00745739">
          <w:rPr>
            <w:rFonts w:ascii="Century Gothic" w:eastAsiaTheme="minorEastAsia" w:hAnsi="Century Gothic" w:cstheme="minorBidi"/>
            <w:b w:val="0"/>
            <w:bCs w:val="0"/>
            <w:i w:val="0"/>
            <w:iCs w:val="0"/>
            <w:noProof/>
            <w:lang w:val="en-DE" w:eastAsia="en-GB"/>
          </w:rPr>
          <w:tab/>
        </w:r>
        <w:r w:rsidRPr="00745739">
          <w:rPr>
            <w:rStyle w:val="Hyperlink"/>
            <w:rFonts w:ascii="Century Gothic" w:hAnsi="Century Gothic"/>
            <w:b w:val="0"/>
            <w:bCs w:val="0"/>
            <w:noProof/>
          </w:rPr>
          <w:t>Projektplanung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_Toc71898294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9</w:t>
        </w:r>
        <w:r w:rsidRPr="00745739">
          <w:rPr>
            <w:rFonts w:ascii="Century Gothic" w:hAnsi="Century Gothic"/>
            <w:b w:val="0"/>
            <w:bCs w:val="0"/>
            <w:noProof/>
            <w:webHidden/>
          </w:rPr>
          <w:fldChar w:fldCharType="end"/>
        </w:r>
      </w:hyperlink>
    </w:p>
    <w:p w14:paraId="42FFC42D" w14:textId="01AAE7D9"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95" w:history="1">
        <w:r w:rsidRPr="00745739">
          <w:rPr>
            <w:rStyle w:val="Hyperlink"/>
            <w:rFonts w:ascii="Century Gothic" w:eastAsia="Times New Roman" w:hAnsi="Century Gothic"/>
            <w:b w:val="0"/>
            <w:bCs w:val="0"/>
            <w:noProof/>
            <w:lang w:eastAsia="en-GB"/>
          </w:rPr>
          <w:t>2.1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eastAsia="Times New Roman" w:hAnsi="Century Gothic"/>
            <w:b w:val="0"/>
            <w:bCs w:val="0"/>
            <w:noProof/>
            <w:lang w:eastAsia="en-GB"/>
          </w:rPr>
          <w:t>Projektphasen</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_Toc71898295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9</w:t>
        </w:r>
        <w:r w:rsidRPr="00745739">
          <w:rPr>
            <w:rFonts w:ascii="Century Gothic" w:hAnsi="Century Gothic"/>
            <w:b w:val="0"/>
            <w:bCs w:val="0"/>
            <w:noProof/>
            <w:webHidden/>
          </w:rPr>
          <w:fldChar w:fldCharType="end"/>
        </w:r>
      </w:hyperlink>
    </w:p>
    <w:p w14:paraId="6915D2EE" w14:textId="405E1016"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96" w:history="1">
        <w:r w:rsidRPr="00745739">
          <w:rPr>
            <w:rStyle w:val="Hyperlink"/>
            <w:rFonts w:ascii="Century Gothic" w:hAnsi="Century Gothic"/>
            <w:b w:val="0"/>
            <w:bCs w:val="0"/>
            <w:noProof/>
            <w:lang w:val="en-DE"/>
          </w:rPr>
          <w:t>2.2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Abweichungen vom Projektantrag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_Toc71898296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9</w:t>
        </w:r>
        <w:r w:rsidRPr="00745739">
          <w:rPr>
            <w:rFonts w:ascii="Century Gothic" w:hAnsi="Century Gothic"/>
            <w:b w:val="0"/>
            <w:bCs w:val="0"/>
            <w:noProof/>
            <w:webHidden/>
          </w:rPr>
          <w:fldChar w:fldCharType="end"/>
        </w:r>
      </w:hyperlink>
    </w:p>
    <w:p w14:paraId="0549D379" w14:textId="5311A946"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97" w:history="1">
        <w:r w:rsidRPr="00745739">
          <w:rPr>
            <w:rStyle w:val="Hyperlink"/>
            <w:rFonts w:ascii="Century Gothic" w:hAnsi="Century Gothic"/>
            <w:b w:val="0"/>
            <w:bCs w:val="0"/>
            <w:noProof/>
          </w:rPr>
          <w:t>2.3</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Ressourcenplanung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_Toc71898297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9</w:t>
        </w:r>
        <w:r w:rsidRPr="00745739">
          <w:rPr>
            <w:rFonts w:ascii="Century Gothic" w:hAnsi="Century Gothic"/>
            <w:b w:val="0"/>
            <w:bCs w:val="0"/>
            <w:noProof/>
            <w:webHidden/>
          </w:rPr>
          <w:fldChar w:fldCharType="end"/>
        </w:r>
      </w:hyperlink>
    </w:p>
    <w:p w14:paraId="7C4288B8" w14:textId="301E0F11"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298" w:history="1">
        <w:r w:rsidRPr="00745739">
          <w:rPr>
            <w:rStyle w:val="Hyperlink"/>
            <w:rFonts w:ascii="Century Gothic" w:hAnsi="Century Gothic"/>
            <w:b w:val="0"/>
            <w:bCs w:val="0"/>
            <w:noProof/>
          </w:rPr>
          <w:t>2.4</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Entwicklungsprozess</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_Toc71898298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9</w:t>
        </w:r>
        <w:r w:rsidRPr="00745739">
          <w:rPr>
            <w:rFonts w:ascii="Century Gothic" w:hAnsi="Century Gothic"/>
            <w:b w:val="0"/>
            <w:bCs w:val="0"/>
            <w:noProof/>
            <w:webHidden/>
          </w:rPr>
          <w:fldChar w:fldCharType="end"/>
        </w:r>
      </w:hyperlink>
    </w:p>
    <w:p w14:paraId="1F83EACA" w14:textId="3A86A988" w:rsidR="00745739" w:rsidRPr="00745739" w:rsidRDefault="00745739" w:rsidP="00745739">
      <w:pPr>
        <w:pStyle w:val="TOC1"/>
        <w:tabs>
          <w:tab w:val="left" w:pos="420"/>
          <w:tab w:val="right" w:leader="dot" w:pos="9062"/>
        </w:tabs>
        <w:rPr>
          <w:rFonts w:ascii="Century Gothic" w:eastAsiaTheme="minorEastAsia" w:hAnsi="Century Gothic" w:cstheme="minorBidi"/>
          <w:b w:val="0"/>
          <w:bCs w:val="0"/>
          <w:i w:val="0"/>
          <w:iCs w:val="0"/>
          <w:noProof/>
          <w:lang w:val="en-DE" w:eastAsia="en-GB"/>
        </w:rPr>
      </w:pPr>
      <w:hyperlink w:anchor="_Toc71898299" w:history="1">
        <w:r w:rsidRPr="00745739">
          <w:rPr>
            <w:rStyle w:val="Hyperlink"/>
            <w:rFonts w:ascii="Century Gothic" w:hAnsi="Century Gothic"/>
            <w:b w:val="0"/>
            <w:bCs w:val="0"/>
            <w:noProof/>
          </w:rPr>
          <w:t>3</w:t>
        </w:r>
        <w:r w:rsidRPr="00745739">
          <w:rPr>
            <w:rFonts w:ascii="Century Gothic" w:eastAsiaTheme="minorEastAsia" w:hAnsi="Century Gothic" w:cstheme="minorBidi"/>
            <w:b w:val="0"/>
            <w:bCs w:val="0"/>
            <w:i w:val="0"/>
            <w:iCs w:val="0"/>
            <w:noProof/>
            <w:lang w:val="en-DE" w:eastAsia="en-GB"/>
          </w:rPr>
          <w:tab/>
        </w:r>
        <w:r w:rsidRPr="00745739">
          <w:rPr>
            <w:rStyle w:val="Hyperlink"/>
            <w:rFonts w:ascii="Century Gothic" w:hAnsi="Century Gothic"/>
            <w:b w:val="0"/>
            <w:bCs w:val="0"/>
            <w:noProof/>
          </w:rPr>
          <w:t>Analysephase</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_Toc71898299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9</w:t>
        </w:r>
        <w:r w:rsidRPr="00745739">
          <w:rPr>
            <w:rFonts w:ascii="Century Gothic" w:hAnsi="Century Gothic"/>
            <w:b w:val="0"/>
            <w:bCs w:val="0"/>
            <w:noProof/>
            <w:webHidden/>
          </w:rPr>
          <w:fldChar w:fldCharType="end"/>
        </w:r>
      </w:hyperlink>
    </w:p>
    <w:p w14:paraId="22D3093F" w14:textId="14C42DF0"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00" w:history="1">
        <w:r w:rsidRPr="00745739">
          <w:rPr>
            <w:rStyle w:val="Hyperlink"/>
            <w:rFonts w:ascii="Century Gothic" w:hAnsi="Century Gothic"/>
            <w:b w:val="0"/>
            <w:bCs w:val="0"/>
            <w:noProof/>
          </w:rPr>
          <w:t>3.1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Ist-Analyse</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_Toc71898300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9</w:t>
        </w:r>
        <w:r w:rsidRPr="00745739">
          <w:rPr>
            <w:rFonts w:ascii="Century Gothic" w:hAnsi="Century Gothic"/>
            <w:b w:val="0"/>
            <w:bCs w:val="0"/>
            <w:noProof/>
            <w:webHidden/>
          </w:rPr>
          <w:fldChar w:fldCharType="end"/>
        </w:r>
      </w:hyperlink>
    </w:p>
    <w:p w14:paraId="151682C4" w14:textId="43926180"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01" w:history="1">
        <w:r w:rsidRPr="00745739">
          <w:rPr>
            <w:rStyle w:val="Hyperlink"/>
            <w:rFonts w:ascii="Century Gothic" w:hAnsi="Century Gothic"/>
            <w:b w:val="0"/>
            <w:bCs w:val="0"/>
            <w:noProof/>
          </w:rPr>
          <w:t>3.2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Wirtschaftlichkeitsanalyse</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_Toc71898301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10</w:t>
        </w:r>
        <w:r w:rsidRPr="00745739">
          <w:rPr>
            <w:rFonts w:ascii="Century Gothic" w:hAnsi="Century Gothic"/>
            <w:b w:val="0"/>
            <w:bCs w:val="0"/>
            <w:noProof/>
            <w:webHidden/>
          </w:rPr>
          <w:fldChar w:fldCharType="end"/>
        </w:r>
      </w:hyperlink>
    </w:p>
    <w:p w14:paraId="1BA35A9E" w14:textId="1AABA36E"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02" w:history="1">
        <w:r w:rsidRPr="00745739">
          <w:rPr>
            <w:rStyle w:val="Hyperlink"/>
            <w:rFonts w:ascii="Century Gothic" w:hAnsi="Century Gothic"/>
            <w:noProof/>
          </w:rPr>
          <w:t>3.2.1</w:t>
        </w:r>
        <w:r w:rsidRPr="00745739">
          <w:rPr>
            <w:rFonts w:ascii="Century Gothic" w:eastAsiaTheme="minorEastAsia" w:hAnsi="Century Gothic" w:cstheme="minorBidi"/>
            <w:noProof/>
            <w:sz w:val="24"/>
            <w:szCs w:val="24"/>
            <w:lang w:val="en-DE" w:eastAsia="en-GB"/>
          </w:rPr>
          <w:tab/>
        </w:r>
        <w:r w:rsidRPr="00745739">
          <w:rPr>
            <w:rStyle w:val="Hyperlink"/>
            <w:rFonts w:ascii="Century Gothic" w:hAnsi="Century Gothic"/>
            <w:noProof/>
          </w:rPr>
          <w:t>„Make or buy“ Entscheidung</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_Toc71898302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10</w:t>
        </w:r>
        <w:r w:rsidRPr="00745739">
          <w:rPr>
            <w:rFonts w:ascii="Century Gothic" w:hAnsi="Century Gothic"/>
            <w:noProof/>
            <w:webHidden/>
          </w:rPr>
          <w:fldChar w:fldCharType="end"/>
        </w:r>
      </w:hyperlink>
    </w:p>
    <w:p w14:paraId="64D828D4" w14:textId="70445ED8"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03" w:history="1">
        <w:r w:rsidRPr="00745739">
          <w:rPr>
            <w:rStyle w:val="Hyperlink"/>
            <w:rFonts w:ascii="Century Gothic" w:hAnsi="Century Gothic"/>
            <w:noProof/>
          </w:rPr>
          <w:t>3.2.2</w:t>
        </w:r>
        <w:r w:rsidRPr="00745739">
          <w:rPr>
            <w:rFonts w:ascii="Century Gothic" w:eastAsiaTheme="minorEastAsia" w:hAnsi="Century Gothic" w:cstheme="minorBidi"/>
            <w:noProof/>
            <w:sz w:val="24"/>
            <w:szCs w:val="24"/>
            <w:lang w:val="en-DE" w:eastAsia="en-GB"/>
          </w:rPr>
          <w:tab/>
        </w:r>
        <w:r w:rsidRPr="00745739">
          <w:rPr>
            <w:rStyle w:val="Hyperlink"/>
            <w:rFonts w:ascii="Century Gothic" w:hAnsi="Century Gothic"/>
            <w:noProof/>
          </w:rPr>
          <w:t>Projektkosten</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_Toc71898303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10</w:t>
        </w:r>
        <w:r w:rsidRPr="00745739">
          <w:rPr>
            <w:rFonts w:ascii="Century Gothic" w:hAnsi="Century Gothic"/>
            <w:noProof/>
            <w:webHidden/>
          </w:rPr>
          <w:fldChar w:fldCharType="end"/>
        </w:r>
      </w:hyperlink>
    </w:p>
    <w:p w14:paraId="53A32727" w14:textId="23A7F539"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04" w:history="1">
        <w:r w:rsidRPr="00745739">
          <w:rPr>
            <w:rStyle w:val="Hyperlink"/>
            <w:rFonts w:ascii="Century Gothic" w:hAnsi="Century Gothic"/>
            <w:noProof/>
          </w:rPr>
          <w:t>3.2.3</w:t>
        </w:r>
        <w:r w:rsidRPr="00745739">
          <w:rPr>
            <w:rFonts w:ascii="Century Gothic" w:eastAsiaTheme="minorEastAsia" w:hAnsi="Century Gothic" w:cstheme="minorBidi"/>
            <w:noProof/>
            <w:sz w:val="24"/>
            <w:szCs w:val="24"/>
            <w:lang w:val="en-DE" w:eastAsia="en-GB"/>
          </w:rPr>
          <w:tab/>
        </w:r>
        <w:r w:rsidRPr="00745739">
          <w:rPr>
            <w:rStyle w:val="Hyperlink"/>
            <w:rFonts w:ascii="Century Gothic" w:hAnsi="Century Gothic"/>
            <w:noProof/>
          </w:rPr>
          <w:t>Amortisationsdauer</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_Toc71898304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10</w:t>
        </w:r>
        <w:r w:rsidRPr="00745739">
          <w:rPr>
            <w:rFonts w:ascii="Century Gothic" w:hAnsi="Century Gothic"/>
            <w:noProof/>
            <w:webHidden/>
          </w:rPr>
          <w:fldChar w:fldCharType="end"/>
        </w:r>
      </w:hyperlink>
    </w:p>
    <w:p w14:paraId="3521F0B7" w14:textId="76213068"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05" w:history="1">
        <w:r w:rsidRPr="00745739">
          <w:rPr>
            <w:rStyle w:val="Hyperlink"/>
            <w:rFonts w:ascii="Century Gothic" w:hAnsi="Century Gothic"/>
            <w:b w:val="0"/>
            <w:bCs w:val="0"/>
            <w:noProof/>
          </w:rPr>
          <w:t>3.3</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Anwendungsfälle</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_Toc71898305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10</w:t>
        </w:r>
        <w:r w:rsidRPr="00745739">
          <w:rPr>
            <w:rFonts w:ascii="Century Gothic" w:hAnsi="Century Gothic"/>
            <w:b w:val="0"/>
            <w:bCs w:val="0"/>
            <w:noProof/>
            <w:webHidden/>
          </w:rPr>
          <w:fldChar w:fldCharType="end"/>
        </w:r>
      </w:hyperlink>
    </w:p>
    <w:p w14:paraId="721C6562" w14:textId="018EE96A"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06" w:history="1">
        <w:r w:rsidRPr="00745739">
          <w:rPr>
            <w:rStyle w:val="Hyperlink"/>
            <w:rFonts w:ascii="Century Gothic" w:hAnsi="Century Gothic"/>
            <w:b w:val="0"/>
            <w:bCs w:val="0"/>
            <w:noProof/>
          </w:rPr>
          <w:t>3.4</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Lastenheft</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_Toc71898306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10</w:t>
        </w:r>
        <w:r w:rsidRPr="00745739">
          <w:rPr>
            <w:rFonts w:ascii="Century Gothic" w:hAnsi="Century Gothic"/>
            <w:b w:val="0"/>
            <w:bCs w:val="0"/>
            <w:noProof/>
            <w:webHidden/>
          </w:rPr>
          <w:fldChar w:fldCharType="end"/>
        </w:r>
      </w:hyperlink>
    </w:p>
    <w:p w14:paraId="466A56B0" w14:textId="35CD3B64" w:rsidR="00745739" w:rsidRPr="00745739" w:rsidRDefault="00745739" w:rsidP="00745739">
      <w:pPr>
        <w:pStyle w:val="TOC1"/>
        <w:tabs>
          <w:tab w:val="left" w:pos="420"/>
          <w:tab w:val="right" w:leader="dot" w:pos="9062"/>
        </w:tabs>
        <w:rPr>
          <w:rFonts w:ascii="Century Gothic" w:eastAsiaTheme="minorEastAsia" w:hAnsi="Century Gothic" w:cstheme="minorBidi"/>
          <w:b w:val="0"/>
          <w:bCs w:val="0"/>
          <w:i w:val="0"/>
          <w:iCs w:val="0"/>
          <w:noProof/>
          <w:lang w:val="en-DE" w:eastAsia="en-GB"/>
        </w:rPr>
      </w:pPr>
      <w:hyperlink w:anchor="_Toc71898307" w:history="1">
        <w:r w:rsidRPr="00745739">
          <w:rPr>
            <w:rStyle w:val="Hyperlink"/>
            <w:rFonts w:ascii="Century Gothic" w:hAnsi="Century Gothic"/>
            <w:b w:val="0"/>
            <w:bCs w:val="0"/>
            <w:noProof/>
          </w:rPr>
          <w:t>4</w:t>
        </w:r>
        <w:r w:rsidRPr="00745739">
          <w:rPr>
            <w:rFonts w:ascii="Century Gothic" w:eastAsiaTheme="minorEastAsia" w:hAnsi="Century Gothic" w:cstheme="minorBidi"/>
            <w:b w:val="0"/>
            <w:bCs w:val="0"/>
            <w:i w:val="0"/>
            <w:iCs w:val="0"/>
            <w:noProof/>
            <w:lang w:val="en-DE" w:eastAsia="en-GB"/>
          </w:rPr>
          <w:tab/>
        </w:r>
        <w:r w:rsidRPr="00745739">
          <w:rPr>
            <w:rStyle w:val="Hyperlink"/>
            <w:rFonts w:ascii="Century Gothic" w:hAnsi="Century Gothic"/>
            <w:b w:val="0"/>
            <w:bCs w:val="0"/>
            <w:noProof/>
          </w:rPr>
          <w:t>Entwurfsphase</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_Toc71898307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10</w:t>
        </w:r>
        <w:r w:rsidRPr="00745739">
          <w:rPr>
            <w:rFonts w:ascii="Century Gothic" w:hAnsi="Century Gothic"/>
            <w:b w:val="0"/>
            <w:bCs w:val="0"/>
            <w:noProof/>
            <w:webHidden/>
          </w:rPr>
          <w:fldChar w:fldCharType="end"/>
        </w:r>
      </w:hyperlink>
    </w:p>
    <w:p w14:paraId="788C81F7" w14:textId="2323BAD0"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08" w:history="1">
        <w:r w:rsidRPr="00745739">
          <w:rPr>
            <w:rStyle w:val="Hyperlink"/>
            <w:rFonts w:ascii="Century Gothic" w:hAnsi="Century Gothic"/>
            <w:b w:val="0"/>
            <w:bCs w:val="0"/>
            <w:noProof/>
          </w:rPr>
          <w:t>4.1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Zielplattform</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_Toc71898308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10</w:t>
        </w:r>
        <w:r w:rsidRPr="00745739">
          <w:rPr>
            <w:rFonts w:ascii="Century Gothic" w:hAnsi="Century Gothic"/>
            <w:b w:val="0"/>
            <w:bCs w:val="0"/>
            <w:noProof/>
            <w:webHidden/>
          </w:rPr>
          <w:fldChar w:fldCharType="end"/>
        </w:r>
      </w:hyperlink>
    </w:p>
    <w:p w14:paraId="4162CD60" w14:textId="2E95E7A4"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09" w:history="1">
        <w:r w:rsidRPr="00745739">
          <w:rPr>
            <w:rStyle w:val="Hyperlink"/>
            <w:rFonts w:ascii="Century Gothic" w:hAnsi="Century Gothic"/>
            <w:b w:val="0"/>
            <w:bCs w:val="0"/>
            <w:noProof/>
          </w:rPr>
          <w:t>4.2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Server</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_Toc71898309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11</w:t>
        </w:r>
        <w:r w:rsidRPr="00745739">
          <w:rPr>
            <w:rFonts w:ascii="Century Gothic" w:hAnsi="Century Gothic"/>
            <w:b w:val="0"/>
            <w:bCs w:val="0"/>
            <w:noProof/>
            <w:webHidden/>
          </w:rPr>
          <w:fldChar w:fldCharType="end"/>
        </w:r>
      </w:hyperlink>
    </w:p>
    <w:p w14:paraId="066DC467" w14:textId="0A32DB94"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10" w:history="1">
        <w:r w:rsidRPr="00745739">
          <w:rPr>
            <w:rStyle w:val="Hyperlink"/>
            <w:rFonts w:ascii="Century Gothic" w:hAnsi="Century Gothic"/>
            <w:noProof/>
          </w:rPr>
          <w:t>4.2.1</w:t>
        </w:r>
        <w:r w:rsidRPr="00745739">
          <w:rPr>
            <w:rFonts w:ascii="Century Gothic" w:eastAsiaTheme="minorEastAsia" w:hAnsi="Century Gothic" w:cstheme="minorBidi"/>
            <w:noProof/>
            <w:sz w:val="24"/>
            <w:szCs w:val="24"/>
            <w:lang w:val="en-DE" w:eastAsia="en-GB"/>
          </w:rPr>
          <w:tab/>
        </w:r>
        <w:r w:rsidRPr="00745739">
          <w:rPr>
            <w:rStyle w:val="Hyperlink"/>
            <w:rFonts w:ascii="Century Gothic" w:hAnsi="Century Gothic"/>
            <w:noProof/>
          </w:rPr>
          <w:t>Spezifikationen</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_Toc71898310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11</w:t>
        </w:r>
        <w:r w:rsidRPr="00745739">
          <w:rPr>
            <w:rFonts w:ascii="Century Gothic" w:hAnsi="Century Gothic"/>
            <w:noProof/>
            <w:webHidden/>
          </w:rPr>
          <w:fldChar w:fldCharType="end"/>
        </w:r>
      </w:hyperlink>
    </w:p>
    <w:p w14:paraId="3C1465CE" w14:textId="0BF87A1F"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11" w:history="1">
        <w:r w:rsidRPr="00745739">
          <w:rPr>
            <w:rStyle w:val="Hyperlink"/>
            <w:rFonts w:ascii="Century Gothic" w:hAnsi="Century Gothic"/>
            <w:b w:val="0"/>
            <w:bCs w:val="0"/>
            <w:noProof/>
          </w:rPr>
          <w:t>4.3</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Architekturdesign</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_Toc71898311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11</w:t>
        </w:r>
        <w:r w:rsidRPr="00745739">
          <w:rPr>
            <w:rFonts w:ascii="Century Gothic" w:hAnsi="Century Gothic"/>
            <w:b w:val="0"/>
            <w:bCs w:val="0"/>
            <w:noProof/>
            <w:webHidden/>
          </w:rPr>
          <w:fldChar w:fldCharType="end"/>
        </w:r>
      </w:hyperlink>
    </w:p>
    <w:p w14:paraId="75926720" w14:textId="4A629A19"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12" w:history="1">
        <w:r w:rsidRPr="00745739">
          <w:rPr>
            <w:rStyle w:val="Hyperlink"/>
            <w:rFonts w:ascii="Century Gothic" w:hAnsi="Century Gothic"/>
            <w:b w:val="0"/>
            <w:bCs w:val="0"/>
            <w:noProof/>
          </w:rPr>
          <w:t>4.4</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Benutzeroberfläche</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_Toc71898312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11</w:t>
        </w:r>
        <w:r w:rsidRPr="00745739">
          <w:rPr>
            <w:rFonts w:ascii="Century Gothic" w:hAnsi="Century Gothic"/>
            <w:b w:val="0"/>
            <w:bCs w:val="0"/>
            <w:noProof/>
            <w:webHidden/>
          </w:rPr>
          <w:fldChar w:fldCharType="end"/>
        </w:r>
      </w:hyperlink>
    </w:p>
    <w:p w14:paraId="0C8B27EC" w14:textId="4DB26020"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13" w:history="1">
        <w:r w:rsidRPr="00745739">
          <w:rPr>
            <w:rStyle w:val="Hyperlink"/>
            <w:rFonts w:ascii="Century Gothic" w:hAnsi="Century Gothic"/>
            <w:b w:val="0"/>
            <w:bCs w:val="0"/>
            <w:noProof/>
          </w:rPr>
          <w:t>4.5</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Datenmodell</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_Toc71898313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11</w:t>
        </w:r>
        <w:r w:rsidRPr="00745739">
          <w:rPr>
            <w:rFonts w:ascii="Century Gothic" w:hAnsi="Century Gothic"/>
            <w:b w:val="0"/>
            <w:bCs w:val="0"/>
            <w:noProof/>
            <w:webHidden/>
          </w:rPr>
          <w:fldChar w:fldCharType="end"/>
        </w:r>
      </w:hyperlink>
    </w:p>
    <w:p w14:paraId="51872E6C" w14:textId="3BDA5FAC"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14" w:history="1">
        <w:r w:rsidRPr="00745739">
          <w:rPr>
            <w:rStyle w:val="Hyperlink"/>
            <w:rFonts w:ascii="Century Gothic" w:hAnsi="Century Gothic"/>
            <w:b w:val="0"/>
            <w:bCs w:val="0"/>
            <w:noProof/>
          </w:rPr>
          <w:t>4.6</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E-Mail</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_Toc71898314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12</w:t>
        </w:r>
        <w:r w:rsidRPr="00745739">
          <w:rPr>
            <w:rFonts w:ascii="Century Gothic" w:hAnsi="Century Gothic"/>
            <w:b w:val="0"/>
            <w:bCs w:val="0"/>
            <w:noProof/>
            <w:webHidden/>
          </w:rPr>
          <w:fldChar w:fldCharType="end"/>
        </w:r>
      </w:hyperlink>
    </w:p>
    <w:p w14:paraId="4A0CCD16" w14:textId="19F940EE"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15" w:history="1">
        <w:r w:rsidRPr="00745739">
          <w:rPr>
            <w:rStyle w:val="Hyperlink"/>
            <w:rFonts w:ascii="Century Gothic" w:hAnsi="Century Gothic"/>
            <w:b w:val="0"/>
            <w:bCs w:val="0"/>
            <w:noProof/>
          </w:rPr>
          <w:t>4.7</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Geschäftslogik</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_Toc71898315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12</w:t>
        </w:r>
        <w:r w:rsidRPr="00745739">
          <w:rPr>
            <w:rFonts w:ascii="Century Gothic" w:hAnsi="Century Gothic"/>
            <w:b w:val="0"/>
            <w:bCs w:val="0"/>
            <w:noProof/>
            <w:webHidden/>
          </w:rPr>
          <w:fldChar w:fldCharType="end"/>
        </w:r>
      </w:hyperlink>
    </w:p>
    <w:p w14:paraId="68249563" w14:textId="5ABAC923" w:rsidR="00745739" w:rsidRPr="00745739" w:rsidRDefault="00745739" w:rsidP="00745739">
      <w:pPr>
        <w:pStyle w:val="TOC1"/>
        <w:tabs>
          <w:tab w:val="left" w:pos="420"/>
          <w:tab w:val="right" w:leader="dot" w:pos="9062"/>
        </w:tabs>
        <w:rPr>
          <w:rFonts w:ascii="Century Gothic" w:eastAsiaTheme="minorEastAsia" w:hAnsi="Century Gothic" w:cstheme="minorBidi"/>
          <w:b w:val="0"/>
          <w:bCs w:val="0"/>
          <w:i w:val="0"/>
          <w:iCs w:val="0"/>
          <w:noProof/>
          <w:lang w:val="en-DE" w:eastAsia="en-GB"/>
        </w:rPr>
      </w:pPr>
      <w:hyperlink w:anchor="_Toc71898316" w:history="1">
        <w:r w:rsidRPr="00745739">
          <w:rPr>
            <w:rStyle w:val="Hyperlink"/>
            <w:rFonts w:ascii="Century Gothic" w:hAnsi="Century Gothic"/>
            <w:b w:val="0"/>
            <w:bCs w:val="0"/>
            <w:noProof/>
            <w:lang w:val="en-DE"/>
          </w:rPr>
          <w:t>5</w:t>
        </w:r>
        <w:r w:rsidRPr="00745739">
          <w:rPr>
            <w:rFonts w:ascii="Century Gothic" w:eastAsiaTheme="minorEastAsia" w:hAnsi="Century Gothic" w:cstheme="minorBidi"/>
            <w:b w:val="0"/>
            <w:bCs w:val="0"/>
            <w:i w:val="0"/>
            <w:iCs w:val="0"/>
            <w:noProof/>
            <w:lang w:val="en-DE" w:eastAsia="en-GB"/>
          </w:rPr>
          <w:tab/>
        </w:r>
        <w:r w:rsidRPr="00745739">
          <w:rPr>
            <w:rStyle w:val="Hyperlink"/>
            <w:rFonts w:ascii="Century Gothic" w:hAnsi="Century Gothic"/>
            <w:b w:val="0"/>
            <w:bCs w:val="0"/>
            <w:noProof/>
          </w:rPr>
          <w:t>Implementierungsphase</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_Toc71898316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12</w:t>
        </w:r>
        <w:r w:rsidRPr="00745739">
          <w:rPr>
            <w:rFonts w:ascii="Century Gothic" w:hAnsi="Century Gothic"/>
            <w:b w:val="0"/>
            <w:bCs w:val="0"/>
            <w:noProof/>
            <w:webHidden/>
          </w:rPr>
          <w:fldChar w:fldCharType="end"/>
        </w:r>
      </w:hyperlink>
    </w:p>
    <w:p w14:paraId="5E83F358" w14:textId="1DFA38A3"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17" w:history="1">
        <w:r w:rsidRPr="00745739">
          <w:rPr>
            <w:rStyle w:val="Hyperlink"/>
            <w:rFonts w:ascii="Century Gothic" w:hAnsi="Century Gothic"/>
            <w:b w:val="0"/>
            <w:bCs w:val="0"/>
            <w:noProof/>
          </w:rPr>
          <w:t>5.1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Implementierung des Datenmodells</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_Toc71898317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12</w:t>
        </w:r>
        <w:r w:rsidRPr="00745739">
          <w:rPr>
            <w:rFonts w:ascii="Century Gothic" w:hAnsi="Century Gothic"/>
            <w:b w:val="0"/>
            <w:bCs w:val="0"/>
            <w:noProof/>
            <w:webHidden/>
          </w:rPr>
          <w:fldChar w:fldCharType="end"/>
        </w:r>
      </w:hyperlink>
    </w:p>
    <w:p w14:paraId="071B64E4" w14:textId="03F957FC"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18" w:history="1">
        <w:r w:rsidRPr="00745739">
          <w:rPr>
            <w:rStyle w:val="Hyperlink"/>
            <w:rFonts w:ascii="Century Gothic" w:hAnsi="Century Gothic"/>
            <w:noProof/>
            <w:lang w:eastAsia="en-GB"/>
          </w:rPr>
          <w:t>5.1.1</w:t>
        </w:r>
        <w:r w:rsidRPr="00745739">
          <w:rPr>
            <w:rFonts w:ascii="Century Gothic" w:eastAsiaTheme="minorEastAsia" w:hAnsi="Century Gothic" w:cstheme="minorBidi"/>
            <w:noProof/>
            <w:sz w:val="24"/>
            <w:szCs w:val="24"/>
            <w:lang w:val="en-DE" w:eastAsia="en-GB"/>
          </w:rPr>
          <w:tab/>
        </w:r>
        <w:r w:rsidRPr="00745739">
          <w:rPr>
            <w:rStyle w:val="Hyperlink"/>
            <w:rFonts w:ascii="Century Gothic" w:hAnsi="Century Gothic"/>
            <w:noProof/>
            <w:shd w:val="clear" w:color="auto" w:fill="FFFFFF"/>
            <w:lang w:eastAsia="en-GB"/>
          </w:rPr>
          <w:t>Exkurs: Migration</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_Toc71898318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12</w:t>
        </w:r>
        <w:r w:rsidRPr="00745739">
          <w:rPr>
            <w:rFonts w:ascii="Century Gothic" w:hAnsi="Century Gothic"/>
            <w:noProof/>
            <w:webHidden/>
          </w:rPr>
          <w:fldChar w:fldCharType="end"/>
        </w:r>
      </w:hyperlink>
    </w:p>
    <w:p w14:paraId="40FA4436" w14:textId="0FE3C01F"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19" w:history="1">
        <w:r w:rsidRPr="00745739">
          <w:rPr>
            <w:rStyle w:val="Hyperlink"/>
            <w:rFonts w:ascii="Century Gothic" w:hAnsi="Century Gothic"/>
            <w:noProof/>
          </w:rPr>
          <w:t>5.1.2</w:t>
        </w:r>
        <w:r w:rsidRPr="00745739">
          <w:rPr>
            <w:rFonts w:ascii="Century Gothic" w:eastAsiaTheme="minorEastAsia" w:hAnsi="Century Gothic" w:cstheme="minorBidi"/>
            <w:noProof/>
            <w:sz w:val="24"/>
            <w:szCs w:val="24"/>
            <w:lang w:val="en-DE" w:eastAsia="en-GB"/>
          </w:rPr>
          <w:tab/>
        </w:r>
        <w:r w:rsidRPr="00745739">
          <w:rPr>
            <w:rStyle w:val="Hyperlink"/>
            <w:rFonts w:ascii="Century Gothic" w:hAnsi="Century Gothic"/>
            <w:noProof/>
          </w:rPr>
          <w:t>Exkurs: Eloquent</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_Toc71898319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13</w:t>
        </w:r>
        <w:r w:rsidRPr="00745739">
          <w:rPr>
            <w:rFonts w:ascii="Century Gothic" w:hAnsi="Century Gothic"/>
            <w:noProof/>
            <w:webHidden/>
          </w:rPr>
          <w:fldChar w:fldCharType="end"/>
        </w:r>
      </w:hyperlink>
    </w:p>
    <w:p w14:paraId="5C17AD19" w14:textId="5A0C22CD"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20" w:history="1">
        <w:r w:rsidRPr="00745739">
          <w:rPr>
            <w:rStyle w:val="Hyperlink"/>
            <w:rFonts w:ascii="Century Gothic" w:hAnsi="Century Gothic"/>
            <w:b w:val="0"/>
            <w:bCs w:val="0"/>
            <w:noProof/>
          </w:rPr>
          <w:t>5.2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Implementierung der Benutzeroberfläche</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_Toc71898320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13</w:t>
        </w:r>
        <w:r w:rsidRPr="00745739">
          <w:rPr>
            <w:rFonts w:ascii="Century Gothic" w:hAnsi="Century Gothic"/>
            <w:b w:val="0"/>
            <w:bCs w:val="0"/>
            <w:noProof/>
            <w:webHidden/>
          </w:rPr>
          <w:fldChar w:fldCharType="end"/>
        </w:r>
      </w:hyperlink>
    </w:p>
    <w:p w14:paraId="13587DFD" w14:textId="18684830"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21" w:history="1">
        <w:r w:rsidRPr="00745739">
          <w:rPr>
            <w:rStyle w:val="Hyperlink"/>
            <w:rFonts w:ascii="Century Gothic" w:hAnsi="Century Gothic"/>
            <w:noProof/>
          </w:rPr>
          <w:t>5.2.1</w:t>
        </w:r>
        <w:r w:rsidRPr="00745739">
          <w:rPr>
            <w:rFonts w:ascii="Century Gothic" w:eastAsiaTheme="minorEastAsia" w:hAnsi="Century Gothic" w:cstheme="minorBidi"/>
            <w:noProof/>
            <w:sz w:val="24"/>
            <w:szCs w:val="24"/>
            <w:lang w:val="en-DE" w:eastAsia="en-GB"/>
          </w:rPr>
          <w:tab/>
        </w:r>
        <w:r w:rsidRPr="00745739">
          <w:rPr>
            <w:rStyle w:val="Hyperlink"/>
            <w:rFonts w:ascii="Century Gothic" w:hAnsi="Century Gothic"/>
            <w:noProof/>
          </w:rPr>
          <w:t>Exkurs: Blade</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_Toc71898321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13</w:t>
        </w:r>
        <w:r w:rsidRPr="00745739">
          <w:rPr>
            <w:rFonts w:ascii="Century Gothic" w:hAnsi="Century Gothic"/>
            <w:noProof/>
            <w:webHidden/>
          </w:rPr>
          <w:fldChar w:fldCharType="end"/>
        </w:r>
      </w:hyperlink>
    </w:p>
    <w:p w14:paraId="44E60796" w14:textId="747279D4"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22" w:history="1">
        <w:r w:rsidRPr="00745739">
          <w:rPr>
            <w:rStyle w:val="Hyperlink"/>
            <w:rFonts w:ascii="Century Gothic" w:eastAsia="Times New Roman" w:hAnsi="Century Gothic"/>
            <w:b w:val="0"/>
            <w:bCs w:val="0"/>
            <w:noProof/>
            <w:lang w:eastAsia="en-GB"/>
          </w:rPr>
          <w:t>5.3</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eastAsia="Times New Roman" w:hAnsi="Century Gothic"/>
            <w:b w:val="0"/>
            <w:bCs w:val="0"/>
            <w:noProof/>
            <w:lang w:eastAsia="en-GB"/>
          </w:rPr>
          <w:t>Implementierung der Routen</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_Toc71898322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13</w:t>
        </w:r>
        <w:r w:rsidRPr="00745739">
          <w:rPr>
            <w:rFonts w:ascii="Century Gothic" w:hAnsi="Century Gothic"/>
            <w:b w:val="0"/>
            <w:bCs w:val="0"/>
            <w:noProof/>
            <w:webHidden/>
          </w:rPr>
          <w:fldChar w:fldCharType="end"/>
        </w:r>
      </w:hyperlink>
    </w:p>
    <w:p w14:paraId="47BDD391" w14:textId="14EA7E29"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23" w:history="1">
        <w:r w:rsidRPr="00745739">
          <w:rPr>
            <w:rStyle w:val="Hyperlink"/>
            <w:rFonts w:ascii="Century Gothic" w:hAnsi="Century Gothic"/>
            <w:noProof/>
            <w:lang w:eastAsia="en-GB"/>
          </w:rPr>
          <w:t>5.3.1</w:t>
        </w:r>
        <w:r w:rsidRPr="00745739">
          <w:rPr>
            <w:rFonts w:ascii="Century Gothic" w:eastAsiaTheme="minorEastAsia" w:hAnsi="Century Gothic" w:cstheme="minorBidi"/>
            <w:noProof/>
            <w:sz w:val="24"/>
            <w:szCs w:val="24"/>
            <w:lang w:val="en-DE" w:eastAsia="en-GB"/>
          </w:rPr>
          <w:tab/>
        </w:r>
        <w:r w:rsidRPr="00745739">
          <w:rPr>
            <w:rStyle w:val="Hyperlink"/>
            <w:rFonts w:ascii="Century Gothic" w:hAnsi="Century Gothic"/>
            <w:noProof/>
            <w:lang w:eastAsia="en-GB"/>
          </w:rPr>
          <w:t>Exkurs: Routing</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_Toc71898323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13</w:t>
        </w:r>
        <w:r w:rsidRPr="00745739">
          <w:rPr>
            <w:rFonts w:ascii="Century Gothic" w:hAnsi="Century Gothic"/>
            <w:noProof/>
            <w:webHidden/>
          </w:rPr>
          <w:fldChar w:fldCharType="end"/>
        </w:r>
      </w:hyperlink>
    </w:p>
    <w:p w14:paraId="586A45DB" w14:textId="2A9712F8"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24" w:history="1">
        <w:r w:rsidRPr="00745739">
          <w:rPr>
            <w:rStyle w:val="Hyperlink"/>
            <w:rFonts w:ascii="Century Gothic" w:hAnsi="Century Gothic"/>
            <w:b w:val="0"/>
            <w:bCs w:val="0"/>
            <w:noProof/>
          </w:rPr>
          <w:t>5.4</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Implementierung der Controller</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_Toc71898324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13</w:t>
        </w:r>
        <w:r w:rsidRPr="00745739">
          <w:rPr>
            <w:rFonts w:ascii="Century Gothic" w:hAnsi="Century Gothic"/>
            <w:b w:val="0"/>
            <w:bCs w:val="0"/>
            <w:noProof/>
            <w:webHidden/>
          </w:rPr>
          <w:fldChar w:fldCharType="end"/>
        </w:r>
      </w:hyperlink>
    </w:p>
    <w:p w14:paraId="0006B6C8" w14:textId="2F9DCD4D"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25" w:history="1">
        <w:r w:rsidRPr="00745739">
          <w:rPr>
            <w:rStyle w:val="Hyperlink"/>
            <w:rFonts w:ascii="Century Gothic" w:hAnsi="Century Gothic"/>
            <w:b w:val="0"/>
            <w:bCs w:val="0"/>
            <w:noProof/>
          </w:rPr>
          <w:t>5.5</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Implementierung der E-Mail Notifications</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_Toc71898325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14</w:t>
        </w:r>
        <w:r w:rsidRPr="00745739">
          <w:rPr>
            <w:rFonts w:ascii="Century Gothic" w:hAnsi="Century Gothic"/>
            <w:b w:val="0"/>
            <w:bCs w:val="0"/>
            <w:noProof/>
            <w:webHidden/>
          </w:rPr>
          <w:fldChar w:fldCharType="end"/>
        </w:r>
      </w:hyperlink>
    </w:p>
    <w:p w14:paraId="1C9ED06E" w14:textId="19543C4A"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26" w:history="1">
        <w:r w:rsidRPr="00745739">
          <w:rPr>
            <w:rStyle w:val="Hyperlink"/>
            <w:rFonts w:ascii="Century Gothic" w:hAnsi="Century Gothic"/>
            <w:b w:val="0"/>
            <w:bCs w:val="0"/>
            <w:noProof/>
          </w:rPr>
          <w:t>5.6</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Testen der Anwendung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_Toc71898326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14</w:t>
        </w:r>
        <w:r w:rsidRPr="00745739">
          <w:rPr>
            <w:rFonts w:ascii="Century Gothic" w:hAnsi="Century Gothic"/>
            <w:b w:val="0"/>
            <w:bCs w:val="0"/>
            <w:noProof/>
            <w:webHidden/>
          </w:rPr>
          <w:fldChar w:fldCharType="end"/>
        </w:r>
      </w:hyperlink>
    </w:p>
    <w:p w14:paraId="13AEC12A" w14:textId="6313AE5A" w:rsidR="00745739" w:rsidRPr="00745739" w:rsidRDefault="00745739" w:rsidP="00745739">
      <w:pPr>
        <w:pStyle w:val="TOC1"/>
        <w:tabs>
          <w:tab w:val="left" w:pos="420"/>
          <w:tab w:val="right" w:leader="dot" w:pos="9062"/>
        </w:tabs>
        <w:rPr>
          <w:rFonts w:ascii="Century Gothic" w:eastAsiaTheme="minorEastAsia" w:hAnsi="Century Gothic" w:cstheme="minorBidi"/>
          <w:b w:val="0"/>
          <w:bCs w:val="0"/>
          <w:i w:val="0"/>
          <w:iCs w:val="0"/>
          <w:noProof/>
          <w:lang w:val="en-DE" w:eastAsia="en-GB"/>
        </w:rPr>
      </w:pPr>
      <w:hyperlink w:anchor="_Toc71898327" w:history="1">
        <w:r w:rsidRPr="00745739">
          <w:rPr>
            <w:rStyle w:val="Hyperlink"/>
            <w:rFonts w:ascii="Century Gothic" w:hAnsi="Century Gothic"/>
            <w:b w:val="0"/>
            <w:bCs w:val="0"/>
            <w:noProof/>
          </w:rPr>
          <w:t>6</w:t>
        </w:r>
        <w:r w:rsidRPr="00745739">
          <w:rPr>
            <w:rFonts w:ascii="Century Gothic" w:eastAsiaTheme="minorEastAsia" w:hAnsi="Century Gothic" w:cstheme="minorBidi"/>
            <w:b w:val="0"/>
            <w:bCs w:val="0"/>
            <w:i w:val="0"/>
            <w:iCs w:val="0"/>
            <w:noProof/>
            <w:lang w:val="en-DE" w:eastAsia="en-GB"/>
          </w:rPr>
          <w:tab/>
        </w:r>
        <w:r w:rsidRPr="00745739">
          <w:rPr>
            <w:rStyle w:val="Hyperlink"/>
            <w:rFonts w:ascii="Century Gothic" w:hAnsi="Century Gothic"/>
            <w:b w:val="0"/>
            <w:bCs w:val="0"/>
            <w:noProof/>
          </w:rPr>
          <w:t>Abnahme- und Deployment</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_Toc71898327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15</w:t>
        </w:r>
        <w:r w:rsidRPr="00745739">
          <w:rPr>
            <w:rFonts w:ascii="Century Gothic" w:hAnsi="Century Gothic"/>
            <w:b w:val="0"/>
            <w:bCs w:val="0"/>
            <w:noProof/>
            <w:webHidden/>
          </w:rPr>
          <w:fldChar w:fldCharType="end"/>
        </w:r>
      </w:hyperlink>
    </w:p>
    <w:p w14:paraId="32352806" w14:textId="37889EC4"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28" w:history="1">
        <w:r w:rsidRPr="00745739">
          <w:rPr>
            <w:rStyle w:val="Hyperlink"/>
            <w:rFonts w:ascii="Century Gothic" w:hAnsi="Century Gothic"/>
            <w:b w:val="0"/>
            <w:bCs w:val="0"/>
            <w:noProof/>
          </w:rPr>
          <w:t>6.1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Code-Review</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_Toc71898328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15</w:t>
        </w:r>
        <w:r w:rsidRPr="00745739">
          <w:rPr>
            <w:rFonts w:ascii="Century Gothic" w:hAnsi="Century Gothic"/>
            <w:b w:val="0"/>
            <w:bCs w:val="0"/>
            <w:noProof/>
            <w:webHidden/>
          </w:rPr>
          <w:fldChar w:fldCharType="end"/>
        </w:r>
      </w:hyperlink>
    </w:p>
    <w:p w14:paraId="3C4D37C3" w14:textId="2992AF9B"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29" w:history="1">
        <w:r w:rsidRPr="00745739">
          <w:rPr>
            <w:rStyle w:val="Hyperlink"/>
            <w:rFonts w:ascii="Century Gothic" w:hAnsi="Century Gothic"/>
            <w:b w:val="0"/>
            <w:bCs w:val="0"/>
            <w:noProof/>
          </w:rPr>
          <w:t>6.2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Deployment</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_Toc71898329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15</w:t>
        </w:r>
        <w:r w:rsidRPr="00745739">
          <w:rPr>
            <w:rFonts w:ascii="Century Gothic" w:hAnsi="Century Gothic"/>
            <w:b w:val="0"/>
            <w:bCs w:val="0"/>
            <w:noProof/>
            <w:webHidden/>
          </w:rPr>
          <w:fldChar w:fldCharType="end"/>
        </w:r>
      </w:hyperlink>
    </w:p>
    <w:p w14:paraId="7960F58C" w14:textId="562549D1" w:rsidR="00745739" w:rsidRPr="00745739" w:rsidRDefault="00745739" w:rsidP="00745739">
      <w:pPr>
        <w:pStyle w:val="TOC1"/>
        <w:tabs>
          <w:tab w:val="left" w:pos="420"/>
          <w:tab w:val="right" w:leader="dot" w:pos="9062"/>
        </w:tabs>
        <w:rPr>
          <w:rFonts w:ascii="Century Gothic" w:eastAsiaTheme="minorEastAsia" w:hAnsi="Century Gothic" w:cstheme="minorBidi"/>
          <w:b w:val="0"/>
          <w:bCs w:val="0"/>
          <w:i w:val="0"/>
          <w:iCs w:val="0"/>
          <w:noProof/>
          <w:lang w:val="en-DE" w:eastAsia="en-GB"/>
        </w:rPr>
      </w:pPr>
      <w:hyperlink w:anchor="_Toc71898330" w:history="1">
        <w:r w:rsidRPr="00745739">
          <w:rPr>
            <w:rStyle w:val="Hyperlink"/>
            <w:rFonts w:ascii="Century Gothic" w:hAnsi="Century Gothic"/>
            <w:b w:val="0"/>
            <w:bCs w:val="0"/>
            <w:noProof/>
          </w:rPr>
          <w:t>7</w:t>
        </w:r>
        <w:r w:rsidRPr="00745739">
          <w:rPr>
            <w:rFonts w:ascii="Century Gothic" w:eastAsiaTheme="minorEastAsia" w:hAnsi="Century Gothic" w:cstheme="minorBidi"/>
            <w:b w:val="0"/>
            <w:bCs w:val="0"/>
            <w:i w:val="0"/>
            <w:iCs w:val="0"/>
            <w:noProof/>
            <w:lang w:val="en-DE" w:eastAsia="en-GB"/>
          </w:rPr>
          <w:tab/>
        </w:r>
        <w:r w:rsidRPr="00745739">
          <w:rPr>
            <w:rStyle w:val="Hyperlink"/>
            <w:rFonts w:ascii="Century Gothic" w:hAnsi="Century Gothic"/>
            <w:b w:val="0"/>
            <w:bCs w:val="0"/>
            <w:noProof/>
          </w:rPr>
          <w:t>Dokumentation</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_Toc71898330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15</w:t>
        </w:r>
        <w:r w:rsidRPr="00745739">
          <w:rPr>
            <w:rFonts w:ascii="Century Gothic" w:hAnsi="Century Gothic"/>
            <w:b w:val="0"/>
            <w:bCs w:val="0"/>
            <w:noProof/>
            <w:webHidden/>
          </w:rPr>
          <w:fldChar w:fldCharType="end"/>
        </w:r>
      </w:hyperlink>
    </w:p>
    <w:p w14:paraId="17B90787" w14:textId="056952C8" w:rsidR="00745739" w:rsidRPr="00745739" w:rsidRDefault="00745739" w:rsidP="00745739">
      <w:pPr>
        <w:pStyle w:val="TOC1"/>
        <w:tabs>
          <w:tab w:val="left" w:pos="420"/>
          <w:tab w:val="right" w:leader="dot" w:pos="9062"/>
        </w:tabs>
        <w:rPr>
          <w:rFonts w:ascii="Century Gothic" w:eastAsiaTheme="minorEastAsia" w:hAnsi="Century Gothic" w:cstheme="minorBidi"/>
          <w:b w:val="0"/>
          <w:bCs w:val="0"/>
          <w:i w:val="0"/>
          <w:iCs w:val="0"/>
          <w:noProof/>
          <w:lang w:val="en-DE" w:eastAsia="en-GB"/>
        </w:rPr>
      </w:pPr>
      <w:hyperlink w:anchor="_Toc71898331" w:history="1">
        <w:r w:rsidRPr="00745739">
          <w:rPr>
            <w:rStyle w:val="Hyperlink"/>
            <w:rFonts w:ascii="Century Gothic" w:hAnsi="Century Gothic"/>
            <w:b w:val="0"/>
            <w:bCs w:val="0"/>
            <w:noProof/>
          </w:rPr>
          <w:t>8</w:t>
        </w:r>
        <w:r w:rsidRPr="00745739">
          <w:rPr>
            <w:rFonts w:ascii="Century Gothic" w:eastAsiaTheme="minorEastAsia" w:hAnsi="Century Gothic" w:cstheme="minorBidi"/>
            <w:b w:val="0"/>
            <w:bCs w:val="0"/>
            <w:i w:val="0"/>
            <w:iCs w:val="0"/>
            <w:noProof/>
            <w:lang w:val="en-DE" w:eastAsia="en-GB"/>
          </w:rPr>
          <w:tab/>
        </w:r>
        <w:r w:rsidRPr="00745739">
          <w:rPr>
            <w:rStyle w:val="Hyperlink"/>
            <w:rFonts w:ascii="Century Gothic" w:hAnsi="Century Gothic"/>
            <w:b w:val="0"/>
            <w:bCs w:val="0"/>
            <w:noProof/>
          </w:rPr>
          <w:t>Fazit</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_Toc71898331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15</w:t>
        </w:r>
        <w:r w:rsidRPr="00745739">
          <w:rPr>
            <w:rFonts w:ascii="Century Gothic" w:hAnsi="Century Gothic"/>
            <w:b w:val="0"/>
            <w:bCs w:val="0"/>
            <w:noProof/>
            <w:webHidden/>
          </w:rPr>
          <w:fldChar w:fldCharType="end"/>
        </w:r>
      </w:hyperlink>
    </w:p>
    <w:p w14:paraId="30628FB3" w14:textId="4537E4AB"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32" w:history="1">
        <w:r w:rsidRPr="00745739">
          <w:rPr>
            <w:rStyle w:val="Hyperlink"/>
            <w:rFonts w:ascii="Century Gothic" w:hAnsi="Century Gothic"/>
            <w:b w:val="0"/>
            <w:bCs w:val="0"/>
            <w:noProof/>
          </w:rPr>
          <w:t>8.1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Soll-/ Ist-Vergleich</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_Toc71898332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15</w:t>
        </w:r>
        <w:r w:rsidRPr="00745739">
          <w:rPr>
            <w:rFonts w:ascii="Century Gothic" w:hAnsi="Century Gothic"/>
            <w:b w:val="0"/>
            <w:bCs w:val="0"/>
            <w:noProof/>
            <w:webHidden/>
          </w:rPr>
          <w:fldChar w:fldCharType="end"/>
        </w:r>
      </w:hyperlink>
    </w:p>
    <w:p w14:paraId="502F8EB5" w14:textId="5F924F42"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33" w:history="1">
        <w:r w:rsidRPr="00745739">
          <w:rPr>
            <w:rStyle w:val="Hyperlink"/>
            <w:rFonts w:ascii="Century Gothic" w:hAnsi="Century Gothic"/>
            <w:b w:val="0"/>
            <w:bCs w:val="0"/>
            <w:noProof/>
          </w:rPr>
          <w:t>8.2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Lessons Learned</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_Toc71898333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16</w:t>
        </w:r>
        <w:r w:rsidRPr="00745739">
          <w:rPr>
            <w:rFonts w:ascii="Century Gothic" w:hAnsi="Century Gothic"/>
            <w:b w:val="0"/>
            <w:bCs w:val="0"/>
            <w:noProof/>
            <w:webHidden/>
          </w:rPr>
          <w:fldChar w:fldCharType="end"/>
        </w:r>
      </w:hyperlink>
    </w:p>
    <w:p w14:paraId="4B8296EF" w14:textId="029584E3"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34" w:history="1">
        <w:r w:rsidRPr="00745739">
          <w:rPr>
            <w:rStyle w:val="Hyperlink"/>
            <w:rFonts w:ascii="Century Gothic" w:hAnsi="Century Gothic"/>
            <w:noProof/>
          </w:rPr>
          <w:t>8.2.1</w:t>
        </w:r>
        <w:r w:rsidRPr="00745739">
          <w:rPr>
            <w:rFonts w:ascii="Century Gothic" w:eastAsiaTheme="minorEastAsia" w:hAnsi="Century Gothic" w:cstheme="minorBidi"/>
            <w:noProof/>
            <w:sz w:val="24"/>
            <w:szCs w:val="24"/>
            <w:lang w:val="en-DE" w:eastAsia="en-GB"/>
          </w:rPr>
          <w:tab/>
        </w:r>
        <w:r w:rsidRPr="00745739">
          <w:rPr>
            <w:rStyle w:val="Hyperlink"/>
            <w:rFonts w:ascii="Century Gothic" w:hAnsi="Century Gothic"/>
            <w:noProof/>
          </w:rPr>
          <w:t>Ausblick</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_Toc71898334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16</w:t>
        </w:r>
        <w:r w:rsidRPr="00745739">
          <w:rPr>
            <w:rFonts w:ascii="Century Gothic" w:hAnsi="Century Gothic"/>
            <w:noProof/>
            <w:webHidden/>
          </w:rPr>
          <w:fldChar w:fldCharType="end"/>
        </w:r>
      </w:hyperlink>
    </w:p>
    <w:p w14:paraId="6BE53F37" w14:textId="765D38EF" w:rsidR="00745739" w:rsidRPr="00745739" w:rsidRDefault="00745739" w:rsidP="00745739">
      <w:pPr>
        <w:pStyle w:val="TOC1"/>
        <w:tabs>
          <w:tab w:val="right" w:leader="dot" w:pos="9062"/>
        </w:tabs>
        <w:rPr>
          <w:rFonts w:ascii="Century Gothic" w:eastAsiaTheme="minorEastAsia" w:hAnsi="Century Gothic" w:cstheme="minorBidi"/>
          <w:b w:val="0"/>
          <w:bCs w:val="0"/>
          <w:i w:val="0"/>
          <w:iCs w:val="0"/>
          <w:noProof/>
          <w:lang w:val="en-DE" w:eastAsia="en-GB"/>
        </w:rPr>
      </w:pPr>
      <w:hyperlink w:anchor="_Toc71898335" w:history="1">
        <w:r w:rsidRPr="00745739">
          <w:rPr>
            <w:rStyle w:val="Hyperlink"/>
            <w:rFonts w:ascii="Century Gothic" w:hAnsi="Century Gothic"/>
            <w:b w:val="0"/>
            <w:bCs w:val="0"/>
            <w:noProof/>
          </w:rPr>
          <w:t>Literaturverzeichnis</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_Toc71898335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17</w:t>
        </w:r>
        <w:r w:rsidRPr="00745739">
          <w:rPr>
            <w:rFonts w:ascii="Century Gothic" w:hAnsi="Century Gothic"/>
            <w:b w:val="0"/>
            <w:bCs w:val="0"/>
            <w:noProof/>
            <w:webHidden/>
          </w:rPr>
          <w:fldChar w:fldCharType="end"/>
        </w:r>
      </w:hyperlink>
    </w:p>
    <w:p w14:paraId="54B70C80" w14:textId="16A223BC" w:rsidR="00745739" w:rsidRPr="00745739" w:rsidRDefault="00745739" w:rsidP="00745739">
      <w:pPr>
        <w:pStyle w:val="TOC1"/>
        <w:tabs>
          <w:tab w:val="right" w:leader="dot" w:pos="9062"/>
        </w:tabs>
        <w:rPr>
          <w:rFonts w:ascii="Century Gothic" w:eastAsiaTheme="minorEastAsia" w:hAnsi="Century Gothic" w:cstheme="minorBidi"/>
          <w:b w:val="0"/>
          <w:bCs w:val="0"/>
          <w:i w:val="0"/>
          <w:iCs w:val="0"/>
          <w:noProof/>
          <w:lang w:val="en-DE" w:eastAsia="en-GB"/>
        </w:rPr>
      </w:pPr>
      <w:hyperlink w:anchor="_Toc71898336" w:history="1">
        <w:r w:rsidRPr="00745739">
          <w:rPr>
            <w:rStyle w:val="Hyperlink"/>
            <w:rFonts w:ascii="Century Gothic" w:hAnsi="Century Gothic"/>
            <w:b w:val="0"/>
            <w:bCs w:val="0"/>
            <w:noProof/>
          </w:rPr>
          <w:t>Quellen</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_Toc71898336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17</w:t>
        </w:r>
        <w:r w:rsidRPr="00745739">
          <w:rPr>
            <w:rFonts w:ascii="Century Gothic" w:hAnsi="Century Gothic"/>
            <w:b w:val="0"/>
            <w:bCs w:val="0"/>
            <w:noProof/>
            <w:webHidden/>
          </w:rPr>
          <w:fldChar w:fldCharType="end"/>
        </w:r>
      </w:hyperlink>
    </w:p>
    <w:p w14:paraId="0D677D85" w14:textId="13522A42" w:rsidR="00745739" w:rsidRPr="00745739" w:rsidRDefault="00745739" w:rsidP="00745739">
      <w:pPr>
        <w:pStyle w:val="TOC1"/>
        <w:tabs>
          <w:tab w:val="right" w:leader="dot" w:pos="9062"/>
        </w:tabs>
        <w:rPr>
          <w:rFonts w:ascii="Century Gothic" w:eastAsiaTheme="minorEastAsia" w:hAnsi="Century Gothic" w:cstheme="minorBidi"/>
          <w:b w:val="0"/>
          <w:bCs w:val="0"/>
          <w:i w:val="0"/>
          <w:iCs w:val="0"/>
          <w:noProof/>
          <w:lang w:val="en-DE" w:eastAsia="en-GB"/>
        </w:rPr>
      </w:pPr>
      <w:hyperlink w:anchor="_Toc71898337" w:history="1">
        <w:r w:rsidRPr="00745739">
          <w:rPr>
            <w:rStyle w:val="Hyperlink"/>
            <w:rFonts w:ascii="Century Gothic" w:hAnsi="Century Gothic"/>
            <w:b w:val="0"/>
            <w:bCs w:val="0"/>
            <w:noProof/>
          </w:rPr>
          <w:t>Anhang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_Toc71898337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18</w:t>
        </w:r>
        <w:r w:rsidRPr="00745739">
          <w:rPr>
            <w:rFonts w:ascii="Century Gothic" w:hAnsi="Century Gothic"/>
            <w:b w:val="0"/>
            <w:bCs w:val="0"/>
            <w:noProof/>
            <w:webHidden/>
          </w:rPr>
          <w:fldChar w:fldCharType="end"/>
        </w:r>
      </w:hyperlink>
    </w:p>
    <w:p w14:paraId="564703D3" w14:textId="568BC482"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38" w:history="1">
        <w:r w:rsidRPr="00745739">
          <w:rPr>
            <w:rStyle w:val="Hyperlink"/>
            <w:rFonts w:ascii="Century Gothic" w:hAnsi="Century Gothic"/>
            <w:b w:val="0"/>
            <w:bCs w:val="0"/>
            <w:noProof/>
          </w:rPr>
          <w:t>A.1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 xml:space="preserve"> Detaillierte Zeitplanung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_Toc71898338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18</w:t>
        </w:r>
        <w:r w:rsidRPr="00745739">
          <w:rPr>
            <w:rFonts w:ascii="Century Gothic" w:hAnsi="Century Gothic"/>
            <w:b w:val="0"/>
            <w:bCs w:val="0"/>
            <w:noProof/>
            <w:webHidden/>
          </w:rPr>
          <w:fldChar w:fldCharType="end"/>
        </w:r>
      </w:hyperlink>
    </w:p>
    <w:p w14:paraId="7D6A8B71" w14:textId="050675C7"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39" w:history="1">
        <w:r w:rsidRPr="00745739">
          <w:rPr>
            <w:rStyle w:val="Hyperlink"/>
            <w:rFonts w:ascii="Century Gothic" w:hAnsi="Century Gothic"/>
            <w:b w:val="0"/>
            <w:bCs w:val="0"/>
            <w:noProof/>
          </w:rPr>
          <w:t>A.2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 xml:space="preserve"> Ressourcenplan</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_Toc71898339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19</w:t>
        </w:r>
        <w:r w:rsidRPr="00745739">
          <w:rPr>
            <w:rFonts w:ascii="Century Gothic" w:hAnsi="Century Gothic"/>
            <w:b w:val="0"/>
            <w:bCs w:val="0"/>
            <w:noProof/>
            <w:webHidden/>
          </w:rPr>
          <w:fldChar w:fldCharType="end"/>
        </w:r>
      </w:hyperlink>
    </w:p>
    <w:p w14:paraId="7B746D6D" w14:textId="2E4C8A33"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40" w:history="1">
        <w:r w:rsidRPr="00745739">
          <w:rPr>
            <w:rStyle w:val="Hyperlink"/>
            <w:rFonts w:ascii="Century Gothic" w:hAnsi="Century Gothic"/>
            <w:b w:val="0"/>
            <w:bCs w:val="0"/>
            <w:noProof/>
          </w:rPr>
          <w:t>A.3</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 xml:space="preserve"> Ist-Analyse - Aktivitätsdiagramm</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_Toc71898340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20</w:t>
        </w:r>
        <w:r w:rsidRPr="00745739">
          <w:rPr>
            <w:rFonts w:ascii="Century Gothic" w:hAnsi="Century Gothic"/>
            <w:b w:val="0"/>
            <w:bCs w:val="0"/>
            <w:noProof/>
            <w:webHidden/>
          </w:rPr>
          <w:fldChar w:fldCharType="end"/>
        </w:r>
      </w:hyperlink>
    </w:p>
    <w:p w14:paraId="3C96E6B5" w14:textId="5E303D8E"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41" w:history="1">
        <w:r w:rsidRPr="00745739">
          <w:rPr>
            <w:rStyle w:val="Hyperlink"/>
            <w:rFonts w:ascii="Century Gothic" w:hAnsi="Century Gothic"/>
            <w:b w:val="0"/>
            <w:bCs w:val="0"/>
            <w:noProof/>
          </w:rPr>
          <w:t>A.4</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 xml:space="preserve"> Kalkulatorische Aufstellung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_Toc71898341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20</w:t>
        </w:r>
        <w:r w:rsidRPr="00745739">
          <w:rPr>
            <w:rFonts w:ascii="Century Gothic" w:hAnsi="Century Gothic"/>
            <w:b w:val="0"/>
            <w:bCs w:val="0"/>
            <w:noProof/>
            <w:webHidden/>
          </w:rPr>
          <w:fldChar w:fldCharType="end"/>
        </w:r>
      </w:hyperlink>
    </w:p>
    <w:p w14:paraId="041D8E31" w14:textId="2C69A848"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42" w:history="1">
        <w:r w:rsidRPr="00745739">
          <w:rPr>
            <w:rStyle w:val="Hyperlink"/>
            <w:rFonts w:ascii="Century Gothic" w:hAnsi="Century Gothic"/>
            <w:b w:val="0"/>
            <w:bCs w:val="0"/>
            <w:noProof/>
          </w:rPr>
          <w:t>A.5</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 xml:space="preserve"> Zeiteinsparung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_Toc71898342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20</w:t>
        </w:r>
        <w:r w:rsidRPr="00745739">
          <w:rPr>
            <w:rFonts w:ascii="Century Gothic" w:hAnsi="Century Gothic"/>
            <w:b w:val="0"/>
            <w:bCs w:val="0"/>
            <w:noProof/>
            <w:webHidden/>
          </w:rPr>
          <w:fldChar w:fldCharType="end"/>
        </w:r>
      </w:hyperlink>
    </w:p>
    <w:p w14:paraId="7CE49882" w14:textId="5FE05B4E"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43" w:history="1">
        <w:r w:rsidRPr="00745739">
          <w:rPr>
            <w:rStyle w:val="Hyperlink"/>
            <w:rFonts w:ascii="Century Gothic" w:hAnsi="Century Gothic"/>
            <w:b w:val="0"/>
            <w:bCs w:val="0"/>
            <w:noProof/>
          </w:rPr>
          <w:t>A.6</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 xml:space="preserve"> Anwendungsfälle – Use-Case-Diagramm</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_Toc71898343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21</w:t>
        </w:r>
        <w:r w:rsidRPr="00745739">
          <w:rPr>
            <w:rFonts w:ascii="Century Gothic" w:hAnsi="Century Gothic"/>
            <w:b w:val="0"/>
            <w:bCs w:val="0"/>
            <w:noProof/>
            <w:webHidden/>
          </w:rPr>
          <w:fldChar w:fldCharType="end"/>
        </w:r>
      </w:hyperlink>
    </w:p>
    <w:p w14:paraId="68BBA198" w14:textId="719D379C"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44" w:history="1">
        <w:r w:rsidRPr="00745739">
          <w:rPr>
            <w:rStyle w:val="Hyperlink"/>
            <w:rFonts w:ascii="Century Gothic" w:hAnsi="Century Gothic"/>
            <w:b w:val="0"/>
            <w:bCs w:val="0"/>
            <w:noProof/>
          </w:rPr>
          <w:t>A.7</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 xml:space="preserve"> Auszug Lastenheft</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_Toc71898344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22</w:t>
        </w:r>
        <w:r w:rsidRPr="00745739">
          <w:rPr>
            <w:rFonts w:ascii="Century Gothic" w:hAnsi="Century Gothic"/>
            <w:b w:val="0"/>
            <w:bCs w:val="0"/>
            <w:noProof/>
            <w:webHidden/>
          </w:rPr>
          <w:fldChar w:fldCharType="end"/>
        </w:r>
      </w:hyperlink>
    </w:p>
    <w:p w14:paraId="0133337E" w14:textId="7ED54893"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45" w:history="1">
        <w:r w:rsidRPr="00745739">
          <w:rPr>
            <w:rStyle w:val="Hyperlink"/>
            <w:rFonts w:ascii="Century Gothic" w:hAnsi="Century Gothic"/>
            <w:b w:val="0"/>
            <w:bCs w:val="0"/>
            <w:noProof/>
          </w:rPr>
          <w:t>A.8</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 xml:space="preserve"> Mockup - Formular</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_Toc71898345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23</w:t>
        </w:r>
        <w:r w:rsidRPr="00745739">
          <w:rPr>
            <w:rFonts w:ascii="Century Gothic" w:hAnsi="Century Gothic"/>
            <w:b w:val="0"/>
            <w:bCs w:val="0"/>
            <w:noProof/>
            <w:webHidden/>
          </w:rPr>
          <w:fldChar w:fldCharType="end"/>
        </w:r>
      </w:hyperlink>
    </w:p>
    <w:p w14:paraId="244B1223" w14:textId="5549442E" w:rsidR="00745739" w:rsidRPr="00745739" w:rsidRDefault="00745739" w:rsidP="00745739">
      <w:pPr>
        <w:pStyle w:val="TOC2"/>
        <w:tabs>
          <w:tab w:val="left" w:pos="840"/>
          <w:tab w:val="right" w:leader="dot" w:pos="9062"/>
        </w:tabs>
        <w:rPr>
          <w:rFonts w:ascii="Century Gothic" w:eastAsiaTheme="minorEastAsia" w:hAnsi="Century Gothic" w:cstheme="minorBidi"/>
          <w:b w:val="0"/>
          <w:bCs w:val="0"/>
          <w:noProof/>
          <w:sz w:val="24"/>
          <w:szCs w:val="24"/>
          <w:lang w:val="en-DE" w:eastAsia="en-GB"/>
        </w:rPr>
      </w:pPr>
      <w:hyperlink w:anchor="_Toc71898346" w:history="1">
        <w:r w:rsidRPr="00745739">
          <w:rPr>
            <w:rStyle w:val="Hyperlink"/>
            <w:rFonts w:ascii="Century Gothic" w:hAnsi="Century Gothic"/>
            <w:b w:val="0"/>
            <w:bCs w:val="0"/>
            <w:noProof/>
          </w:rPr>
          <w:t>A.9</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 xml:space="preserve"> Mockup - Dashboard</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_Toc71898346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23</w:t>
        </w:r>
        <w:r w:rsidRPr="00745739">
          <w:rPr>
            <w:rFonts w:ascii="Century Gothic" w:hAnsi="Century Gothic"/>
            <w:b w:val="0"/>
            <w:bCs w:val="0"/>
            <w:noProof/>
            <w:webHidden/>
          </w:rPr>
          <w:fldChar w:fldCharType="end"/>
        </w:r>
      </w:hyperlink>
    </w:p>
    <w:p w14:paraId="6F038661" w14:textId="511E198D"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47" w:history="1">
        <w:r w:rsidRPr="00745739">
          <w:rPr>
            <w:rStyle w:val="Hyperlink"/>
            <w:rFonts w:ascii="Century Gothic" w:hAnsi="Century Gothic"/>
            <w:b w:val="0"/>
            <w:bCs w:val="0"/>
            <w:noProof/>
          </w:rPr>
          <w:t>A.10</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Entity Relationship Modell</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_Toc71898347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23</w:t>
        </w:r>
        <w:r w:rsidRPr="00745739">
          <w:rPr>
            <w:rFonts w:ascii="Century Gothic" w:hAnsi="Century Gothic"/>
            <w:b w:val="0"/>
            <w:bCs w:val="0"/>
            <w:noProof/>
            <w:webHidden/>
          </w:rPr>
          <w:fldChar w:fldCharType="end"/>
        </w:r>
      </w:hyperlink>
    </w:p>
    <w:p w14:paraId="75472F62" w14:textId="052D3501"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48" w:history="1">
        <w:r w:rsidRPr="00745739">
          <w:rPr>
            <w:rStyle w:val="Hyperlink"/>
            <w:rFonts w:ascii="Century Gothic" w:hAnsi="Century Gothic"/>
            <w:b w:val="0"/>
            <w:bCs w:val="0"/>
            <w:noProof/>
            <w:lang w:val="en-US"/>
          </w:rPr>
          <w:t>A.11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lang w:val="en-US"/>
          </w:rPr>
          <w:t>Request Eloquent Model - Codeauszug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_Toc71898348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25</w:t>
        </w:r>
        <w:r w:rsidRPr="00745739">
          <w:rPr>
            <w:rFonts w:ascii="Century Gothic" w:hAnsi="Century Gothic"/>
            <w:b w:val="0"/>
            <w:bCs w:val="0"/>
            <w:noProof/>
            <w:webHidden/>
          </w:rPr>
          <w:fldChar w:fldCharType="end"/>
        </w:r>
      </w:hyperlink>
    </w:p>
    <w:p w14:paraId="46F1B9AA" w14:textId="5532B979"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49" w:history="1">
        <w:r w:rsidRPr="00745739">
          <w:rPr>
            <w:rStyle w:val="Hyperlink"/>
            <w:rFonts w:ascii="Century Gothic" w:hAnsi="Century Gothic"/>
            <w:b w:val="0"/>
            <w:bCs w:val="0"/>
            <w:noProof/>
          </w:rPr>
          <w:t>A.12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R</w:t>
        </w:r>
        <w:r w:rsidRPr="00745739">
          <w:rPr>
            <w:rStyle w:val="Hyperlink"/>
            <w:rFonts w:ascii="Century Gothic" w:hAnsi="Century Gothic"/>
            <w:b w:val="0"/>
            <w:bCs w:val="0"/>
            <w:noProof/>
            <w:lang w:val="en-US"/>
          </w:rPr>
          <w:t>equest Migration - Codeauszug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_Toc71898349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26</w:t>
        </w:r>
        <w:r w:rsidRPr="00745739">
          <w:rPr>
            <w:rFonts w:ascii="Century Gothic" w:hAnsi="Century Gothic"/>
            <w:b w:val="0"/>
            <w:bCs w:val="0"/>
            <w:noProof/>
            <w:webHidden/>
          </w:rPr>
          <w:fldChar w:fldCharType="end"/>
        </w:r>
      </w:hyperlink>
    </w:p>
    <w:p w14:paraId="426C7A5C" w14:textId="752D497A"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50" w:history="1">
        <w:r w:rsidRPr="00745739">
          <w:rPr>
            <w:rStyle w:val="Hyperlink"/>
            <w:rFonts w:ascii="Century Gothic" w:hAnsi="Century Gothic"/>
            <w:b w:val="0"/>
            <w:bCs w:val="0"/>
            <w:noProof/>
          </w:rPr>
          <w:t>A.13</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Request - Klassendiagramm</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_Toc71898350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27</w:t>
        </w:r>
        <w:r w:rsidRPr="00745739">
          <w:rPr>
            <w:rFonts w:ascii="Century Gothic" w:hAnsi="Century Gothic"/>
            <w:b w:val="0"/>
            <w:bCs w:val="0"/>
            <w:noProof/>
            <w:webHidden/>
          </w:rPr>
          <w:fldChar w:fldCharType="end"/>
        </w:r>
      </w:hyperlink>
    </w:p>
    <w:p w14:paraId="569EFFD3" w14:textId="1A024EA2"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51" w:history="1">
        <w:r w:rsidRPr="00745739">
          <w:rPr>
            <w:rStyle w:val="Hyperlink"/>
            <w:rFonts w:ascii="Century Gothic" w:hAnsi="Century Gothic"/>
            <w:b w:val="0"/>
            <w:bCs w:val="0"/>
            <w:noProof/>
          </w:rPr>
          <w:t>A.14</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Composer Spezifikation – Codeauszug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_Toc71898351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28</w:t>
        </w:r>
        <w:r w:rsidRPr="00745739">
          <w:rPr>
            <w:rFonts w:ascii="Century Gothic" w:hAnsi="Century Gothic"/>
            <w:b w:val="0"/>
            <w:bCs w:val="0"/>
            <w:noProof/>
            <w:webHidden/>
          </w:rPr>
          <w:fldChar w:fldCharType="end"/>
        </w:r>
      </w:hyperlink>
    </w:p>
    <w:p w14:paraId="2CC92AC7" w14:textId="0B50AFC6"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52" w:history="1">
        <w:r w:rsidRPr="00745739">
          <w:rPr>
            <w:rStyle w:val="Hyperlink"/>
            <w:rFonts w:ascii="Century Gothic" w:hAnsi="Century Gothic"/>
            <w:b w:val="0"/>
            <w:bCs w:val="0"/>
            <w:noProof/>
          </w:rPr>
          <w:t>A.15</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Composer Spezifikation – Erklärung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_Toc71898352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28</w:t>
        </w:r>
        <w:r w:rsidRPr="00745739">
          <w:rPr>
            <w:rFonts w:ascii="Century Gothic" w:hAnsi="Century Gothic"/>
            <w:b w:val="0"/>
            <w:bCs w:val="0"/>
            <w:noProof/>
            <w:webHidden/>
          </w:rPr>
          <w:fldChar w:fldCharType="end"/>
        </w:r>
      </w:hyperlink>
    </w:p>
    <w:p w14:paraId="3C7AE810" w14:textId="699511AA"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53" w:history="1">
        <w:r w:rsidRPr="00745739">
          <w:rPr>
            <w:rStyle w:val="Hyperlink"/>
            <w:rFonts w:ascii="Century Gothic" w:hAnsi="Century Gothic"/>
            <w:b w:val="0"/>
            <w:bCs w:val="0"/>
            <w:noProof/>
          </w:rPr>
          <w:t>A.16</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Routen – Codeauszug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_Toc71898353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30</w:t>
        </w:r>
        <w:r w:rsidRPr="00745739">
          <w:rPr>
            <w:rFonts w:ascii="Century Gothic" w:hAnsi="Century Gothic"/>
            <w:b w:val="0"/>
            <w:bCs w:val="0"/>
            <w:noProof/>
            <w:webHidden/>
          </w:rPr>
          <w:fldChar w:fldCharType="end"/>
        </w:r>
      </w:hyperlink>
    </w:p>
    <w:p w14:paraId="52258A7F" w14:textId="2B378768"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54" w:history="1">
        <w:r w:rsidRPr="00745739">
          <w:rPr>
            <w:rStyle w:val="Hyperlink"/>
            <w:rFonts w:ascii="Century Gothic" w:hAnsi="Century Gothic"/>
            <w:b w:val="0"/>
            <w:bCs w:val="0"/>
            <w:noProof/>
          </w:rPr>
          <w:t>A.17</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Blade – Codeauszug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_Toc71898354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30</w:t>
        </w:r>
        <w:r w:rsidRPr="00745739">
          <w:rPr>
            <w:rFonts w:ascii="Century Gothic" w:hAnsi="Century Gothic"/>
            <w:b w:val="0"/>
            <w:bCs w:val="0"/>
            <w:noProof/>
            <w:webHidden/>
          </w:rPr>
          <w:fldChar w:fldCharType="end"/>
        </w:r>
      </w:hyperlink>
    </w:p>
    <w:p w14:paraId="053F1E6E" w14:textId="4ADB6740"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55" w:history="1">
        <w:r w:rsidRPr="00745739">
          <w:rPr>
            <w:rStyle w:val="Hyperlink"/>
            <w:rFonts w:ascii="Century Gothic" w:hAnsi="Century Gothic"/>
            <w:b w:val="0"/>
            <w:bCs w:val="0"/>
            <w:noProof/>
          </w:rPr>
          <w:t>A.18</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Screenshots der Applikation</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_Toc71898355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31</w:t>
        </w:r>
        <w:r w:rsidRPr="00745739">
          <w:rPr>
            <w:rFonts w:ascii="Century Gothic" w:hAnsi="Century Gothic"/>
            <w:b w:val="0"/>
            <w:bCs w:val="0"/>
            <w:noProof/>
            <w:webHidden/>
          </w:rPr>
          <w:fldChar w:fldCharType="end"/>
        </w:r>
      </w:hyperlink>
    </w:p>
    <w:p w14:paraId="617F11D7" w14:textId="5880F4D9" w:rsidR="00745739" w:rsidRPr="00745739" w:rsidRDefault="00745739" w:rsidP="00745739">
      <w:pPr>
        <w:pStyle w:val="TOC3"/>
        <w:tabs>
          <w:tab w:val="right" w:leader="dot" w:pos="9062"/>
        </w:tabs>
        <w:rPr>
          <w:rFonts w:ascii="Century Gothic" w:eastAsiaTheme="minorEastAsia" w:hAnsi="Century Gothic" w:cstheme="minorBidi"/>
          <w:noProof/>
          <w:sz w:val="24"/>
          <w:szCs w:val="24"/>
          <w:lang w:val="en-DE" w:eastAsia="en-GB"/>
        </w:rPr>
      </w:pPr>
      <w:hyperlink w:anchor="_Toc71898356" w:history="1">
        <w:r w:rsidRPr="00745739">
          <w:rPr>
            <w:rStyle w:val="Hyperlink"/>
            <w:rFonts w:ascii="Century Gothic" w:hAnsi="Century Gothic"/>
            <w:noProof/>
          </w:rPr>
          <w:t>A.18.1  Login-Maske</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_Toc71898356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31</w:t>
        </w:r>
        <w:r w:rsidRPr="00745739">
          <w:rPr>
            <w:rFonts w:ascii="Century Gothic" w:hAnsi="Century Gothic"/>
            <w:noProof/>
            <w:webHidden/>
          </w:rPr>
          <w:fldChar w:fldCharType="end"/>
        </w:r>
      </w:hyperlink>
    </w:p>
    <w:p w14:paraId="62DC4191" w14:textId="05ED94B5" w:rsidR="00745739" w:rsidRPr="00745739" w:rsidRDefault="00745739" w:rsidP="00745739">
      <w:pPr>
        <w:pStyle w:val="TOC3"/>
        <w:tabs>
          <w:tab w:val="right" w:leader="dot" w:pos="9062"/>
        </w:tabs>
        <w:rPr>
          <w:rFonts w:ascii="Century Gothic" w:eastAsiaTheme="minorEastAsia" w:hAnsi="Century Gothic" w:cstheme="minorBidi"/>
          <w:noProof/>
          <w:sz w:val="24"/>
          <w:szCs w:val="24"/>
          <w:lang w:val="en-DE" w:eastAsia="en-GB"/>
        </w:rPr>
      </w:pPr>
      <w:hyperlink w:anchor="_Toc71898357" w:history="1">
        <w:r w:rsidRPr="00745739">
          <w:rPr>
            <w:rStyle w:val="Hyperlink"/>
            <w:rFonts w:ascii="Century Gothic" w:hAnsi="Century Gothic"/>
            <w:noProof/>
          </w:rPr>
          <w:t>A.18.2  Dashboard</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_Toc71898357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31</w:t>
        </w:r>
        <w:r w:rsidRPr="00745739">
          <w:rPr>
            <w:rFonts w:ascii="Century Gothic" w:hAnsi="Century Gothic"/>
            <w:noProof/>
            <w:webHidden/>
          </w:rPr>
          <w:fldChar w:fldCharType="end"/>
        </w:r>
      </w:hyperlink>
    </w:p>
    <w:p w14:paraId="36CC370F" w14:textId="2AC7B13F"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58" w:history="1">
        <w:r w:rsidRPr="00745739">
          <w:rPr>
            <w:rStyle w:val="Hyperlink"/>
            <w:rFonts w:ascii="Century Gothic" w:hAnsi="Century Gothic"/>
            <w:noProof/>
          </w:rPr>
          <w:t>A.18.3  Erstellungs-Maske</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_Toc71898358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32</w:t>
        </w:r>
        <w:r w:rsidRPr="00745739">
          <w:rPr>
            <w:rFonts w:ascii="Century Gothic" w:hAnsi="Century Gothic"/>
            <w:noProof/>
            <w:webHidden/>
          </w:rPr>
          <w:fldChar w:fldCharType="end"/>
        </w:r>
      </w:hyperlink>
    </w:p>
    <w:p w14:paraId="53691D0E" w14:textId="4BFCEBB7" w:rsidR="00745739" w:rsidRPr="00745739" w:rsidRDefault="00745739" w:rsidP="00745739">
      <w:pPr>
        <w:pStyle w:val="TOC3"/>
        <w:tabs>
          <w:tab w:val="right" w:leader="dot" w:pos="9062"/>
        </w:tabs>
        <w:rPr>
          <w:rFonts w:ascii="Century Gothic" w:eastAsiaTheme="minorEastAsia" w:hAnsi="Century Gothic" w:cstheme="minorBidi"/>
          <w:noProof/>
          <w:sz w:val="24"/>
          <w:szCs w:val="24"/>
          <w:lang w:val="en-DE" w:eastAsia="en-GB"/>
        </w:rPr>
      </w:pPr>
      <w:hyperlink w:anchor="_Toc71898359" w:history="1">
        <w:r w:rsidRPr="00745739">
          <w:rPr>
            <w:rStyle w:val="Hyperlink"/>
            <w:rFonts w:ascii="Century Gothic" w:hAnsi="Century Gothic"/>
            <w:noProof/>
          </w:rPr>
          <w:t>A.18.4  Antrags Administration</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_Toc71898359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33</w:t>
        </w:r>
        <w:r w:rsidRPr="00745739">
          <w:rPr>
            <w:rFonts w:ascii="Century Gothic" w:hAnsi="Century Gothic"/>
            <w:noProof/>
            <w:webHidden/>
          </w:rPr>
          <w:fldChar w:fldCharType="end"/>
        </w:r>
      </w:hyperlink>
    </w:p>
    <w:p w14:paraId="028C7D6D" w14:textId="40EBA28C" w:rsidR="00745739" w:rsidRPr="00745739" w:rsidRDefault="00745739" w:rsidP="00745739">
      <w:pPr>
        <w:pStyle w:val="TOC3"/>
        <w:tabs>
          <w:tab w:val="left" w:pos="1260"/>
          <w:tab w:val="right" w:leader="dot" w:pos="9062"/>
        </w:tabs>
        <w:rPr>
          <w:rFonts w:ascii="Century Gothic" w:eastAsiaTheme="minorEastAsia" w:hAnsi="Century Gothic" w:cstheme="minorBidi"/>
          <w:noProof/>
          <w:sz w:val="24"/>
          <w:szCs w:val="24"/>
          <w:lang w:val="en-DE" w:eastAsia="en-GB"/>
        </w:rPr>
      </w:pPr>
      <w:hyperlink w:anchor="_Toc71898360" w:history="1">
        <w:r w:rsidRPr="00745739">
          <w:rPr>
            <w:rStyle w:val="Hyperlink"/>
            <w:rFonts w:ascii="Century Gothic" w:hAnsi="Century Gothic"/>
            <w:noProof/>
          </w:rPr>
          <w:t>A.18.5  Antrags Übersicht</w:t>
        </w:r>
        <w:r w:rsidRPr="00745739">
          <w:rPr>
            <w:rFonts w:ascii="Century Gothic" w:hAnsi="Century Gothic"/>
            <w:noProof/>
            <w:webHidden/>
          </w:rPr>
          <w:tab/>
        </w:r>
        <w:r w:rsidRPr="00745739">
          <w:rPr>
            <w:rFonts w:ascii="Century Gothic" w:hAnsi="Century Gothic"/>
            <w:noProof/>
            <w:webHidden/>
          </w:rPr>
          <w:fldChar w:fldCharType="begin"/>
        </w:r>
        <w:r w:rsidRPr="00745739">
          <w:rPr>
            <w:rFonts w:ascii="Century Gothic" w:hAnsi="Century Gothic"/>
            <w:noProof/>
            <w:webHidden/>
          </w:rPr>
          <w:instrText xml:space="preserve"> PAGEREF _Toc71898360 \h </w:instrText>
        </w:r>
        <w:r w:rsidRPr="00745739">
          <w:rPr>
            <w:rFonts w:ascii="Century Gothic" w:hAnsi="Century Gothic"/>
            <w:noProof/>
            <w:webHidden/>
          </w:rPr>
        </w:r>
        <w:r w:rsidRPr="00745739">
          <w:rPr>
            <w:rFonts w:ascii="Century Gothic" w:hAnsi="Century Gothic"/>
            <w:noProof/>
            <w:webHidden/>
          </w:rPr>
          <w:fldChar w:fldCharType="separate"/>
        </w:r>
        <w:r w:rsidRPr="00745739">
          <w:rPr>
            <w:rFonts w:ascii="Century Gothic" w:hAnsi="Century Gothic"/>
            <w:noProof/>
            <w:webHidden/>
          </w:rPr>
          <w:t>34</w:t>
        </w:r>
        <w:r w:rsidRPr="00745739">
          <w:rPr>
            <w:rFonts w:ascii="Century Gothic" w:hAnsi="Century Gothic"/>
            <w:noProof/>
            <w:webHidden/>
          </w:rPr>
          <w:fldChar w:fldCharType="end"/>
        </w:r>
      </w:hyperlink>
    </w:p>
    <w:p w14:paraId="62B4822E" w14:textId="64D8AC61"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61" w:history="1">
        <w:r w:rsidRPr="00745739">
          <w:rPr>
            <w:rStyle w:val="Hyperlink"/>
            <w:rFonts w:ascii="Century Gothic" w:hAnsi="Century Gothic"/>
            <w:b w:val="0"/>
            <w:bCs w:val="0"/>
            <w:noProof/>
          </w:rPr>
          <w:t>A.19</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Ist-Analyse – Word Vorlage</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_Toc71898361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35</w:t>
        </w:r>
        <w:r w:rsidRPr="00745739">
          <w:rPr>
            <w:rFonts w:ascii="Century Gothic" w:hAnsi="Century Gothic"/>
            <w:b w:val="0"/>
            <w:bCs w:val="0"/>
            <w:noProof/>
            <w:webHidden/>
          </w:rPr>
          <w:fldChar w:fldCharType="end"/>
        </w:r>
      </w:hyperlink>
    </w:p>
    <w:p w14:paraId="41F318C6" w14:textId="78995570"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62" w:history="1">
        <w:r w:rsidRPr="00745739">
          <w:rPr>
            <w:rStyle w:val="Hyperlink"/>
            <w:rFonts w:ascii="Century Gothic" w:hAnsi="Century Gothic"/>
            <w:b w:val="0"/>
            <w:bCs w:val="0"/>
            <w:noProof/>
          </w:rPr>
          <w:t>A.20</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Antrags Administration – Codeauszug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_Toc71898362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36</w:t>
        </w:r>
        <w:r w:rsidRPr="00745739">
          <w:rPr>
            <w:rFonts w:ascii="Century Gothic" w:hAnsi="Century Gothic"/>
            <w:b w:val="0"/>
            <w:bCs w:val="0"/>
            <w:noProof/>
            <w:webHidden/>
          </w:rPr>
          <w:fldChar w:fldCharType="end"/>
        </w:r>
      </w:hyperlink>
    </w:p>
    <w:p w14:paraId="260A2A4A" w14:textId="6F08A35D"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63" w:history="1">
        <w:r w:rsidRPr="00745739">
          <w:rPr>
            <w:rStyle w:val="Hyperlink"/>
            <w:rFonts w:ascii="Century Gothic" w:hAnsi="Century Gothic"/>
            <w:b w:val="0"/>
            <w:bCs w:val="0"/>
            <w:noProof/>
            <w:lang w:val="en-US"/>
          </w:rPr>
          <w:t>A.21</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lang w:val="en-US"/>
          </w:rPr>
          <w:t>E-Mail Notification – Sequenzdiagram</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_Toc71898363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38</w:t>
        </w:r>
        <w:r w:rsidRPr="00745739">
          <w:rPr>
            <w:rFonts w:ascii="Century Gothic" w:hAnsi="Century Gothic"/>
            <w:b w:val="0"/>
            <w:bCs w:val="0"/>
            <w:noProof/>
            <w:webHidden/>
          </w:rPr>
          <w:fldChar w:fldCharType="end"/>
        </w:r>
      </w:hyperlink>
    </w:p>
    <w:p w14:paraId="6F0521DC" w14:textId="0F059A73"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64" w:history="1">
        <w:r w:rsidRPr="00745739">
          <w:rPr>
            <w:rStyle w:val="Hyperlink"/>
            <w:rFonts w:ascii="Century Gothic" w:hAnsi="Century Gothic"/>
            <w:b w:val="0"/>
            <w:bCs w:val="0"/>
            <w:noProof/>
          </w:rPr>
          <w:t>A.22</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Mailing - Codeauszug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_Toc71898364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39</w:t>
        </w:r>
        <w:r w:rsidRPr="00745739">
          <w:rPr>
            <w:rFonts w:ascii="Century Gothic" w:hAnsi="Century Gothic"/>
            <w:b w:val="0"/>
            <w:bCs w:val="0"/>
            <w:noProof/>
            <w:webHidden/>
          </w:rPr>
          <w:fldChar w:fldCharType="end"/>
        </w:r>
      </w:hyperlink>
    </w:p>
    <w:p w14:paraId="32F0F1FA" w14:textId="45E6C235"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65" w:history="1">
        <w:r w:rsidRPr="00745739">
          <w:rPr>
            <w:rStyle w:val="Hyperlink"/>
            <w:rFonts w:ascii="Century Gothic" w:hAnsi="Century Gothic"/>
            <w:b w:val="0"/>
            <w:bCs w:val="0"/>
            <w:noProof/>
          </w:rPr>
          <w:t>A.23</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Enlightn Test – CLI Auszug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_Toc71898365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40</w:t>
        </w:r>
        <w:r w:rsidRPr="00745739">
          <w:rPr>
            <w:rFonts w:ascii="Century Gothic" w:hAnsi="Century Gothic"/>
            <w:b w:val="0"/>
            <w:bCs w:val="0"/>
            <w:noProof/>
            <w:webHidden/>
          </w:rPr>
          <w:fldChar w:fldCharType="end"/>
        </w:r>
      </w:hyperlink>
    </w:p>
    <w:p w14:paraId="607FE3CD" w14:textId="49DE4F56"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66" w:history="1">
        <w:r w:rsidRPr="00745739">
          <w:rPr>
            <w:rStyle w:val="Hyperlink"/>
            <w:rFonts w:ascii="Century Gothic" w:hAnsi="Century Gothic"/>
            <w:b w:val="0"/>
            <w:bCs w:val="0"/>
            <w:noProof/>
          </w:rPr>
          <w:t>A.24</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Soll-/Ist-Vergleich</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_Toc71898366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40</w:t>
        </w:r>
        <w:r w:rsidRPr="00745739">
          <w:rPr>
            <w:rFonts w:ascii="Century Gothic" w:hAnsi="Century Gothic"/>
            <w:b w:val="0"/>
            <w:bCs w:val="0"/>
            <w:noProof/>
            <w:webHidden/>
          </w:rPr>
          <w:fldChar w:fldCharType="end"/>
        </w:r>
      </w:hyperlink>
    </w:p>
    <w:p w14:paraId="25532377" w14:textId="1D366F6B" w:rsidR="00745739" w:rsidRPr="00745739" w:rsidRDefault="00745739" w:rsidP="00745739">
      <w:pPr>
        <w:pStyle w:val="TOC2"/>
        <w:tabs>
          <w:tab w:val="left" w:pos="1050"/>
          <w:tab w:val="right" w:leader="dot" w:pos="9062"/>
        </w:tabs>
        <w:rPr>
          <w:rFonts w:ascii="Century Gothic" w:eastAsiaTheme="minorEastAsia" w:hAnsi="Century Gothic" w:cstheme="minorBidi"/>
          <w:b w:val="0"/>
          <w:bCs w:val="0"/>
          <w:noProof/>
          <w:sz w:val="24"/>
          <w:szCs w:val="24"/>
          <w:lang w:val="en-DE" w:eastAsia="en-GB"/>
        </w:rPr>
      </w:pPr>
      <w:hyperlink w:anchor="_Toc71898367" w:history="1">
        <w:r w:rsidRPr="00745739">
          <w:rPr>
            <w:rStyle w:val="Hyperlink"/>
            <w:rFonts w:ascii="Century Gothic" w:hAnsi="Century Gothic"/>
            <w:b w:val="0"/>
            <w:bCs w:val="0"/>
            <w:noProof/>
          </w:rPr>
          <w:t>A.25</w:t>
        </w:r>
        <w:r w:rsidRPr="00745739">
          <w:rPr>
            <w:rFonts w:ascii="Century Gothic" w:eastAsiaTheme="minorEastAsia" w:hAnsi="Century Gothic" w:cstheme="minorBidi"/>
            <w:b w:val="0"/>
            <w:bCs w:val="0"/>
            <w:noProof/>
            <w:sz w:val="24"/>
            <w:szCs w:val="24"/>
            <w:lang w:val="en-DE" w:eastAsia="en-GB"/>
          </w:rPr>
          <w:tab/>
        </w:r>
        <w:r w:rsidRPr="00745739">
          <w:rPr>
            <w:rStyle w:val="Hyperlink"/>
            <w:rFonts w:ascii="Century Gothic" w:hAnsi="Century Gothic"/>
            <w:b w:val="0"/>
            <w:bCs w:val="0"/>
            <w:noProof/>
          </w:rPr>
          <w:t>Entwicklerdokumentation – Auszug</w:t>
        </w:r>
        <w:r w:rsidRPr="00745739">
          <w:rPr>
            <w:rFonts w:ascii="Century Gothic" w:hAnsi="Century Gothic"/>
            <w:b w:val="0"/>
            <w:bCs w:val="0"/>
            <w:noProof/>
            <w:webHidden/>
          </w:rPr>
          <w:tab/>
        </w:r>
        <w:r w:rsidRPr="00745739">
          <w:rPr>
            <w:rFonts w:ascii="Century Gothic" w:hAnsi="Century Gothic"/>
            <w:b w:val="0"/>
            <w:bCs w:val="0"/>
            <w:noProof/>
            <w:webHidden/>
          </w:rPr>
          <w:fldChar w:fldCharType="begin"/>
        </w:r>
        <w:r w:rsidRPr="00745739">
          <w:rPr>
            <w:rFonts w:ascii="Century Gothic" w:hAnsi="Century Gothic"/>
            <w:b w:val="0"/>
            <w:bCs w:val="0"/>
            <w:noProof/>
            <w:webHidden/>
          </w:rPr>
          <w:instrText xml:space="preserve"> PAGEREF _Toc71898367 \h </w:instrText>
        </w:r>
        <w:r w:rsidRPr="00745739">
          <w:rPr>
            <w:rFonts w:ascii="Century Gothic" w:hAnsi="Century Gothic"/>
            <w:b w:val="0"/>
            <w:bCs w:val="0"/>
            <w:noProof/>
            <w:webHidden/>
          </w:rPr>
        </w:r>
        <w:r w:rsidRPr="00745739">
          <w:rPr>
            <w:rFonts w:ascii="Century Gothic" w:hAnsi="Century Gothic"/>
            <w:b w:val="0"/>
            <w:bCs w:val="0"/>
            <w:noProof/>
            <w:webHidden/>
          </w:rPr>
          <w:fldChar w:fldCharType="separate"/>
        </w:r>
        <w:r w:rsidRPr="00745739">
          <w:rPr>
            <w:rFonts w:ascii="Century Gothic" w:hAnsi="Century Gothic"/>
            <w:b w:val="0"/>
            <w:bCs w:val="0"/>
            <w:noProof/>
            <w:webHidden/>
          </w:rPr>
          <w:t>41</w:t>
        </w:r>
        <w:r w:rsidRPr="00745739">
          <w:rPr>
            <w:rFonts w:ascii="Century Gothic" w:hAnsi="Century Gothic"/>
            <w:b w:val="0"/>
            <w:bCs w:val="0"/>
            <w:noProof/>
            <w:webHidden/>
          </w:rPr>
          <w:fldChar w:fldCharType="end"/>
        </w:r>
      </w:hyperlink>
    </w:p>
    <w:p w14:paraId="21A8011A" w14:textId="0184469B" w:rsidR="00745739" w:rsidRDefault="00745739" w:rsidP="00745739">
      <w:pPr>
        <w:pStyle w:val="Heading1"/>
        <w:numPr>
          <w:ilvl w:val="0"/>
          <w:numId w:val="0"/>
        </w:numPr>
        <w:ind w:left="432" w:hanging="432"/>
      </w:pPr>
      <w:r w:rsidRPr="00745739">
        <w:fldChar w:fldCharType="end"/>
      </w:r>
      <w:r>
        <w:br w:type="page"/>
      </w:r>
    </w:p>
    <w:p w14:paraId="2620DAEC" w14:textId="0296BA8D" w:rsidR="00012609" w:rsidRDefault="00012609" w:rsidP="00745739">
      <w:pPr>
        <w:pStyle w:val="Heading1"/>
        <w:numPr>
          <w:ilvl w:val="0"/>
          <w:numId w:val="0"/>
        </w:numPr>
        <w:ind w:left="432" w:hanging="432"/>
      </w:pPr>
      <w:bookmarkStart w:id="18" w:name="_Glossar_2"/>
      <w:bookmarkStart w:id="19" w:name="_Toc71644750"/>
      <w:bookmarkStart w:id="20" w:name="_Toc71893666"/>
      <w:bookmarkStart w:id="21" w:name="_Toc71897970"/>
      <w:bookmarkStart w:id="22" w:name="_Toc71898145"/>
      <w:bookmarkStart w:id="23" w:name="_Toc71898285"/>
      <w:bookmarkEnd w:id="18"/>
      <w:r>
        <w:lastRenderedPageBreak/>
        <w:t>Glossar</w:t>
      </w:r>
      <w:bookmarkEnd w:id="19"/>
      <w:bookmarkEnd w:id="20"/>
      <w:bookmarkEnd w:id="21"/>
      <w:bookmarkEnd w:id="22"/>
      <w:bookmarkEnd w:id="23"/>
    </w:p>
    <w:p w14:paraId="7E971CB6" w14:textId="32782568" w:rsidR="00E76195" w:rsidRDefault="00E76195" w:rsidP="00745739">
      <w:pPr>
        <w:jc w:val="both"/>
      </w:pPr>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63FCF50" w14:textId="298CA0F4" w:rsidR="002D0C8A" w:rsidRPr="00C7107E" w:rsidRDefault="002D0C8A" w:rsidP="00745739">
      <w:pPr>
        <w:jc w:val="both"/>
      </w:pPr>
      <w:r>
        <w:t xml:space="preserve">Alle im Glossar aufgeführten Erklärungen beziehen sich zusammengefasst aus den genannten </w:t>
      </w:r>
      <w:hyperlink w:anchor="_Quellen" w:history="1">
        <w:r w:rsidRPr="002D0C8A">
          <w:rPr>
            <w:rStyle w:val="Hyperlink"/>
          </w:rPr>
          <w:t>Quellen</w:t>
        </w:r>
      </w:hyperlink>
      <w:r>
        <w:t>.</w:t>
      </w:r>
    </w:p>
    <w:p w14:paraId="41AF6ECF" w14:textId="23C254AC" w:rsidR="00E76195" w:rsidRPr="00E76195" w:rsidRDefault="00C72C81" w:rsidP="00745739">
      <w:pPr>
        <w:jc w:val="both"/>
      </w:pPr>
      <w:r>
        <w:rPr>
          <w:noProof/>
        </w:rPr>
        <w:pict w14:anchorId="2772FFB6">
          <v:rect id="_x0000_i1027" alt="" style="width:451.3pt;height:.05pt;mso-width-percent:0;mso-height-percent:0;mso-width-percent:0;mso-height-percent:0" o:hralign="center" o:hrstd="t" o:hr="t" fillcolor="#a0a0a0" stroked="f"/>
        </w:pict>
      </w:r>
    </w:p>
    <w:p w14:paraId="267AD088" w14:textId="71C37CC9" w:rsidR="00B92FBA" w:rsidRPr="00B92FBA" w:rsidRDefault="00B92FBA" w:rsidP="00745739">
      <w:pPr>
        <w:jc w:val="both"/>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745739">
      <w:pPr>
        <w:jc w:val="both"/>
      </w:pPr>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745739">
      <w:pPr>
        <w:jc w:val="both"/>
      </w:pPr>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6E11135D" w14:textId="77777777" w:rsidR="00B92FBA" w:rsidRPr="00516C0A" w:rsidRDefault="00B92FBA" w:rsidP="00745739">
      <w:pPr>
        <w:jc w:val="both"/>
      </w:pPr>
      <w:r w:rsidRPr="00516C0A">
        <w:rPr>
          <w:b/>
          <w:bCs/>
        </w:rPr>
        <w:t>CMS</w:t>
      </w:r>
      <w:r w:rsidRPr="00516C0A">
        <w:t xml:space="preserve"> </w:t>
      </w:r>
      <w:r w:rsidRPr="00516C0A">
        <w:rPr>
          <w:i/>
          <w:iCs/>
        </w:rPr>
        <w:t xml:space="preserve">- </w:t>
      </w:r>
      <w:r w:rsidRPr="00516C0A">
        <w:t>Ein Content-Management-System (kurz CMS, deutsch Inhaltsverwaltungssystem) ist eine Software zur gemeinschaftlichen Erstellung, Bearbeitung, Organisation und Darstellung digitaler Inhalte (Content) zumeist zur Verwendung in Webseiten, aber auch in anderen Medienformen.</w:t>
      </w:r>
    </w:p>
    <w:p w14:paraId="29AA942C" w14:textId="1127FED8" w:rsidR="00012609" w:rsidRPr="00516C0A" w:rsidRDefault="00C7107E" w:rsidP="00745739">
      <w:pPr>
        <w:jc w:val="both"/>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716E85B2" w:rsidR="00C7107E" w:rsidRPr="00516C0A" w:rsidRDefault="00C7107E" w:rsidP="00745739">
      <w:pPr>
        <w:jc w:val="both"/>
      </w:pPr>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ist ein freies PHP-Webframework, das dem </w:t>
      </w:r>
      <w:hyperlink w:anchor="_Technisches_Abkürzungsverzeichnis" w:history="1">
        <w:r w:rsidR="00B6391A" w:rsidRPr="00B92FBA">
          <w:rPr>
            <w:rStyle w:val="Hyperlink"/>
          </w:rPr>
          <w:t>MVC</w:t>
        </w:r>
      </w:hyperlink>
      <w:r w:rsidR="00B6391A" w:rsidRPr="00516C0A">
        <w:t xml:space="preserve">-Muster folgt. Es wurde 2011 von Taylor </w:t>
      </w:r>
      <w:proofErr w:type="spellStart"/>
      <w:r w:rsidR="00B6391A" w:rsidRPr="00516C0A">
        <w:t>Otwell</w:t>
      </w:r>
      <w:proofErr w:type="spellEnd"/>
      <w:r w:rsidR="00B6391A" w:rsidRPr="00516C0A">
        <w:t xml:space="preserve"> initiier.</w:t>
      </w:r>
    </w:p>
    <w:p w14:paraId="162A3C48" w14:textId="3E0E8B4B" w:rsidR="00456C89" w:rsidRPr="0051291E" w:rsidRDefault="00456C89" w:rsidP="00745739">
      <w:pPr>
        <w:jc w:val="both"/>
        <w:rPr>
          <w:rFonts w:cs="Arimo for Powerline"/>
        </w:rPr>
      </w:pPr>
      <w:r w:rsidRPr="0051291E">
        <w:rPr>
          <w:rFonts w:cs="Arimo for Powerline"/>
          <w:b/>
          <w:bCs/>
        </w:rPr>
        <w:t xml:space="preserve">Blade </w:t>
      </w:r>
      <w:r w:rsidRPr="0051291E">
        <w:rPr>
          <w:rFonts w:cs="Arimo for Powerline"/>
        </w:rPr>
        <w:t xml:space="preserve">- Blade ist die standardmäßig mit </w:t>
      </w:r>
      <w:proofErr w:type="spellStart"/>
      <w:r w:rsidRPr="0051291E">
        <w:rPr>
          <w:rFonts w:cs="Arimo for Powerline"/>
        </w:rPr>
        <w:t>Laravel</w:t>
      </w:r>
      <w:proofErr w:type="spellEnd"/>
      <w:r w:rsidRPr="0051291E">
        <w:rPr>
          <w:rFonts w:cs="Arimo for Powerline"/>
        </w:rPr>
        <w:t xml:space="preserve"> mitgelieferte Template Engine. Mit Blade lassen sich Views in einer </w:t>
      </w:r>
      <w:proofErr w:type="spellStart"/>
      <w:r w:rsidRPr="0051291E">
        <w:rPr>
          <w:rFonts w:cs="Arimo for Powerline"/>
        </w:rPr>
        <w:t>Laravel</w:t>
      </w:r>
      <w:proofErr w:type="spellEnd"/>
      <w:r w:rsidRPr="0051291E">
        <w:rPr>
          <w:rFonts w:cs="Arimo for Powerline"/>
        </w:rPr>
        <w:t xml:space="preserve"> Anwendung </w:t>
      </w:r>
      <w:proofErr w:type="spellStart"/>
      <w:r w:rsidRPr="0051291E">
        <w:rPr>
          <w:rFonts w:cs="Arimo for Powerline"/>
        </w:rPr>
        <w:t>implemetieren</w:t>
      </w:r>
      <w:proofErr w:type="spellEnd"/>
      <w:r w:rsidRPr="0051291E">
        <w:rPr>
          <w:rFonts w:cs="Arimo for Powerline"/>
        </w:rPr>
        <w:t xml:space="preserve">. Template </w:t>
      </w:r>
      <w:proofErr w:type="spellStart"/>
      <w:r w:rsidRPr="0051291E">
        <w:rPr>
          <w:rFonts w:cs="Arimo for Powerline"/>
        </w:rPr>
        <w:t>Engines</w:t>
      </w:r>
      <w:proofErr w:type="spellEnd"/>
      <w:r w:rsidRPr="0051291E">
        <w:rPr>
          <w:rFonts w:cs="Arimo for Powerline"/>
        </w:rPr>
        <w:t xml:space="preserve"> wie Blade ermöglichen die Wiederverwendbarkeit von Views und erhöhen damit die Produktivität bei der Entwicklung sowie die Wartbarkeit einer Anwendung.</w:t>
      </w:r>
      <w:r w:rsidR="00D5734F" w:rsidRPr="0051291E">
        <w:rPr>
          <w:rFonts w:cs="Arimo for Powerline"/>
        </w:rPr>
        <w:t xml:space="preserve"> </w:t>
      </w:r>
      <w:proofErr w:type="gramStart"/>
      <w:r w:rsidRPr="0051291E">
        <w:rPr>
          <w:rFonts w:cs="Arimo for Powerline"/>
        </w:rPr>
        <w:t>View-Teile</w:t>
      </w:r>
      <w:proofErr w:type="gramEnd"/>
      <w:r w:rsidRPr="0051291E">
        <w:rPr>
          <w:rFonts w:cs="Arimo for Powerline"/>
        </w:rPr>
        <w:t xml:space="preserve"> die sehr ähnlich oder identisch sind, können als einzelne Blöcke definiert und innerhalb anderer Views wiederverwendet werden. Beim richtigen </w:t>
      </w:r>
      <w:r w:rsidR="00B92FBA" w:rsidRPr="0051291E">
        <w:rPr>
          <w:rFonts w:cs="Arimo for Powerline"/>
        </w:rPr>
        <w:t>Einsatz</w:t>
      </w:r>
      <w:r w:rsidRPr="0051291E">
        <w:rPr>
          <w:rFonts w:cs="Arimo for Powerline"/>
        </w:rPr>
        <w:t xml:space="preserve"> von Blade entsteht gut strukturierter und damit gut lesbarer Code, der neuen Entwicklern den Einstieg in bestehende Projekte deutlich erleichtern kann.</w:t>
      </w:r>
    </w:p>
    <w:p w14:paraId="62C10226" w14:textId="271C89C4" w:rsidR="00D26962" w:rsidRPr="00516C0A" w:rsidRDefault="00D26962" w:rsidP="00745739">
      <w:pPr>
        <w:jc w:val="both"/>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2487AC81" w:rsidR="00B6391A" w:rsidRPr="00653A78" w:rsidRDefault="00653A78" w:rsidP="00745739">
      <w:pPr>
        <w:jc w:val="both"/>
        <w:rPr>
          <w:lang w:val="en-DE"/>
        </w:rPr>
      </w:pPr>
      <w:r w:rsidRPr="00653A78">
        <w:rPr>
          <w:b/>
          <w:bCs/>
        </w:rPr>
        <w:t>Composer</w:t>
      </w:r>
      <w:r>
        <w:t xml:space="preserve"> - </w:t>
      </w:r>
      <w:r w:rsidRPr="00653A78">
        <w:t xml:space="preserve">Composer ist ein anwendungsorientierter Paketmanager für die Skriptsprache PHP. Composer wird über die Kommandozeile ausgeführt und installiert Abhängigkeiten eines PHP-Programmes. Verfügbare PHP-Anwendungen können über die Plattform </w:t>
      </w:r>
      <w:proofErr w:type="spellStart"/>
      <w:r w:rsidRPr="00653A78">
        <w:t>Packagist</w:t>
      </w:r>
      <w:proofErr w:type="spellEnd"/>
      <w:r w:rsidRPr="00653A78">
        <w:t xml:space="preserve"> gesucht werden.</w:t>
      </w:r>
    </w:p>
    <w:p w14:paraId="0DB38751" w14:textId="78EF1FFC" w:rsidR="00F9793B" w:rsidRDefault="00F9793B" w:rsidP="00745739">
      <w:pPr>
        <w:jc w:val="both"/>
      </w:pPr>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745739">
      <w:pPr>
        <w:jc w:val="both"/>
      </w:pPr>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sidP="00745739">
      <w:pPr>
        <w:jc w:val="both"/>
      </w:pPr>
      <w:r w:rsidRPr="0035699C">
        <w:rPr>
          <w:b/>
          <w:bCs/>
        </w:rPr>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745739">
      <w:pPr>
        <w:jc w:val="both"/>
      </w:pPr>
      <w:r w:rsidRPr="0035699C">
        <w:rPr>
          <w:b/>
          <w:bCs/>
        </w:rPr>
        <w:lastRenderedPageBreak/>
        <w:t>Node.js</w:t>
      </w:r>
      <w:r>
        <w:t xml:space="preserve"> - </w:t>
      </w:r>
      <w:r w:rsidRPr="0035699C">
        <w:t>Node.js ist eine plattformübergreifende Open-Source-JavaScript-Laufzeitumgebung, die JavaScript-Code außerhalb eines Webbrowsers ausführen kann.</w:t>
      </w:r>
    </w:p>
    <w:p w14:paraId="7C5358F6" w14:textId="76359717" w:rsidR="0035699C" w:rsidRDefault="0035699C" w:rsidP="00745739">
      <w:pPr>
        <w:jc w:val="both"/>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p>
    <w:p w14:paraId="00F23D27" w14:textId="7445CBB8" w:rsidR="000F64F2" w:rsidRDefault="000F64F2" w:rsidP="00745739">
      <w:pPr>
        <w:jc w:val="both"/>
      </w:pPr>
      <w:proofErr w:type="spellStart"/>
      <w:r w:rsidRPr="000F64F2">
        <w:rPr>
          <w:b/>
          <w:bCs/>
        </w:rPr>
        <w:t>Markdown</w:t>
      </w:r>
      <w:proofErr w:type="spellEnd"/>
      <w:r>
        <w:t xml:space="preserve"> - </w:t>
      </w:r>
      <w:proofErr w:type="spellStart"/>
      <w:r w:rsidRPr="000F64F2">
        <w:t>Markdown</w:t>
      </w:r>
      <w:proofErr w:type="spellEnd"/>
      <w:r w:rsidRPr="000F64F2">
        <w:t xml:space="preserve"> ist eine vereinfachte Auszeichnungssprache</w:t>
      </w:r>
      <w:r w:rsidR="001E5B22">
        <w:t xml:space="preserve"> ähnlich wie HTML oder XML.</w:t>
      </w:r>
    </w:p>
    <w:p w14:paraId="08E985DD" w14:textId="6100A9B6" w:rsidR="00675F89" w:rsidRDefault="00675F89" w:rsidP="00745739">
      <w:pPr>
        <w:jc w:val="both"/>
      </w:pPr>
      <w:proofErr w:type="spellStart"/>
      <w:r w:rsidRPr="00E5567D">
        <w:rPr>
          <w:b/>
          <w:bCs/>
        </w:rPr>
        <w:t>Seeding</w:t>
      </w:r>
      <w:proofErr w:type="spellEnd"/>
      <w:r>
        <w:t xml:space="preserve"> - Das </w:t>
      </w:r>
      <w:proofErr w:type="spellStart"/>
      <w:r>
        <w:t>Seeding</w:t>
      </w:r>
      <w:proofErr w:type="spellEnd"/>
      <w:r>
        <w:t xml:space="preserve"> einer Datenbank ist ein Prozess, bei dem eine Datenbank bei der Installation mit einem anfänglichen Satz von Daten versorgt wird. Dies ist ein automatisierter Prozess, der bei der Ersteinrichtung einer Anwendung ausgeführt wird. Bei den Daten kann es sich um Dummy-Daten oder um notwendige Daten wie ein anfängliches Administratorkonto handeln.</w:t>
      </w:r>
    </w:p>
    <w:p w14:paraId="4F243D91" w14:textId="547DEEB3" w:rsidR="00745739" w:rsidRDefault="00745739" w:rsidP="00745739">
      <w:r>
        <w:br w:type="page"/>
      </w:r>
    </w:p>
    <w:p w14:paraId="09F43E4E" w14:textId="4D1150F3" w:rsidR="00B6391A" w:rsidRPr="00C7107E" w:rsidRDefault="00516C0A" w:rsidP="00745739">
      <w:pPr>
        <w:pStyle w:val="Heading1"/>
        <w:numPr>
          <w:ilvl w:val="0"/>
          <w:numId w:val="0"/>
        </w:numPr>
        <w:ind w:left="432" w:hanging="432"/>
      </w:pPr>
      <w:bookmarkStart w:id="24" w:name="_Technisches_Abkürzungsverzeichnis"/>
      <w:bookmarkStart w:id="25" w:name="_Toc71644751"/>
      <w:bookmarkStart w:id="26" w:name="_Toc71893667"/>
      <w:bookmarkStart w:id="27" w:name="_Toc71897971"/>
      <w:bookmarkStart w:id="28" w:name="_Toc71898146"/>
      <w:bookmarkStart w:id="29" w:name="_Toc71898286"/>
      <w:bookmarkEnd w:id="24"/>
      <w:r>
        <w:lastRenderedPageBreak/>
        <w:t>Technisches Abkürzungsverzeichnis</w:t>
      </w:r>
      <w:bookmarkEnd w:id="25"/>
      <w:bookmarkEnd w:id="26"/>
      <w:bookmarkEnd w:id="27"/>
      <w:bookmarkEnd w:id="28"/>
      <w:bookmarkEnd w:id="29"/>
    </w:p>
    <w:p w14:paraId="51BD7C96" w14:textId="40DEAE36" w:rsidR="001C032C" w:rsidRDefault="001C032C" w:rsidP="00745739">
      <w:pPr>
        <w:jc w:val="both"/>
        <w:rPr>
          <w:szCs w:val="21"/>
        </w:rPr>
      </w:pPr>
      <w:r w:rsidRPr="00F84135">
        <w:rPr>
          <w:szCs w:val="21"/>
        </w:rPr>
        <w:t xml:space="preserve">Alle im technischen Abkürzungsverzeichnis </w:t>
      </w:r>
      <w:r w:rsidR="000C1AF3" w:rsidRPr="00F84135">
        <w:rPr>
          <w:szCs w:val="21"/>
        </w:rPr>
        <w:t>zu findenden Fachbegriffen</w:t>
      </w:r>
      <w:r w:rsidRPr="00F84135">
        <w:rPr>
          <w:szCs w:val="21"/>
        </w:rPr>
        <w:t xml:space="preserve"> sind in der nachfolgenden Dokumentation </w:t>
      </w:r>
      <w:r w:rsidRPr="00F84135">
        <w:rPr>
          <w:szCs w:val="21"/>
          <w:u w:val="single"/>
        </w:rPr>
        <w:t>unterstrichen</w:t>
      </w:r>
      <w:r w:rsidRPr="00F84135">
        <w:rPr>
          <w:i/>
          <w:iCs/>
          <w:szCs w:val="21"/>
        </w:rPr>
        <w:t xml:space="preserve"> </w:t>
      </w:r>
      <w:r w:rsidRPr="00F84135">
        <w:rPr>
          <w:szCs w:val="21"/>
        </w:rPr>
        <w:t>formatiert.</w:t>
      </w:r>
    </w:p>
    <w:p w14:paraId="39CE2DC0" w14:textId="45571A47" w:rsidR="002D0C8A" w:rsidRPr="002D0C8A" w:rsidRDefault="002D0C8A" w:rsidP="00745739">
      <w:pPr>
        <w:jc w:val="both"/>
      </w:pPr>
      <w:r>
        <w:t xml:space="preserve">Alle im Abkürzungsverzeichnis aufgeführten Erklärungen beziehen sich zusammengefasst aus den genannten </w:t>
      </w:r>
      <w:hyperlink w:anchor="_Quellen" w:history="1">
        <w:r w:rsidRPr="002D0C8A">
          <w:rPr>
            <w:rStyle w:val="Hyperlink"/>
          </w:rPr>
          <w:t>Quellen</w:t>
        </w:r>
      </w:hyperlink>
      <w:r>
        <w:t>.</w:t>
      </w:r>
    </w:p>
    <w:p w14:paraId="4046D70E" w14:textId="6D616F3D" w:rsidR="00456C89" w:rsidRDefault="00C72C81" w:rsidP="00745739">
      <w:pPr>
        <w:jc w:val="both"/>
      </w:pPr>
      <w:r>
        <w:rPr>
          <w:noProof/>
        </w:rPr>
        <w:pict w14:anchorId="694B6A02">
          <v:rect id="_x0000_i1026" alt="" style="width:451.3pt;height:.05pt;mso-width-percent:0;mso-height-percent:0;mso-width-percent:0;mso-height-percent:0" o:hralign="center" o:hrstd="t" o:hr="t" fillcolor="#a0a0a0" stroked="f"/>
        </w:pict>
      </w:r>
    </w:p>
    <w:p w14:paraId="1E6B75DC" w14:textId="5D4EE926" w:rsidR="00456C89" w:rsidRPr="002B55FD" w:rsidRDefault="00456C89" w:rsidP="00745739">
      <w:pPr>
        <w:jc w:val="both"/>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745739">
      <w:pPr>
        <w:jc w:val="both"/>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5130E04D" w:rsidR="00F25559" w:rsidRDefault="00F25559" w:rsidP="00745739">
      <w:pPr>
        <w:jc w:val="both"/>
        <w:rPr>
          <w:sz w:val="24"/>
          <w:szCs w:val="24"/>
          <w:lang w:val="en-US"/>
        </w:rPr>
      </w:pPr>
      <w:r w:rsidRPr="00C0554C">
        <w:rPr>
          <w:b/>
          <w:bCs/>
          <w:sz w:val="24"/>
          <w:szCs w:val="24"/>
          <w:lang w:val="en-US"/>
        </w:rPr>
        <w:t>HTML</w:t>
      </w:r>
      <w:r w:rsidRPr="00C0554C">
        <w:rPr>
          <w:sz w:val="24"/>
          <w:szCs w:val="24"/>
          <w:lang w:val="en-US"/>
        </w:rPr>
        <w:tab/>
        <w:t>Hypertext Markup Language</w:t>
      </w:r>
    </w:p>
    <w:p w14:paraId="26DBBBFF" w14:textId="4C83FA6B" w:rsidR="00020319" w:rsidRPr="00C0554C" w:rsidRDefault="00020319" w:rsidP="00745739">
      <w:pPr>
        <w:jc w:val="both"/>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745739">
      <w:pPr>
        <w:jc w:val="both"/>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745739">
      <w:pPr>
        <w:jc w:val="both"/>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745739">
      <w:pPr>
        <w:jc w:val="both"/>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041CFC34" w:rsidR="00B06EF6" w:rsidRDefault="00B06EF6" w:rsidP="00745739">
      <w:pPr>
        <w:jc w:val="both"/>
        <w:rPr>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7E9D038E" w14:textId="77777777" w:rsidR="00573799" w:rsidRPr="00573799" w:rsidRDefault="00573799" w:rsidP="00745739">
      <w:pPr>
        <w:jc w:val="both"/>
        <w:rPr>
          <w:sz w:val="24"/>
          <w:szCs w:val="24"/>
          <w:lang w:val="en-DE"/>
        </w:rPr>
      </w:pPr>
      <w:r w:rsidRPr="00573799">
        <w:rPr>
          <w:b/>
          <w:bCs/>
          <w:sz w:val="24"/>
          <w:szCs w:val="24"/>
          <w:lang w:val="en-US"/>
        </w:rPr>
        <w:t>UML</w:t>
      </w:r>
      <w:r>
        <w:rPr>
          <w:sz w:val="24"/>
          <w:szCs w:val="24"/>
          <w:lang w:val="en-US"/>
        </w:rPr>
        <w:tab/>
      </w:r>
      <w:r>
        <w:rPr>
          <w:sz w:val="24"/>
          <w:szCs w:val="24"/>
          <w:lang w:val="en-US"/>
        </w:rPr>
        <w:tab/>
      </w:r>
      <w:r w:rsidRPr="00573799">
        <w:rPr>
          <w:sz w:val="24"/>
          <w:szCs w:val="24"/>
          <w:lang w:val="en-DE"/>
        </w:rPr>
        <w:t>Unified Modeling Language</w:t>
      </w:r>
    </w:p>
    <w:p w14:paraId="67041AC6" w14:textId="7CAE33F8" w:rsidR="00573799" w:rsidRDefault="00573799" w:rsidP="00745739">
      <w:pPr>
        <w:jc w:val="both"/>
        <w:rPr>
          <w:b/>
          <w:bCs/>
          <w:sz w:val="24"/>
          <w:szCs w:val="24"/>
          <w:lang w:val="en-US"/>
        </w:rPr>
      </w:pPr>
    </w:p>
    <w:p w14:paraId="32D10BD9" w14:textId="10032CFC" w:rsidR="00012609" w:rsidRPr="00B2731E" w:rsidRDefault="00012609" w:rsidP="00745739">
      <w:pPr>
        <w:jc w:val="both"/>
        <w:rPr>
          <w:lang w:val="en-US"/>
        </w:rPr>
      </w:pPr>
      <w:r w:rsidRPr="00B2731E">
        <w:rPr>
          <w:lang w:val="en-US"/>
        </w:rPr>
        <w:br w:type="page"/>
      </w:r>
    </w:p>
    <w:p w14:paraId="1F17B9B0" w14:textId="4F0B2E62" w:rsidR="00DC6CD2" w:rsidRDefault="00DC6CD2" w:rsidP="00745739">
      <w:pPr>
        <w:pStyle w:val="Heading1"/>
        <w:numPr>
          <w:ilvl w:val="0"/>
          <w:numId w:val="24"/>
        </w:numPr>
      </w:pPr>
      <w:bookmarkStart w:id="30" w:name="_Projektbeschreibung"/>
      <w:bookmarkStart w:id="31" w:name="_Toc71644752"/>
      <w:bookmarkStart w:id="32" w:name="_Toc71893668"/>
      <w:bookmarkStart w:id="33" w:name="_Toc71897972"/>
      <w:bookmarkStart w:id="34" w:name="_Toc71898147"/>
      <w:bookmarkStart w:id="35" w:name="_Toc71898287"/>
      <w:bookmarkEnd w:id="30"/>
      <w:r w:rsidRPr="00DC6CD2">
        <w:lastRenderedPageBreak/>
        <w:t>Projektbeschreibung</w:t>
      </w:r>
      <w:bookmarkEnd w:id="31"/>
      <w:bookmarkEnd w:id="32"/>
      <w:bookmarkEnd w:id="33"/>
      <w:bookmarkEnd w:id="34"/>
      <w:bookmarkEnd w:id="35"/>
    </w:p>
    <w:p w14:paraId="1A59C495" w14:textId="0C6FAB86" w:rsidR="0073278C" w:rsidRDefault="0073278C" w:rsidP="00745739">
      <w:pPr>
        <w:pStyle w:val="Heading2"/>
      </w:pPr>
      <w:bookmarkStart w:id="36" w:name="_Projektbezeichnung"/>
      <w:bookmarkStart w:id="37" w:name="_Toc71644753"/>
      <w:bookmarkStart w:id="38" w:name="_Toc71893669"/>
      <w:bookmarkStart w:id="39" w:name="_Toc71897973"/>
      <w:bookmarkStart w:id="40" w:name="_Toc71898148"/>
      <w:bookmarkStart w:id="41" w:name="_Toc71898288"/>
      <w:bookmarkEnd w:id="36"/>
      <w:r>
        <w:t>Projektbezeichnung</w:t>
      </w:r>
      <w:bookmarkEnd w:id="37"/>
      <w:bookmarkEnd w:id="38"/>
      <w:bookmarkEnd w:id="39"/>
      <w:bookmarkEnd w:id="40"/>
      <w:bookmarkEnd w:id="41"/>
    </w:p>
    <w:p w14:paraId="00D74919" w14:textId="580F8837" w:rsidR="0073278C" w:rsidRPr="00E76CC7" w:rsidRDefault="0073278C" w:rsidP="00745739">
      <w:pPr>
        <w:jc w:val="both"/>
        <w:rPr>
          <w:color w:val="000000" w:themeColor="text1"/>
          <w:szCs w:val="21"/>
        </w:rPr>
      </w:pPr>
      <w:r w:rsidRPr="00E76CC7">
        <w:rPr>
          <w:color w:val="000000" w:themeColor="text1"/>
          <w:szCs w:val="21"/>
        </w:rPr>
        <w:t xml:space="preserve">Firmeninternes Management Interface zur Urlaubsverwaltung &amp; Antragserstellung als Webapplikation zum Zwecke der </w:t>
      </w:r>
      <w:proofErr w:type="spellStart"/>
      <w:r w:rsidRPr="00E76CC7">
        <w:rPr>
          <w:color w:val="000000" w:themeColor="text1"/>
          <w:szCs w:val="21"/>
        </w:rPr>
        <w:t>Digitalisierung.Kurzform</w:t>
      </w:r>
      <w:proofErr w:type="spellEnd"/>
      <w:r w:rsidRPr="00E76CC7">
        <w:rPr>
          <w:color w:val="000000" w:themeColor="text1"/>
          <w:szCs w:val="21"/>
        </w:rPr>
        <w:t xml:space="preserve">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5F25CA73" w:rsidR="00DC6CD2" w:rsidRDefault="00DC6CD2" w:rsidP="00745739">
      <w:pPr>
        <w:pStyle w:val="Heading2"/>
      </w:pPr>
      <w:bookmarkStart w:id="42" w:name="_Projektumfeld"/>
      <w:bookmarkStart w:id="43" w:name="_Toc71644754"/>
      <w:bookmarkStart w:id="44" w:name="_Toc71893670"/>
      <w:bookmarkStart w:id="45" w:name="_Toc71897974"/>
      <w:bookmarkStart w:id="46" w:name="_Toc71898149"/>
      <w:bookmarkStart w:id="47" w:name="_Toc71898289"/>
      <w:bookmarkEnd w:id="42"/>
      <w:r>
        <w:t>Projektumfeld</w:t>
      </w:r>
      <w:bookmarkEnd w:id="43"/>
      <w:bookmarkEnd w:id="44"/>
      <w:bookmarkEnd w:id="45"/>
      <w:bookmarkEnd w:id="46"/>
      <w:bookmarkEnd w:id="47"/>
    </w:p>
    <w:p w14:paraId="29F1D632" w14:textId="0F70951A" w:rsidR="00DC6CD2" w:rsidRPr="00E76CC7" w:rsidRDefault="00FC34B2" w:rsidP="00745739">
      <w:pPr>
        <w:jc w:val="both"/>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577720">
        <w:rPr>
          <w:szCs w:val="21"/>
        </w:rPr>
        <w:t xml:space="preserve"> </w:t>
      </w:r>
      <w:r w:rsidR="00A25E88" w:rsidRPr="00E76CC7">
        <w:rPr>
          <w:szCs w:val="21"/>
        </w:rP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 xml:space="preserve">CMS </w:t>
        </w:r>
      </w:hyperlink>
      <w:r w:rsidR="00012609" w:rsidRPr="00E76CC7">
        <w:rPr>
          <w:szCs w:val="21"/>
        </w:rPr>
        <w:t>Lösungen</w:t>
      </w:r>
      <w:r w:rsidR="00A25E88" w:rsidRPr="00E76CC7">
        <w:rPr>
          <w:szCs w:val="21"/>
        </w:rPr>
        <w:t xml:space="preserve">, E-Commerce-Plattformen bis hin zur Cloud Infrastruktur </w:t>
      </w:r>
      <w:r w:rsidR="00577720" w:rsidRPr="00E76CC7">
        <w:rPr>
          <w:szCs w:val="21"/>
        </w:rPr>
        <w:t>angeboten,</w:t>
      </w:r>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745739">
      <w:pPr>
        <w:pStyle w:val="Heading2"/>
      </w:pPr>
      <w:bookmarkStart w:id="48" w:name="_Projektziel"/>
      <w:bookmarkStart w:id="49" w:name="_Toc71644755"/>
      <w:bookmarkStart w:id="50" w:name="_Toc71893671"/>
      <w:bookmarkStart w:id="51" w:name="_Toc71897975"/>
      <w:bookmarkStart w:id="52" w:name="_Toc71898150"/>
      <w:bookmarkStart w:id="53" w:name="_Toc71898290"/>
      <w:bookmarkEnd w:id="48"/>
      <w:r>
        <w:t>Projektziel</w:t>
      </w:r>
      <w:bookmarkEnd w:id="49"/>
      <w:bookmarkEnd w:id="50"/>
      <w:bookmarkEnd w:id="51"/>
      <w:bookmarkEnd w:id="52"/>
      <w:bookmarkEnd w:id="53"/>
    </w:p>
    <w:p w14:paraId="7D495F45" w14:textId="67F3E5E0" w:rsidR="00C7107E" w:rsidRPr="00FC34B2" w:rsidRDefault="00E76195" w:rsidP="00745739">
      <w:pPr>
        <w:jc w:val="both"/>
      </w:pPr>
      <w:r w:rsidRPr="00FC34B2">
        <w:t xml:space="preserve">Der gesamte Prozess eines Antrages von der Erstellung bis zur Archivierung soll zukünftig </w:t>
      </w:r>
      <w:r w:rsidR="00577720">
        <w:br/>
      </w:r>
      <w:r w:rsidRPr="00FC34B2">
        <w:t xml:space="preserve">webbasiert – digitalisiert werden. </w:t>
      </w:r>
      <w:r w:rsidR="00C7107E" w:rsidRPr="00FC34B2">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745739">
      <w:pPr>
        <w:jc w:val="both"/>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745739">
      <w:pPr>
        <w:pStyle w:val="Heading2"/>
      </w:pPr>
      <w:bookmarkStart w:id="54" w:name="_Projektbegründung"/>
      <w:bookmarkStart w:id="55" w:name="_Toc71644756"/>
      <w:bookmarkStart w:id="56" w:name="_Toc71893672"/>
      <w:bookmarkStart w:id="57" w:name="_Toc71897976"/>
      <w:bookmarkStart w:id="58" w:name="_Toc71898151"/>
      <w:bookmarkStart w:id="59" w:name="_Toc71898291"/>
      <w:bookmarkEnd w:id="54"/>
      <w:r>
        <w:t>Projektbegründung</w:t>
      </w:r>
      <w:bookmarkEnd w:id="55"/>
      <w:bookmarkEnd w:id="56"/>
      <w:bookmarkEnd w:id="57"/>
      <w:bookmarkEnd w:id="58"/>
      <w:bookmarkEnd w:id="59"/>
    </w:p>
    <w:p w14:paraId="46DC6B15" w14:textId="12C6BB63" w:rsidR="00867605" w:rsidRPr="00FC34B2" w:rsidRDefault="00867605" w:rsidP="00745739">
      <w:pPr>
        <w:jc w:val="both"/>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w:t>
      </w:r>
      <w:r w:rsidR="00D4289E">
        <w:t>ä</w:t>
      </w:r>
      <w:r w:rsidR="00A62E35" w:rsidRPr="00FC34B2">
        <w:t>tze (Regale) verbraucht.</w:t>
      </w:r>
    </w:p>
    <w:p w14:paraId="02D2A0B9" w14:textId="5991A58A" w:rsidR="00A62E35" w:rsidRPr="00FC34B2" w:rsidRDefault="00A62E35" w:rsidP="00745739">
      <w:pPr>
        <w:jc w:val="both"/>
      </w:pPr>
      <w:r w:rsidRPr="00FC34B2">
        <w:t>Ein</w:t>
      </w:r>
      <w:r w:rsidR="001D7AD4">
        <w:t>en</w:t>
      </w:r>
      <w:r w:rsidRPr="00FC34B2">
        <w:t xml:space="preserve"> </w:t>
      </w:r>
      <w:r w:rsidR="001D7AD4">
        <w:t>o</w:t>
      </w:r>
      <w:r w:rsidRPr="00FC34B2">
        <w:t>rganisatorischen Makel stellt die fehlende Zentralisierung der Anträge da</w:t>
      </w:r>
      <w:r w:rsidR="00D4289E">
        <w:t>r</w:t>
      </w:r>
      <w:r w:rsidRPr="00FC34B2">
        <w:t>. Momentan besteht keine Möglichkeit</w:t>
      </w:r>
      <w:r w:rsidR="001D7AD4">
        <w:t>,</w:t>
      </w:r>
      <w:r w:rsidRPr="00FC34B2">
        <w:t xml:space="preserve"> Anträge Abteilungsübergreifend zu vergleichen u. o. abzustimmen. </w:t>
      </w:r>
    </w:p>
    <w:p w14:paraId="2157C38E" w14:textId="43888290" w:rsidR="00A62E35" w:rsidRPr="00FC34B2" w:rsidRDefault="00A62E35" w:rsidP="00745739">
      <w:pPr>
        <w:jc w:val="both"/>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w:t>
      </w:r>
      <w:r w:rsidR="00D4289E">
        <w:t>-</w:t>
      </w:r>
      <w:r w:rsidR="00C73FB9" w:rsidRPr="00FC34B2">
        <w:t xml:space="preserve">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745739">
      <w:pPr>
        <w:pStyle w:val="Heading2"/>
      </w:pPr>
      <w:bookmarkStart w:id="60" w:name="_Toc71644757"/>
      <w:bookmarkStart w:id="61" w:name="_Toc71893673"/>
      <w:bookmarkStart w:id="62" w:name="_Toc71897977"/>
      <w:bookmarkStart w:id="63" w:name="_Toc71898152"/>
      <w:bookmarkStart w:id="64" w:name="_Toc71898292"/>
      <w:r>
        <w:t>Projektschnittstellen</w:t>
      </w:r>
      <w:bookmarkEnd w:id="60"/>
      <w:bookmarkEnd w:id="61"/>
      <w:bookmarkEnd w:id="62"/>
      <w:bookmarkEnd w:id="63"/>
      <w:bookmarkEnd w:id="64"/>
    </w:p>
    <w:p w14:paraId="5D848428" w14:textId="6705A993" w:rsidR="00C73FB9" w:rsidRPr="00FC34B2" w:rsidRDefault="00C73FB9" w:rsidP="00745739">
      <w:pPr>
        <w:jc w:val="both"/>
      </w:pPr>
      <w:r w:rsidRPr="00FC34B2">
        <w:t xml:space="preserve">Der Endbenutzer kann die Webapplikation in jedem aktuellen Browser und auf einer </w:t>
      </w:r>
      <w:proofErr w:type="spellStart"/>
      <w:r w:rsidR="001D7AD4">
        <w:t>v</w:t>
      </w:r>
      <w:r w:rsidRPr="00FC34B2">
        <w:t>ielzahl</w:t>
      </w:r>
      <w:proofErr w:type="spellEnd"/>
      <w:r w:rsidRPr="00FC34B2">
        <w:t xml:space="preserve"> von Geräten wie beispielsweise </w:t>
      </w:r>
      <w:proofErr w:type="spellStart"/>
      <w:r w:rsidRPr="00FC34B2">
        <w:t>PC‘s</w:t>
      </w:r>
      <w:proofErr w:type="spellEnd"/>
      <w:r w:rsidRPr="00FC34B2">
        <w:t>, Notebooks über Tablets bis hin zu Smartphones</w:t>
      </w:r>
      <w:r w:rsidR="00FC34B2" w:rsidRPr="00FC34B2">
        <w:t xml:space="preserve"> im internen Firmennetz</w:t>
      </w:r>
      <w:r w:rsidRPr="00FC34B2">
        <w:t xml:space="preserve"> aufrufen. Dabei ist die Applikation im ersten Schritt zwar </w:t>
      </w:r>
      <w:proofErr w:type="spellStart"/>
      <w:r w:rsidRPr="00FC34B2">
        <w:t>responsiv</w:t>
      </w:r>
      <w:proofErr w:type="spellEnd"/>
      <w:r w:rsidRPr="00FC34B2">
        <w:t xml:space="preserve"> fähig</w:t>
      </w:r>
      <w:r w:rsidR="00D4289E">
        <w:t>,</w:t>
      </w:r>
      <w:r w:rsidRPr="00FC34B2">
        <w:t xml:space="preserve"> aber für die Ansicht auf Desktopendgeräten optimiert. </w:t>
      </w:r>
    </w:p>
    <w:p w14:paraId="7054201C" w14:textId="5B3A2517" w:rsidR="00C73FB9" w:rsidRPr="00FC34B2" w:rsidRDefault="00C73FB9" w:rsidP="00745739">
      <w:pPr>
        <w:jc w:val="both"/>
        <w:rPr>
          <w:lang w:val="en-DE"/>
        </w:rPr>
      </w:pPr>
      <w:r w:rsidRPr="00FC34B2">
        <w:rPr>
          <w:lang w:val="en-DE"/>
        </w:rPr>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3FCED00B" w14:textId="1F9A899D" w:rsidR="00C73FB9" w:rsidRPr="00FC34B2" w:rsidRDefault="00C73FB9" w:rsidP="00745739">
      <w:pPr>
        <w:jc w:val="both"/>
      </w:pPr>
      <w:r w:rsidRPr="00FC34B2">
        <w:t>Weitere Schnittstellen sind im ersten Entwicklungsschritt nicht geplant.</w:t>
      </w:r>
    </w:p>
    <w:p w14:paraId="69D235B6" w14:textId="5380800D" w:rsidR="00C73FB9" w:rsidRDefault="00FC34B2" w:rsidP="00745739">
      <w:pPr>
        <w:pStyle w:val="Heading2"/>
      </w:pPr>
      <w:bookmarkStart w:id="65" w:name="_Toc71644758"/>
      <w:bookmarkStart w:id="66" w:name="_Toc71893674"/>
      <w:bookmarkStart w:id="67" w:name="_Toc71897978"/>
      <w:bookmarkStart w:id="68" w:name="_Toc71898153"/>
      <w:bookmarkStart w:id="69" w:name="_Toc71898293"/>
      <w:r>
        <w:lastRenderedPageBreak/>
        <w:t>Projektabgrenzung</w:t>
      </w:r>
      <w:bookmarkEnd w:id="65"/>
      <w:bookmarkEnd w:id="66"/>
      <w:bookmarkEnd w:id="67"/>
      <w:bookmarkEnd w:id="68"/>
      <w:bookmarkEnd w:id="69"/>
    </w:p>
    <w:p w14:paraId="07201DCE" w14:textId="5FC15D3F" w:rsidR="00C73FB9" w:rsidRPr="002F0C4D" w:rsidRDefault="00C72C81" w:rsidP="00745739">
      <w:pPr>
        <w:jc w:val="both"/>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w:t>
      </w:r>
      <w:r w:rsidR="001D7AD4">
        <w:t>n</w:t>
      </w:r>
      <w:r w:rsidR="002F0C4D" w:rsidRPr="002F0C4D">
        <w:t xml:space="preserve">. </w:t>
      </w:r>
    </w:p>
    <w:p w14:paraId="61164ACB" w14:textId="076BF53A" w:rsidR="00C73FB9" w:rsidRDefault="002F0C4D" w:rsidP="00745739">
      <w:pPr>
        <w:pStyle w:val="Heading1"/>
      </w:pPr>
      <w:bookmarkStart w:id="70" w:name="_Toc71644759"/>
      <w:bookmarkStart w:id="71" w:name="_Toc71893675"/>
      <w:bookmarkStart w:id="72" w:name="_Toc71897979"/>
      <w:bookmarkStart w:id="73" w:name="_Toc71898154"/>
      <w:bookmarkStart w:id="74" w:name="_Toc71898294"/>
      <w:r>
        <w:t>Projektplanung</w:t>
      </w:r>
      <w:bookmarkEnd w:id="70"/>
      <w:bookmarkEnd w:id="71"/>
      <w:bookmarkEnd w:id="72"/>
      <w:bookmarkEnd w:id="73"/>
      <w:bookmarkEnd w:id="74"/>
    </w:p>
    <w:p w14:paraId="35EAFA91" w14:textId="48C804A6" w:rsidR="002F0C4D" w:rsidRDefault="002F0C4D" w:rsidP="00745739">
      <w:pPr>
        <w:pStyle w:val="Heading2"/>
        <w:rPr>
          <w:rFonts w:eastAsia="Times New Roman"/>
          <w:lang w:eastAsia="en-GB"/>
        </w:rPr>
      </w:pPr>
      <w:bookmarkStart w:id="75" w:name="_Toc71644760"/>
      <w:bookmarkStart w:id="76" w:name="_Toc71893676"/>
      <w:bookmarkStart w:id="77" w:name="_Toc71897980"/>
      <w:bookmarkStart w:id="78" w:name="_Toc71898155"/>
      <w:bookmarkStart w:id="79" w:name="_Toc71898295"/>
      <w:r>
        <w:rPr>
          <w:rFonts w:eastAsia="Times New Roman"/>
          <w:lang w:eastAsia="en-GB"/>
        </w:rPr>
        <w:t>Projektphasen</w:t>
      </w:r>
      <w:bookmarkEnd w:id="75"/>
      <w:bookmarkEnd w:id="76"/>
      <w:bookmarkEnd w:id="77"/>
      <w:bookmarkEnd w:id="78"/>
      <w:bookmarkEnd w:id="79"/>
    </w:p>
    <w:p w14:paraId="414CB4DE" w14:textId="1FFA1CBF" w:rsidR="002F0C4D" w:rsidRPr="00D26C60" w:rsidRDefault="002F0C4D" w:rsidP="00745739">
      <w:pPr>
        <w:jc w:val="both"/>
        <w:rPr>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p w14:paraId="6A1A191D" w14:textId="60496AAD" w:rsidR="002F0C4D" w:rsidRPr="002F0C4D" w:rsidRDefault="002F0C4D" w:rsidP="00745739">
      <w:pPr>
        <w:pStyle w:val="Heading2"/>
        <w:rPr>
          <w:lang w:val="en-DE"/>
        </w:rPr>
      </w:pPr>
      <w:bookmarkStart w:id="80" w:name="_Toc71644761"/>
      <w:bookmarkStart w:id="81" w:name="_Toc71893677"/>
      <w:bookmarkStart w:id="82" w:name="_Toc71897981"/>
      <w:bookmarkStart w:id="83" w:name="_Toc71898156"/>
      <w:bookmarkStart w:id="84" w:name="_Toc71898296"/>
      <w:r>
        <w:t>Abweichungen vom Projektantrag</w:t>
      </w:r>
      <w:bookmarkEnd w:id="80"/>
      <w:bookmarkEnd w:id="81"/>
      <w:bookmarkEnd w:id="82"/>
      <w:bookmarkEnd w:id="83"/>
      <w:bookmarkEnd w:id="84"/>
    </w:p>
    <w:p w14:paraId="0A395CBA" w14:textId="2E166EC9" w:rsidR="00A62E35" w:rsidRPr="00896F0A" w:rsidRDefault="005F61B7" w:rsidP="00745739">
      <w:pPr>
        <w:jc w:val="both"/>
      </w:pPr>
      <w:r>
        <w:t xml:space="preserve">In der Analysephase wurde zur Darstellung des Sachverhalts kein </w:t>
      </w:r>
      <w:proofErr w:type="spellStart"/>
      <w:r>
        <w:t>Use</w:t>
      </w:r>
      <w:proofErr w:type="spellEnd"/>
      <w:r>
        <w:t xml:space="preserve">-Case- sondern Aktivitätsdiagrams verwendet. In der Entwurfsphase wurden die Handlungsschritte in einem </w:t>
      </w:r>
      <w:proofErr w:type="spellStart"/>
      <w:r>
        <w:t>Use</w:t>
      </w:r>
      <w:proofErr w:type="spellEnd"/>
      <w:r>
        <w:t>-Case- anstatt eines Aktivitätsdiagrams dargestellt.</w:t>
      </w:r>
    </w:p>
    <w:p w14:paraId="7ED8011E" w14:textId="3E7EB4BE" w:rsidR="002F0C4D" w:rsidRPr="002F0C4D" w:rsidRDefault="006C5013" w:rsidP="00745739">
      <w:pPr>
        <w:pStyle w:val="Heading2"/>
      </w:pPr>
      <w:bookmarkStart w:id="85" w:name="_Toc71644762"/>
      <w:bookmarkStart w:id="86" w:name="_Toc71893678"/>
      <w:bookmarkStart w:id="87" w:name="_Toc71897982"/>
      <w:bookmarkStart w:id="88" w:name="_Toc71898157"/>
      <w:bookmarkStart w:id="89" w:name="_Toc71898297"/>
      <w:r>
        <w:t>Ressourcenplanung</w:t>
      </w:r>
      <w:bookmarkEnd w:id="85"/>
      <w:bookmarkEnd w:id="86"/>
      <w:bookmarkEnd w:id="87"/>
      <w:bookmarkEnd w:id="88"/>
      <w:bookmarkEnd w:id="89"/>
    </w:p>
    <w:p w14:paraId="026DE2B7" w14:textId="08FEB235" w:rsidR="00A62E35" w:rsidRPr="006C5013" w:rsidRDefault="002F0C4D" w:rsidP="00745739">
      <w:pPr>
        <w:jc w:val="both"/>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D26C60">
        <w:t xml:space="preserve">im </w:t>
      </w:r>
      <w:r w:rsidRPr="006C5013">
        <w:t xml:space="preserve">Ressourcenplan </w:t>
      </w:r>
      <w:r w:rsidR="001D7AD4">
        <w:t xml:space="preserve">eingesehen </w:t>
      </w:r>
      <w:r w:rsidRPr="006C5013">
        <w:t xml:space="preserve">werden. </w:t>
      </w:r>
    </w:p>
    <w:p w14:paraId="2FBA939B" w14:textId="49812479" w:rsidR="00E76195" w:rsidRPr="00E76195" w:rsidRDefault="006C5013" w:rsidP="00745739">
      <w:pPr>
        <w:pStyle w:val="Heading2"/>
      </w:pPr>
      <w:bookmarkStart w:id="90" w:name="_Entwicklungsprozess"/>
      <w:bookmarkStart w:id="91" w:name="_Toc71644763"/>
      <w:bookmarkStart w:id="92" w:name="_Toc71893679"/>
      <w:bookmarkStart w:id="93" w:name="_Toc71897983"/>
      <w:bookmarkStart w:id="94" w:name="_Toc71898158"/>
      <w:bookmarkStart w:id="95" w:name="_Toc71898298"/>
      <w:bookmarkEnd w:id="90"/>
      <w:r>
        <w:t>Entwicklungsprozess</w:t>
      </w:r>
      <w:bookmarkEnd w:id="91"/>
      <w:bookmarkEnd w:id="92"/>
      <w:bookmarkEnd w:id="93"/>
      <w:bookmarkEnd w:id="94"/>
      <w:bookmarkEnd w:id="95"/>
    </w:p>
    <w:p w14:paraId="299398DE" w14:textId="4834354A" w:rsidR="0073278C" w:rsidRDefault="006C5013" w:rsidP="00745739">
      <w:pPr>
        <w:jc w:val="both"/>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p>
    <w:p w14:paraId="15ED3BFD" w14:textId="3956A10F" w:rsidR="006C5013" w:rsidRDefault="006C5013" w:rsidP="00745739">
      <w:pPr>
        <w:jc w:val="both"/>
      </w:pP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 xml:space="preserve">ein Anwendertest durch den Fachbereich schon in die Implementierungsphase </w:t>
      </w:r>
      <w:proofErr w:type="gramStart"/>
      <w:r w:rsidRPr="006C5013">
        <w:t>integriert</w:t>
      </w:r>
      <w:proofErr w:type="gramEnd"/>
      <w:r w:rsidR="00D1784C">
        <w:t xml:space="preserve"> um den generellen Aufwand der Abnahmephase zu minimieren</w:t>
      </w:r>
      <w:r w:rsidRPr="006C5013">
        <w:t>.</w:t>
      </w:r>
    </w:p>
    <w:p w14:paraId="09EDCF64" w14:textId="6E857CAC" w:rsidR="00D1784C" w:rsidRDefault="00D1784C" w:rsidP="00745739">
      <w:pPr>
        <w:jc w:val="both"/>
      </w:pPr>
      <w:r>
        <w:t xml:space="preserve">Auf </w:t>
      </w:r>
      <w:r w:rsidRPr="00D1784C">
        <w:t xml:space="preserve">Modultest (auch von englisch </w:t>
      </w:r>
      <w:proofErr w:type="spellStart"/>
      <w:r w:rsidRPr="00D1784C">
        <w:t>unit</w:t>
      </w:r>
      <w:proofErr w:type="spellEnd"/>
      <w:r w:rsidRPr="00D1784C">
        <w:t xml:space="preserve"> </w:t>
      </w:r>
      <w:proofErr w:type="spellStart"/>
      <w:r w:rsidRPr="00D1784C">
        <w:t>test</w:t>
      </w:r>
      <w:proofErr w:type="spellEnd"/>
      <w:r w:rsidRPr="00D1784C">
        <w:t xml:space="preserve"> als </w:t>
      </w:r>
      <w:proofErr w:type="spellStart"/>
      <w:r w:rsidRPr="00D1784C">
        <w:t>Unittest</w:t>
      </w:r>
      <w:proofErr w:type="spellEnd"/>
      <w:r w:rsidRPr="00D1784C">
        <w:t xml:space="preserve"> oder als Komponententest </w:t>
      </w:r>
      <w:r>
        <w:t>bekannt</w:t>
      </w:r>
      <w:r w:rsidRPr="00D1784C">
        <w:t>)</w:t>
      </w:r>
      <w:r>
        <w:t xml:space="preserve"> wurde aus zeitlichen Gründen verzichtet, allerdings fanden in der Entwicklungsphase und Abnahme des Projektes Codereviews mit der Ausbildungsleitung statt. </w:t>
      </w:r>
    </w:p>
    <w:p w14:paraId="4BF1DCD0" w14:textId="64A4E2D0" w:rsidR="00D1784C" w:rsidRDefault="00516C0A" w:rsidP="00745739">
      <w:pPr>
        <w:pStyle w:val="Heading1"/>
      </w:pPr>
      <w:bookmarkStart w:id="96" w:name="_Toc71644764"/>
      <w:bookmarkStart w:id="97" w:name="_Toc71893680"/>
      <w:bookmarkStart w:id="98" w:name="_Toc71897984"/>
      <w:bookmarkStart w:id="99" w:name="_Toc71898159"/>
      <w:bookmarkStart w:id="100" w:name="_Toc71898299"/>
      <w:r>
        <w:t>Analysephase</w:t>
      </w:r>
      <w:bookmarkEnd w:id="96"/>
      <w:bookmarkEnd w:id="97"/>
      <w:bookmarkEnd w:id="98"/>
      <w:bookmarkEnd w:id="99"/>
      <w:bookmarkEnd w:id="100"/>
    </w:p>
    <w:p w14:paraId="6401BE42" w14:textId="4F782EC9" w:rsidR="00516C0A" w:rsidRPr="00516C0A" w:rsidRDefault="00516C0A" w:rsidP="00745739">
      <w:pPr>
        <w:pStyle w:val="Heading2"/>
      </w:pPr>
      <w:bookmarkStart w:id="101" w:name="_Toc71644765"/>
      <w:bookmarkStart w:id="102" w:name="_Toc71893681"/>
      <w:bookmarkStart w:id="103" w:name="_Toc71897985"/>
      <w:bookmarkStart w:id="104" w:name="_Toc71898160"/>
      <w:bookmarkStart w:id="105" w:name="_Toc71898300"/>
      <w:r>
        <w:t>Ist-Analyse</w:t>
      </w:r>
      <w:bookmarkEnd w:id="101"/>
      <w:bookmarkEnd w:id="102"/>
      <w:bookmarkEnd w:id="103"/>
      <w:bookmarkEnd w:id="104"/>
      <w:bookmarkEnd w:id="105"/>
    </w:p>
    <w:p w14:paraId="6474D5A5" w14:textId="741D9C41" w:rsidR="003579DB" w:rsidRDefault="003579DB" w:rsidP="00745739">
      <w:pPr>
        <w:jc w:val="both"/>
        <w:rPr>
          <w:lang w:eastAsia="en-GB"/>
        </w:rPr>
      </w:pPr>
      <w:r w:rsidRPr="00516C0A">
        <w:rPr>
          <w:lang w:val="en-DE" w:eastAsia="en-GB"/>
        </w:rPr>
        <w:t xml:space="preserve">Wie bereits unter </w:t>
      </w:r>
      <w:r>
        <w:rPr>
          <w:lang w:eastAsia="en-GB"/>
        </w:rPr>
        <w:fldChar w:fldCharType="begin"/>
      </w:r>
      <w:r>
        <w:rPr>
          <w:lang w:eastAsia="en-GB"/>
        </w:rPr>
        <w:instrText xml:space="preserve"> HYPERLINK  \l "_Projektbegründung" </w:instrText>
      </w:r>
      <w:r>
        <w:rPr>
          <w:lang w:eastAsia="en-GB"/>
        </w:rPr>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Pr>
          <w:lang w:eastAsia="en-GB"/>
        </w:rPr>
        <w:fldChar w:fldCharType="end"/>
      </w:r>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Prozesses, die Akteure und Problemstellungen sollen in der folgenden Ist-Analyse genau dargestellt werden. </w:t>
      </w:r>
    </w:p>
    <w:p w14:paraId="0136A379" w14:textId="6F2562D9" w:rsidR="004C6531" w:rsidRDefault="004C6531" w:rsidP="00745739">
      <w:pPr>
        <w:jc w:val="both"/>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w:t>
      </w:r>
      <w:r w:rsidR="00414D93">
        <w:rPr>
          <w:lang w:eastAsia="en-GB"/>
        </w:rPr>
        <w:lastRenderedPageBreak/>
        <w:t>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32565">
        <w:rPr>
          <w:lang w:eastAsia="en-GB"/>
        </w:rPr>
        <w:t xml:space="preserve"> und archiviert den Antrag, außerdem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6E301E3" w:rsidR="004B53F8" w:rsidRPr="00E76CC7" w:rsidRDefault="003579DB" w:rsidP="00745739">
      <w:pPr>
        <w:jc w:val="both"/>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4B53F8">
        <w:br/>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745739">
      <w:pPr>
        <w:pStyle w:val="Heading2"/>
      </w:pPr>
      <w:bookmarkStart w:id="106" w:name="_Toc71644766"/>
      <w:bookmarkStart w:id="107" w:name="_Toc71893682"/>
      <w:bookmarkStart w:id="108" w:name="_Toc71897986"/>
      <w:bookmarkStart w:id="109" w:name="_Toc71898161"/>
      <w:bookmarkStart w:id="110" w:name="_Toc71898301"/>
      <w:r>
        <w:t>Wirtschaftlichkeitsanalyse</w:t>
      </w:r>
      <w:bookmarkEnd w:id="106"/>
      <w:bookmarkEnd w:id="107"/>
      <w:bookmarkEnd w:id="108"/>
      <w:bookmarkEnd w:id="109"/>
      <w:bookmarkEnd w:id="110"/>
    </w:p>
    <w:p w14:paraId="4E3994A7" w14:textId="77782601" w:rsidR="00D32565" w:rsidRDefault="009A161F" w:rsidP="00745739">
      <w:pPr>
        <w:pStyle w:val="Heading3"/>
      </w:pPr>
      <w:bookmarkStart w:id="111" w:name="_Toc71644767"/>
      <w:bookmarkStart w:id="112" w:name="_Toc71893683"/>
      <w:bookmarkStart w:id="113" w:name="_Toc71897987"/>
      <w:bookmarkStart w:id="114" w:name="_Toc71898162"/>
      <w:bookmarkStart w:id="115" w:name="_Toc71898302"/>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111"/>
      <w:bookmarkEnd w:id="112"/>
      <w:bookmarkEnd w:id="113"/>
      <w:bookmarkEnd w:id="114"/>
      <w:bookmarkEnd w:id="115"/>
    </w:p>
    <w:p w14:paraId="2F64D27D" w14:textId="12764BCB" w:rsidR="009A161F" w:rsidRPr="00D503AC" w:rsidRDefault="009A161F" w:rsidP="00745739">
      <w:pPr>
        <w:jc w:val="both"/>
      </w:pPr>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745739">
      <w:pPr>
        <w:pStyle w:val="Heading3"/>
        <w:rPr>
          <w:rFonts w:eastAsiaTheme="minorHAnsi"/>
        </w:rPr>
      </w:pPr>
      <w:bookmarkStart w:id="116" w:name="_Toc71644768"/>
      <w:bookmarkStart w:id="117" w:name="_Toc71893684"/>
      <w:bookmarkStart w:id="118" w:name="_Toc71897988"/>
      <w:bookmarkStart w:id="119" w:name="_Toc71898163"/>
      <w:bookmarkStart w:id="120" w:name="_Toc71898303"/>
      <w:r>
        <w:rPr>
          <w:rFonts w:eastAsiaTheme="minorHAnsi"/>
        </w:rPr>
        <w:t>Projektkosten</w:t>
      </w:r>
      <w:bookmarkEnd w:id="116"/>
      <w:bookmarkEnd w:id="117"/>
      <w:bookmarkEnd w:id="118"/>
      <w:bookmarkEnd w:id="119"/>
      <w:bookmarkEnd w:id="120"/>
    </w:p>
    <w:p w14:paraId="13195676" w14:textId="1CD16C20" w:rsidR="00F31799" w:rsidRPr="00E76CC7" w:rsidRDefault="00D503AC" w:rsidP="00745739">
      <w:pPr>
        <w:jc w:val="both"/>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w:t>
      </w:r>
      <w:proofErr w:type="spellStart"/>
      <w:r w:rsidR="00F31799" w:rsidRPr="00E76CC7">
        <w:t>Umsetzungs</w:t>
      </w:r>
      <w:proofErr w:type="spellEnd"/>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 w:history="1">
        <w:r w:rsidRPr="00E76CC7">
          <w:t>Anhang A.4</w:t>
        </w:r>
      </w:hyperlink>
      <w:r w:rsidRPr="00E76CC7">
        <w:t xml:space="preserve"> eingesehen werden.</w:t>
      </w:r>
    </w:p>
    <w:p w14:paraId="17C644EB" w14:textId="1C65DE17" w:rsidR="00D503AC" w:rsidRDefault="002309DE" w:rsidP="00745739">
      <w:pPr>
        <w:pStyle w:val="Heading3"/>
      </w:pPr>
      <w:bookmarkStart w:id="121" w:name="_Toc71644769"/>
      <w:bookmarkStart w:id="122" w:name="_Toc71893685"/>
      <w:bookmarkStart w:id="123" w:name="_Toc71897989"/>
      <w:bookmarkStart w:id="124" w:name="_Toc71898164"/>
      <w:bookmarkStart w:id="125" w:name="_Toc71898304"/>
      <w:r>
        <w:t>Amortisationsdauer</w:t>
      </w:r>
      <w:bookmarkEnd w:id="121"/>
      <w:bookmarkEnd w:id="122"/>
      <w:bookmarkEnd w:id="123"/>
      <w:bookmarkEnd w:id="124"/>
      <w:bookmarkEnd w:id="125"/>
      <w:r>
        <w:t xml:space="preserve"> </w:t>
      </w:r>
    </w:p>
    <w:p w14:paraId="589B2F90" w14:textId="4CB042F2" w:rsidR="002309DE" w:rsidRPr="00A46C79" w:rsidRDefault="002309DE" w:rsidP="00745739">
      <w:pPr>
        <w:jc w:val="both"/>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00561637" w14:textId="4B0BFDE6" w:rsidR="002309DE" w:rsidRPr="00A46C79" w:rsidRDefault="004A1E64" w:rsidP="00745739">
      <w:pPr>
        <w:jc w:val="both"/>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E50F81" w:rsidRDefault="004A1E64" w:rsidP="00745739">
      <w:pPr>
        <w:jc w:val="both"/>
        <w:rPr>
          <w:rFonts w:ascii="Calibri" w:eastAsiaTheme="majorEastAsia" w:hAnsi="Calibri" w:cstheme="majorBidi"/>
          <w:color w:val="000000" w:themeColor="text1"/>
          <w:szCs w:val="20"/>
        </w:rPr>
      </w:pPr>
      <m:oMathPara>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745739">
      <w:pPr>
        <w:pStyle w:val="Heading2"/>
      </w:pPr>
      <w:bookmarkStart w:id="126" w:name="_Anwendungsfälle"/>
      <w:bookmarkStart w:id="127" w:name="_Toc71644770"/>
      <w:bookmarkStart w:id="128" w:name="_Toc71893686"/>
      <w:bookmarkStart w:id="129" w:name="_Toc71897990"/>
      <w:bookmarkStart w:id="130" w:name="_Toc71898165"/>
      <w:bookmarkStart w:id="131" w:name="_Toc71898305"/>
      <w:bookmarkEnd w:id="126"/>
      <w:r>
        <w:t>Anwendungsfälle</w:t>
      </w:r>
      <w:bookmarkEnd w:id="127"/>
      <w:bookmarkEnd w:id="128"/>
      <w:bookmarkEnd w:id="129"/>
      <w:bookmarkEnd w:id="130"/>
      <w:bookmarkEnd w:id="131"/>
    </w:p>
    <w:p w14:paraId="3A510018" w14:textId="3A1E55AF" w:rsidR="00992D70" w:rsidRPr="00A46C79" w:rsidRDefault="00181D11" w:rsidP="00745739">
      <w:pPr>
        <w:jc w:val="both"/>
      </w:pPr>
      <w:r>
        <w:t xml:space="preserve">Die Anwendungsfälle von ULLA wurden zur genaueren Darstellung in einem Anwendungsfalldiagramm zusammengefast. </w:t>
      </w:r>
      <w:r>
        <w:br/>
        <w:t>Das Anwendungsfalldiagramm (</w:t>
      </w:r>
      <w:proofErr w:type="spellStart"/>
      <w:r>
        <w:t>Use</w:t>
      </w:r>
      <w:proofErr w:type="spellEnd"/>
      <w:r w:rsidR="00602041">
        <w:t>-</w:t>
      </w:r>
      <w:r>
        <w:t>Case</w:t>
      </w:r>
      <w:r w:rsidR="00602041">
        <w:t>-</w:t>
      </w:r>
      <w:r>
        <w:t>Diagramm) stellt das Zusammenspiel der Anwendungsfälle eines Systems untereinander und den Akteuren dar</w:t>
      </w:r>
      <w:r>
        <w:rPr>
          <w:rStyle w:val="FootnoteReference"/>
        </w:rPr>
        <w:footnoteReference w:id="1"/>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2"/>
      </w:r>
      <w:r w:rsidR="00992D70">
        <w:t xml:space="preserve"> und wurde somit als Grundlage für ein internes Anforderungsdokument nach dem Muster des Lastenhefts erstellt. Die </w:t>
      </w:r>
      <w:r w:rsidR="00992D70">
        <w:lastRenderedPageBreak/>
        <w:t xml:space="preserve">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745739">
      <w:pPr>
        <w:pStyle w:val="Heading2"/>
      </w:pPr>
      <w:bookmarkStart w:id="132" w:name="_Toc71644771"/>
      <w:bookmarkStart w:id="133" w:name="_Toc71893687"/>
      <w:bookmarkStart w:id="134" w:name="_Toc71897991"/>
      <w:bookmarkStart w:id="135" w:name="_Toc71898166"/>
      <w:bookmarkStart w:id="136" w:name="_Toc71898306"/>
      <w:r>
        <w:t>Lastenheft</w:t>
      </w:r>
      <w:bookmarkEnd w:id="132"/>
      <w:bookmarkEnd w:id="133"/>
      <w:bookmarkEnd w:id="134"/>
      <w:bookmarkEnd w:id="135"/>
      <w:bookmarkEnd w:id="136"/>
    </w:p>
    <w:p w14:paraId="62D2422C" w14:textId="5F474F62" w:rsidR="002A5672" w:rsidRPr="002A5672" w:rsidRDefault="002A5672" w:rsidP="00745739">
      <w:pPr>
        <w:jc w:val="both"/>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bereits angekündigt ein Lastenheft zum Projektanstoß erstellt. Das Lastenheft dient als zentrale Anlaufstelle</w:t>
      </w:r>
      <w:r w:rsidR="00D4289E">
        <w:t>,</w:t>
      </w:r>
      <w:r w:rsidR="005E58BF">
        <w:t xml:space="preserve"> um alle zu berücksichtigen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745739">
      <w:pPr>
        <w:pStyle w:val="Heading1"/>
      </w:pPr>
      <w:bookmarkStart w:id="137" w:name="_Toc71644772"/>
      <w:bookmarkStart w:id="138" w:name="_Toc71893688"/>
      <w:bookmarkStart w:id="139" w:name="_Toc71897992"/>
      <w:bookmarkStart w:id="140" w:name="_Toc71898167"/>
      <w:bookmarkStart w:id="141" w:name="_Toc71898307"/>
      <w:r>
        <w:t>Entwurf</w:t>
      </w:r>
      <w:r w:rsidR="00235047">
        <w:t>s</w:t>
      </w:r>
      <w:r>
        <w:t>phase</w:t>
      </w:r>
      <w:bookmarkEnd w:id="137"/>
      <w:bookmarkEnd w:id="138"/>
      <w:bookmarkEnd w:id="139"/>
      <w:bookmarkEnd w:id="140"/>
      <w:bookmarkEnd w:id="141"/>
    </w:p>
    <w:p w14:paraId="52B2909F" w14:textId="567F68CC" w:rsidR="005E58BF" w:rsidRDefault="005E58BF" w:rsidP="00745739">
      <w:pPr>
        <w:pStyle w:val="Heading2"/>
      </w:pPr>
      <w:bookmarkStart w:id="142" w:name="_Zielplattform"/>
      <w:bookmarkStart w:id="143" w:name="_Toc71644773"/>
      <w:bookmarkStart w:id="144" w:name="_Toc71893689"/>
      <w:bookmarkStart w:id="145" w:name="_Toc71897993"/>
      <w:bookmarkStart w:id="146" w:name="_Toc71898168"/>
      <w:bookmarkStart w:id="147" w:name="_Toc71898308"/>
      <w:bookmarkEnd w:id="142"/>
      <w:r>
        <w:t>Zielplattform</w:t>
      </w:r>
      <w:bookmarkEnd w:id="143"/>
      <w:bookmarkEnd w:id="144"/>
      <w:bookmarkEnd w:id="145"/>
      <w:bookmarkEnd w:id="146"/>
      <w:bookmarkEnd w:id="147"/>
    </w:p>
    <w:p w14:paraId="3FEC2E08" w14:textId="388439C8" w:rsidR="007D34BC" w:rsidRDefault="00EF4690" w:rsidP="00745739">
      <w:pPr>
        <w:jc w:val="both"/>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t>
      </w:r>
      <w:proofErr w:type="spellStart"/>
      <w:r w:rsidR="007D34BC">
        <w:t>WebApp’s</w:t>
      </w:r>
      <w:proofErr w:type="spellEnd"/>
      <w:r w:rsidR="007D34BC">
        <w:t xml:space="preserve">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4D820E6C" w:rsidR="00456C89" w:rsidRDefault="00456C89" w:rsidP="00745739">
      <w:pPr>
        <w:jc w:val="both"/>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Musters und </w:t>
      </w:r>
      <w:hyperlink w:anchor="_Glossar" w:history="1">
        <w:r w:rsidRPr="00D5734F">
          <w:rPr>
            <w:rStyle w:val="Hyperlink"/>
            <w:i/>
            <w:iCs/>
          </w:rPr>
          <w:t>Blade</w:t>
        </w:r>
      </w:hyperlink>
      <w:r>
        <w:t xml:space="preserve"> </w:t>
      </w:r>
      <w:proofErr w:type="spellStart"/>
      <w:r>
        <w:t>Templating</w:t>
      </w:r>
      <w:proofErr w:type="spellEnd"/>
      <w:r>
        <w:t xml:space="preserve"> für die vorgesehen Anforderungen.</w:t>
      </w:r>
    </w:p>
    <w:p w14:paraId="1170345B" w14:textId="6C551939" w:rsidR="000F5C2A" w:rsidRDefault="000F5C2A" w:rsidP="00745739">
      <w:pPr>
        <w:pStyle w:val="Heading2"/>
      </w:pPr>
      <w:bookmarkStart w:id="148" w:name="_Toc71644774"/>
      <w:bookmarkStart w:id="149" w:name="_Toc71893690"/>
      <w:bookmarkStart w:id="150" w:name="_Toc71897994"/>
      <w:bookmarkStart w:id="151" w:name="_Toc71898169"/>
      <w:bookmarkStart w:id="152" w:name="_Toc71898309"/>
      <w:r>
        <w:t>Server</w:t>
      </w:r>
      <w:bookmarkEnd w:id="148"/>
      <w:bookmarkEnd w:id="149"/>
      <w:bookmarkEnd w:id="150"/>
      <w:bookmarkEnd w:id="151"/>
      <w:bookmarkEnd w:id="152"/>
    </w:p>
    <w:p w14:paraId="50F9DF25" w14:textId="6F76F036" w:rsidR="00456C89" w:rsidRDefault="000F5C2A" w:rsidP="00745739">
      <w:pPr>
        <w:jc w:val="both"/>
      </w:pPr>
      <w:r>
        <w:t xml:space="preserve">Anders als die Quellcodeumwandlung einer </w:t>
      </w:r>
      <w:proofErr w:type="spellStart"/>
      <w:r w:rsidR="00D4289E">
        <w:t>c</w:t>
      </w:r>
      <w:r>
        <w:t>ompilerbezogenen</w:t>
      </w:r>
      <w:proofErr w:type="spellEnd"/>
      <w:r>
        <w:t xml:space="preserve">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745739">
      <w:pPr>
        <w:pStyle w:val="Heading3"/>
      </w:pPr>
      <w:bookmarkStart w:id="153" w:name="_Spezifikationen"/>
      <w:bookmarkStart w:id="154" w:name="_Toc71644775"/>
      <w:bookmarkStart w:id="155" w:name="_Toc71893691"/>
      <w:bookmarkStart w:id="156" w:name="_Toc71897995"/>
      <w:bookmarkStart w:id="157" w:name="_Toc71898170"/>
      <w:bookmarkStart w:id="158" w:name="_Toc71898310"/>
      <w:bookmarkEnd w:id="153"/>
      <w:r>
        <w:t>Spezifikationen</w:t>
      </w:r>
      <w:bookmarkEnd w:id="154"/>
      <w:bookmarkEnd w:id="155"/>
      <w:bookmarkEnd w:id="156"/>
      <w:bookmarkEnd w:id="157"/>
      <w:bookmarkEnd w:id="158"/>
    </w:p>
    <w:p w14:paraId="082FD8D9" w14:textId="3B9019D6" w:rsidR="005E201A" w:rsidRDefault="005E201A" w:rsidP="00745739">
      <w:pPr>
        <w:jc w:val="both"/>
      </w:pPr>
      <w:r>
        <w:t xml:space="preserve">Wegen der höheren Effizienz, den niedrigeren Betriebskosten und der schnellen Bereitstellung wurde vom Autor eine Virtuelle Serverumgebung (auch kurz VM für Virtuelle Maschine) gewählt. Das Virtualisierte Gastsystem baut dabei auf einem </w:t>
      </w:r>
      <w:proofErr w:type="spellStart"/>
      <w:r>
        <w:t>VMWare</w:t>
      </w:r>
      <w:proofErr w:type="spellEnd"/>
      <w:r>
        <w:t xml:space="preserv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745739">
      <w:pPr>
        <w:pStyle w:val="Heading2"/>
      </w:pPr>
      <w:bookmarkStart w:id="159" w:name="_Toc71644776"/>
      <w:bookmarkStart w:id="160" w:name="_Toc71893692"/>
      <w:bookmarkStart w:id="161" w:name="_Toc71897996"/>
      <w:bookmarkStart w:id="162" w:name="_Toc71898171"/>
      <w:bookmarkStart w:id="163" w:name="_Toc71898311"/>
      <w:r>
        <w:t>Architekturdesign</w:t>
      </w:r>
      <w:bookmarkEnd w:id="159"/>
      <w:bookmarkEnd w:id="160"/>
      <w:bookmarkEnd w:id="161"/>
      <w:bookmarkEnd w:id="162"/>
      <w:bookmarkEnd w:id="163"/>
    </w:p>
    <w:p w14:paraId="3F464353" w14:textId="40EA438D" w:rsidR="00235047" w:rsidRDefault="002B55FD" w:rsidP="00745739">
      <w:pPr>
        <w:jc w:val="both"/>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Model (z.B.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z.B. der Spaltenname der E-Mail-Adresse des Users wird umbenannt, so müsst</w:t>
      </w:r>
      <w:r w:rsidR="00D4289E">
        <w:t>e</w:t>
      </w:r>
      <w:r w:rsidR="00F25559" w:rsidRPr="00F25559">
        <w:t xml:space="preserve">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745739">
      <w:pPr>
        <w:pStyle w:val="Heading2"/>
      </w:pPr>
      <w:bookmarkStart w:id="164" w:name="_Toc71644777"/>
      <w:bookmarkStart w:id="165" w:name="_Toc71893693"/>
      <w:bookmarkStart w:id="166" w:name="_Toc71897997"/>
      <w:bookmarkStart w:id="167" w:name="_Toc71898172"/>
      <w:bookmarkStart w:id="168" w:name="_Toc71898312"/>
      <w:r>
        <w:lastRenderedPageBreak/>
        <w:t>Benutzeroberfläche</w:t>
      </w:r>
      <w:bookmarkEnd w:id="164"/>
      <w:bookmarkEnd w:id="165"/>
      <w:bookmarkEnd w:id="166"/>
      <w:bookmarkEnd w:id="167"/>
      <w:bookmarkEnd w:id="168"/>
    </w:p>
    <w:p w14:paraId="7E9E4E63" w14:textId="762E3C7B" w:rsidR="004145F6" w:rsidRDefault="002B55FD" w:rsidP="00745739">
      <w:pPr>
        <w:jc w:val="both"/>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w:t>
      </w:r>
      <w:proofErr w:type="gramStart"/>
      <w:r>
        <w:t xml:space="preserve">dieser </w:t>
      </w:r>
      <w:proofErr w:type="spellStart"/>
      <w:r>
        <w:t>Mockup</w:t>
      </w:r>
      <w:proofErr w:type="gramEnd"/>
      <w:r w:rsidR="004145F6">
        <w:t>‘</w:t>
      </w:r>
      <w:r>
        <w:t>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w:t>
      </w:r>
      <w:r w:rsidR="00D4289E">
        <w:t>,</w:t>
      </w:r>
      <w:r w:rsidR="004145F6">
        <w:t xml:space="preserve"> soll die Oberfläche ein einheitlich – minimalistisches Aussehen bekommen, wobei Farben, Schriftarten und Abstände auf die Firmen Corporate Identity abgestimmt werden. Diese Anforderungen wurden auch – bei den zuvor genannten Prototypen – berücksichtigt.</w:t>
      </w:r>
    </w:p>
    <w:p w14:paraId="15FCA9A0" w14:textId="66D326BA" w:rsidR="008A2840" w:rsidRDefault="004145F6" w:rsidP="00745739">
      <w:pPr>
        <w:jc w:val="both"/>
      </w:pPr>
      <w:r>
        <w:t>Die Anwendung wird im Intranet bzw. Internen Netz der Firma laufen. Da alle Mitarbeiter an Desktopgeräten arbeiten</w:t>
      </w:r>
      <w:r w:rsidR="00D4289E">
        <w:t>,</w:t>
      </w:r>
      <w:r>
        <w:t xml:space="preserve"> besteht im ersten Schritt keine konkrete Anforderung an eine optimierte </w:t>
      </w:r>
      <w:proofErr w:type="spellStart"/>
      <w:r>
        <w:t>Responsivität</w:t>
      </w:r>
      <w:proofErr w:type="spellEnd"/>
      <w:r>
        <w:t xml:space="preserve"> der Applikation.</w:t>
      </w:r>
    </w:p>
    <w:p w14:paraId="4BC63591" w14:textId="50A20F46" w:rsidR="008A2840" w:rsidRPr="002B55FD" w:rsidRDefault="008A2840" w:rsidP="00745739">
      <w:pPr>
        <w:pStyle w:val="Heading2"/>
      </w:pPr>
      <w:bookmarkStart w:id="169" w:name="_Datenmodell"/>
      <w:bookmarkStart w:id="170" w:name="_Toc71644778"/>
      <w:bookmarkStart w:id="171" w:name="_Toc71893694"/>
      <w:bookmarkStart w:id="172" w:name="_Toc71897998"/>
      <w:bookmarkStart w:id="173" w:name="_Toc71898173"/>
      <w:bookmarkStart w:id="174" w:name="_Toc71898313"/>
      <w:bookmarkEnd w:id="169"/>
      <w:r>
        <w:t>Datenmodell</w:t>
      </w:r>
      <w:bookmarkEnd w:id="170"/>
      <w:bookmarkEnd w:id="171"/>
      <w:bookmarkEnd w:id="172"/>
      <w:bookmarkEnd w:id="173"/>
      <w:bookmarkEnd w:id="174"/>
    </w:p>
    <w:p w14:paraId="4A3E7521" w14:textId="7B17AC21" w:rsidR="00B66CC5" w:rsidRPr="00F2169D" w:rsidRDefault="006B1F0C" w:rsidP="00745739">
      <w:pPr>
        <w:jc w:val="both"/>
      </w:pPr>
      <w:r w:rsidRPr="00F2169D">
        <w:t>Das Datenmodell wurde mit Hilfe von Draw.IO</w:t>
      </w:r>
      <w:r w:rsidR="00073B24" w:rsidRPr="00F2169D">
        <w:rPr>
          <w:rStyle w:val="FootnoteReference"/>
          <w:sz w:val="22"/>
        </w:rPr>
        <w:footnoteReference w:id="3"/>
      </w:r>
      <w:r w:rsidRPr="00F2169D">
        <w:t xml:space="preserve"> als Entity-Relation-Modell (kurz. </w:t>
      </w:r>
      <w:hyperlink w:anchor="_Technisches_Abkürzungsverzeichnis" w:history="1">
        <w:r w:rsidRPr="00F2169D">
          <w:rPr>
            <w:rStyle w:val="Hyperlink"/>
            <w:sz w:val="22"/>
          </w:rPr>
          <w:t>ERM</w:t>
        </w:r>
      </w:hyperlink>
      <w:r w:rsidRPr="00F2169D">
        <w:t>) entworfen.</w:t>
      </w:r>
      <w:r w:rsidR="00073B24" w:rsidRPr="00F2169D">
        <w:t xml:space="preserve"> Um Übersichtlich- und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577720">
        <w:t xml:space="preserve"> </w:t>
      </w:r>
      <w:r w:rsidR="00AF6132" w:rsidRPr="00F2169D">
        <w:t xml:space="preserve">Grundsätzlich teilt sich die Datenbank in zwei Anwendungsbereiche. Der erste und umfangreichste Anwendungsteil beschäftigt sich mit der Verwaltung der </w:t>
      </w:r>
      <w:proofErr w:type="spellStart"/>
      <w:r w:rsidR="00745739" w:rsidRPr="00745739">
        <w:rPr>
          <w:rFonts w:ascii="Consolas" w:hAnsi="Consolas" w:cs="Consolas"/>
          <w:color w:val="9A1541"/>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AF6132" w:rsidRPr="00F2169D">
        <w:t xml:space="preserve">Tabelle sowie, </w:t>
      </w:r>
      <w:proofErr w:type="spellStart"/>
      <w:r w:rsidR="00745739" w:rsidRPr="00745739">
        <w:rPr>
          <w:rFonts w:ascii="Consolas" w:hAnsi="Consolas" w:cs="Consolas"/>
          <w:color w:val="9A1541"/>
        </w:rPr>
        <w:t>request_periods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request_types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comments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human_resources</w:t>
      </w:r>
      <w:proofErr w:type="spellEnd"/>
      <w:r w:rsidR="00745739" w:rsidRPr="00745739">
        <w:rPr>
          <w:rFonts w:ascii="Fira Mono for Powerline" w:hAnsi="Fira Mono for Powerline"/>
          <w:color w:val="9A1541"/>
        </w:rPr>
        <w:t xml:space="preserve"> </w:t>
      </w:r>
      <w:r w:rsidR="00D46037" w:rsidRPr="00F2169D">
        <w:t xml:space="preserve">und </w:t>
      </w:r>
      <w:proofErr w:type="spellStart"/>
      <w:r w:rsidR="00745739" w:rsidRPr="00745739">
        <w:rPr>
          <w:rFonts w:ascii="Consolas" w:hAnsi="Consolas" w:cs="Consolas"/>
          <w:color w:val="9A1541"/>
        </w:rPr>
        <w:t>user_stand_ins</w:t>
      </w:r>
      <w:proofErr w:type="spellEnd"/>
      <w:r w:rsidR="00D46037" w:rsidRPr="00F2169D">
        <w:t>.</w:t>
      </w:r>
    </w:p>
    <w:p w14:paraId="3D83CACD" w14:textId="036E2165" w:rsidR="00B66CC5" w:rsidRPr="00F2169D" w:rsidRDefault="00D46037" w:rsidP="00745739">
      <w:pPr>
        <w:jc w:val="both"/>
      </w:pPr>
      <w:r w:rsidRPr="00F2169D">
        <w:t xml:space="preserve">Jeder </w:t>
      </w:r>
      <w:proofErr w:type="spellStart"/>
      <w:r w:rsidR="00745739" w:rsidRPr="00745739">
        <w:rPr>
          <w:rFonts w:ascii="Consolas" w:hAnsi="Consolas" w:cs="Consolas"/>
          <w:color w:val="9A1541"/>
        </w:rPr>
        <w:t>request</w:t>
      </w:r>
      <w:proofErr w:type="spellEnd"/>
      <w:r w:rsidR="00745739" w:rsidRPr="00745739">
        <w:rPr>
          <w:color w:val="9A1541"/>
        </w:rPr>
        <w:t xml:space="preserve"> </w:t>
      </w:r>
      <w:r w:rsidRPr="00F2169D">
        <w:t xml:space="preserve">ist dabei einem festen </w:t>
      </w:r>
      <w:proofErr w:type="spellStart"/>
      <w:r w:rsidR="00745739" w:rsidRPr="00745739">
        <w:rPr>
          <w:rFonts w:ascii="Consolas" w:hAnsi="Consolas" w:cs="Consolas"/>
          <w:color w:val="9A1541"/>
        </w:rPr>
        <w:t>request_type</w:t>
      </w:r>
      <w:proofErr w:type="spellEnd"/>
      <w:r w:rsidR="00745739" w:rsidRPr="00745739">
        <w:rPr>
          <w:color w:val="9A1541"/>
        </w:rPr>
        <w:t xml:space="preserve"> </w:t>
      </w:r>
      <w:r w:rsidRPr="00F2169D">
        <w:t xml:space="preserve">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 xml:space="preserve">.Beim Anlegen eines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Pr="00F2169D">
        <w:t xml:space="preserve">muss in der Tabelle </w:t>
      </w:r>
      <w:proofErr w:type="spellStart"/>
      <w:r w:rsidR="00745739" w:rsidRPr="00745739">
        <w:rPr>
          <w:rFonts w:ascii="Consolas" w:hAnsi="Consolas" w:cs="Consolas"/>
          <w:color w:val="9A1541"/>
        </w:rPr>
        <w:t>request_periods</w:t>
      </w:r>
      <w:proofErr w:type="spellEnd"/>
      <w:r w:rsidRPr="00F2169D">
        <w:t xml:space="preserve"> unter anderem der Start</w:t>
      </w:r>
      <w:r w:rsidR="00D4289E">
        <w:t>-</w:t>
      </w:r>
      <w:r w:rsidRPr="00F2169D">
        <w:t xml:space="preserve"> und End</w:t>
      </w:r>
      <w:r w:rsidR="00D4289E">
        <w:t>-</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1:n-Beziehung</w:t>
      </w:r>
      <w:r w:rsidRPr="00F2169D">
        <w:t>.</w:t>
      </w:r>
    </w:p>
    <w:p w14:paraId="2D2AB93E" w14:textId="632AEF00" w:rsidR="00577720" w:rsidRDefault="00D46037" w:rsidP="00745739">
      <w:pPr>
        <w:jc w:val="both"/>
      </w:pPr>
      <w:r w:rsidRPr="00F2169D">
        <w:t xml:space="preserve">In </w:t>
      </w:r>
      <w:proofErr w:type="spellStart"/>
      <w:r w:rsidR="00745739" w:rsidRPr="00745739">
        <w:rPr>
          <w:rFonts w:ascii="Consolas" w:hAnsi="Consolas" w:cs="Consolas"/>
          <w:color w:val="9A1541"/>
        </w:rPr>
        <w:t>humane_resources</w:t>
      </w:r>
      <w:proofErr w:type="spellEnd"/>
      <w:r w:rsidR="00745739" w:rsidRPr="00745739">
        <w:rPr>
          <w:color w:val="9A1541"/>
        </w:rPr>
        <w:t xml:space="preserve"> </w:t>
      </w:r>
      <w:r w:rsidRPr="00F2169D">
        <w:t>w</w:t>
      </w:r>
      <w:r w:rsidR="00925470" w:rsidRPr="00F2169D">
        <w:t xml:space="preserve">erden zunächst die </w:t>
      </w:r>
      <w:proofErr w:type="spellStart"/>
      <w:r w:rsidR="00745739" w:rsidRPr="00745739">
        <w:rPr>
          <w:rFonts w:ascii="Consolas" w:hAnsi="Consolas" w:cs="Consolas"/>
          <w:color w:val="9A1541"/>
        </w:rPr>
        <w:t>user_id</w:t>
      </w:r>
      <w:proofErr w:type="spellEnd"/>
      <w:r w:rsidR="00745739" w:rsidRPr="00745739">
        <w:rPr>
          <w:color w:val="9A1541"/>
        </w:rPr>
        <w:t xml:space="preserve"> </w:t>
      </w:r>
      <w:r w:rsidR="00925470" w:rsidRPr="00F2169D">
        <w:t xml:space="preserve">des Erstellers und des zugewiesenen Vorgesetzen eingetragen. Anschließend werden über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beliebig viele, bzw. in der Erstellungsmaske eingetragene Vertretungen verknüpft.</w:t>
      </w:r>
    </w:p>
    <w:p w14:paraId="42DAEB9B" w14:textId="7FBEE297" w:rsidR="00AF6132" w:rsidRPr="00F2169D" w:rsidRDefault="00925470" w:rsidP="00745739">
      <w:pPr>
        <w:jc w:val="both"/>
      </w:pPr>
      <w:r w:rsidRPr="00F2169D">
        <w:t>Die Verbindungs</w:t>
      </w:r>
      <w:r w:rsidR="005E508F">
        <w:t>tabelle</w:t>
      </w:r>
      <w:r w:rsidRPr="00F2169D">
        <w:t xml:space="preserve"> beherbergt dabei die </w:t>
      </w:r>
      <w:proofErr w:type="spellStart"/>
      <w:r w:rsidR="00745739" w:rsidRPr="00745739">
        <w:rPr>
          <w:rFonts w:ascii="Consolas" w:hAnsi="Consolas" w:cs="Consolas"/>
          <w:color w:val="9A1541"/>
        </w:rPr>
        <w:t>user_id</w:t>
      </w:r>
      <w:proofErr w:type="spellEnd"/>
      <w:r w:rsidRPr="00F2169D">
        <w:t xml:space="preserve">, </w:t>
      </w:r>
      <w:proofErr w:type="spellStart"/>
      <w:r w:rsidR="00745739" w:rsidRPr="00745739">
        <w:rPr>
          <w:rFonts w:ascii="Consolas" w:hAnsi="Consolas" w:cs="Consolas"/>
          <w:color w:val="9A1541"/>
        </w:rPr>
        <w:t>humane_resource_id</w:t>
      </w:r>
      <w:proofErr w:type="spellEnd"/>
      <w:r w:rsidRPr="00F2169D">
        <w:t xml:space="preserve"> und den sog. </w:t>
      </w:r>
      <w:proofErr w:type="spellStart"/>
      <w:r w:rsidR="00745739" w:rsidRPr="00745739">
        <w:rPr>
          <w:rFonts w:ascii="Consolas" w:hAnsi="Consolas" w:cs="Consolas"/>
          <w:color w:val="9A1541"/>
        </w:rPr>
        <w:t>overhanding_tstmp</w:t>
      </w:r>
      <w:proofErr w:type="spellEnd"/>
      <w:r w:rsidRPr="00F2169D">
        <w:t xml:space="preserve"> welcher das Übergabedatum des Antragstellers an die Vertretung</w:t>
      </w:r>
      <w:r w:rsidR="00B66CC5" w:rsidRPr="00F2169D">
        <w:t>(</w:t>
      </w:r>
      <w:r w:rsidRPr="00F2169D">
        <w:t>en</w:t>
      </w:r>
      <w:r w:rsidR="00B66CC5" w:rsidRPr="00F2169D">
        <w:t>)</w:t>
      </w:r>
      <w:r w:rsidRPr="00F2169D">
        <w:t xml:space="preserve"> festlegt.</w:t>
      </w:r>
      <w:r w:rsidR="00577720">
        <w:t xml:space="preserve"> </w:t>
      </w:r>
      <w:r w:rsidRPr="00F2169D">
        <w:t xml:space="preserve">Die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Pr="00F2169D">
        <w:t xml:space="preserve">Tabelle steht somit ebenfalls in einer </w:t>
      </w:r>
      <w:proofErr w:type="gramStart"/>
      <w:r w:rsidRPr="00F2169D">
        <w:t>1:n</w:t>
      </w:r>
      <w:proofErr w:type="gramEnd"/>
      <w:r w:rsidRPr="00F2169D">
        <w:t xml:space="preserve">-Beziehung zur </w:t>
      </w:r>
      <w:proofErr w:type="spellStart"/>
      <w:r w:rsidR="00745739" w:rsidRPr="00745739">
        <w:rPr>
          <w:rFonts w:ascii="Consolas" w:hAnsi="Consolas" w:cs="Consolas"/>
          <w:color w:val="9A1541"/>
        </w:rPr>
        <w:t>request_periods</w:t>
      </w:r>
      <w:proofErr w:type="spellEnd"/>
      <w:r w:rsidR="00745739" w:rsidRPr="00745739">
        <w:rPr>
          <w:color w:val="9A1541"/>
        </w:rPr>
        <w:t xml:space="preserve"> </w:t>
      </w:r>
      <w:r w:rsidRPr="00F2169D">
        <w:t xml:space="preserve">Tabelle, wobei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Pr="00F2169D">
        <w:t xml:space="preserve">eine </w:t>
      </w:r>
      <w:proofErr w:type="spellStart"/>
      <w:r w:rsidRPr="00F2169D">
        <w:t>n:m-Beziehung</w:t>
      </w:r>
      <w:proofErr w:type="spellEnd"/>
      <w:r w:rsidRPr="00F2169D">
        <w:t xml:space="preserve"> zur </w:t>
      </w:r>
      <w:proofErr w:type="spellStart"/>
      <w:r w:rsidR="00745739" w:rsidRPr="00745739">
        <w:rPr>
          <w:rFonts w:ascii="Consolas" w:hAnsi="Consolas" w:cs="Consolas"/>
          <w:color w:val="9A1541"/>
        </w:rPr>
        <w:t>request_period</w:t>
      </w:r>
      <w:proofErr w:type="spellEnd"/>
      <w:r w:rsidR="00745739" w:rsidRPr="00745739">
        <w:rPr>
          <w:color w:val="9A1541"/>
        </w:rPr>
        <w:t xml:space="preserve"> </w:t>
      </w:r>
      <w:r w:rsidRPr="00F2169D">
        <w:t>Entität pflegt.</w:t>
      </w:r>
    </w:p>
    <w:p w14:paraId="7A649123" w14:textId="166F22A6" w:rsidR="00925470" w:rsidRDefault="00B66CC5" w:rsidP="00745739">
      <w:pPr>
        <w:jc w:val="both"/>
      </w:pPr>
      <w:r w:rsidRPr="00F2169D">
        <w:t xml:space="preserve">Mit der </w:t>
      </w:r>
      <w:proofErr w:type="spellStart"/>
      <w:r w:rsidR="00745739" w:rsidRPr="00745739">
        <w:rPr>
          <w:rFonts w:ascii="Consolas" w:hAnsi="Consolas" w:cs="Consolas"/>
          <w:color w:val="9A1541"/>
        </w:rPr>
        <w:t>comments</w:t>
      </w:r>
      <w:proofErr w:type="spellEnd"/>
      <w:r w:rsidR="00745739" w:rsidRPr="00745739">
        <w:rPr>
          <w:color w:val="9A1541"/>
        </w:rPr>
        <w:t xml:space="preserve"> </w:t>
      </w:r>
      <w:r w:rsidRPr="00F2169D">
        <w:t xml:space="preserve">Tabelle können alle Status Änderungen der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Pr="00F2169D">
        <w:t>durch die Akteure kommentiert werden.</w:t>
      </w:r>
      <w:r w:rsidRPr="00F2169D">
        <w:br/>
        <w:t xml:space="preserve">Grundsätzlich stellt die Auslagerung </w:t>
      </w:r>
      <w:r w:rsidR="005E508F">
        <w:t>eine</w:t>
      </w:r>
      <w:r w:rsidRPr="00F2169D">
        <w:t xml:space="preserve"> 1:1 Beziehung </w:t>
      </w:r>
      <w:r w:rsidR="00E76CC7">
        <w:t>daher besteht unter</w:t>
      </w:r>
      <w:r w:rsidRPr="00F2169D">
        <w:t xml:space="preserve"> Gesichtspunkten der Normalisierung </w:t>
      </w:r>
      <w:r w:rsidR="005E508F">
        <w:t>keine</w:t>
      </w:r>
      <w:r w:rsidRPr="00F2169D">
        <w:t xml:space="preserve"> Notwendigkeit </w:t>
      </w:r>
      <w:r w:rsidR="005E508F">
        <w:t xml:space="preserve">der </w:t>
      </w:r>
      <w:proofErr w:type="spellStart"/>
      <w:r w:rsidR="00D4289E">
        <w:t>E</w:t>
      </w:r>
      <w:r w:rsidR="005E508F">
        <w:t>xkludierung</w:t>
      </w:r>
      <w:proofErr w:type="spellEnd"/>
      <w:r w:rsidR="005E508F">
        <w:t>.</w:t>
      </w:r>
      <w:r w:rsidRPr="00F2169D">
        <w:t xml:space="preserve"> Jedoch sind mit steigender Auslastung der Datenbank</w:t>
      </w:r>
      <w:r w:rsidR="00D4289E">
        <w:t>,</w:t>
      </w:r>
      <w:r w:rsidRPr="00F2169D">
        <w:t xml:space="preserve"> aufgrund der Maximalen </w:t>
      </w:r>
      <w:r w:rsidR="00F2169D" w:rsidRPr="00F2169D">
        <w:t>Beschreibungsgröße</w:t>
      </w:r>
      <w:r w:rsidRPr="00F2169D">
        <w:t xml:space="preserve"> von 255 Zeichen </w:t>
      </w:r>
      <w:r w:rsidR="00F2169D" w:rsidRPr="00F2169D">
        <w:t xml:space="preserve">pro </w:t>
      </w:r>
      <w:r w:rsidRPr="00F2169D">
        <w:t>Datensatz</w:t>
      </w:r>
      <w:r w:rsidR="00F2169D" w:rsidRPr="00F2169D">
        <w:t xml:space="preserve"> in der </w:t>
      </w:r>
      <w:proofErr w:type="spellStart"/>
      <w:r w:rsidR="00745739" w:rsidRPr="00745739">
        <w:rPr>
          <w:rFonts w:ascii="Consolas" w:hAnsi="Consolas" w:cs="Consolas"/>
          <w:color w:val="9A1541"/>
        </w:rPr>
        <w:t>comments</w:t>
      </w:r>
      <w:proofErr w:type="spellEnd"/>
      <w:r w:rsidR="00745739" w:rsidRPr="00745739">
        <w:rPr>
          <w:rFonts w:ascii="Fira Mono for Powerline" w:hAnsi="Fira Mono for Powerline"/>
          <w:color w:val="9A1541"/>
        </w:rPr>
        <w:t xml:space="preserve"> </w:t>
      </w:r>
      <w:r w:rsidR="00F2169D" w:rsidRPr="00F2169D">
        <w:t>Entität die größten Datensätze der Applikation zu erwarten</w:t>
      </w:r>
      <w:r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4B4B7674" w:rsidR="008A1EF8" w:rsidRDefault="008A1EF8" w:rsidP="00745739">
      <w:pPr>
        <w:jc w:val="both"/>
      </w:pPr>
      <w:r>
        <w:t xml:space="preserve">Den zweiten Anwendungsteil bildet das </w:t>
      </w:r>
      <w:proofErr w:type="spellStart"/>
      <w:r w:rsidR="00745739" w:rsidRPr="00745739">
        <w:rPr>
          <w:rFonts w:ascii="Consolas" w:hAnsi="Consolas" w:cs="Consolas"/>
          <w:color w:val="9A1541"/>
        </w:rPr>
        <w:t>users</w:t>
      </w:r>
      <w:proofErr w:type="spellEnd"/>
      <w:r>
        <w:t xml:space="preserve">, </w:t>
      </w:r>
      <w:proofErr w:type="spellStart"/>
      <w:r w:rsidR="00745739" w:rsidRPr="00745739">
        <w:rPr>
          <w:rFonts w:ascii="Consolas" w:hAnsi="Consolas" w:cs="Consolas"/>
          <w:color w:val="9A1541"/>
        </w:rPr>
        <w:t>roles</w:t>
      </w:r>
      <w:proofErr w:type="spellEnd"/>
      <w:r>
        <w:t xml:space="preserve">, </w:t>
      </w:r>
      <w:proofErr w:type="spellStart"/>
      <w:r w:rsidR="00745739" w:rsidRPr="00745739">
        <w:rPr>
          <w:rFonts w:ascii="Consolas" w:hAnsi="Consolas" w:cs="Consolas"/>
          <w:color w:val="9A1541"/>
        </w:rPr>
        <w:t>role_users</w:t>
      </w:r>
      <w:proofErr w:type="spellEnd"/>
      <w:r w:rsidR="00745739" w:rsidRPr="00745739">
        <w:rPr>
          <w:rFonts w:ascii="Fira Mono for Powerline" w:hAnsi="Fira Mono for Powerline"/>
          <w:color w:val="9A1541"/>
        </w:rPr>
        <w:t xml:space="preserve"> </w:t>
      </w:r>
      <w:r>
        <w:t xml:space="preserve">Ensemble. Die Verbindungstabelle </w:t>
      </w:r>
      <w:proofErr w:type="spellStart"/>
      <w:r w:rsidR="00745739" w:rsidRPr="00745739">
        <w:rPr>
          <w:rFonts w:ascii="Consolas" w:hAnsi="Consolas" w:cs="Consolas"/>
          <w:color w:val="9A1541"/>
        </w:rPr>
        <w:t>role_users</w:t>
      </w:r>
      <w:proofErr w:type="spellEnd"/>
      <w:r w:rsidR="00745739" w:rsidRPr="00745739">
        <w:rPr>
          <w:color w:val="9A1541"/>
        </w:rPr>
        <w:t xml:space="preserve"> </w:t>
      </w:r>
      <w:r>
        <w:t xml:space="preserve">legt dabei in einer </w:t>
      </w:r>
      <w:proofErr w:type="spellStart"/>
      <w:proofErr w:type="gramStart"/>
      <w:r>
        <w:t>m:n</w:t>
      </w:r>
      <w:proofErr w:type="gramEnd"/>
      <w:r>
        <w:t>-Beziehung</w:t>
      </w:r>
      <w:proofErr w:type="spellEnd"/>
      <w:r w:rsidR="00D4289E">
        <w:t>,</w:t>
      </w:r>
      <w:r>
        <w:t xml:space="preserve"> die den Benutzern zugewiesenen Benutzerrollen fest.</w:t>
      </w:r>
    </w:p>
    <w:p w14:paraId="4B392FBE" w14:textId="4D44DBB5" w:rsidR="00B4764B" w:rsidRDefault="00B4764B" w:rsidP="00745739">
      <w:pPr>
        <w:pStyle w:val="Heading2"/>
      </w:pPr>
      <w:bookmarkStart w:id="175" w:name="_Toc71644779"/>
      <w:bookmarkStart w:id="176" w:name="_Toc71893695"/>
      <w:bookmarkStart w:id="177" w:name="_Toc71897999"/>
      <w:bookmarkStart w:id="178" w:name="_Toc71898174"/>
      <w:bookmarkStart w:id="179" w:name="_Toc71898314"/>
      <w:r>
        <w:lastRenderedPageBreak/>
        <w:t>E-Mail</w:t>
      </w:r>
      <w:bookmarkEnd w:id="175"/>
      <w:bookmarkEnd w:id="176"/>
      <w:bookmarkEnd w:id="177"/>
      <w:bookmarkEnd w:id="178"/>
      <w:bookmarkEnd w:id="179"/>
    </w:p>
    <w:p w14:paraId="4963312F" w14:textId="3CCFB5DE" w:rsidR="00B4764B" w:rsidRPr="00B4764B" w:rsidRDefault="00B4764B" w:rsidP="00745739">
      <w:pPr>
        <w:jc w:val="both"/>
      </w:pPr>
      <w:r>
        <w:t>Da die Applikation von den zukünftigen Nutzern nicht permanent benutzt, sondern Prozessorientiert nach Bedarf eingesetzt wird</w:t>
      </w:r>
      <w:r w:rsidR="00D4289E">
        <w:t>,</w:t>
      </w:r>
      <w:r>
        <w:t xml:space="preserve"> ist es nötig ein Kommunikationsmedium zwischen Interakteuren und Applikation in der A</w:t>
      </w:r>
      <w:r w:rsidRPr="006C639A">
        <w:t>bsenz</w:t>
      </w:r>
      <w:r>
        <w:t xml:space="preserve"> der Benutzer zu schaffen. E-Mail-Benachrichtigungen (eng. </w:t>
      </w:r>
      <w:proofErr w:type="spellStart"/>
      <w:r>
        <w:t>Notifications</w:t>
      </w:r>
      <w:proofErr w:type="spellEnd"/>
      <w:r>
        <w:t xml:space="preserve">) kommen hier infrage, da Nutzer so unkompliziert über Zustandsänderungen Ihrer Anträge informiert werden können. Zur Veranschaulichung der E-Mail </w:t>
      </w:r>
      <w:proofErr w:type="spellStart"/>
      <w:r>
        <w:t>Notification</w:t>
      </w:r>
      <w:proofErr w:type="spellEnd"/>
      <w:r>
        <w:t xml:space="preserve"> Trigger zwischen dem Ersteller und Vorgesetzen wurde in </w:t>
      </w:r>
      <w:hyperlink w:anchor="_A.20_E-Mail_Notification" w:history="1">
        <w:r w:rsidRPr="006A30C8">
          <w:rPr>
            <w:rStyle w:val="Hyperlink"/>
          </w:rPr>
          <w:t>Anhang A.21</w:t>
        </w:r>
      </w:hyperlink>
      <w:r>
        <w:t xml:space="preserve"> ein Sequenzdiagram erstellt.</w:t>
      </w:r>
    </w:p>
    <w:p w14:paraId="7AA8B992" w14:textId="35AD5937" w:rsidR="00B24759" w:rsidRDefault="00B24759" w:rsidP="00745739">
      <w:pPr>
        <w:pStyle w:val="Heading2"/>
      </w:pPr>
      <w:bookmarkStart w:id="180" w:name="_Toc71644780"/>
      <w:bookmarkStart w:id="181" w:name="_Toc71893696"/>
      <w:bookmarkStart w:id="182" w:name="_Toc71898000"/>
      <w:bookmarkStart w:id="183" w:name="_Toc71898175"/>
      <w:bookmarkStart w:id="184" w:name="_Toc71898315"/>
      <w:r>
        <w:t>Geschäftslogik</w:t>
      </w:r>
      <w:bookmarkEnd w:id="180"/>
      <w:bookmarkEnd w:id="181"/>
      <w:bookmarkEnd w:id="182"/>
      <w:bookmarkEnd w:id="183"/>
      <w:bookmarkEnd w:id="184"/>
    </w:p>
    <w:p w14:paraId="6170F8BE" w14:textId="1B534CA5" w:rsidR="00B24759" w:rsidRPr="00B24759" w:rsidRDefault="00B24759" w:rsidP="00745739">
      <w:pPr>
        <w:jc w:val="both"/>
        <w:rPr>
          <w:lang w:val="en-DE"/>
        </w:rPr>
      </w:pPr>
      <w:r>
        <w:t xml:space="preserve">Aufgrund der </w:t>
      </w:r>
      <w:r w:rsidR="00A46816">
        <w:t>zeitlich eng geschachtelten Entwicklungsphasen</w:t>
      </w:r>
      <w:r>
        <w:t xml:space="preserve"> war es nicht möglich, vor Beginn der Umsetzungs- bzw. Implementierungsphase der Anwendung ein Klassendiagram zur technischen Darstellung der Geschäftslogik </w:t>
      </w:r>
      <w:r w:rsidR="00495646">
        <w:t>auszuarbeiten</w:t>
      </w:r>
      <w:r>
        <w:t>. Um den Dokumentationsprozess dennoch einzuhalten</w:t>
      </w:r>
      <w:r w:rsidR="00D4289E">
        <w:t xml:space="preserve">, </w:t>
      </w:r>
      <w:r>
        <w:t xml:space="preserve">wurde nachträglich ein Klassendiagram aus dem Programmcode nach der </w:t>
      </w:r>
      <w:hyperlink w:anchor="_Glossar" w:history="1">
        <w:r w:rsidRPr="00D26962">
          <w:rPr>
            <w:rStyle w:val="Hyperlink"/>
          </w:rPr>
          <w:t>Reverse Engineering</w:t>
        </w:r>
      </w:hyperlink>
      <w:r>
        <w:t xml:space="preserve"> Technik generiert. Das generierte Klassendiagram </w:t>
      </w:r>
      <w:r w:rsidR="00D26962">
        <w:t xml:space="preserve">(Auszug) </w:t>
      </w:r>
      <w:r>
        <w:t xml:space="preserve">befindet sich in </w:t>
      </w:r>
      <w:hyperlink w:anchor="_A.13_Request_-" w:history="1">
        <w:r w:rsidRPr="00B24759">
          <w:rPr>
            <w:rStyle w:val="Hyperlink"/>
          </w:rPr>
          <w:t>Anhang A.13</w:t>
        </w:r>
      </w:hyperlink>
      <w:r>
        <w:t xml:space="preserve"> und bildet </w:t>
      </w:r>
      <w:r w:rsidR="00D4289E">
        <w:t>das vom</w:t>
      </w:r>
      <w:r>
        <w:t xml:space="preserve"> Request abhängige </w:t>
      </w:r>
      <w:r w:rsidR="00B92FBA">
        <w:t>Klassenkonstrukt mit Controlleranbindung</w:t>
      </w:r>
      <w:r>
        <w:t xml:space="preserve"> </w:t>
      </w:r>
      <w:r w:rsidR="00D4289E">
        <w:t>ab</w:t>
      </w:r>
      <w:r>
        <w:t>.</w:t>
      </w:r>
    </w:p>
    <w:p w14:paraId="093BF1BC" w14:textId="46AFC59B" w:rsidR="00A23179" w:rsidRPr="00D26962" w:rsidRDefault="00D26962" w:rsidP="00745739">
      <w:pPr>
        <w:pStyle w:val="Heading1"/>
        <w:rPr>
          <w:lang w:val="en-DE"/>
        </w:rPr>
      </w:pPr>
      <w:bookmarkStart w:id="185" w:name="_Toc71644781"/>
      <w:bookmarkStart w:id="186" w:name="_Toc71893697"/>
      <w:bookmarkStart w:id="187" w:name="_Toc71898001"/>
      <w:bookmarkStart w:id="188" w:name="_Toc71898176"/>
      <w:bookmarkStart w:id="189" w:name="_Toc71898316"/>
      <w:r>
        <w:t>Implementierungsphase</w:t>
      </w:r>
      <w:bookmarkEnd w:id="185"/>
      <w:bookmarkEnd w:id="186"/>
      <w:bookmarkEnd w:id="187"/>
      <w:bookmarkEnd w:id="188"/>
      <w:bookmarkEnd w:id="189"/>
    </w:p>
    <w:p w14:paraId="78147E5B" w14:textId="0BFD9A96" w:rsidR="007C0745" w:rsidRDefault="00653A78" w:rsidP="00745739">
      <w:pPr>
        <w:jc w:val="both"/>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745739">
      <w:pPr>
        <w:pStyle w:val="Heading2"/>
      </w:pPr>
      <w:bookmarkStart w:id="190" w:name="_Implementierung_des_Datenmodells"/>
      <w:bookmarkStart w:id="191" w:name="_Toc71644782"/>
      <w:bookmarkStart w:id="192" w:name="_Toc71893698"/>
      <w:bookmarkStart w:id="193" w:name="_Toc71898002"/>
      <w:bookmarkStart w:id="194" w:name="_Toc71898177"/>
      <w:bookmarkStart w:id="195" w:name="_Toc71898317"/>
      <w:bookmarkEnd w:id="190"/>
      <w:r>
        <w:t>Implementierung de</w:t>
      </w:r>
      <w:r w:rsidR="00B06EF6">
        <w:t>s</w:t>
      </w:r>
      <w:r>
        <w:t xml:space="preserve"> D</w:t>
      </w:r>
      <w:r w:rsidR="00CF3D3D">
        <w:t>atenmodell</w:t>
      </w:r>
      <w:r w:rsidR="00B06EF6">
        <w:t>s</w:t>
      </w:r>
      <w:bookmarkEnd w:id="191"/>
      <w:bookmarkEnd w:id="192"/>
      <w:bookmarkEnd w:id="193"/>
      <w:bookmarkEnd w:id="194"/>
      <w:bookmarkEnd w:id="195"/>
    </w:p>
    <w:p w14:paraId="314C7861" w14:textId="79D382A0" w:rsidR="00B06EF6" w:rsidRDefault="00CF3D3D" w:rsidP="00745739">
      <w:pPr>
        <w:jc w:val="both"/>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16559D29" w:rsidR="00B06EF6" w:rsidRDefault="00B06EF6" w:rsidP="00745739">
      <w:pPr>
        <w:pStyle w:val="Heading3"/>
        <w:rPr>
          <w:shd w:val="clear" w:color="auto" w:fill="FFFFFF"/>
          <w:lang w:eastAsia="en-GB"/>
        </w:rPr>
      </w:pPr>
      <w:bookmarkStart w:id="196" w:name="_Toc71644783"/>
      <w:bookmarkStart w:id="197" w:name="_Toc71893699"/>
      <w:bookmarkStart w:id="198" w:name="_Toc71898003"/>
      <w:bookmarkStart w:id="199" w:name="_Toc71898178"/>
      <w:bookmarkStart w:id="200" w:name="_Toc71898318"/>
      <w:r>
        <w:rPr>
          <w:shd w:val="clear" w:color="auto" w:fill="FFFFFF"/>
          <w:lang w:eastAsia="en-GB"/>
        </w:rPr>
        <w:t>Exkurs: Migration</w:t>
      </w:r>
      <w:bookmarkEnd w:id="196"/>
      <w:bookmarkEnd w:id="197"/>
      <w:bookmarkEnd w:id="198"/>
      <w:bookmarkEnd w:id="199"/>
      <w:bookmarkEnd w:id="200"/>
    </w:p>
    <w:p w14:paraId="46939010" w14:textId="3B69760B" w:rsidR="00694AA7" w:rsidRDefault="00CF3D3D" w:rsidP="00745739">
      <w:pPr>
        <w:jc w:val="both"/>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745739" w:rsidRPr="00745739">
        <w:rPr>
          <w:rFonts w:ascii="Consolas" w:hAnsi="Consolas" w:cs="Consolas"/>
          <w:color w:val="9A1541"/>
          <w:lang w:eastAsia="en-GB"/>
        </w:rPr>
        <w:t>request</w:t>
      </w:r>
      <w:proofErr w:type="spellEnd"/>
      <w:r w:rsidR="00745739" w:rsidRPr="00745739">
        <w:rPr>
          <w:color w:val="9A1541"/>
          <w:shd w:val="clear" w:color="auto" w:fill="FFFFFF"/>
          <w:lang w:eastAsia="en-GB"/>
        </w:rPr>
        <w:t xml:space="preserve"> </w:t>
      </w:r>
      <w:r w:rsidR="00694AA7">
        <w:rPr>
          <w:shd w:val="clear" w:color="auto" w:fill="FFFFFF"/>
          <w:lang w:eastAsia="en-GB"/>
        </w:rPr>
        <w:t xml:space="preserve">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745739">
      <w:pPr>
        <w:pStyle w:val="Heading3"/>
      </w:pPr>
      <w:bookmarkStart w:id="201" w:name="_Toc71644784"/>
      <w:bookmarkStart w:id="202" w:name="_Toc71893700"/>
      <w:bookmarkStart w:id="203" w:name="_Toc71898004"/>
      <w:bookmarkStart w:id="204" w:name="_Toc71898179"/>
      <w:bookmarkStart w:id="205" w:name="_Toc71898319"/>
      <w:r>
        <w:t>Exkurs: Eloquent</w:t>
      </w:r>
      <w:bookmarkEnd w:id="201"/>
      <w:bookmarkEnd w:id="202"/>
      <w:bookmarkEnd w:id="203"/>
      <w:bookmarkEnd w:id="204"/>
      <w:bookmarkEnd w:id="205"/>
    </w:p>
    <w:p w14:paraId="001904E2" w14:textId="65B018A0" w:rsidR="003452E5" w:rsidRDefault="003452E5" w:rsidP="00745739">
      <w:pPr>
        <w:jc w:val="both"/>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sind</w:t>
      </w:r>
      <w:r w:rsidR="00D4289E">
        <w:t>,</w:t>
      </w:r>
      <w:r w:rsidRPr="00F75F1E">
        <w:t xml:space="preserve">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F75F1E">
        <w:rPr>
          <w:rFonts w:ascii="Fira Mono for Powerline" w:hAnsi="Fira Mono for Powerline"/>
        </w:rPr>
        <w:t>request</w:t>
      </w:r>
      <w:proofErr w:type="spellEnd"/>
      <w:r>
        <w:t xml:space="preserve"> 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745739">
      <w:pPr>
        <w:pStyle w:val="Heading2"/>
      </w:pPr>
      <w:bookmarkStart w:id="206" w:name="_Implementierung_der_Benutzeroberflä"/>
      <w:bookmarkStart w:id="207" w:name="_Toc71644785"/>
      <w:bookmarkStart w:id="208" w:name="_Toc71893701"/>
      <w:bookmarkStart w:id="209" w:name="_Toc71898005"/>
      <w:bookmarkStart w:id="210" w:name="_Toc71898180"/>
      <w:bookmarkStart w:id="211" w:name="_Toc71898320"/>
      <w:bookmarkEnd w:id="206"/>
      <w:r>
        <w:t>Implementierung der Benutzeroberfläche</w:t>
      </w:r>
      <w:bookmarkEnd w:id="207"/>
      <w:bookmarkEnd w:id="208"/>
      <w:bookmarkEnd w:id="209"/>
      <w:bookmarkEnd w:id="210"/>
      <w:bookmarkEnd w:id="211"/>
    </w:p>
    <w:p w14:paraId="6C98CA7A" w14:textId="6031B719" w:rsidR="00C01785" w:rsidRDefault="00C01785" w:rsidP="00745739">
      <w:pPr>
        <w:jc w:val="both"/>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745739">
      <w:pPr>
        <w:pStyle w:val="Heading3"/>
      </w:pPr>
      <w:bookmarkStart w:id="212" w:name="_Toc71644786"/>
      <w:bookmarkStart w:id="213" w:name="_Toc71893702"/>
      <w:bookmarkStart w:id="214" w:name="_Toc71898006"/>
      <w:bookmarkStart w:id="215" w:name="_Toc71898181"/>
      <w:bookmarkStart w:id="216" w:name="_Toc71898321"/>
      <w:r>
        <w:lastRenderedPageBreak/>
        <w:t>Exkurs: Blade</w:t>
      </w:r>
      <w:bookmarkEnd w:id="212"/>
      <w:bookmarkEnd w:id="213"/>
      <w:bookmarkEnd w:id="214"/>
      <w:bookmarkEnd w:id="215"/>
      <w:bookmarkEnd w:id="216"/>
    </w:p>
    <w:p w14:paraId="03D10A1C" w14:textId="2FADA54B" w:rsidR="00694AA7" w:rsidRDefault="00C01785" w:rsidP="00745739">
      <w:pPr>
        <w:jc w:val="both"/>
      </w:pPr>
      <w:r>
        <w:t xml:space="preserve">Eine </w:t>
      </w:r>
      <w:r w:rsidR="00020319">
        <w:t>weiter</w:t>
      </w:r>
      <w:r w:rsidR="00D4289E">
        <w:t>e</w:t>
      </w:r>
      <w:r w:rsidR="00020319">
        <w:t xml:space="preserve"> </w:t>
      </w:r>
      <w:r>
        <w:t>elementare 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Klare Vorteile der Engine ist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p>
    <w:p w14:paraId="72B0DEDB" w14:textId="597C8B61" w:rsidR="00C03817" w:rsidRPr="00694AA7" w:rsidRDefault="00097806" w:rsidP="00745739">
      <w:pPr>
        <w:jc w:val="both"/>
      </w:pPr>
      <w:r>
        <w:t xml:space="preserve">Die gerenderten </w:t>
      </w:r>
      <w:hyperlink w:anchor="_Glossar_1" w:history="1">
        <w:r w:rsidRPr="00097806">
          <w:rPr>
            <w:rStyle w:val="Hyperlink"/>
            <w:i/>
            <w:iCs/>
          </w:rPr>
          <w:t>Blade</w:t>
        </w:r>
      </w:hyperlink>
      <w:r>
        <w:t xml:space="preserve">-Templates werden </w:t>
      </w:r>
      <w:r w:rsidR="00020319">
        <w:t>dann als reguläre</w:t>
      </w:r>
      <w:r>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wurde mit eingebundenen </w:t>
      </w:r>
      <w:hyperlink w:anchor="_Technisches_Abkürzungsverzeichnis" w:history="1">
        <w:r w:rsidR="00020319" w:rsidRPr="00020319">
          <w:rPr>
            <w:rStyle w:val="Hyperlink"/>
          </w:rPr>
          <w:t>CSS</w:t>
        </w:r>
      </w:hyperlink>
      <w:r w:rsidR="00020319">
        <w:t>-Dateien umgesetzt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worden.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745739">
      <w:pPr>
        <w:pStyle w:val="Heading2"/>
        <w:rPr>
          <w:rFonts w:eastAsia="Times New Roman"/>
          <w:lang w:eastAsia="en-GB"/>
        </w:rPr>
      </w:pPr>
      <w:bookmarkStart w:id="217" w:name="_Toc71644787"/>
      <w:bookmarkStart w:id="218" w:name="_Toc71893703"/>
      <w:bookmarkStart w:id="219" w:name="_Toc71898007"/>
      <w:bookmarkStart w:id="220" w:name="_Toc71898182"/>
      <w:bookmarkStart w:id="221" w:name="_Toc71898322"/>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217"/>
      <w:bookmarkEnd w:id="218"/>
      <w:bookmarkEnd w:id="219"/>
      <w:bookmarkEnd w:id="220"/>
      <w:bookmarkEnd w:id="221"/>
    </w:p>
    <w:p w14:paraId="0D0DB5C7" w14:textId="42BB5D15" w:rsidR="0035699C" w:rsidRPr="0035699C" w:rsidRDefault="0035699C" w:rsidP="00745739">
      <w:pPr>
        <w:jc w:val="both"/>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745739">
      <w:pPr>
        <w:pStyle w:val="Heading3"/>
        <w:rPr>
          <w:lang w:eastAsia="en-GB"/>
        </w:rPr>
      </w:pPr>
      <w:bookmarkStart w:id="222" w:name="_Toc71644788"/>
      <w:bookmarkStart w:id="223" w:name="_Toc71893704"/>
      <w:bookmarkStart w:id="224" w:name="_Toc71898008"/>
      <w:bookmarkStart w:id="225" w:name="_Toc71898183"/>
      <w:bookmarkStart w:id="226" w:name="_Toc71898323"/>
      <w:r>
        <w:rPr>
          <w:lang w:eastAsia="en-GB"/>
        </w:rPr>
        <w:t>Exkurs: Routing</w:t>
      </w:r>
      <w:bookmarkEnd w:id="222"/>
      <w:bookmarkEnd w:id="223"/>
      <w:bookmarkEnd w:id="224"/>
      <w:bookmarkEnd w:id="225"/>
      <w:bookmarkEnd w:id="226"/>
    </w:p>
    <w:p w14:paraId="28222445" w14:textId="7E07D766" w:rsidR="005132E4" w:rsidRPr="005132E4" w:rsidRDefault="005132E4" w:rsidP="00745739">
      <w:pPr>
        <w:jc w:val="both"/>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745739">
      <w:pPr>
        <w:pStyle w:val="Heading2"/>
      </w:pPr>
      <w:bookmarkStart w:id="227" w:name="_Toc71644789"/>
      <w:bookmarkStart w:id="228" w:name="_Toc71893705"/>
      <w:bookmarkStart w:id="229" w:name="_Toc71898009"/>
      <w:bookmarkStart w:id="230" w:name="_Toc71898184"/>
      <w:bookmarkStart w:id="231" w:name="_Toc71898324"/>
      <w:r>
        <w:t>Implementierung der Controller</w:t>
      </w:r>
      <w:bookmarkEnd w:id="227"/>
      <w:bookmarkEnd w:id="228"/>
      <w:bookmarkEnd w:id="229"/>
      <w:bookmarkEnd w:id="230"/>
      <w:bookmarkEnd w:id="231"/>
    </w:p>
    <w:p w14:paraId="5FED3C41" w14:textId="2B2D6541" w:rsidR="00007081" w:rsidRPr="00007081" w:rsidRDefault="00B10358" w:rsidP="00745739">
      <w:pPr>
        <w:shd w:val="clear" w:color="auto" w:fill="FFFFFF"/>
        <w:spacing w:after="0"/>
        <w:jc w:val="both"/>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leitet der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p>
    <w:p w14:paraId="22023D82" w14:textId="394FFB72" w:rsidR="00007081" w:rsidRDefault="00007081"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Durch die Komplexität der Projektgegebenen Controller-Strukturen und dem </w:t>
      </w:r>
      <w:r w:rsidR="00D4289E">
        <w:rPr>
          <w:rFonts w:eastAsia="Times New Roman" w:cs="Consolas"/>
          <w:color w:val="000000"/>
          <w:szCs w:val="21"/>
          <w:lang w:eastAsia="en-GB"/>
        </w:rPr>
        <w:t>b</w:t>
      </w:r>
      <w:r>
        <w:rPr>
          <w:rFonts w:eastAsia="Times New Roman" w:cs="Consolas"/>
          <w:color w:val="000000"/>
          <w:szCs w:val="21"/>
          <w:lang w:eastAsia="en-GB"/>
        </w:rPr>
        <w:t xml:space="preserve">egrenzten Kerndokumentationsumfangs wird im Folgenden </w:t>
      </w:r>
      <w:r w:rsidR="000A64CE">
        <w:rPr>
          <w:rFonts w:eastAsia="Times New Roman" w:cs="Consolas"/>
          <w:color w:val="000000"/>
          <w:szCs w:val="21"/>
          <w:lang w:eastAsia="en-GB"/>
        </w:rPr>
        <w:t>beispielhaft</w:t>
      </w:r>
      <w:r>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Pr>
          <w:rFonts w:eastAsia="Times New Roman" w:cs="Consolas"/>
          <w:color w:val="000000"/>
          <w:szCs w:val="21"/>
          <w:lang w:eastAsia="en-GB"/>
        </w:rPr>
        <w:t xml:space="preserve"> Screenshot </w:t>
      </w:r>
      <w:hyperlink w:anchor="_A.18.4_Antrags_Administration" w:history="1">
        <w:r w:rsidRPr="00007081">
          <w:rPr>
            <w:rStyle w:val="Hyperlink"/>
            <w:rFonts w:eastAsia="Times New Roman" w:cs="Consolas"/>
            <w:szCs w:val="21"/>
            <w:lang w:eastAsia="en-GB"/>
          </w:rPr>
          <w:t>Anhang A.18.4</w:t>
        </w:r>
      </w:hyperlink>
      <w:r>
        <w:rPr>
          <w:rFonts w:eastAsia="Times New Roman" w:cs="Consolas"/>
          <w:color w:val="000000"/>
          <w:szCs w:val="21"/>
          <w:lang w:eastAsia="en-GB"/>
        </w:rPr>
        <w:t xml:space="preserve">) vorgestellt. Der Codeauszug </w:t>
      </w:r>
      <w:r w:rsidR="000A64CE">
        <w:rPr>
          <w:rFonts w:eastAsia="Times New Roman" w:cs="Consolas"/>
          <w:color w:val="000000"/>
          <w:szCs w:val="21"/>
          <w:lang w:eastAsia="en-GB"/>
        </w:rPr>
        <w:t xml:space="preserve">hierzu </w:t>
      </w:r>
      <w:r>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p>
    <w:p w14:paraId="4C6E249F" w14:textId="77777777" w:rsidR="00577720" w:rsidRDefault="00577720" w:rsidP="00745739">
      <w:pPr>
        <w:shd w:val="clear" w:color="auto" w:fill="FFFFFF"/>
        <w:spacing w:after="0"/>
        <w:jc w:val="both"/>
        <w:textAlignment w:val="baseline"/>
        <w:rPr>
          <w:rFonts w:eastAsia="Times New Roman" w:cs="Consolas"/>
          <w:color w:val="000000"/>
          <w:szCs w:val="21"/>
          <w:lang w:eastAsia="en-GB"/>
        </w:rPr>
      </w:pPr>
    </w:p>
    <w:p w14:paraId="0442F076" w14:textId="5C179DDE" w:rsidR="00A46816"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hyperlink w:anchor="_A.16_Routen_–" w:history="1">
        <w:r w:rsidR="008C751B" w:rsidRPr="0061751C">
          <w:rPr>
            <w:rStyle w:val="Hyperlink"/>
            <w:rFonts w:eastAsia="Times New Roman" w:cs="Consolas"/>
            <w:szCs w:val="21"/>
            <w:lang w:eastAsia="en-GB"/>
          </w:rPr>
          <w:t>Anhang A.16</w:t>
        </w:r>
      </w:hyperlink>
      <w:r w:rsidR="008C751B">
        <w:rPr>
          <w:rFonts w:eastAsia="Times New Roman" w:cs="Consolas"/>
          <w:color w:val="000000"/>
          <w:szCs w:val="21"/>
          <w:lang w:eastAsia="en-GB"/>
        </w:rPr>
        <w:t>)</w:t>
      </w:r>
      <w:r>
        <w:rPr>
          <w:rFonts w:eastAsia="Times New Roman" w:cs="Consolas"/>
          <w:color w:val="000000"/>
          <w:szCs w:val="21"/>
          <w:lang w:eastAsia="en-GB"/>
        </w:rPr>
        <w:t xml:space="preserve"> initiiert:</w:t>
      </w:r>
    </w:p>
    <w:p w14:paraId="042422B9" w14:textId="53876493" w:rsidR="0061751C" w:rsidRPr="00B10358" w:rsidRDefault="0061751C" w:rsidP="00745739">
      <w:pPr>
        <w:shd w:val="clear" w:color="auto" w:fill="FFFFFF"/>
        <w:spacing w:after="0"/>
        <w:jc w:val="both"/>
        <w:textAlignment w:val="baseline"/>
        <w:rPr>
          <w:rFonts w:eastAsia="Times New Roman" w:cs="Consolas"/>
          <w:color w:val="000000"/>
          <w:szCs w:val="21"/>
          <w:lang w:eastAsia="en-GB"/>
        </w:rPr>
      </w:pPr>
    </w:p>
    <w:p w14:paraId="437F8C6C" w14:textId="6B2B7B40" w:rsidR="00007081" w:rsidRPr="00007081"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7E243943" wp14:editId="6CC3A3E6">
            <wp:extent cx="5289550" cy="203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6" cstate="print">
                      <a:extLst>
                        <a:ext uri="{28A0092B-C50C-407E-A947-70E740481C1C}">
                          <a14:useLocalDpi xmlns:a14="http://schemas.microsoft.com/office/drawing/2010/main" val="0"/>
                        </a:ext>
                      </a:extLst>
                    </a:blip>
                    <a:srcRect l="4264" t="45958" r="3879" b="31061"/>
                    <a:stretch/>
                  </pic:blipFill>
                  <pic:spPr bwMode="auto">
                    <a:xfrm>
                      <a:off x="0" y="0"/>
                      <a:ext cx="5291585" cy="203278"/>
                    </a:xfrm>
                    <a:prstGeom prst="rect">
                      <a:avLst/>
                    </a:prstGeom>
                    <a:ln>
                      <a:noFill/>
                    </a:ln>
                    <a:extLst>
                      <a:ext uri="{53640926-AAD7-44D8-BBD7-CCE9431645EC}">
                        <a14:shadowObscured xmlns:a14="http://schemas.microsoft.com/office/drawing/2010/main"/>
                      </a:ext>
                    </a:extLst>
                  </pic:spPr>
                </pic:pic>
              </a:graphicData>
            </a:graphic>
          </wp:inline>
        </w:drawing>
      </w:r>
    </w:p>
    <w:p w14:paraId="4EEF9BC2" w14:textId="77777777" w:rsidR="0061751C" w:rsidRDefault="0061751C" w:rsidP="00745739">
      <w:pPr>
        <w:shd w:val="clear" w:color="auto" w:fill="FFFFFF"/>
        <w:spacing w:after="0"/>
        <w:jc w:val="both"/>
        <w:textAlignment w:val="baseline"/>
        <w:rPr>
          <w:rFonts w:eastAsia="Times New Roman" w:cs="Consolas"/>
          <w:color w:val="000000"/>
          <w:szCs w:val="21"/>
          <w:lang w:eastAsia="en-GB"/>
        </w:rPr>
      </w:pPr>
    </w:p>
    <w:p w14:paraId="7B3AD311" w14:textId="73D55F43" w:rsidR="00406441" w:rsidRDefault="000A64CE"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proofErr w:type="spellStart"/>
      <w:r w:rsidR="00745739" w:rsidRPr="00745739">
        <w:rPr>
          <w:rFonts w:ascii="Consolas" w:eastAsia="Times New Roman" w:hAnsi="Consolas" w:cs="Consolas"/>
          <w:color w:val="9A1541"/>
          <w:sz w:val="20"/>
          <w:szCs w:val="20"/>
          <w:lang w:eastAsia="en-GB"/>
        </w:rPr>
        <w:t>requestdecision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zu. Der Konstruktor der Klasse validiert beim </w:t>
      </w:r>
      <w:proofErr w:type="gramStart"/>
      <w:r>
        <w:rPr>
          <w:rFonts w:eastAsia="Times New Roman" w:cs="Consolas"/>
          <w:color w:val="000000"/>
          <w:szCs w:val="21"/>
          <w:lang w:eastAsia="en-GB"/>
        </w:rPr>
        <w:t>Aufruf</w:t>
      </w:r>
      <w:proofErr w:type="gramEnd"/>
      <w:r>
        <w:rPr>
          <w:rFonts w:eastAsia="Times New Roman" w:cs="Consolas"/>
          <w:color w:val="000000"/>
          <w:szCs w:val="21"/>
          <w:lang w:eastAsia="en-GB"/>
        </w:rPr>
        <w:t xml:space="preserve"> ob der ausführende User angemeldet ist. Die Index Methode implementiert nun zunächst ein Objekt der </w:t>
      </w:r>
      <w:proofErr w:type="spellStart"/>
      <w:r w:rsidR="00745739" w:rsidRPr="00745739">
        <w:rPr>
          <w:rFonts w:ascii="Consolas" w:eastAsia="Times New Roman" w:hAnsi="Consolas" w:cs="Consolas"/>
          <w:color w:val="9A1541"/>
          <w:sz w:val="20"/>
          <w:szCs w:val="20"/>
          <w:lang w:eastAsia="en-GB"/>
        </w:rPr>
        <w:t>requestdetail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Antrags </w:t>
      </w:r>
      <w:proofErr w:type="spellStart"/>
      <w:r w:rsidR="00745739" w:rsidRPr="00745739">
        <w:rPr>
          <w:rFonts w:ascii="Consolas" w:eastAsia="Times New Roman" w:hAnsi="Consolas" w:cs="Consolas"/>
          <w:color w:val="9A1541"/>
          <w:sz w:val="20"/>
          <w:szCs w:val="20"/>
          <w:lang w:eastAsia="en-GB"/>
        </w:rPr>
        <w:t>id</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w:t>
      </w:r>
      <w:proofErr w:type="spellStart"/>
      <w:r w:rsidR="00745739" w:rsidRPr="00745739">
        <w:rPr>
          <w:rFonts w:ascii="Consolas" w:eastAsia="Times New Roman" w:hAnsi="Consolas" w:cs="Consolas"/>
          <w:color w:val="9A1541"/>
          <w:sz w:val="20"/>
          <w:szCs w:val="20"/>
          <w:lang w:eastAsia="en-GB"/>
        </w:rPr>
        <w:t>request</w:t>
      </w:r>
      <w:proofErr w:type="spellEnd"/>
      <w:r w:rsidR="00745739" w:rsidRPr="00745739">
        <w:rPr>
          <w:rFonts w:ascii="Consolas" w:eastAsia="Times New Roman" w:hAnsi="Consolas" w:cs="Consolas"/>
          <w:color w:val="9A1541"/>
          <w:sz w:val="20"/>
          <w:szCs w:val="20"/>
          <w:lang w:eastAsia="en-GB"/>
        </w:rPr>
        <w:t>/</w:t>
      </w:r>
      <w:r w:rsidR="00745739" w:rsidRPr="00745739">
        <w:rPr>
          <w:rFonts w:ascii="Consolas" w:eastAsia="Times New Roman" w:hAnsi="Consolas" w:cs="Consolas"/>
          <w:b/>
          <w:bCs/>
          <w:color w:val="9A1541"/>
          <w:sz w:val="20"/>
          <w:szCs w:val="20"/>
          <w:lang w:eastAsia="en-GB"/>
        </w:rPr>
        <w:t>{</w:t>
      </w:r>
      <w:proofErr w:type="spellStart"/>
      <w:r w:rsidR="00745739" w:rsidRPr="00745739">
        <w:rPr>
          <w:rFonts w:ascii="Consolas" w:eastAsia="Times New Roman" w:hAnsi="Consolas" w:cs="Consolas"/>
          <w:b/>
          <w:bCs/>
          <w:color w:val="9A1541"/>
          <w:sz w:val="20"/>
          <w:szCs w:val="20"/>
          <w:lang w:eastAsia="en-GB"/>
        </w:rPr>
        <w:t>id</w:t>
      </w:r>
      <w:proofErr w:type="spellEnd"/>
      <w:r w:rsidR="00745739" w:rsidRPr="00745739">
        <w:rPr>
          <w:rFonts w:ascii="Consolas" w:eastAsia="Times New Roman" w:hAnsi="Consolas" w:cs="Consolas"/>
          <w:b/>
          <w:bCs/>
          <w:color w:val="9A1541"/>
          <w:sz w:val="20"/>
          <w:szCs w:val="20"/>
          <w:lang w:eastAsia="en-GB"/>
        </w:rPr>
        <w:t>}</w:t>
      </w:r>
      <w:r w:rsidR="00745739" w:rsidRPr="00745739">
        <w:rPr>
          <w:rFonts w:ascii="Consolas" w:eastAsia="Times New Roman" w:hAnsi="Consolas" w:cs="Consolas"/>
          <w:color w:val="9A1541"/>
          <w:sz w:val="20"/>
          <w:szCs w:val="20"/>
          <w:lang w:eastAsia="en-GB"/>
        </w:rPr>
        <w:t>/</w:t>
      </w:r>
      <w:proofErr w:type="spellStart"/>
      <w:r w:rsidR="00745739" w:rsidRPr="00745739">
        <w:rPr>
          <w:rFonts w:ascii="Consolas" w:eastAsia="Times New Roman" w:hAnsi="Consolas" w:cs="Consolas"/>
          <w:color w:val="9A1541"/>
          <w:sz w:val="20"/>
          <w:szCs w:val="20"/>
          <w:lang w:eastAsia="en-GB"/>
        </w:rPr>
        <w:t>decision</w:t>
      </w:r>
      <w:proofErr w:type="spellEnd"/>
      <w:r>
        <w:rPr>
          <w:rFonts w:eastAsia="Times New Roman" w:cs="Consolas"/>
          <w:color w:val="000000"/>
          <w:szCs w:val="21"/>
          <w:lang w:eastAsia="en-GB"/>
        </w:rPr>
        <w:t xml:space="preserve">) übergeben. Im </w:t>
      </w:r>
      <w:proofErr w:type="spellStart"/>
      <w:r w:rsidR="00745739" w:rsidRPr="00745739">
        <w:rPr>
          <w:rFonts w:ascii="Consolas" w:eastAsia="Times New Roman" w:hAnsi="Consolas" w:cs="Consolas"/>
          <w:color w:val="9A1541"/>
          <w:sz w:val="20"/>
          <w:szCs w:val="20"/>
          <w:lang w:eastAsia="en-GB"/>
        </w:rPr>
        <w:t>requestdetail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Objekt wird nun die Methode </w:t>
      </w:r>
      <w:proofErr w:type="spellStart"/>
      <w:r w:rsidR="00745739" w:rsidRPr="00745739">
        <w:rPr>
          <w:rFonts w:ascii="Consolas" w:eastAsia="Times New Roman" w:hAnsi="Consolas" w:cs="Consolas"/>
          <w:color w:val="9A1541"/>
          <w:sz w:val="20"/>
          <w:szCs w:val="20"/>
          <w:lang w:eastAsia="en-GB"/>
        </w:rPr>
        <w:t>decision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mit der übergebenen </w:t>
      </w:r>
      <w:proofErr w:type="spellStart"/>
      <w:r w:rsidRPr="006C639A">
        <w:rPr>
          <w:rFonts w:ascii="Fira Mono for Powerline" w:eastAsia="Times New Roman" w:hAnsi="Fira Mono for Powerline" w:cs="Menlo"/>
          <w:color w:val="000000"/>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Die Funktion überprüft, ob der eingeloggte Benutzer berechtigt ist den Request einzusehen und zu 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4"/>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 xml:space="preserve">Nun kann der User </w:t>
      </w:r>
      <w:r w:rsidR="00406441">
        <w:rPr>
          <w:rFonts w:eastAsia="Times New Roman" w:cs="Consolas"/>
          <w:color w:val="000000"/>
          <w:szCs w:val="21"/>
          <w:lang w:eastAsia="en-GB"/>
        </w:rPr>
        <w:lastRenderedPageBreak/>
        <w:t xml:space="preserve">im Frontend mit den Administrationsmaske interagieren und seine Entscheidung absenden (Jede Entscheidung kann einen Kommentar enthalten).  Der nächste Aufruf der Klasse findet nach </w:t>
      </w:r>
      <w:proofErr w:type="gramStart"/>
      <w:r w:rsidR="00406441">
        <w:rPr>
          <w:rFonts w:eastAsia="Times New Roman" w:cs="Consolas"/>
          <w:color w:val="000000"/>
          <w:szCs w:val="21"/>
          <w:lang w:eastAsia="en-GB"/>
        </w:rPr>
        <w:t xml:space="preserve">dem </w:t>
      </w:r>
      <w:r w:rsidR="00B4764B">
        <w:rPr>
          <w:rFonts w:eastAsia="Times New Roman" w:cs="Consolas"/>
          <w:color w:val="000000"/>
          <w:szCs w:val="21"/>
          <w:lang w:eastAsia="en-GB"/>
        </w:rPr>
        <w:t>a</w:t>
      </w:r>
      <w:r w:rsidR="00406441">
        <w:rPr>
          <w:rFonts w:eastAsia="Times New Roman" w:cs="Consolas"/>
          <w:color w:val="000000"/>
          <w:szCs w:val="21"/>
          <w:lang w:eastAsia="en-GB"/>
        </w:rPr>
        <w:t>bsenden</w:t>
      </w:r>
      <w:proofErr w:type="gramEnd"/>
      <w:r w:rsidR="00406441">
        <w:rPr>
          <w:rFonts w:eastAsia="Times New Roman" w:cs="Consolas"/>
          <w:color w:val="000000"/>
          <w:szCs w:val="21"/>
          <w:lang w:eastAsia="en-GB"/>
        </w:rPr>
        <w:t xml:space="preserve"> der Administrationsmaske statt. Folgende Post-Route reicht die Entscheidung ein:</w:t>
      </w:r>
    </w:p>
    <w:p w14:paraId="7F639FCC" w14:textId="77777777" w:rsidR="00406441" w:rsidRDefault="00406441" w:rsidP="00745739">
      <w:pPr>
        <w:shd w:val="clear" w:color="auto" w:fill="FFFFFF"/>
        <w:spacing w:after="0"/>
        <w:jc w:val="both"/>
        <w:textAlignment w:val="baseline"/>
        <w:rPr>
          <w:rFonts w:eastAsia="Times New Roman" w:cs="Consolas"/>
          <w:color w:val="000000"/>
          <w:szCs w:val="21"/>
          <w:lang w:eastAsia="en-GB"/>
        </w:rPr>
      </w:pPr>
    </w:p>
    <w:p w14:paraId="6266E580" w14:textId="50AFB7C3" w:rsidR="00406441" w:rsidRPr="00007081" w:rsidRDefault="00406441"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00298F68" wp14:editId="4C13911D">
            <wp:extent cx="5342467" cy="213723"/>
            <wp:effectExtent l="0" t="0" r="0" b="254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rotWithShape="1">
                    <a:blip r:embed="rId17" cstate="print">
                      <a:extLst>
                        <a:ext uri="{28A0092B-C50C-407E-A947-70E740481C1C}">
                          <a14:useLocalDpi xmlns:a14="http://schemas.microsoft.com/office/drawing/2010/main" val="0"/>
                        </a:ext>
                      </a:extLst>
                    </a:blip>
                    <a:srcRect l="3682" t="46424" r="4377" b="26558"/>
                    <a:stretch/>
                  </pic:blipFill>
                  <pic:spPr bwMode="auto">
                    <a:xfrm>
                      <a:off x="0" y="0"/>
                      <a:ext cx="5431683" cy="217292"/>
                    </a:xfrm>
                    <a:prstGeom prst="rect">
                      <a:avLst/>
                    </a:prstGeom>
                    <a:ln>
                      <a:noFill/>
                    </a:ln>
                    <a:extLst>
                      <a:ext uri="{53640926-AAD7-44D8-BBD7-CCE9431645EC}">
                        <a14:shadowObscured xmlns:a14="http://schemas.microsoft.com/office/drawing/2010/main"/>
                      </a:ext>
                    </a:extLst>
                  </pic:spPr>
                </pic:pic>
              </a:graphicData>
            </a:graphic>
          </wp:inline>
        </w:drawing>
      </w:r>
    </w:p>
    <w:p w14:paraId="2014E3C6" w14:textId="4D127923" w:rsidR="006C639A" w:rsidRDefault="00406441" w:rsidP="00745739">
      <w:pPr>
        <w:jc w:val="both"/>
      </w:pPr>
      <w:r>
        <w:br/>
        <w:t xml:space="preserve">Dabei wird in der </w:t>
      </w:r>
      <w:proofErr w:type="spellStart"/>
      <w:r w:rsidR="00745739" w:rsidRPr="00745739">
        <w:rPr>
          <w:rFonts w:ascii="Consolas" w:hAnsi="Consolas" w:cs="Consolas"/>
          <w:color w:val="9A1541"/>
          <w:sz w:val="20"/>
          <w:szCs w:val="21"/>
        </w:rPr>
        <w:t>requestdecision</w:t>
      </w:r>
      <w:proofErr w:type="spellEnd"/>
      <w:r w:rsidR="00745739" w:rsidRPr="00745739">
        <w:rPr>
          <w:color w:val="9A1541"/>
          <w:sz w:val="20"/>
          <w:szCs w:val="21"/>
        </w:rPr>
        <w:t xml:space="preserve"> </w:t>
      </w:r>
      <w:r>
        <w:t xml:space="preserve">Klasse die Methode </w:t>
      </w:r>
      <w:proofErr w:type="spellStart"/>
      <w:r w:rsidR="00745739" w:rsidRPr="00745739">
        <w:rPr>
          <w:rFonts w:ascii="Consolas" w:hAnsi="Consolas" w:cs="Consolas"/>
          <w:color w:val="9A1541"/>
          <w:sz w:val="20"/>
          <w:szCs w:val="21"/>
        </w:rPr>
        <w:t>descisionsubmit</w:t>
      </w:r>
      <w:proofErr w:type="spellEnd"/>
      <w:r w:rsidR="00745739" w:rsidRPr="00745739">
        <w:rPr>
          <w:color w:val="9A1541"/>
          <w:sz w:val="20"/>
          <w:szCs w:val="21"/>
        </w:rPr>
        <w:t xml:space="preserve"> </w:t>
      </w:r>
      <w:r>
        <w:t>aufgerufen</w:t>
      </w:r>
      <w:r w:rsidR="00DD785C">
        <w:t>,</w:t>
      </w:r>
      <w:r>
        <w:t xml:space="preserve"> welche die Parameter des abgeschickten Post-Http-Headers </w:t>
      </w:r>
      <w:r w:rsidR="00BF58A9">
        <w:t>erhält</w:t>
      </w:r>
      <w:r w:rsidR="00DD785C">
        <w:t xml:space="preserve"> </w:t>
      </w:r>
      <w:r>
        <w:t xml:space="preserve">(Aufgrund der </w:t>
      </w:r>
      <w:hyperlink w:anchor="_Glossar_1" w:history="1">
        <w:proofErr w:type="spellStart"/>
        <w:r w:rsidRPr="00406441">
          <w:rPr>
            <w:rStyle w:val="Hyperlink"/>
            <w:i/>
            <w:iCs/>
          </w:rPr>
          <w:t>Laravel</w:t>
        </w:r>
        <w:proofErr w:type="spellEnd"/>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proofErr w:type="spellStart"/>
      <w:r w:rsidR="00745739" w:rsidRPr="00745739">
        <w:rPr>
          <w:rFonts w:ascii="Consolas" w:hAnsi="Consolas" w:cs="Consolas"/>
          <w:color w:val="9A1541"/>
          <w:sz w:val="20"/>
          <w:szCs w:val="21"/>
        </w:rPr>
        <w:t>request</w:t>
      </w:r>
      <w:proofErr w:type="spellEnd"/>
      <w:r w:rsidR="00745739" w:rsidRPr="00745739">
        <w:rPr>
          <w:color w:val="9A1541"/>
          <w:sz w:val="20"/>
          <w:szCs w:val="21"/>
        </w:rPr>
        <w:t xml:space="preserve"> </w:t>
      </w:r>
      <w:r w:rsidR="00B4764B">
        <w:rPr>
          <w:sz w:val="20"/>
          <w:szCs w:val="21"/>
        </w:rPr>
        <w:t>„</w:t>
      </w:r>
      <w:proofErr w:type="spellStart"/>
      <w:r w:rsidR="00B4764B">
        <w:t>helper</w:t>
      </w:r>
      <w:proofErr w:type="spellEnd"/>
      <w:r w:rsidR="00B4764B">
        <w:rPr>
          <w:sz w:val="20"/>
          <w:szCs w:val="21"/>
        </w:rPr>
        <w:t>“</w:t>
      </w:r>
      <w:r w:rsidR="00DD785C">
        <w:rPr>
          <w:sz w:val="20"/>
          <w:szCs w:val="21"/>
        </w:rPr>
        <w:t xml:space="preserve"> </w:t>
      </w:r>
      <w:r w:rsidR="00BF58A9">
        <w:t xml:space="preserve">direkt zur </w:t>
      </w:r>
      <w:r>
        <w:t xml:space="preserve">Verfügung). </w:t>
      </w:r>
      <w:r w:rsidR="00BF58A9">
        <w:t xml:space="preserve">Die Methode überprüft zunächst welche der </w:t>
      </w:r>
      <w:proofErr w:type="spellStart"/>
      <w:proofErr w:type="gramStart"/>
      <w:r w:rsidR="00BF58A9">
        <w:t>Radiobutton’s</w:t>
      </w:r>
      <w:proofErr w:type="spellEnd"/>
      <w:proofErr w:type="gramEnd"/>
      <w:r w:rsidR="00BF58A9">
        <w:t xml:space="preserve"> gewählt wurden und führt so entweder die Methode </w:t>
      </w:r>
      <w:proofErr w:type="spellStart"/>
      <w:r w:rsidR="00745739" w:rsidRPr="00745739">
        <w:rPr>
          <w:rFonts w:ascii="Consolas" w:hAnsi="Consolas" w:cs="Consolas"/>
          <w:color w:val="9A1541"/>
          <w:sz w:val="20"/>
          <w:szCs w:val="21"/>
        </w:rPr>
        <w:t>changerequesttogranted</w:t>
      </w:r>
      <w:proofErr w:type="spellEnd"/>
      <w:r w:rsidR="00745739" w:rsidRPr="00745739">
        <w:rPr>
          <w:color w:val="9A1541"/>
          <w:sz w:val="20"/>
          <w:szCs w:val="21"/>
        </w:rPr>
        <w:t xml:space="preserve"> </w:t>
      </w:r>
      <w:r w:rsidR="00BF58A9">
        <w:t xml:space="preserve">oder </w:t>
      </w:r>
      <w:proofErr w:type="spellStart"/>
      <w:r w:rsidR="00745739" w:rsidRPr="00745739">
        <w:rPr>
          <w:rFonts w:ascii="Consolas" w:hAnsi="Consolas" w:cs="Consolas"/>
          <w:color w:val="9A1541"/>
          <w:sz w:val="20"/>
          <w:szCs w:val="21"/>
        </w:rPr>
        <w:t>changerequesttorejected</w:t>
      </w:r>
      <w:proofErr w:type="spellEnd"/>
      <w:r w:rsidR="00745739" w:rsidRPr="00745739">
        <w:rPr>
          <w:color w:val="9A1541"/>
          <w:sz w:val="20"/>
          <w:szCs w:val="21"/>
        </w:rPr>
        <w:t xml:space="preserve"> </w:t>
      </w:r>
      <w:r w:rsidR="006760D4">
        <w:t xml:space="preserve">aus. Die jeweilige Methode ruft zunächst das Model des </w:t>
      </w:r>
      <w:proofErr w:type="spellStart"/>
      <w:r w:rsidR="00745739" w:rsidRPr="00745739">
        <w:rPr>
          <w:rFonts w:ascii="Consolas" w:hAnsi="Consolas" w:cs="Consolas"/>
          <w:color w:val="9A1541"/>
          <w:sz w:val="20"/>
          <w:szCs w:val="21"/>
        </w:rPr>
        <w:t>requests</w:t>
      </w:r>
      <w:proofErr w:type="spellEnd"/>
      <w:r w:rsidR="00745739" w:rsidRPr="00745739">
        <w:rPr>
          <w:color w:val="9A1541"/>
          <w:sz w:val="20"/>
          <w:szCs w:val="21"/>
        </w:rPr>
        <w:t xml:space="preserve"> </w:t>
      </w:r>
      <w:r w:rsidR="006760D4">
        <w:t>auf und ändert die booleschen Werte auf den übergebenen Zustand. Enthält die Administrationsanfrage einen Kommentar</w:t>
      </w:r>
      <w:r w:rsidR="00DD785C">
        <w:t>,</w:t>
      </w:r>
      <w:r w:rsidR="006760D4">
        <w:t xml:space="preserve"> wird über die Methode </w:t>
      </w:r>
      <w:proofErr w:type="spellStart"/>
      <w:r w:rsidR="00745739" w:rsidRPr="00745739">
        <w:rPr>
          <w:rFonts w:ascii="Consolas" w:hAnsi="Consolas" w:cs="Consolas"/>
          <w:color w:val="9A1541"/>
          <w:sz w:val="20"/>
          <w:szCs w:val="21"/>
        </w:rPr>
        <w:t>buildcommentrelation</w:t>
      </w:r>
      <w:proofErr w:type="spellEnd"/>
      <w:r w:rsidR="00745739" w:rsidRPr="00745739">
        <w:rPr>
          <w:color w:val="9A1541"/>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t>
      </w:r>
      <w:r w:rsidR="00B4764B">
        <w:t>Sind</w:t>
      </w:r>
      <w:r w:rsidR="006760D4">
        <w:t xml:space="preserve"> alle Models erfolgreich aktualisiert</w:t>
      </w:r>
      <w:r w:rsidR="00B4764B">
        <w:t xml:space="preserve">, </w:t>
      </w:r>
      <w:r w:rsidR="006760D4">
        <w:t xml:space="preserve">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745739">
      <w:pPr>
        <w:pStyle w:val="Heading2"/>
      </w:pPr>
      <w:bookmarkStart w:id="232" w:name="_Toc71644790"/>
      <w:bookmarkStart w:id="233" w:name="_Toc71893706"/>
      <w:bookmarkStart w:id="234" w:name="_Toc71898010"/>
      <w:bookmarkStart w:id="235" w:name="_Toc71898185"/>
      <w:bookmarkStart w:id="236" w:name="_Toc71898325"/>
      <w:r>
        <w:t xml:space="preserve">Implementierung der E-Mail </w:t>
      </w:r>
      <w:proofErr w:type="spellStart"/>
      <w:r>
        <w:t>Notifications</w:t>
      </w:r>
      <w:bookmarkEnd w:id="232"/>
      <w:bookmarkEnd w:id="233"/>
      <w:bookmarkEnd w:id="234"/>
      <w:bookmarkEnd w:id="235"/>
      <w:bookmarkEnd w:id="236"/>
      <w:proofErr w:type="spellEnd"/>
    </w:p>
    <w:p w14:paraId="42AB7D9F" w14:textId="3605E2F3" w:rsidR="00B4764B" w:rsidRDefault="009F6353" w:rsidP="00745739">
      <w:pPr>
        <w:jc w:val="both"/>
      </w:pPr>
      <w:r w:rsidRPr="009F6353">
        <w:t xml:space="preserve">In </w:t>
      </w:r>
      <w:hyperlink w:anchor="_Glossar_1" w:history="1">
        <w:proofErr w:type="spellStart"/>
        <w:r w:rsidRPr="009F6353">
          <w:rPr>
            <w:rStyle w:val="Hyperlink"/>
            <w:i/>
            <w:iCs/>
          </w:rPr>
          <w:t>Laravel</w:t>
        </w:r>
        <w:proofErr w:type="spellEnd"/>
      </w:hyperlink>
      <w:r w:rsidRPr="009F6353">
        <w:t xml:space="preserve"> wird </w:t>
      </w:r>
      <w:r>
        <w:t xml:space="preserve">für </w:t>
      </w:r>
      <w:r w:rsidRPr="009F6353">
        <w:t xml:space="preserve">jede von </w:t>
      </w:r>
      <w:r>
        <w:t>der</w:t>
      </w:r>
      <w:r w:rsidRPr="009F6353">
        <w:t xml:space="preserve"> Anwendung gesendete E-Mail-Typ </w:t>
      </w:r>
      <w:r>
        <w:t>eine</w:t>
      </w:r>
      <w:r w:rsidRPr="009F6353">
        <w:t xml:space="preserve"> " </w:t>
      </w:r>
      <w:proofErr w:type="spellStart"/>
      <w:r w:rsidRPr="009F6353">
        <w:t>mailable</w:t>
      </w:r>
      <w:proofErr w:type="spellEnd"/>
      <w:r w:rsidRPr="009F6353">
        <w:t xml:space="preserve"> " -Klasse </w:t>
      </w:r>
      <w:r>
        <w:t>erstellt</w:t>
      </w:r>
      <w:r w:rsidRPr="009F6353">
        <w:t>.</w:t>
      </w:r>
      <w:r>
        <w:t xml:space="preserve"> Die Klassen werden mit den Parametern Absender, Empfänger aufgerufen und generieren via Blade </w:t>
      </w:r>
      <w:r w:rsidR="007D1B96">
        <w:t>minimalistische</w:t>
      </w:r>
      <w:r>
        <w:t xml:space="preserve"> </w:t>
      </w:r>
      <w:hyperlink w:anchor="_Glossar_2" w:history="1">
        <w:proofErr w:type="spellStart"/>
        <w:r w:rsidRPr="000F64F2">
          <w:rPr>
            <w:rStyle w:val="Hyperlink"/>
            <w:i/>
            <w:iCs/>
          </w:rPr>
          <w:t>Markdown</w:t>
        </w:r>
        <w:proofErr w:type="spellEnd"/>
      </w:hyperlink>
      <w:r>
        <w:t xml:space="preserve"> E-</w:t>
      </w:r>
      <w:proofErr w:type="spellStart"/>
      <w:r>
        <w:t>Mail‘s</w:t>
      </w:r>
      <w:proofErr w:type="spellEnd"/>
      <w:r>
        <w:t>.</w:t>
      </w:r>
      <w:r w:rsidR="00B4764B">
        <w:t xml:space="preserve"> </w:t>
      </w:r>
      <w:r w:rsidR="000F64F2">
        <w:t xml:space="preserve">Einmal erstellt können die Klassen im Controller </w:t>
      </w:r>
      <w:r w:rsidR="00B4764B">
        <w:t>wie folgt aufgerufen</w:t>
      </w:r>
      <w:r w:rsidR="000F64F2">
        <w:t xml:space="preserve"> werden (Handlungsschritt: Antrag wurde versendet, Antragsteller und </w:t>
      </w:r>
      <w:proofErr w:type="spellStart"/>
      <w:r w:rsidR="000F64F2">
        <w:t>Vorgesetzer</w:t>
      </w:r>
      <w:proofErr w:type="spellEnd"/>
      <w:r w:rsidR="000F64F2">
        <w:t xml:space="preserve"> werden Informiert)</w:t>
      </w:r>
      <w:r w:rsidR="00B4764B">
        <w:t>:</w:t>
      </w:r>
    </w:p>
    <w:p w14:paraId="53530797" w14:textId="61F366C6" w:rsidR="00495646" w:rsidRDefault="00B4764B" w:rsidP="00745739">
      <w:pPr>
        <w:jc w:val="both"/>
      </w:pPr>
      <w:r>
        <w:rPr>
          <w:noProof/>
        </w:rPr>
        <w:drawing>
          <wp:inline distT="0" distB="0" distL="0" distR="0" wp14:anchorId="7FFF68D9" wp14:editId="1BB7EE72">
            <wp:extent cx="4732866" cy="215156"/>
            <wp:effectExtent l="0" t="0" r="0" b="127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4123" t="46626" r="5277" b="28246"/>
                    <a:stretch/>
                  </pic:blipFill>
                  <pic:spPr bwMode="auto">
                    <a:xfrm>
                      <a:off x="0" y="0"/>
                      <a:ext cx="5037063" cy="228985"/>
                    </a:xfrm>
                    <a:prstGeom prst="rect">
                      <a:avLst/>
                    </a:prstGeom>
                    <a:ln>
                      <a:noFill/>
                    </a:ln>
                    <a:extLst>
                      <a:ext uri="{53640926-AAD7-44D8-BBD7-CCE9431645EC}">
                        <a14:shadowObscured xmlns:a14="http://schemas.microsoft.com/office/drawing/2010/main"/>
                      </a:ext>
                    </a:extLst>
                  </pic:spPr>
                </pic:pic>
              </a:graphicData>
            </a:graphic>
          </wp:inline>
        </w:drawing>
      </w:r>
      <w:r w:rsidR="000F64F2">
        <w:rPr>
          <w:rStyle w:val="FootnoteReference"/>
        </w:rPr>
        <w:footnoteReference w:id="5"/>
      </w:r>
    </w:p>
    <w:p w14:paraId="4FE5C07B" w14:textId="40443176" w:rsidR="000F64F2" w:rsidRDefault="000F64F2" w:rsidP="00745739">
      <w:pPr>
        <w:jc w:val="both"/>
      </w:pPr>
      <w:r>
        <w:t xml:space="preserve">Um das oben genannte Beispiel zu vervollständigen befindet sich ein Codeauszug der </w:t>
      </w:r>
      <w:proofErr w:type="spellStart"/>
      <w:r w:rsidRPr="000F64F2">
        <w:rPr>
          <w:rFonts w:ascii="Fira Mono for Powerline" w:hAnsi="Fira Mono for Powerline"/>
          <w:sz w:val="20"/>
          <w:szCs w:val="21"/>
        </w:rPr>
        <w:t>CreationMailCreator</w:t>
      </w:r>
      <w:proofErr w:type="spellEnd"/>
      <w:r>
        <w:t xml:space="preserve"> Klasse und das dazugehörige Template in </w:t>
      </w:r>
      <w:hyperlink w:anchor="_A.22_Mailing_-" w:history="1">
        <w:r w:rsidRPr="001E5B22">
          <w:rPr>
            <w:rStyle w:val="Hyperlink"/>
          </w:rPr>
          <w:t xml:space="preserve">Anhang </w:t>
        </w:r>
        <w:r w:rsidR="001E5B22" w:rsidRPr="001E5B22">
          <w:rPr>
            <w:rStyle w:val="Hyperlink"/>
          </w:rPr>
          <w:t>A.22</w:t>
        </w:r>
      </w:hyperlink>
      <w:r w:rsidR="001E5B22">
        <w:t>.</w:t>
      </w:r>
    </w:p>
    <w:p w14:paraId="65C0CD7D" w14:textId="5C75D6CA" w:rsidR="007D1B96" w:rsidRDefault="00495646" w:rsidP="00745739">
      <w:pPr>
        <w:pStyle w:val="Heading2"/>
      </w:pPr>
      <w:bookmarkStart w:id="237" w:name="_Toc71644791"/>
      <w:bookmarkStart w:id="238" w:name="_Toc71893707"/>
      <w:bookmarkStart w:id="239" w:name="_Toc71898011"/>
      <w:bookmarkStart w:id="240" w:name="_Toc71898186"/>
      <w:bookmarkStart w:id="241" w:name="_Toc71898326"/>
      <w:r>
        <w:t>Testen der Anwendung</w:t>
      </w:r>
      <w:bookmarkEnd w:id="237"/>
      <w:bookmarkEnd w:id="238"/>
      <w:bookmarkEnd w:id="239"/>
      <w:bookmarkEnd w:id="240"/>
      <w:bookmarkEnd w:id="241"/>
    </w:p>
    <w:p w14:paraId="1843989D" w14:textId="387FCA4B" w:rsidR="00495646" w:rsidRDefault="00495646" w:rsidP="00745739">
      <w:pPr>
        <w:jc w:val="both"/>
      </w:pPr>
      <w:r>
        <w:t xml:space="preserve">Wie schon unter </w:t>
      </w:r>
      <w:hyperlink w:anchor="_Entwicklungsprozess" w:history="1">
        <w:r w:rsidRPr="00495646">
          <w:rPr>
            <w:rStyle w:val="Hyperlink"/>
          </w:rPr>
          <w:t>2.4 (Entwicklungsprozess)</w:t>
        </w:r>
      </w:hyperlink>
      <w:r>
        <w:t xml:space="preserve"> erwähnt</w:t>
      </w:r>
      <w:r w:rsidR="00DD785C">
        <w:t>,</w:t>
      </w:r>
      <w:r>
        <w:t xml:space="preserve"> wurde das Frontend bzw. der für den User ersichtliche und nutzbare Funktionsumfang nach </w:t>
      </w:r>
      <w:r w:rsidR="00763EBE">
        <w:t>Erreichen</w:t>
      </w:r>
      <w:r>
        <w:t xml:space="preserve">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t>die intuitive U</w:t>
      </w:r>
      <w:r w:rsidR="00F830D6" w:rsidRPr="00F830D6">
        <w:t xml:space="preserve">sability </w:t>
      </w:r>
      <w:r w:rsidR="00F830D6">
        <w:t>der Applikation.</w:t>
      </w:r>
      <w:r w:rsidR="001E5B22">
        <w:t xml:space="preserve"> </w:t>
      </w:r>
      <w:r w:rsidR="00B74368">
        <w:t xml:space="preserve">Zur Sicherung der Fach- und Codequalität wurden regelmäßig Code-Reviews abgehalten (In </w:t>
      </w:r>
      <w:hyperlink w:anchor="_Code-Review" w:history="1">
        <w:r w:rsidR="00B74368" w:rsidRPr="00B74368">
          <w:rPr>
            <w:rStyle w:val="Hyperlink"/>
          </w:rPr>
          <w:t>Punkt 6.1</w:t>
        </w:r>
      </w:hyperlink>
      <w:r w:rsidR="00B74368">
        <w:t xml:space="preserve"> näher erläutert</w:t>
      </w:r>
      <w:proofErr w:type="gramStart"/>
      <w:r w:rsidR="00B74368">
        <w:t>).</w:t>
      </w:r>
      <w:r w:rsidR="00763EBE">
        <w:t>Ein</w:t>
      </w:r>
      <w:proofErr w:type="gramEnd"/>
      <w:r w:rsidR="00763EBE">
        <w:t xml:space="preserve"> weiteres </w:t>
      </w:r>
      <w:proofErr w:type="spellStart"/>
      <w:r w:rsidR="00763EBE">
        <w:t>Testing</w:t>
      </w:r>
      <w:proofErr w:type="spellEnd"/>
      <w:r w:rsidR="00763EBE">
        <w:t xml:space="preserve">-Instrument stellten regelmäßige </w:t>
      </w:r>
      <w:proofErr w:type="spellStart"/>
      <w:r w:rsidR="00763EBE">
        <w:t>E</w:t>
      </w:r>
      <w:r w:rsidR="00763EBE" w:rsidRPr="00763EBE">
        <w:t>nlightn</w:t>
      </w:r>
      <w:proofErr w:type="spellEnd"/>
      <w:r w:rsidR="00763EBE">
        <w:rPr>
          <w:rStyle w:val="FootnoteReference"/>
        </w:rPr>
        <w:footnoteReference w:id="6"/>
      </w:r>
      <w:r w:rsidR="00763EBE">
        <w:t>-</w:t>
      </w:r>
      <w:proofErr w:type="spellStart"/>
      <w:r w:rsidR="00763EBE">
        <w:t>Codescanns</w:t>
      </w:r>
      <w:proofErr w:type="spellEnd"/>
      <w:r w:rsidR="00763EBE">
        <w:t xml:space="preserve"> dar. Hier wurden Performance, Verlässlichkeit und Sicherheit im Entwicklungsprozess in regelmäßigen Intervallen überprüft und optimiert. Ein Auszug des Protokolls befindet sich in </w:t>
      </w:r>
      <w:hyperlink w:anchor="_A.23_Enlightn_Test" w:history="1">
        <w:r w:rsidR="00763EBE" w:rsidRPr="00763EBE">
          <w:rPr>
            <w:rStyle w:val="Hyperlink"/>
          </w:rPr>
          <w:t>Anhang A.23</w:t>
        </w:r>
      </w:hyperlink>
      <w:r w:rsidR="00763EBE">
        <w:t>.</w:t>
      </w:r>
    </w:p>
    <w:p w14:paraId="18A9D8B5" w14:textId="1CF4BB45" w:rsidR="00495646" w:rsidRDefault="00495646" w:rsidP="00745739">
      <w:pPr>
        <w:pStyle w:val="Heading1"/>
      </w:pPr>
      <w:bookmarkStart w:id="242" w:name="_Toc71644792"/>
      <w:bookmarkStart w:id="243" w:name="_Toc71893708"/>
      <w:bookmarkStart w:id="244" w:name="_Toc71898012"/>
      <w:bookmarkStart w:id="245" w:name="_Toc71898187"/>
      <w:bookmarkStart w:id="246" w:name="_Toc71898327"/>
      <w:r>
        <w:t xml:space="preserve">Abnahme- und </w:t>
      </w:r>
      <w:proofErr w:type="spellStart"/>
      <w:r>
        <w:t>Deployment</w:t>
      </w:r>
      <w:bookmarkEnd w:id="242"/>
      <w:bookmarkEnd w:id="243"/>
      <w:bookmarkEnd w:id="244"/>
      <w:bookmarkEnd w:id="245"/>
      <w:bookmarkEnd w:id="246"/>
      <w:proofErr w:type="spellEnd"/>
    </w:p>
    <w:p w14:paraId="7BA8BA86" w14:textId="2AB4A084" w:rsidR="00495646" w:rsidRDefault="00495646" w:rsidP="00745739">
      <w:pPr>
        <w:pStyle w:val="Heading2"/>
      </w:pPr>
      <w:bookmarkStart w:id="247" w:name="_Code-Review"/>
      <w:bookmarkStart w:id="248" w:name="_Toc71644793"/>
      <w:bookmarkStart w:id="249" w:name="_Toc71893709"/>
      <w:bookmarkStart w:id="250" w:name="_Toc71898013"/>
      <w:bookmarkStart w:id="251" w:name="_Toc71898188"/>
      <w:bookmarkStart w:id="252" w:name="_Toc71898328"/>
      <w:bookmarkEnd w:id="247"/>
      <w:r>
        <w:t>Code-Review</w:t>
      </w:r>
      <w:bookmarkEnd w:id="248"/>
      <w:bookmarkEnd w:id="249"/>
      <w:bookmarkEnd w:id="250"/>
      <w:bookmarkEnd w:id="251"/>
      <w:bookmarkEnd w:id="252"/>
    </w:p>
    <w:p w14:paraId="6508BF25" w14:textId="18481BD4" w:rsidR="00BA117D" w:rsidRDefault="007251DA" w:rsidP="00745739">
      <w:pPr>
        <w:jc w:val="both"/>
      </w:pPr>
      <w:r>
        <w:t>Bevor die Anwendung zum Test der Fachschaft vorgelegt wurde</w:t>
      </w:r>
      <w:r w:rsidR="00DD785C">
        <w:t>,</w:t>
      </w:r>
      <w:r>
        <w:t xml:space="preserve"> fand ein Code-Review mit der Ausbildungsleitung statt. Dabei g</w:t>
      </w:r>
      <w:r w:rsidR="00BA117D">
        <w:t xml:space="preserve">alt es zunächst aus technischer Sicht </w:t>
      </w:r>
      <w:r w:rsidR="00BA117D" w:rsidRPr="00BA117D">
        <w:t xml:space="preserve">Funktionssicherheit, Fehlerfreiheit und </w:t>
      </w:r>
      <w:r w:rsidR="00BA117D" w:rsidRPr="00BA117D">
        <w:lastRenderedPageBreak/>
        <w:t>Spezifikation</w:t>
      </w:r>
      <w:r w:rsidR="00BA117D">
        <w:t>en des Projekts zu analysieren und bewerten. Vor dem eigentlichen Review fand ein Vorgespräch mit der Einarbeitung in die Projektanforderung und -umgebung statt. Auf die Einarbeitung folgte das eigentliche Review nach der „</w:t>
      </w:r>
      <w:proofErr w:type="spellStart"/>
      <w:r w:rsidR="00BA117D">
        <w:t>Walkthrough</w:t>
      </w:r>
      <w:proofErr w:type="spellEnd"/>
      <w:r w:rsidR="00BA117D">
        <w:t xml:space="preserve">“ Technik. </w:t>
      </w:r>
      <w:r w:rsidR="00BA117D" w:rsidRPr="00BA117D">
        <w:t>Im Kern diese</w:t>
      </w:r>
      <w:r w:rsidR="00BA117D">
        <w:t>s</w:t>
      </w:r>
      <w:r w:rsidR="00BA117D" w:rsidRPr="00BA117D">
        <w:t xml:space="preserve"> Verfahren</w:t>
      </w:r>
      <w:r w:rsidR="00BA117D">
        <w:t>s</w:t>
      </w:r>
      <w:r w:rsidR="00BA117D" w:rsidRPr="00BA117D">
        <w:t xml:space="preserve"> geht es um das </w:t>
      </w:r>
      <w:r w:rsidR="00BA117D">
        <w:t xml:space="preserve">strukturierte </w:t>
      </w:r>
      <w:r w:rsidR="00BA117D" w:rsidRPr="00BA117D">
        <w:t xml:space="preserve">Suchen, Finden und Korrigieren von Abweichungen gegenüber </w:t>
      </w:r>
      <w:r w:rsidR="00DD785C">
        <w:t>den</w:t>
      </w:r>
      <w:r w:rsidR="00BA117D">
        <w:t xml:space="preserve"> gängigen Firmeninternen </w:t>
      </w:r>
      <w:r w:rsidR="00BA117D" w:rsidRPr="00BA117D">
        <w:t>Qualitätskriterien</w:t>
      </w:r>
      <w:r w:rsidR="00BA117D">
        <w:t xml:space="preserve"> in allen Kernmodulen des Projekt</w:t>
      </w:r>
      <w:r w:rsidR="00624D90">
        <w:t>s</w:t>
      </w:r>
      <w:r w:rsidR="00BA117D">
        <w:t>.</w:t>
      </w:r>
      <w:r w:rsidR="00624D90">
        <w:t xml:space="preserve"> Das Erfüllen der Qualitätskriterien stellte somit das zentrale Ziel des Code-Reviews dar.</w:t>
      </w:r>
    </w:p>
    <w:p w14:paraId="689FCE7D" w14:textId="23E94A1A" w:rsidR="00495646" w:rsidRDefault="00495646" w:rsidP="00745739">
      <w:pPr>
        <w:pStyle w:val="Heading2"/>
      </w:pPr>
      <w:bookmarkStart w:id="253" w:name="_Toc71644794"/>
      <w:bookmarkStart w:id="254" w:name="_Toc71893710"/>
      <w:bookmarkStart w:id="255" w:name="_Toc71898014"/>
      <w:bookmarkStart w:id="256" w:name="_Toc71898189"/>
      <w:bookmarkStart w:id="257" w:name="_Toc71898329"/>
      <w:proofErr w:type="spellStart"/>
      <w:r>
        <w:t>Deployment</w:t>
      </w:r>
      <w:bookmarkEnd w:id="253"/>
      <w:bookmarkEnd w:id="254"/>
      <w:bookmarkEnd w:id="255"/>
      <w:bookmarkEnd w:id="256"/>
      <w:bookmarkEnd w:id="257"/>
      <w:proofErr w:type="spellEnd"/>
    </w:p>
    <w:p w14:paraId="1585CFE1" w14:textId="329C45D6" w:rsidR="00675F89" w:rsidRDefault="00624D90" w:rsidP="00745739">
      <w:pPr>
        <w:jc w:val="both"/>
      </w:pPr>
      <w:r>
        <w:t xml:space="preserve">Das </w:t>
      </w:r>
      <w:proofErr w:type="spellStart"/>
      <w:r>
        <w:t>Deployment</w:t>
      </w:r>
      <w:proofErr w:type="spellEnd"/>
      <w:r>
        <w:t xml:space="preserve"> lieft aufgrund des vorgegebenen Zeitrahmens manuell ab</w:t>
      </w:r>
      <w:r w:rsidR="001F2E38">
        <w:t>. Der Webserver und Datenbank (</w:t>
      </w:r>
      <w:hyperlink w:anchor="_Spezifikationen" w:history="1">
        <w:r w:rsidR="001F2E38" w:rsidRPr="001F2E38">
          <w:rPr>
            <w:rStyle w:val="Hyperlink"/>
          </w:rPr>
          <w:t>Punkt 4.2.1</w:t>
        </w:r>
      </w:hyperlink>
      <w:r w:rsidR="001F2E38">
        <w:t>) wurden mithilfe der Hosting Control Plattform „</w:t>
      </w:r>
      <w:proofErr w:type="spellStart"/>
      <w:r w:rsidR="001F2E38">
        <w:t>ISPConfig</w:t>
      </w:r>
      <w:proofErr w:type="spellEnd"/>
      <w:r w:rsidR="001F2E38">
        <w:t>“ aufgesetzt. Manuel</w:t>
      </w:r>
      <w:r w:rsidR="00675F89">
        <w:t xml:space="preserve">l </w:t>
      </w:r>
      <w:r w:rsidR="001F2E38">
        <w:t>wurde eine interne Domain vergeben und in der „</w:t>
      </w:r>
      <w:proofErr w:type="spellStart"/>
      <w:r w:rsidR="001F2E38">
        <w:t>vhost</w:t>
      </w:r>
      <w:proofErr w:type="spellEnd"/>
      <w:r w:rsidR="001F2E38">
        <w:t>“ -Konfiguration des Webservers auf das</w:t>
      </w:r>
      <w:r w:rsidR="001F2E38" w:rsidRPr="001F2E38">
        <w:rPr>
          <w:i/>
          <w:iCs/>
        </w:rPr>
        <w:t xml:space="preserve"> </w:t>
      </w:r>
      <w:hyperlink w:anchor="_Glossar_2" w:history="1">
        <w:proofErr w:type="spellStart"/>
        <w:r w:rsidR="001F2E38" w:rsidRPr="001F2E38">
          <w:rPr>
            <w:rStyle w:val="Hyperlink"/>
            <w:i/>
            <w:iCs/>
          </w:rPr>
          <w:t>Laravel</w:t>
        </w:r>
      </w:hyperlink>
      <w:r w:rsidR="001F2E38">
        <w:t>-Rootverzeichnis</w:t>
      </w:r>
      <w:proofErr w:type="spellEnd"/>
      <w:r w:rsidR="001F2E38">
        <w:t xml:space="preserve"> gelegt. </w:t>
      </w:r>
      <w:r w:rsidR="00675F89">
        <w:t>Anschließend wurde die Datenbank Basis Migration der Applikation angestoßen, um alle benötigten Entitäten und Relationen zu erstellen. Bei der Initiierung des Projektes mussten keine Daten migriert werden, allerdings mussten mehrere Datenbank-</w:t>
      </w:r>
      <w:proofErr w:type="spellStart"/>
      <w:r w:rsidR="00675F89" w:rsidRPr="00675F89">
        <w:rPr>
          <w:i/>
          <w:iCs/>
        </w:rPr>
        <w:fldChar w:fldCharType="begin"/>
      </w:r>
      <w:r w:rsidR="00675F89" w:rsidRPr="00675F89">
        <w:rPr>
          <w:i/>
          <w:iCs/>
        </w:rPr>
        <w:instrText xml:space="preserve"> HYPERLINK  \l "_Glossar_2" </w:instrText>
      </w:r>
      <w:r w:rsidR="00675F89" w:rsidRPr="00675F89">
        <w:rPr>
          <w:i/>
          <w:iCs/>
        </w:rPr>
        <w:fldChar w:fldCharType="separate"/>
      </w:r>
      <w:r w:rsidR="00675F89" w:rsidRPr="00675F89">
        <w:rPr>
          <w:rStyle w:val="Hyperlink"/>
          <w:i/>
          <w:iCs/>
        </w:rPr>
        <w:t>Seeds</w:t>
      </w:r>
      <w:proofErr w:type="spellEnd"/>
      <w:r w:rsidR="00675F89" w:rsidRPr="00675F89">
        <w:rPr>
          <w:i/>
          <w:iCs/>
        </w:rPr>
        <w:fldChar w:fldCharType="end"/>
      </w:r>
      <w:r w:rsidR="00675F89">
        <w:t xml:space="preserve"> ausgeführt werden, um die Grundfunktionalität zu gewährleisten</w:t>
      </w:r>
      <w:r w:rsidR="00671D44">
        <w:t xml:space="preserve"> (CLI-Code)</w:t>
      </w:r>
      <w:r w:rsidR="00675F89">
        <w:t>:</w:t>
      </w:r>
    </w:p>
    <w:p w14:paraId="6D0F7DDB" w14:textId="66034268"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--class=ulladefaultroleseeder</w:t>
      </w:r>
    </w:p>
    <w:p w14:paraId="065C2184" w14:textId="70B0CB94"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--class=ulladefaultadminseed</w:t>
      </w:r>
    </w:p>
    <w:p w14:paraId="177E683F" w14:textId="2413C654" w:rsidR="00675F89" w:rsidRPr="00675F8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Fira Mono for Powerline" w:eastAsia="Times New Roman" w:hAnsi="Fira Mono for Powerline" w:cs="Consolas"/>
          <w:color w:val="000000" w:themeColor="text1"/>
          <w:sz w:val="20"/>
          <w:szCs w:val="20"/>
          <w:lang w:val="en-DE" w:eastAsia="en-GB"/>
        </w:rPr>
      </w:pPr>
      <w:r w:rsidRPr="00745739">
        <w:rPr>
          <w:rFonts w:ascii="Consolas" w:eastAsia="Times New Roman" w:hAnsi="Consolas" w:cs="Consolas"/>
          <w:color w:val="9A1541"/>
          <w:sz w:val="20"/>
          <w:szCs w:val="20"/>
          <w:lang w:val="en-DE" w:eastAsia="en-GB"/>
        </w:rPr>
        <w:t>php artisan db:seed --class=ulladefaultrequesttypeseeder</w:t>
      </w:r>
    </w:p>
    <w:p w14:paraId="65C26FCB" w14:textId="7BC516A6" w:rsidR="00675F89" w:rsidRDefault="00675F89" w:rsidP="00745739">
      <w:pPr>
        <w:jc w:val="both"/>
      </w:pPr>
      <w:r w:rsidRPr="00745739">
        <w:br/>
      </w:r>
      <w:r>
        <w:t>Der</w:t>
      </w:r>
      <w:r w:rsidR="00671D44">
        <w:t xml:space="preserve"> </w:t>
      </w:r>
      <w:proofErr w:type="spellStart"/>
      <w:r w:rsidR="00745739" w:rsidRPr="00745739">
        <w:rPr>
          <w:rFonts w:ascii="Consolas" w:hAnsi="Consolas" w:cs="Consolas"/>
          <w:color w:val="9A1541"/>
          <w:sz w:val="20"/>
          <w:szCs w:val="21"/>
        </w:rPr>
        <w:t>roleseed</w:t>
      </w:r>
      <w:proofErr w:type="spellEnd"/>
      <w:r w:rsidR="00745739" w:rsidRPr="00745739">
        <w:rPr>
          <w:color w:val="9A1541"/>
          <w:sz w:val="20"/>
          <w:szCs w:val="21"/>
        </w:rPr>
        <w:t xml:space="preserve"> </w:t>
      </w:r>
      <w:r w:rsidR="00671D44">
        <w:t>integriert hierbei zunächst die festgelegten User Rollen</w:t>
      </w:r>
      <w:r w:rsidR="00671D44">
        <w:rPr>
          <w:rStyle w:val="FootnoteReference"/>
        </w:rPr>
        <w:footnoteReference w:id="7"/>
      </w:r>
      <w:r w:rsidR="00671D44">
        <w:t xml:space="preserve">, </w:t>
      </w:r>
      <w:proofErr w:type="spellStart"/>
      <w:r w:rsidR="00745739" w:rsidRPr="00745739">
        <w:rPr>
          <w:rFonts w:ascii="Consolas" w:hAnsi="Consolas" w:cs="Consolas"/>
          <w:color w:val="9A1541"/>
          <w:sz w:val="20"/>
          <w:szCs w:val="21"/>
        </w:rPr>
        <w:t>adminseed</w:t>
      </w:r>
      <w:proofErr w:type="spellEnd"/>
      <w:r w:rsidR="00745739" w:rsidRPr="00745739">
        <w:rPr>
          <w:color w:val="9A1541"/>
          <w:sz w:val="20"/>
          <w:szCs w:val="21"/>
        </w:rPr>
        <w:t xml:space="preserve"> </w:t>
      </w:r>
      <w:r w:rsidR="00671D44">
        <w:t>setzt einen initialen Admin User</w:t>
      </w:r>
      <w:r w:rsidR="00DD785C">
        <w:t>,</w:t>
      </w:r>
      <w:r w:rsidR="00671D44">
        <w:t xml:space="preserve"> welcher elementar für die Einrichtung der Applikation nötig ist. Zuletzt pflegt der </w:t>
      </w:r>
      <w:proofErr w:type="spellStart"/>
      <w:r w:rsidR="00745739" w:rsidRPr="00745739">
        <w:rPr>
          <w:rFonts w:ascii="Consolas" w:hAnsi="Consolas" w:cs="Consolas"/>
          <w:color w:val="9A1541"/>
          <w:sz w:val="20"/>
          <w:szCs w:val="21"/>
        </w:rPr>
        <w:t>typeseeder</w:t>
      </w:r>
      <w:proofErr w:type="spellEnd"/>
      <w:r w:rsidR="00745739" w:rsidRPr="00745739">
        <w:rPr>
          <w:color w:val="9A1541"/>
          <w:sz w:val="20"/>
          <w:szCs w:val="21"/>
        </w:rPr>
        <w:t xml:space="preserve"> </w:t>
      </w:r>
      <w:r w:rsidR="00671D44">
        <w:t xml:space="preserve">die verschiedenen Antragstypen in die Datenbank ein. Anschließend ist die Applikation unter </w:t>
      </w:r>
      <w:r w:rsidR="00745739" w:rsidRPr="00745739">
        <w:rPr>
          <w:rFonts w:ascii="Consolas" w:hAnsi="Consolas" w:cs="Consolas"/>
          <w:color w:val="9A1541"/>
          <w:sz w:val="20"/>
          <w:szCs w:val="21"/>
        </w:rPr>
        <w:t>https://ulla.atrivio.net/</w:t>
      </w:r>
      <w:r w:rsidR="00745739" w:rsidRPr="00745739">
        <w:rPr>
          <w:color w:val="9A1541"/>
          <w:sz w:val="20"/>
          <w:szCs w:val="21"/>
        </w:rPr>
        <w:t xml:space="preserve"> </w:t>
      </w:r>
      <w:r w:rsidR="00671D44">
        <w:t>voll funktionsfähig und somit bereit für die Benutzerschulung.</w:t>
      </w:r>
    </w:p>
    <w:p w14:paraId="2457EBAE" w14:textId="0A90EC59" w:rsidR="00D040C7" w:rsidRDefault="00D040C7" w:rsidP="00745739">
      <w:pPr>
        <w:pStyle w:val="Heading1"/>
      </w:pPr>
      <w:bookmarkStart w:id="258" w:name="_Toc71644795"/>
      <w:bookmarkStart w:id="259" w:name="_Toc71893711"/>
      <w:bookmarkStart w:id="260" w:name="_Toc71898015"/>
      <w:bookmarkStart w:id="261" w:name="_Toc71898190"/>
      <w:bookmarkStart w:id="262" w:name="_Toc71898330"/>
      <w:r>
        <w:t>Dokumentation</w:t>
      </w:r>
      <w:bookmarkEnd w:id="258"/>
      <w:bookmarkEnd w:id="259"/>
      <w:bookmarkEnd w:id="260"/>
      <w:bookmarkEnd w:id="261"/>
      <w:bookmarkEnd w:id="262"/>
    </w:p>
    <w:p w14:paraId="055F7E2B" w14:textId="09EA3F2F" w:rsidR="00B367CE" w:rsidRDefault="00644D4E" w:rsidP="00745739">
      <w:pPr>
        <w:jc w:val="both"/>
      </w:pPr>
      <w:r>
        <w:t>Der Dokumentationsrahmen der Anwendung setzt sich neben der Projektdokumentation</w:t>
      </w:r>
      <w:r w:rsidR="00B367CE">
        <w:t>, in der alle Projektphasen des Umsetzungsrahmens beschrieben werden, auch aus der Entwicklungsdokumentation zusammen.</w:t>
      </w:r>
      <w:r w:rsidR="00B367CE">
        <w:br/>
        <w:t>Die Entwicklungsdokumentation behandelt detailliert – technisch versiert die Punkte Setup und Funktion.</w:t>
      </w:r>
      <w:r>
        <w:t xml:space="preserve"> </w:t>
      </w:r>
      <w:r w:rsidR="00B367CE">
        <w:t xml:space="preserve">Im Punkt „Setup“ wird dabei erklärt wie das Projekt erfolgreich aufgesetzt, bzw. lokal installiert werden kann. Der Punkt „Funktion“ enthält eine detaillierte Beschreibung aller implementierten Klassen. Dazu gehören deren Attribute, Methoden und Abhängigkeiten. Dieses Dokument soll bei der Weiterentwicklung oder Anpassung durch andere Entwickler als erste Anlaufstelle und Einarbeitungsmöglichkeit zentral im </w:t>
      </w:r>
      <w:proofErr w:type="spellStart"/>
      <w:r w:rsidR="00B367CE">
        <w:t>Git</w:t>
      </w:r>
      <w:proofErr w:type="spellEnd"/>
      <w:r w:rsidR="00B367CE">
        <w:t xml:space="preserve">-Verzeichnis der Applikation dienen. Daher wurde für die Entwicklungsdokumentation das Dateiformat </w:t>
      </w:r>
      <w:hyperlink w:anchor="_Glossar_2" w:history="1">
        <w:proofErr w:type="spellStart"/>
        <w:r w:rsidR="00B367CE" w:rsidRPr="00B367CE">
          <w:rPr>
            <w:rStyle w:val="Hyperlink"/>
            <w:i/>
            <w:iCs/>
          </w:rPr>
          <w:t>Markdown</w:t>
        </w:r>
        <w:proofErr w:type="spellEnd"/>
      </w:hyperlink>
      <w:r w:rsidR="00B367CE">
        <w:t xml:space="preserve"> genutzt. Ein Auszug des Punktes „Setup“ der Entwicklungsdokumentation findet sich in </w:t>
      </w:r>
      <w:hyperlink w:anchor="_A.25_Entwicklerdokumentation_–" w:history="1">
        <w:r w:rsidR="00B367CE" w:rsidRPr="00B367CE">
          <w:rPr>
            <w:rStyle w:val="Hyperlink"/>
          </w:rPr>
          <w:t>Anhang A.25</w:t>
        </w:r>
      </w:hyperlink>
      <w:r w:rsidR="00B367CE">
        <w:t>.</w:t>
      </w:r>
    </w:p>
    <w:p w14:paraId="0C03C70E" w14:textId="21DBFA22" w:rsidR="00495646" w:rsidRDefault="00495646" w:rsidP="00745739">
      <w:pPr>
        <w:pStyle w:val="Heading1"/>
      </w:pPr>
      <w:bookmarkStart w:id="263" w:name="_Fazit"/>
      <w:bookmarkStart w:id="264" w:name="_Toc71644796"/>
      <w:bookmarkStart w:id="265" w:name="_Toc71893712"/>
      <w:bookmarkStart w:id="266" w:name="_Toc71898016"/>
      <w:bookmarkStart w:id="267" w:name="_Toc71898191"/>
      <w:bookmarkStart w:id="268" w:name="_Toc71898331"/>
      <w:bookmarkEnd w:id="263"/>
      <w:r>
        <w:t>Fazit</w:t>
      </w:r>
      <w:bookmarkEnd w:id="264"/>
      <w:bookmarkEnd w:id="265"/>
      <w:bookmarkEnd w:id="266"/>
      <w:bookmarkEnd w:id="267"/>
      <w:bookmarkEnd w:id="268"/>
    </w:p>
    <w:p w14:paraId="30AC88AD" w14:textId="554D32D8" w:rsidR="00495646" w:rsidRDefault="00495646" w:rsidP="00745739">
      <w:pPr>
        <w:pStyle w:val="Heading2"/>
      </w:pPr>
      <w:bookmarkStart w:id="269" w:name="_Toc71644797"/>
      <w:bookmarkStart w:id="270" w:name="_Toc71893713"/>
      <w:bookmarkStart w:id="271" w:name="_Toc71898017"/>
      <w:bookmarkStart w:id="272" w:name="_Toc71898192"/>
      <w:bookmarkStart w:id="273" w:name="_Toc71898332"/>
      <w:r>
        <w:t>Soll-/ Ist-Vergleich</w:t>
      </w:r>
      <w:bookmarkEnd w:id="269"/>
      <w:bookmarkEnd w:id="270"/>
      <w:bookmarkEnd w:id="271"/>
      <w:bookmarkEnd w:id="272"/>
      <w:bookmarkEnd w:id="273"/>
    </w:p>
    <w:p w14:paraId="79D9ACF8" w14:textId="5CABE560" w:rsidR="007250C1" w:rsidRPr="00FC0793" w:rsidRDefault="00FC0793" w:rsidP="00745739">
      <w:pPr>
        <w:jc w:val="both"/>
      </w:pPr>
      <w:r>
        <w:t xml:space="preserve">Im folgenden Absatz soll zum Abschluss des Projekts ein Rückblick stattfinden, um den Projektabschluss, Projektziel und den zeitlichen Umsetzungsrahmen rückblickend differenziert zu bewerten. Das Projektziel wurde in </w:t>
      </w:r>
      <w:hyperlink w:anchor="_Projektziel" w:history="1">
        <w:r w:rsidRPr="00FC0793">
          <w:rPr>
            <w:rStyle w:val="Hyperlink"/>
          </w:rPr>
          <w:t>Punkt 1.3</w:t>
        </w:r>
      </w:hyperlink>
      <w:r>
        <w:t xml:space="preserve"> aufgestellt und ergab sich aus der in </w:t>
      </w:r>
      <w:hyperlink w:anchor="_Projektbegründung" w:history="1">
        <w:r w:rsidRPr="00FC0793">
          <w:rPr>
            <w:rStyle w:val="Hyperlink"/>
          </w:rPr>
          <w:t>Punkt 1.4</w:t>
        </w:r>
      </w:hyperlink>
      <w:r>
        <w:t xml:space="preserve"> beschriebenen Problemstellung bzw. Begründung. Die genannten Projektziele wurden erfolgreich umgesetzt. Der Auftraggeber bzw. </w:t>
      </w:r>
      <w:proofErr w:type="spellStart"/>
      <w:r>
        <w:t>Atrivio</w:t>
      </w:r>
      <w:proofErr w:type="spellEnd"/>
      <w:r>
        <w:t xml:space="preserve"> (</w:t>
      </w:r>
      <w:hyperlink w:anchor="_Projektumfeld" w:history="1">
        <w:r>
          <w:rPr>
            <w:rStyle w:val="Hyperlink"/>
          </w:rPr>
          <w:t>Punkt 1.2</w:t>
        </w:r>
      </w:hyperlink>
      <w:r>
        <w:t xml:space="preserve">) </w:t>
      </w:r>
      <w:r w:rsidR="007250C1">
        <w:t xml:space="preserve">ist mit dem bisherigen Stand zufrieden und sieht bereits erste Erweiterungsmöglichkeiten vor (Genaue Ausführung in </w:t>
      </w:r>
      <w:hyperlink w:anchor="_Ausblick" w:history="1">
        <w:r w:rsidR="007250C1" w:rsidRPr="007250C1">
          <w:rPr>
            <w:rStyle w:val="Hyperlink"/>
          </w:rPr>
          <w:t>Punkt 7.3</w:t>
        </w:r>
      </w:hyperlink>
      <w:r w:rsidR="007250C1">
        <w:t xml:space="preserve">). Die vorgegebene Zeit von 70 Stunden wurde insgesamt eingehalten, allerdings ergaben sich Verschiebungen </w:t>
      </w:r>
      <w:r w:rsidR="007250C1">
        <w:lastRenderedPageBreak/>
        <w:t>in der Zusammensetzung.</w:t>
      </w:r>
      <w:r w:rsidR="003A031C">
        <w:t xml:space="preserve"> Die Implementationsphase schlug mit einem gesamten Mehraufwand von zwei Stunden am meisten zu buche. Zurückzuführen ist diese Abweichung auf den unterschätzen Aufwand der Datenbank Relationsprogrammierung. Mit steigender Anzahl der Relationen und </w:t>
      </w:r>
      <w:proofErr w:type="spellStart"/>
      <w:r w:rsidR="003A031C">
        <w:t>K</w:t>
      </w:r>
      <w:r w:rsidR="003A031C" w:rsidRPr="003A031C">
        <w:t>ardinalitäten</w:t>
      </w:r>
      <w:proofErr w:type="spellEnd"/>
      <w:r w:rsidR="003A031C">
        <w:t xml:space="preserve"> werden die Modelle der </w:t>
      </w:r>
      <w:r w:rsidR="0017379D">
        <w:t xml:space="preserve">Relationen im backend linear komplexer und somit auch zeitintensiver zu programmieren. Kompensiert wurde diese Fehleinschätzung durch Einsparungen in der Analyse- u. Entwurfsphase. </w:t>
      </w:r>
      <w:r w:rsidR="00B72E62">
        <w:t xml:space="preserve">Beide Phasen wurden im Projektantrag überschätzt und konnten somit ohne Abstriche verkürzt umgesetzt werden. Aus Erfahrungswerten wurde zum Absichern von möglichen </w:t>
      </w:r>
      <w:r w:rsidR="00B72E62" w:rsidRPr="00B72E62">
        <w:t>Eventualitäten</w:t>
      </w:r>
      <w:r w:rsidR="00BA62A8">
        <w:t xml:space="preserve"> In der Projektphase „Abnahme und </w:t>
      </w:r>
      <w:proofErr w:type="spellStart"/>
      <w:r w:rsidR="00BA62A8">
        <w:t>Deployment</w:t>
      </w:r>
      <w:proofErr w:type="spellEnd"/>
      <w:r w:rsidR="00BA62A8">
        <w:t>“ im Punkt „</w:t>
      </w:r>
      <w:proofErr w:type="spellStart"/>
      <w:r w:rsidR="00BA62A8" w:rsidRPr="00704B66">
        <w:t>Deployment</w:t>
      </w:r>
      <w:proofErr w:type="spellEnd"/>
      <w:r w:rsidR="00BA62A8" w:rsidRPr="00704B66">
        <w:t xml:space="preserve"> der Applikation</w:t>
      </w:r>
      <w:r w:rsidR="00BA62A8">
        <w:t>“</w:t>
      </w:r>
      <w:r w:rsidR="00B72E62">
        <w:t xml:space="preserve"> </w:t>
      </w:r>
      <w:r w:rsidR="00BA62A8">
        <w:t xml:space="preserve">mehr Zeit als nötig geschätzt. Nachdem der </w:t>
      </w:r>
      <w:proofErr w:type="spellStart"/>
      <w:r w:rsidR="00BA62A8">
        <w:t>Deployment</w:t>
      </w:r>
      <w:proofErr w:type="spellEnd"/>
      <w:r w:rsidR="00BA62A8">
        <w:t xml:space="preserve"> Prozess problemlos ohne Zwischenfälle vollzogen wurde</w:t>
      </w:r>
      <w:r w:rsidR="00DD785C">
        <w:t>,</w:t>
      </w:r>
      <w:r w:rsidR="00BA62A8">
        <w:t xml:space="preserve"> konnte hier ebenfalls eine Stunde gespart werden. Die gewonnen Stunde wurde sinnvoll in die Dokumentation der Applikation investiert. Eine </w:t>
      </w:r>
      <w:r w:rsidR="00DD785C">
        <w:t>t</w:t>
      </w:r>
      <w:r w:rsidR="00BA62A8">
        <w:t xml:space="preserve">abellarische Aufstellung des </w:t>
      </w:r>
      <w:r w:rsidR="00BA62A8">
        <w:br/>
        <w:t xml:space="preserve">Soll-/ Ist-Vergleichs mit den zuvor genannten Abweichungen befindet sich in </w:t>
      </w:r>
      <w:hyperlink w:anchor="_A.24_Soll-/Ist-Vergleich" w:history="1">
        <w:r w:rsidR="00BA62A8" w:rsidRPr="00BA62A8">
          <w:rPr>
            <w:rStyle w:val="Hyperlink"/>
          </w:rPr>
          <w:t>Anhang A.24</w:t>
        </w:r>
      </w:hyperlink>
      <w:r w:rsidR="00BA62A8">
        <w:t>.</w:t>
      </w:r>
    </w:p>
    <w:p w14:paraId="6268C856" w14:textId="2939FE81" w:rsidR="00495646" w:rsidRDefault="00495646" w:rsidP="00745739">
      <w:pPr>
        <w:pStyle w:val="Heading2"/>
      </w:pPr>
      <w:bookmarkStart w:id="274" w:name="_Toc71644798"/>
      <w:bookmarkStart w:id="275" w:name="_Toc71893714"/>
      <w:bookmarkStart w:id="276" w:name="_Toc71898018"/>
      <w:bookmarkStart w:id="277" w:name="_Toc71898193"/>
      <w:bookmarkStart w:id="278" w:name="_Toc71898333"/>
      <w:proofErr w:type="spellStart"/>
      <w:r>
        <w:t>Lesson</w:t>
      </w:r>
      <w:r w:rsidR="00F84135">
        <w:t>s</w:t>
      </w:r>
      <w:proofErr w:type="spellEnd"/>
      <w:r>
        <w:t xml:space="preserve"> </w:t>
      </w:r>
      <w:proofErr w:type="spellStart"/>
      <w:r>
        <w:t>Learned</w:t>
      </w:r>
      <w:bookmarkEnd w:id="274"/>
      <w:bookmarkEnd w:id="275"/>
      <w:bookmarkEnd w:id="276"/>
      <w:bookmarkEnd w:id="277"/>
      <w:bookmarkEnd w:id="278"/>
      <w:proofErr w:type="spellEnd"/>
    </w:p>
    <w:p w14:paraId="43ACD3F4" w14:textId="3C59AE45" w:rsidR="00573799" w:rsidRDefault="00BA62A8" w:rsidP="00745739">
      <w:pPr>
        <w:jc w:val="both"/>
      </w:pPr>
      <w:r>
        <w:t>Mit der Umsetzung de</w:t>
      </w:r>
      <w:r w:rsidR="00573799">
        <w:t>r</w:t>
      </w:r>
      <w:r>
        <w:t xml:space="preserve"> </w:t>
      </w:r>
      <w:r w:rsidR="00573799">
        <w:t>Applikation</w:t>
      </w:r>
      <w:r>
        <w:t xml:space="preserve"> bzw. </w:t>
      </w:r>
      <w:r w:rsidR="00573799">
        <w:t xml:space="preserve">des </w:t>
      </w:r>
      <w:r>
        <w:t xml:space="preserve">Abschlussprojektes gewann der Autor wertvolle Erfahrungen </w:t>
      </w:r>
      <w:r w:rsidR="00573799">
        <w:t>im gesamten Handling</w:t>
      </w:r>
      <w:r>
        <w:t xml:space="preserve"> (dt. </w:t>
      </w:r>
      <w:r w:rsidR="00573799">
        <w:t>Handhabung</w:t>
      </w:r>
      <w:r>
        <w:t xml:space="preserve">) eines Projektes </w:t>
      </w:r>
      <w:r w:rsidR="00573799">
        <w:t xml:space="preserve">von der Planung und Entwurf bis hin zur Veröffentlichung. Vor allem im Bereich der Planung wurden – für die </w:t>
      </w:r>
      <w:r w:rsidR="00DD785C">
        <w:t>b</w:t>
      </w:r>
      <w:r w:rsidR="00573799">
        <w:t xml:space="preserve">erufliche Zukunft </w:t>
      </w:r>
      <w:r w:rsidR="00DD785C">
        <w:t>–</w:t>
      </w:r>
      <w:r w:rsidR="00573799">
        <w:t xml:space="preserve">wichtige Erkenntnisse im Bereich Software Architektur, Pattern und </w:t>
      </w:r>
      <w:hyperlink w:anchor="_Technisches_Abkürzungsverzeichnis" w:history="1">
        <w:r w:rsidR="00573799" w:rsidRPr="00573799">
          <w:rPr>
            <w:rStyle w:val="Hyperlink"/>
          </w:rPr>
          <w:t>UML</w:t>
        </w:r>
      </w:hyperlink>
      <w:r w:rsidR="00573799">
        <w:t xml:space="preserve"> gewonne</w:t>
      </w:r>
      <w:r w:rsidR="00DD785C">
        <w:t>n</w:t>
      </w:r>
      <w:r w:rsidR="00573799">
        <w:t xml:space="preserve">. Spannend war der Einsatz </w:t>
      </w:r>
      <w:r w:rsidR="00F84135">
        <w:t>der verschiedenen Frameworks</w:t>
      </w:r>
      <w:r w:rsidR="00573799">
        <w:t xml:space="preserve"> </w:t>
      </w:r>
      <w:r w:rsidR="00F84135">
        <w:t xml:space="preserve">und der präzise Einsatz des </w:t>
      </w:r>
      <w:hyperlink w:anchor="_Glossar_2" w:history="1">
        <w:proofErr w:type="spellStart"/>
        <w:r w:rsidR="00F84135" w:rsidRPr="00E5567D">
          <w:rPr>
            <w:rStyle w:val="Hyperlink"/>
            <w:i/>
            <w:iCs/>
          </w:rPr>
          <w:t>Laravel</w:t>
        </w:r>
        <w:proofErr w:type="spellEnd"/>
      </w:hyperlink>
      <w:r w:rsidR="00F84135">
        <w:t>-Ökosystems. Durch jenen versierten Einsatz lernte der Autor aber auch den Aufwand der Eloquent Integration, besonders i</w:t>
      </w:r>
      <w:r w:rsidR="00E5567D">
        <w:t>n</w:t>
      </w:r>
      <w:r w:rsidR="00F84135">
        <w:t xml:space="preserve"> Bezug auf die </w:t>
      </w:r>
      <w:proofErr w:type="spellStart"/>
      <w:r w:rsidR="00F84135" w:rsidRPr="00F84135">
        <w:t>Kardinalitäten</w:t>
      </w:r>
      <w:proofErr w:type="spellEnd"/>
      <w:r w:rsidR="00F84135">
        <w:t xml:space="preserve"> der Relationsmodelle</w:t>
      </w:r>
      <w:r w:rsidR="00DD785C">
        <w:t>,</w:t>
      </w:r>
      <w:r w:rsidR="00F84135">
        <w:t xml:space="preserve"> nicht zu unterschätzen. In zukünftigen Projekten wird diese Erfahrung in der Zeitplanung berücksichtigt werden, um noch genauer die Kosten des Projektes einschätzen zu können. </w:t>
      </w:r>
    </w:p>
    <w:p w14:paraId="55D5E43A" w14:textId="6B28ACAD" w:rsidR="00495646" w:rsidRDefault="00495646" w:rsidP="00745739">
      <w:pPr>
        <w:pStyle w:val="Heading3"/>
      </w:pPr>
      <w:bookmarkStart w:id="279" w:name="_Ausblick"/>
      <w:bookmarkStart w:id="280" w:name="_Toc71644799"/>
      <w:bookmarkStart w:id="281" w:name="_Toc71893715"/>
      <w:bookmarkStart w:id="282" w:name="_Toc71898019"/>
      <w:bookmarkStart w:id="283" w:name="_Toc71898194"/>
      <w:bookmarkStart w:id="284" w:name="_Toc71898334"/>
      <w:bookmarkEnd w:id="279"/>
      <w:r>
        <w:t>Ausblick</w:t>
      </w:r>
      <w:bookmarkEnd w:id="280"/>
      <w:bookmarkEnd w:id="281"/>
      <w:bookmarkEnd w:id="282"/>
      <w:bookmarkEnd w:id="283"/>
      <w:bookmarkEnd w:id="284"/>
    </w:p>
    <w:p w14:paraId="426F6005" w14:textId="1980739E" w:rsidR="006C639A" w:rsidRDefault="00E5567D" w:rsidP="00745739">
      <w:pPr>
        <w:jc w:val="both"/>
      </w:pPr>
      <w:r>
        <w:t xml:space="preserve">Auch wenn das Projekt nach den gestellten Anforderungen bzw. Zielsetzungen umgesetzt wurde, </w:t>
      </w:r>
      <w:r w:rsidR="005F61B7">
        <w:t>sind</w:t>
      </w:r>
      <w:r>
        <w:t xml:space="preserve"> zukünftige</w:t>
      </w:r>
      <w:r w:rsidR="005F61B7">
        <w:t xml:space="preserve"> Erweiterungen</w:t>
      </w:r>
      <w:r>
        <w:t xml:space="preserve"> nicht ausgeschlossen. So ist eine Anbindung an </w:t>
      </w:r>
      <w:r w:rsidR="005F61B7">
        <w:t xml:space="preserve">die </w:t>
      </w:r>
      <w:r>
        <w:t>Firmeninterne</w:t>
      </w:r>
      <w:r w:rsidR="005F61B7">
        <w:t xml:space="preserve">n </w:t>
      </w:r>
      <w:r>
        <w:t>Projektleitungs- und Verwaltungssoftware</w:t>
      </w:r>
      <w:r w:rsidR="005F61B7">
        <w:t>lösungen</w:t>
      </w:r>
      <w:r>
        <w:t xml:space="preserve"> wie </w:t>
      </w:r>
      <w:proofErr w:type="spellStart"/>
      <w:r>
        <w:t>Salesforce</w:t>
      </w:r>
      <w:proofErr w:type="spellEnd"/>
      <w:r>
        <w:rPr>
          <w:rStyle w:val="FootnoteReference"/>
        </w:rPr>
        <w:footnoteReference w:id="8"/>
      </w:r>
      <w:r>
        <w:t xml:space="preserve"> oder DATEV</w:t>
      </w:r>
      <w:r>
        <w:rPr>
          <w:rStyle w:val="FootnoteReference"/>
        </w:rPr>
        <w:footnoteReference w:id="9"/>
      </w:r>
      <w:r>
        <w:t xml:space="preserve"> denkbar. Die </w:t>
      </w:r>
      <w:hyperlink w:anchor="_Glossar_2" w:history="1">
        <w:proofErr w:type="spellStart"/>
        <w:r w:rsidRPr="00E5567D">
          <w:rPr>
            <w:rStyle w:val="Hyperlink"/>
            <w:i/>
            <w:iCs/>
          </w:rPr>
          <w:t>Laravel</w:t>
        </w:r>
        <w:proofErr w:type="spellEnd"/>
      </w:hyperlink>
      <w:r>
        <w:t xml:space="preserve"> Architektur macht die </w:t>
      </w:r>
      <w:r w:rsidR="005F61B7">
        <w:t xml:space="preserve">Schnittstellenintegration bzw. </w:t>
      </w:r>
      <w:proofErr w:type="gramStart"/>
      <w:r w:rsidR="005F61B7">
        <w:t>API Anbindung</w:t>
      </w:r>
      <w:proofErr w:type="gramEnd"/>
      <w:r w:rsidR="005F61B7">
        <w:t xml:space="preserve"> (</w:t>
      </w:r>
      <w:proofErr w:type="spellStart"/>
      <w:r w:rsidR="005F61B7">
        <w:t>RESTful</w:t>
      </w:r>
      <w:proofErr w:type="spellEnd"/>
      <w:r w:rsidR="005F61B7">
        <w:t xml:space="preserve">, Soap bspw. möglich) dafür zeitnah realisierbar. Des </w:t>
      </w:r>
      <w:proofErr w:type="spellStart"/>
      <w:r w:rsidR="005F61B7">
        <w:t>Weiteren</w:t>
      </w:r>
      <w:proofErr w:type="spellEnd"/>
      <w:r w:rsidR="005F61B7">
        <w:t xml:space="preserve"> sollten die Anträge in diverse Dateiformate (bspw. PDF) exportierbar sein. Ebenfalls bietet das Dashboard noch Erweiterungspotenzial wie Statistiken, Shortcuts und Einstellungsmöglichkeiten.</w:t>
      </w:r>
    </w:p>
    <w:p w14:paraId="6FE03C1A" w14:textId="086EAB22" w:rsidR="00577720" w:rsidRDefault="00577720" w:rsidP="00745739">
      <w:r>
        <w:br w:type="page"/>
      </w:r>
    </w:p>
    <w:p w14:paraId="57622B02" w14:textId="11B45B99" w:rsidR="000A0B3B" w:rsidRDefault="000A0B3B" w:rsidP="00745739">
      <w:pPr>
        <w:pStyle w:val="Heading1"/>
        <w:numPr>
          <w:ilvl w:val="0"/>
          <w:numId w:val="0"/>
        </w:numPr>
      </w:pPr>
      <w:bookmarkStart w:id="285" w:name="_Literaturverzeichnis"/>
      <w:bookmarkStart w:id="286" w:name="_Toc71644800"/>
      <w:bookmarkStart w:id="287" w:name="_Toc71893716"/>
      <w:bookmarkStart w:id="288" w:name="_Toc71898020"/>
      <w:bookmarkStart w:id="289" w:name="_Toc71898195"/>
      <w:bookmarkStart w:id="290" w:name="_Toc71898335"/>
      <w:bookmarkEnd w:id="285"/>
      <w:r>
        <w:lastRenderedPageBreak/>
        <w:t>Literaturverzeichnis</w:t>
      </w:r>
      <w:bookmarkEnd w:id="286"/>
      <w:bookmarkEnd w:id="287"/>
      <w:bookmarkEnd w:id="288"/>
      <w:bookmarkEnd w:id="289"/>
      <w:bookmarkEnd w:id="290"/>
    </w:p>
    <w:p w14:paraId="78C6E848" w14:textId="32C123A4" w:rsidR="00A46C79" w:rsidRPr="00B94ED3" w:rsidRDefault="00B94ED3" w:rsidP="00745739">
      <w:pPr>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745739"/>
    <w:p w14:paraId="16E069C2" w14:textId="39148B97" w:rsidR="00EF4690" w:rsidRDefault="00EF4690" w:rsidP="00745739">
      <w:pPr>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745739"/>
    <w:p w14:paraId="48888DA6" w14:textId="527BD72A" w:rsidR="00EF4690" w:rsidRDefault="00EF4690" w:rsidP="00745739">
      <w:pPr>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745739">
      <w:pPr>
        <w:rPr>
          <w:lang w:val="en-US"/>
        </w:rPr>
      </w:pPr>
    </w:p>
    <w:p w14:paraId="47A95C97" w14:textId="33B78676" w:rsidR="00235047" w:rsidRPr="00235047" w:rsidRDefault="00235047" w:rsidP="00745739">
      <w:pPr>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745739">
      <w:pPr>
        <w:ind w:left="567" w:hanging="567"/>
        <w:rPr>
          <w:sz w:val="24"/>
          <w:szCs w:val="24"/>
        </w:rPr>
      </w:pPr>
    </w:p>
    <w:p w14:paraId="71CB29F8" w14:textId="436D7935" w:rsidR="004953A3" w:rsidRPr="004953A3" w:rsidRDefault="0093630E" w:rsidP="00745739">
      <w:pPr>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745739">
      <w:pPr>
        <w:ind w:left="567" w:hanging="567"/>
        <w:rPr>
          <w:szCs w:val="21"/>
        </w:rPr>
      </w:pPr>
    </w:p>
    <w:p w14:paraId="14DC28F3" w14:textId="49245B46" w:rsidR="002D0C8A" w:rsidRDefault="0093630E" w:rsidP="00745739">
      <w:pPr>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www.schwaben.ihk.de/blueprint/servlet/resource/blob/2366802/3aac584a33671862b8b9027cf6324dd5/projektantrag-it-berufe-data.pdf</w:t>
      </w:r>
      <w:r>
        <w:rPr>
          <w:i/>
          <w:iCs/>
          <w:szCs w:val="21"/>
        </w:rPr>
        <w:br/>
      </w:r>
      <w:r>
        <w:rPr>
          <w:szCs w:val="21"/>
        </w:rPr>
        <w:t>geöffnet am 06.05.2021, 16:20 Uhr</w:t>
      </w:r>
    </w:p>
    <w:p w14:paraId="12CE56FD" w14:textId="04D20836" w:rsidR="002D0C8A" w:rsidRDefault="00C72C81" w:rsidP="00745739">
      <w:pPr>
        <w:ind w:left="567" w:hanging="567"/>
        <w:rPr>
          <w:szCs w:val="21"/>
        </w:rPr>
      </w:pPr>
      <w:r>
        <w:rPr>
          <w:noProof/>
          <w:szCs w:val="21"/>
        </w:rPr>
        <w:pict w14:anchorId="30E70D9B">
          <v:rect id="_x0000_i1025" alt="" style="width:280.7pt;height:.05pt;mso-width-percent:0;mso-height-percent:0;mso-width-percent:0;mso-height-percent:0" o:hrpct="622" o:hralign="center" o:hrstd="t" o:hr="t" fillcolor="#a0a0a0" stroked="f"/>
        </w:pict>
      </w:r>
    </w:p>
    <w:p w14:paraId="4E0C8754" w14:textId="2C81D569" w:rsidR="002D0C8A" w:rsidRDefault="002D0C8A" w:rsidP="00745739">
      <w:pPr>
        <w:pStyle w:val="Heading1"/>
        <w:numPr>
          <w:ilvl w:val="0"/>
          <w:numId w:val="0"/>
        </w:numPr>
      </w:pPr>
      <w:bookmarkStart w:id="291" w:name="_Quellen"/>
      <w:bookmarkStart w:id="292" w:name="_Toc71644801"/>
      <w:bookmarkStart w:id="293" w:name="_Toc71893717"/>
      <w:bookmarkStart w:id="294" w:name="_Toc71898021"/>
      <w:bookmarkStart w:id="295" w:name="_Toc71898196"/>
      <w:bookmarkStart w:id="296" w:name="_Toc71898336"/>
      <w:bookmarkEnd w:id="291"/>
      <w:r>
        <w:t>Quellen</w:t>
      </w:r>
      <w:bookmarkEnd w:id="292"/>
      <w:bookmarkEnd w:id="293"/>
      <w:bookmarkEnd w:id="294"/>
      <w:bookmarkEnd w:id="295"/>
      <w:bookmarkEnd w:id="296"/>
    </w:p>
    <w:p w14:paraId="6A094C53" w14:textId="36335B90" w:rsidR="00496B44" w:rsidRPr="004953A3" w:rsidRDefault="00496B44" w:rsidP="00745739">
      <w:pPr>
        <w:ind w:left="567" w:hanging="567"/>
        <w:rPr>
          <w:szCs w:val="21"/>
        </w:rPr>
      </w:pPr>
      <w:r>
        <w:rPr>
          <w:szCs w:val="21"/>
        </w:rPr>
        <w:t>Erklärungen Glossar u. Abkürzungsverzeichnis,</w:t>
      </w:r>
      <w:r>
        <w:rPr>
          <w:szCs w:val="21"/>
        </w:rPr>
        <w:br/>
        <w:t>Link:</w:t>
      </w:r>
      <w:r>
        <w:rPr>
          <w:szCs w:val="21"/>
        </w:rPr>
        <w:br/>
      </w:r>
      <w:r w:rsidRPr="002D0C8A">
        <w:rPr>
          <w:i/>
          <w:iCs/>
          <w:szCs w:val="21"/>
        </w:rPr>
        <w:t>www.it-journal.de/</w:t>
      </w:r>
      <w:r w:rsidRPr="002D0C8A">
        <w:rPr>
          <w:i/>
          <w:iCs/>
          <w:szCs w:val="21"/>
        </w:rPr>
        <w:br/>
        <w:t>www.laravel.com/</w:t>
      </w:r>
      <w:r w:rsidRPr="002D0C8A">
        <w:rPr>
          <w:i/>
          <w:iCs/>
          <w:szCs w:val="21"/>
        </w:rPr>
        <w:br/>
        <w:t>www.php.net/</w:t>
      </w:r>
      <w:r w:rsidRPr="002D0C8A">
        <w:rPr>
          <w:i/>
          <w:iCs/>
          <w:szCs w:val="21"/>
        </w:rPr>
        <w:br/>
        <w:t>www.wikipedia.de/</w:t>
      </w:r>
      <w:r>
        <w:rPr>
          <w:szCs w:val="21"/>
        </w:rPr>
        <w:br/>
        <w:t>geöffnet am 11.05.2021, 16:50 Uhr</w:t>
      </w:r>
      <w:r>
        <w:rPr>
          <w:szCs w:val="21"/>
        </w:rPr>
        <w:br/>
      </w:r>
    </w:p>
    <w:p w14:paraId="2DD23B4C" w14:textId="4CC893AD" w:rsidR="005E58BF" w:rsidRPr="00235047" w:rsidRDefault="005E58BF" w:rsidP="00745739">
      <w:pPr>
        <w:jc w:val="both"/>
      </w:pPr>
      <w:r w:rsidRPr="00235047">
        <w:br w:type="page"/>
      </w:r>
    </w:p>
    <w:p w14:paraId="3F35A57B" w14:textId="04BE9453" w:rsidR="000A0B3B" w:rsidRDefault="000A0B3B" w:rsidP="00745739">
      <w:pPr>
        <w:pStyle w:val="Heading1"/>
        <w:numPr>
          <w:ilvl w:val="0"/>
          <w:numId w:val="0"/>
        </w:numPr>
        <w:ind w:left="432" w:hanging="432"/>
      </w:pPr>
      <w:bookmarkStart w:id="297" w:name="_Toc71644802"/>
      <w:bookmarkStart w:id="298" w:name="_Toc71893718"/>
      <w:bookmarkStart w:id="299" w:name="_Toc71898022"/>
      <w:bookmarkStart w:id="300" w:name="_Toc71898197"/>
      <w:bookmarkStart w:id="301" w:name="_Toc71898337"/>
      <w:r>
        <w:lastRenderedPageBreak/>
        <w:t>Anhang</w:t>
      </w:r>
      <w:bookmarkEnd w:id="297"/>
      <w:bookmarkEnd w:id="298"/>
      <w:bookmarkEnd w:id="299"/>
      <w:bookmarkEnd w:id="300"/>
      <w:bookmarkEnd w:id="301"/>
    </w:p>
    <w:p w14:paraId="38AC6C1A" w14:textId="480E8B19" w:rsidR="00E15696" w:rsidRDefault="000A0B3B" w:rsidP="00745739">
      <w:pPr>
        <w:pStyle w:val="Heading2"/>
        <w:numPr>
          <w:ilvl w:val="0"/>
          <w:numId w:val="0"/>
        </w:numPr>
        <w:ind w:left="576" w:hanging="576"/>
      </w:pPr>
      <w:bookmarkStart w:id="302" w:name="_A.1__Detaillierte"/>
      <w:bookmarkStart w:id="303" w:name="_Toc71644803"/>
      <w:bookmarkStart w:id="304" w:name="_Toc71893719"/>
      <w:bookmarkStart w:id="305" w:name="_Toc71898023"/>
      <w:bookmarkStart w:id="306" w:name="_Toc71898198"/>
      <w:bookmarkStart w:id="307" w:name="_Toc71898338"/>
      <w:bookmarkEnd w:id="302"/>
      <w:r>
        <w:t>A.1</w:t>
      </w:r>
      <w:r>
        <w:tab/>
      </w:r>
      <w:r>
        <w:tab/>
      </w:r>
      <w:r w:rsidR="00704B66">
        <w:t>Detaillierte</w:t>
      </w:r>
      <w:r>
        <w:t xml:space="preserve"> Zeitplanung</w:t>
      </w:r>
      <w:bookmarkEnd w:id="303"/>
      <w:bookmarkEnd w:id="304"/>
      <w:bookmarkEnd w:id="305"/>
      <w:bookmarkEnd w:id="306"/>
      <w:bookmarkEnd w:id="307"/>
    </w:p>
    <w:p w14:paraId="30587E90" w14:textId="22B34489" w:rsidR="008A2840" w:rsidRPr="008A2840" w:rsidRDefault="008A2840" w:rsidP="00745739">
      <w:pPr>
        <w:jc w:val="both"/>
      </w:pPr>
      <w:r>
        <w:t>Auszug aus dem Projektkonzept:</w:t>
      </w:r>
    </w:p>
    <w:tbl>
      <w:tblPr>
        <w:tblStyle w:val="PlainTable2"/>
        <w:tblW w:w="0" w:type="auto"/>
        <w:tblLook w:val="04A0" w:firstRow="1" w:lastRow="0" w:firstColumn="1" w:lastColumn="0" w:noHBand="0" w:noVBand="1"/>
      </w:tblPr>
      <w:tblGrid>
        <w:gridCol w:w="8356"/>
        <w:gridCol w:w="706"/>
      </w:tblGrid>
      <w:tr w:rsidR="008A2840" w:rsidRPr="004D6AAB" w14:paraId="487E6570" w14:textId="77777777" w:rsidTr="00704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40B70FB" w14:textId="77777777" w:rsidR="008A2840" w:rsidRPr="004D6AAB" w:rsidRDefault="008A2840" w:rsidP="00745739">
            <w:pPr>
              <w:spacing w:line="276" w:lineRule="auto"/>
              <w:jc w:val="both"/>
            </w:pPr>
            <w:r w:rsidRPr="004D6AAB">
              <w:t>Analyse</w:t>
            </w:r>
          </w:p>
        </w:tc>
        <w:tc>
          <w:tcPr>
            <w:tcW w:w="706" w:type="dxa"/>
          </w:tcPr>
          <w:p w14:paraId="65FA2586" w14:textId="77777777" w:rsidR="008A2840" w:rsidRPr="004D6AAB" w:rsidRDefault="008A2840" w:rsidP="00745739">
            <w:pPr>
              <w:spacing w:line="276" w:lineRule="auto"/>
              <w:jc w:val="both"/>
              <w:cnfStyle w:val="100000000000" w:firstRow="1" w:lastRow="0" w:firstColumn="0" w:lastColumn="0" w:oddVBand="0" w:evenVBand="0" w:oddHBand="0" w:evenHBand="0" w:firstRowFirstColumn="0" w:firstRowLastColumn="0" w:lastRowFirstColumn="0" w:lastRowLastColumn="0"/>
            </w:pPr>
            <w:r w:rsidRPr="004D6AAB">
              <w:t>3.5h</w:t>
            </w:r>
          </w:p>
        </w:tc>
      </w:tr>
      <w:tr w:rsidR="008A2840" w:rsidRPr="00704B66" w14:paraId="7670C13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745739">
            <w:pPr>
              <w:spacing w:line="276" w:lineRule="auto"/>
              <w:jc w:val="both"/>
              <w:rPr>
                <w:b w:val="0"/>
                <w:bCs w:val="0"/>
              </w:rPr>
            </w:pPr>
            <w:r w:rsidRPr="00704B66">
              <w:rPr>
                <w:b w:val="0"/>
                <w:bCs w:val="0"/>
              </w:rPr>
              <w:t>Durchführung einer Ist-Analyse</w:t>
            </w:r>
          </w:p>
        </w:tc>
        <w:tc>
          <w:tcPr>
            <w:tcW w:w="706" w:type="dxa"/>
          </w:tcPr>
          <w:p w14:paraId="72886AA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745739">
            <w:pPr>
              <w:spacing w:line="276" w:lineRule="auto"/>
              <w:jc w:val="both"/>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745739">
            <w:pPr>
              <w:spacing w:line="276" w:lineRule="auto"/>
              <w:jc w:val="both"/>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745739">
            <w:pPr>
              <w:spacing w:line="276" w:lineRule="auto"/>
              <w:jc w:val="both"/>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4D6AAB" w14:paraId="2FB4F3F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2345C79" w14:textId="77777777" w:rsidR="008A2840" w:rsidRPr="004D6AAB" w:rsidRDefault="008A2840" w:rsidP="00745739">
            <w:pPr>
              <w:spacing w:line="276" w:lineRule="auto"/>
              <w:jc w:val="both"/>
            </w:pPr>
            <w:r w:rsidRPr="004D6AAB">
              <w:t>Entwurf</w:t>
            </w:r>
          </w:p>
        </w:tc>
        <w:tc>
          <w:tcPr>
            <w:tcW w:w="706" w:type="dxa"/>
          </w:tcPr>
          <w:p w14:paraId="4DCC3FB5" w14:textId="77777777" w:rsidR="008A2840" w:rsidRPr="004D6AAB"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rPr>
            </w:pPr>
            <w:r w:rsidRPr="004D6AAB">
              <w:rPr>
                <w:b/>
                <w:bCs/>
              </w:rPr>
              <w:t>8.0h</w:t>
            </w:r>
          </w:p>
        </w:tc>
      </w:tr>
      <w:tr w:rsidR="008A2840" w:rsidRPr="00704B66" w14:paraId="075609D6"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745739">
            <w:pPr>
              <w:spacing w:line="276" w:lineRule="auto"/>
              <w:jc w:val="both"/>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745739">
            <w:pPr>
              <w:spacing w:line="276" w:lineRule="auto"/>
              <w:jc w:val="both"/>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745739">
            <w:pPr>
              <w:spacing w:line="276" w:lineRule="auto"/>
              <w:jc w:val="both"/>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745739">
            <w:pPr>
              <w:spacing w:line="276" w:lineRule="auto"/>
              <w:jc w:val="both"/>
              <w:rPr>
                <w:b w:val="0"/>
                <w:bCs w:val="0"/>
              </w:rPr>
            </w:pPr>
            <w:r w:rsidRPr="00704B66">
              <w:rPr>
                <w:b w:val="0"/>
                <w:bCs w:val="0"/>
              </w:rPr>
              <w:t>Planung des Datenbankmodells</w:t>
            </w:r>
          </w:p>
        </w:tc>
        <w:tc>
          <w:tcPr>
            <w:tcW w:w="706" w:type="dxa"/>
          </w:tcPr>
          <w:p w14:paraId="22ED984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5168B02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745739">
            <w:pPr>
              <w:spacing w:line="276" w:lineRule="auto"/>
              <w:jc w:val="both"/>
              <w:rPr>
                <w:b w:val="0"/>
                <w:bCs w:val="0"/>
              </w:rPr>
            </w:pPr>
            <w:r w:rsidRPr="00704B66">
              <w:rPr>
                <w:b w:val="0"/>
                <w:bCs w:val="0"/>
              </w:rPr>
              <w:t>ER-Diagramm o. DB Schema</w:t>
            </w:r>
          </w:p>
        </w:tc>
        <w:tc>
          <w:tcPr>
            <w:tcW w:w="706" w:type="dxa"/>
          </w:tcPr>
          <w:p w14:paraId="59313FC8"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4D6AAB" w14:paraId="5C86C0A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83B83FE" w14:textId="77777777" w:rsidR="008A2840" w:rsidRPr="004D6AAB" w:rsidRDefault="008A2840" w:rsidP="00745739">
            <w:pPr>
              <w:spacing w:line="276" w:lineRule="auto"/>
              <w:jc w:val="both"/>
            </w:pPr>
            <w:r w:rsidRPr="004D6AAB">
              <w:t>Entwicklung &amp; Implementierung</w:t>
            </w:r>
          </w:p>
        </w:tc>
        <w:tc>
          <w:tcPr>
            <w:tcW w:w="706" w:type="dxa"/>
          </w:tcPr>
          <w:p w14:paraId="5E43725A" w14:textId="77777777" w:rsidR="008A2840" w:rsidRPr="004D6AAB"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rPr>
            </w:pPr>
            <w:r w:rsidRPr="004D6AAB">
              <w:rPr>
                <w:b/>
                <w:bCs/>
              </w:rPr>
              <w:t>42.5h</w:t>
            </w:r>
          </w:p>
        </w:tc>
      </w:tr>
      <w:tr w:rsidR="008A2840" w:rsidRPr="00704B66" w14:paraId="0EBDA6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745739">
            <w:pPr>
              <w:spacing w:line="276" w:lineRule="auto"/>
              <w:jc w:val="both"/>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745739">
            <w:pPr>
              <w:spacing w:line="276" w:lineRule="auto"/>
              <w:jc w:val="both"/>
              <w:rPr>
                <w:b w:val="0"/>
                <w:bCs w:val="0"/>
              </w:rPr>
            </w:pPr>
            <w:r w:rsidRPr="00704B66">
              <w:rPr>
                <w:b w:val="0"/>
                <w:bCs w:val="0"/>
              </w:rPr>
              <w:t>Erstellung des Antrags-Interface</w:t>
            </w:r>
          </w:p>
        </w:tc>
        <w:tc>
          <w:tcPr>
            <w:tcW w:w="706" w:type="dxa"/>
          </w:tcPr>
          <w:p w14:paraId="326B55A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745739">
            <w:pPr>
              <w:spacing w:line="276" w:lineRule="auto"/>
              <w:jc w:val="both"/>
              <w:rPr>
                <w:b w:val="0"/>
                <w:bCs w:val="0"/>
              </w:rPr>
            </w:pPr>
            <w:r w:rsidRPr="00704B66">
              <w:rPr>
                <w:b w:val="0"/>
                <w:bCs w:val="0"/>
              </w:rPr>
              <w:t>Erstellung des Management-Interface</w:t>
            </w:r>
          </w:p>
        </w:tc>
        <w:tc>
          <w:tcPr>
            <w:tcW w:w="706" w:type="dxa"/>
          </w:tcPr>
          <w:p w14:paraId="08983E2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745739">
            <w:pPr>
              <w:spacing w:line="276" w:lineRule="auto"/>
              <w:jc w:val="both"/>
              <w:rPr>
                <w:b w:val="0"/>
                <w:bCs w:val="0"/>
              </w:rPr>
            </w:pPr>
            <w:r w:rsidRPr="00704B66">
              <w:rPr>
                <w:b w:val="0"/>
                <w:bCs w:val="0"/>
              </w:rPr>
              <w:t>Erstellung des Dashboards</w:t>
            </w:r>
          </w:p>
        </w:tc>
        <w:tc>
          <w:tcPr>
            <w:tcW w:w="706" w:type="dxa"/>
          </w:tcPr>
          <w:p w14:paraId="223364C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745739">
            <w:pPr>
              <w:spacing w:line="276" w:lineRule="auto"/>
              <w:jc w:val="both"/>
              <w:rPr>
                <w:b w:val="0"/>
                <w:bCs w:val="0"/>
              </w:rPr>
            </w:pPr>
            <w:r w:rsidRPr="00704B66">
              <w:rPr>
                <w:b w:val="0"/>
                <w:bCs w:val="0"/>
              </w:rPr>
              <w:t>Erstellung des Verwaltungs-Interface</w:t>
            </w:r>
          </w:p>
        </w:tc>
        <w:tc>
          <w:tcPr>
            <w:tcW w:w="706" w:type="dxa"/>
          </w:tcPr>
          <w:p w14:paraId="7BD2D194"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745739">
            <w:pPr>
              <w:spacing w:line="276" w:lineRule="auto"/>
              <w:jc w:val="both"/>
              <w:rPr>
                <w:b w:val="0"/>
                <w:bCs w:val="0"/>
              </w:rPr>
            </w:pPr>
            <w:r w:rsidRPr="00704B66">
              <w:rPr>
                <w:b w:val="0"/>
                <w:bCs w:val="0"/>
              </w:rPr>
              <w:t>Entwicklung der Zuweisungslogik</w:t>
            </w:r>
          </w:p>
        </w:tc>
        <w:tc>
          <w:tcPr>
            <w:tcW w:w="706" w:type="dxa"/>
          </w:tcPr>
          <w:p w14:paraId="3CA92C20"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745739">
            <w:pPr>
              <w:spacing w:line="276" w:lineRule="auto"/>
              <w:jc w:val="both"/>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745739">
            <w:pPr>
              <w:spacing w:line="276" w:lineRule="auto"/>
              <w:jc w:val="both"/>
              <w:rPr>
                <w:b w:val="0"/>
                <w:bCs w:val="0"/>
              </w:rPr>
            </w:pPr>
            <w:r w:rsidRPr="00704B66">
              <w:rPr>
                <w:b w:val="0"/>
                <w:bCs w:val="0"/>
              </w:rPr>
              <w:t>Entwicklung der Abnahme Logik</w:t>
            </w:r>
          </w:p>
        </w:tc>
        <w:tc>
          <w:tcPr>
            <w:tcW w:w="706" w:type="dxa"/>
          </w:tcPr>
          <w:p w14:paraId="00F13D9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745739">
            <w:pPr>
              <w:spacing w:line="276" w:lineRule="auto"/>
              <w:jc w:val="both"/>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745739">
            <w:pPr>
              <w:spacing w:line="276" w:lineRule="auto"/>
              <w:jc w:val="both"/>
              <w:rPr>
                <w:b w:val="0"/>
                <w:bCs w:val="0"/>
              </w:rPr>
            </w:pPr>
            <w:r w:rsidRPr="00704B66">
              <w:rPr>
                <w:b w:val="0"/>
                <w:bCs w:val="0"/>
              </w:rPr>
              <w:t>Einrichtung der Routen</w:t>
            </w:r>
          </w:p>
        </w:tc>
        <w:tc>
          <w:tcPr>
            <w:tcW w:w="706" w:type="dxa"/>
          </w:tcPr>
          <w:p w14:paraId="2A874B36"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745739">
            <w:pPr>
              <w:spacing w:line="276" w:lineRule="auto"/>
              <w:jc w:val="both"/>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745739">
            <w:pPr>
              <w:spacing w:line="276" w:lineRule="auto"/>
              <w:jc w:val="both"/>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6.0h</w:t>
            </w:r>
          </w:p>
        </w:tc>
      </w:tr>
      <w:tr w:rsidR="008A2840" w:rsidRPr="004D6AAB" w14:paraId="1676611E"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A47C33B" w14:textId="77777777" w:rsidR="008A2840" w:rsidRPr="004D6AAB" w:rsidRDefault="008A2840" w:rsidP="00745739">
            <w:pPr>
              <w:spacing w:line="276" w:lineRule="auto"/>
              <w:jc w:val="both"/>
            </w:pPr>
            <w:r w:rsidRPr="004D6AAB">
              <w:t xml:space="preserve">Abnahme und </w:t>
            </w:r>
            <w:proofErr w:type="spellStart"/>
            <w:r w:rsidRPr="004D6AAB">
              <w:t>Deployment</w:t>
            </w:r>
            <w:proofErr w:type="spellEnd"/>
          </w:p>
        </w:tc>
        <w:tc>
          <w:tcPr>
            <w:tcW w:w="706" w:type="dxa"/>
          </w:tcPr>
          <w:p w14:paraId="5E199502" w14:textId="77777777" w:rsidR="008A2840" w:rsidRPr="004D6AAB"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rPr>
            </w:pPr>
            <w:r w:rsidRPr="004D6AAB">
              <w:rPr>
                <w:b/>
                <w:bCs/>
              </w:rPr>
              <w:t>4.0h</w:t>
            </w:r>
          </w:p>
        </w:tc>
      </w:tr>
      <w:tr w:rsidR="008A2840" w:rsidRPr="00704B66" w14:paraId="5B8FBE93"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745739">
            <w:pPr>
              <w:spacing w:line="276" w:lineRule="auto"/>
              <w:jc w:val="both"/>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247ECA1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745739">
            <w:pPr>
              <w:spacing w:line="276" w:lineRule="auto"/>
              <w:jc w:val="both"/>
              <w:rPr>
                <w:b w:val="0"/>
                <w:bCs w:val="0"/>
              </w:rPr>
            </w:pPr>
            <w:r w:rsidRPr="00704B66">
              <w:rPr>
                <w:b w:val="0"/>
                <w:bCs w:val="0"/>
              </w:rPr>
              <w:t>Abnahme durch einen Ausgewählten Fachbereich</w:t>
            </w:r>
          </w:p>
        </w:tc>
        <w:tc>
          <w:tcPr>
            <w:tcW w:w="706" w:type="dxa"/>
          </w:tcPr>
          <w:p w14:paraId="6B2FD156"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9AC9060"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745739">
            <w:pPr>
              <w:spacing w:line="276" w:lineRule="auto"/>
              <w:jc w:val="both"/>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4D6AAB" w14:paraId="1BB4BC11"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C2B77CF" w14:textId="77777777" w:rsidR="008A2840" w:rsidRPr="004D6AAB" w:rsidRDefault="008A2840" w:rsidP="00745739">
            <w:pPr>
              <w:spacing w:line="276" w:lineRule="auto"/>
              <w:jc w:val="both"/>
            </w:pPr>
            <w:r w:rsidRPr="004D6AAB">
              <w:t>Dokumentation</w:t>
            </w:r>
          </w:p>
        </w:tc>
        <w:tc>
          <w:tcPr>
            <w:tcW w:w="706" w:type="dxa"/>
          </w:tcPr>
          <w:p w14:paraId="6AA01E3B" w14:textId="77777777" w:rsidR="008A2840" w:rsidRPr="004D6AAB"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rPr>
            </w:pPr>
            <w:r w:rsidRPr="004D6AAB">
              <w:rPr>
                <w:b/>
                <w:bCs/>
              </w:rPr>
              <w:t>13.0h</w:t>
            </w:r>
          </w:p>
        </w:tc>
      </w:tr>
      <w:tr w:rsidR="008A2840" w:rsidRPr="00704B66" w14:paraId="40F2B38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745739">
            <w:pPr>
              <w:spacing w:line="276" w:lineRule="auto"/>
              <w:jc w:val="both"/>
              <w:rPr>
                <w:b w:val="0"/>
                <w:bCs w:val="0"/>
              </w:rPr>
            </w:pPr>
            <w:r w:rsidRPr="00704B66">
              <w:rPr>
                <w:b w:val="0"/>
                <w:bCs w:val="0"/>
              </w:rPr>
              <w:t>Erstellen der Projektdokumentation</w:t>
            </w:r>
          </w:p>
        </w:tc>
        <w:tc>
          <w:tcPr>
            <w:tcW w:w="706" w:type="dxa"/>
          </w:tcPr>
          <w:p w14:paraId="2695192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745739">
            <w:pPr>
              <w:spacing w:line="276" w:lineRule="auto"/>
              <w:jc w:val="both"/>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745739">
            <w:pPr>
              <w:spacing w:line="276" w:lineRule="auto"/>
              <w:jc w:val="both"/>
            </w:pPr>
            <w:r w:rsidRPr="00704B66">
              <w:t>Gesamt</w:t>
            </w:r>
          </w:p>
        </w:tc>
        <w:tc>
          <w:tcPr>
            <w:tcW w:w="706" w:type="dxa"/>
          </w:tcPr>
          <w:p w14:paraId="178D4FAB" w14:textId="2926AA1A"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77777777" w:rsidR="00704B66" w:rsidRDefault="00704B66" w:rsidP="00745739">
      <w:pPr>
        <w:pStyle w:val="Heading2"/>
        <w:numPr>
          <w:ilvl w:val="0"/>
          <w:numId w:val="0"/>
        </w:numPr>
        <w:ind w:left="576" w:hanging="576"/>
      </w:pPr>
    </w:p>
    <w:p w14:paraId="17D5C644" w14:textId="77777777" w:rsidR="00704B66" w:rsidRDefault="00704B66" w:rsidP="00745739">
      <w:pPr>
        <w:jc w:val="both"/>
        <w:rPr>
          <w:rFonts w:ascii="Shentox SemiBold" w:eastAsiaTheme="majorEastAsia" w:hAnsi="Shentox SemiBold" w:cstheme="majorBidi"/>
          <w:color w:val="9A1240"/>
          <w:sz w:val="32"/>
          <w:szCs w:val="26"/>
        </w:rPr>
      </w:pPr>
      <w:r>
        <w:br w:type="page"/>
      </w:r>
    </w:p>
    <w:p w14:paraId="76C358F4" w14:textId="0F3DFBCD" w:rsidR="008A2840" w:rsidRDefault="000A0B3B" w:rsidP="00745739">
      <w:pPr>
        <w:pStyle w:val="Heading2"/>
        <w:numPr>
          <w:ilvl w:val="0"/>
          <w:numId w:val="0"/>
        </w:numPr>
        <w:ind w:left="576" w:hanging="576"/>
      </w:pPr>
      <w:bookmarkStart w:id="308" w:name="_A.2__Ressourcenplan"/>
      <w:bookmarkStart w:id="309" w:name="_Toc71644804"/>
      <w:bookmarkStart w:id="310" w:name="_Toc71893720"/>
      <w:bookmarkStart w:id="311" w:name="_Toc71898024"/>
      <w:bookmarkStart w:id="312" w:name="_Toc71898199"/>
      <w:bookmarkStart w:id="313" w:name="_Toc71898339"/>
      <w:bookmarkEnd w:id="308"/>
      <w:r>
        <w:lastRenderedPageBreak/>
        <w:t>A.2</w:t>
      </w:r>
      <w:r>
        <w:tab/>
      </w:r>
      <w:r>
        <w:tab/>
      </w:r>
      <w:r w:rsidR="008A2840">
        <w:t>Ressourcenplan</w:t>
      </w:r>
      <w:bookmarkStart w:id="314" w:name="_A.3__Ist-Analyse"/>
      <w:bookmarkEnd w:id="309"/>
      <w:bookmarkEnd w:id="310"/>
      <w:bookmarkEnd w:id="311"/>
      <w:bookmarkEnd w:id="312"/>
      <w:bookmarkEnd w:id="313"/>
      <w:bookmarkEnd w:id="314"/>
    </w:p>
    <w:tbl>
      <w:tblPr>
        <w:tblStyle w:val="PlainTable5"/>
        <w:tblW w:w="9173" w:type="dxa"/>
        <w:tblLook w:val="04A0" w:firstRow="1" w:lastRow="0" w:firstColumn="1" w:lastColumn="0" w:noHBand="0" w:noVBand="1"/>
      </w:tblPr>
      <w:tblGrid>
        <w:gridCol w:w="1277"/>
        <w:gridCol w:w="7896"/>
      </w:tblGrid>
      <w:tr w:rsidR="00704B66" w:rsidRPr="004D6AAB" w14:paraId="68CCBAB9" w14:textId="77777777" w:rsidTr="00D26C60">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1277" w:type="dxa"/>
          </w:tcPr>
          <w:p w14:paraId="3768B65A" w14:textId="29D8531F" w:rsidR="00704B66" w:rsidRPr="004D6AAB" w:rsidRDefault="00704B66" w:rsidP="00745739">
            <w:pPr>
              <w:spacing w:line="276" w:lineRule="auto"/>
              <w:jc w:val="both"/>
              <w:rPr>
                <w:i w:val="0"/>
                <w:iCs w:val="0"/>
                <w:szCs w:val="18"/>
              </w:rPr>
            </w:pPr>
            <w:r w:rsidRPr="004D6AAB">
              <w:rPr>
                <w:i w:val="0"/>
                <w:iCs w:val="0"/>
                <w:szCs w:val="18"/>
              </w:rPr>
              <w:t>Typ</w:t>
            </w:r>
          </w:p>
        </w:tc>
        <w:tc>
          <w:tcPr>
            <w:tcW w:w="7896" w:type="dxa"/>
          </w:tcPr>
          <w:p w14:paraId="47287BE1" w14:textId="76A2FD65" w:rsidR="00704B66" w:rsidRPr="004D6AAB" w:rsidRDefault="00704B66" w:rsidP="00745739">
            <w:pPr>
              <w:spacing w:line="276" w:lineRule="auto"/>
              <w:jc w:val="both"/>
              <w:cnfStyle w:val="100000000000" w:firstRow="1" w:lastRow="0" w:firstColumn="0" w:lastColumn="0" w:oddVBand="0" w:evenVBand="0" w:oddHBand="0" w:evenHBand="0" w:firstRowFirstColumn="0" w:firstRowLastColumn="0" w:lastRowFirstColumn="0" w:lastRowLastColumn="0"/>
              <w:rPr>
                <w:i w:val="0"/>
                <w:iCs w:val="0"/>
                <w:szCs w:val="18"/>
              </w:rPr>
            </w:pPr>
            <w:r w:rsidRPr="004D6AAB">
              <w:rPr>
                <w:i w:val="0"/>
                <w:iCs w:val="0"/>
                <w:szCs w:val="18"/>
              </w:rPr>
              <w:t>Bezeichnung</w:t>
            </w:r>
          </w:p>
        </w:tc>
      </w:tr>
      <w:tr w:rsidR="00D26C60" w14:paraId="55E098F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745739">
            <w:pPr>
              <w:spacing w:line="276" w:lineRule="auto"/>
              <w:jc w:val="both"/>
              <w:rPr>
                <w:b/>
                <w:bCs/>
                <w:i w:val="0"/>
                <w:iCs w:val="0"/>
              </w:rPr>
            </w:pPr>
            <w:r w:rsidRPr="004D6AAB">
              <w:rPr>
                <w:b/>
                <w:bCs/>
                <w:i w:val="0"/>
                <w:iCs w:val="0"/>
                <w:szCs w:val="18"/>
              </w:rPr>
              <w:t>Hardware</w:t>
            </w:r>
          </w:p>
        </w:tc>
        <w:tc>
          <w:tcPr>
            <w:tcW w:w="7896" w:type="dxa"/>
            <w:tcBorders>
              <w:top w:val="single" w:sz="4" w:space="0" w:color="7F7F7F" w:themeColor="text1" w:themeTint="80"/>
              <w:bottom w:val="single" w:sz="4" w:space="0" w:color="auto"/>
            </w:tcBorders>
            <w:shd w:val="clear" w:color="auto" w:fill="auto"/>
          </w:tcPr>
          <w:p w14:paraId="3673E394" w14:textId="4233B370"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D26C60">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0766E1AF" w14:textId="6875FA42"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1FC3EB46" w14:textId="110EA03A"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4E78499F" w14:textId="79259A46"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788CC340" w14:textId="329C5B07"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16FFDDF3" w14:textId="335CEF1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52EA4C52" w14:textId="0F4D0D24"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745739">
            <w:pPr>
              <w:spacing w:line="276" w:lineRule="auto"/>
              <w:jc w:val="both"/>
              <w:rPr>
                <w:b/>
                <w:bCs/>
                <w:i w:val="0"/>
                <w:iCs w:val="0"/>
              </w:rPr>
            </w:pPr>
            <w:r w:rsidRPr="004D6AAB">
              <w:rPr>
                <w:b/>
                <w:bCs/>
                <w:i w:val="0"/>
                <w:iCs w:val="0"/>
                <w:szCs w:val="18"/>
              </w:rPr>
              <w:t>Software</w:t>
            </w:r>
          </w:p>
        </w:tc>
        <w:tc>
          <w:tcPr>
            <w:tcW w:w="7896" w:type="dxa"/>
            <w:tcBorders>
              <w:top w:val="single" w:sz="4" w:space="0" w:color="auto"/>
              <w:bottom w:val="single" w:sz="4" w:space="0" w:color="auto"/>
            </w:tcBorders>
            <w:shd w:val="clear" w:color="auto" w:fill="auto"/>
          </w:tcPr>
          <w:p w14:paraId="0A2F58EA" w14:textId="5BDDFDBE"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236A4E6A" w14:textId="423BB5E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1966D35B" w14:textId="07BD8C4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66D14E20" w14:textId="0DBB25DC"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2AD6E860" w14:textId="5FA826E3"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531622" w14:paraId="30B3D36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420764D3" w14:textId="50E8B49F"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745739">
            <w:pPr>
              <w:spacing w:line="276" w:lineRule="auto"/>
              <w:rPr>
                <w:lang w:val="en-US"/>
              </w:rPr>
            </w:pPr>
          </w:p>
        </w:tc>
        <w:tc>
          <w:tcPr>
            <w:tcW w:w="7896" w:type="dxa"/>
            <w:tcBorders>
              <w:top w:val="single" w:sz="4" w:space="0" w:color="auto"/>
              <w:bottom w:val="single" w:sz="4" w:space="0" w:color="auto"/>
            </w:tcBorders>
            <w:shd w:val="clear" w:color="auto" w:fill="auto"/>
          </w:tcPr>
          <w:p w14:paraId="086C1FBF" w14:textId="0A660FA8" w:rsidR="00D26C60" w:rsidRPr="00704B66"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745739">
            <w:pPr>
              <w:spacing w:line="276" w:lineRule="auto"/>
              <w:rPr>
                <w:lang w:val="en-US"/>
              </w:rPr>
            </w:pPr>
          </w:p>
        </w:tc>
        <w:tc>
          <w:tcPr>
            <w:tcW w:w="7896" w:type="dxa"/>
            <w:tcBorders>
              <w:top w:val="single" w:sz="4" w:space="0" w:color="auto"/>
              <w:bottom w:val="single" w:sz="4" w:space="0" w:color="auto"/>
            </w:tcBorders>
            <w:shd w:val="clear" w:color="auto" w:fill="auto"/>
          </w:tcPr>
          <w:p w14:paraId="7E5126EF" w14:textId="087355FC" w:rsidR="00D26C60" w:rsidRPr="00704B66"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745739">
            <w:pPr>
              <w:spacing w:line="276" w:lineRule="auto"/>
              <w:rPr>
                <w:lang w:val="en-US"/>
              </w:rPr>
            </w:pPr>
          </w:p>
        </w:tc>
        <w:tc>
          <w:tcPr>
            <w:tcW w:w="7896" w:type="dxa"/>
            <w:tcBorders>
              <w:top w:val="single" w:sz="4" w:space="0" w:color="auto"/>
              <w:bottom w:val="single" w:sz="4" w:space="0" w:color="auto"/>
            </w:tcBorders>
            <w:shd w:val="clear" w:color="auto" w:fill="auto"/>
          </w:tcPr>
          <w:p w14:paraId="345E931B" w14:textId="4BB64FA1"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745739">
            <w:pPr>
              <w:spacing w:line="276" w:lineRule="auto"/>
              <w:rPr>
                <w:lang w:val="en-US"/>
              </w:rPr>
            </w:pPr>
          </w:p>
        </w:tc>
        <w:tc>
          <w:tcPr>
            <w:tcW w:w="7896" w:type="dxa"/>
            <w:tcBorders>
              <w:top w:val="single" w:sz="4" w:space="0" w:color="auto"/>
              <w:bottom w:val="single" w:sz="4" w:space="0" w:color="auto"/>
            </w:tcBorders>
            <w:shd w:val="clear" w:color="auto" w:fill="auto"/>
          </w:tcPr>
          <w:p w14:paraId="0CDB1B6A" w14:textId="2C19BE56"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745739">
            <w:pPr>
              <w:spacing w:line="276" w:lineRule="auto"/>
              <w:rPr>
                <w:lang w:val="en-US"/>
              </w:rPr>
            </w:pPr>
          </w:p>
        </w:tc>
        <w:tc>
          <w:tcPr>
            <w:tcW w:w="7896" w:type="dxa"/>
            <w:tcBorders>
              <w:top w:val="single" w:sz="4" w:space="0" w:color="auto"/>
              <w:bottom w:val="single" w:sz="4" w:space="0" w:color="auto"/>
            </w:tcBorders>
            <w:shd w:val="clear" w:color="auto" w:fill="auto"/>
          </w:tcPr>
          <w:p w14:paraId="35767932" w14:textId="72A7C3D4"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745739">
            <w:pPr>
              <w:spacing w:line="276" w:lineRule="auto"/>
              <w:rPr>
                <w:lang w:val="en-US"/>
              </w:rPr>
            </w:pPr>
          </w:p>
        </w:tc>
        <w:tc>
          <w:tcPr>
            <w:tcW w:w="7896" w:type="dxa"/>
            <w:tcBorders>
              <w:top w:val="single" w:sz="4" w:space="0" w:color="auto"/>
              <w:bottom w:val="single" w:sz="4" w:space="0" w:color="auto"/>
            </w:tcBorders>
            <w:shd w:val="clear" w:color="auto" w:fill="auto"/>
          </w:tcPr>
          <w:p w14:paraId="38FA9DC8" w14:textId="29108D02"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745739">
            <w:pPr>
              <w:spacing w:line="276" w:lineRule="auto"/>
              <w:rPr>
                <w:lang w:val="en-US"/>
              </w:rPr>
            </w:pPr>
          </w:p>
        </w:tc>
        <w:tc>
          <w:tcPr>
            <w:tcW w:w="7896" w:type="dxa"/>
            <w:tcBorders>
              <w:top w:val="single" w:sz="4" w:space="0" w:color="auto"/>
              <w:bottom w:val="single" w:sz="4" w:space="0" w:color="auto"/>
            </w:tcBorders>
            <w:shd w:val="clear" w:color="auto" w:fill="auto"/>
          </w:tcPr>
          <w:p w14:paraId="7A668920" w14:textId="7AFE5C44"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745739">
            <w:pPr>
              <w:spacing w:line="276" w:lineRule="auto"/>
              <w:rPr>
                <w:lang w:val="en-US"/>
              </w:rPr>
            </w:pPr>
          </w:p>
        </w:tc>
        <w:tc>
          <w:tcPr>
            <w:tcW w:w="7896" w:type="dxa"/>
            <w:tcBorders>
              <w:top w:val="single" w:sz="4" w:space="0" w:color="auto"/>
              <w:bottom w:val="single" w:sz="4" w:space="0" w:color="auto"/>
            </w:tcBorders>
            <w:shd w:val="clear" w:color="auto" w:fill="auto"/>
          </w:tcPr>
          <w:p w14:paraId="341589CA" w14:textId="0B26950B"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745739">
            <w:pPr>
              <w:spacing w:line="276" w:lineRule="auto"/>
              <w:rPr>
                <w:lang w:val="en-US"/>
              </w:rPr>
            </w:pPr>
          </w:p>
        </w:tc>
        <w:tc>
          <w:tcPr>
            <w:tcW w:w="7896" w:type="dxa"/>
            <w:tcBorders>
              <w:top w:val="single" w:sz="4" w:space="0" w:color="auto"/>
              <w:bottom w:val="single" w:sz="4" w:space="0" w:color="auto"/>
            </w:tcBorders>
            <w:shd w:val="clear" w:color="auto" w:fill="auto"/>
          </w:tcPr>
          <w:p w14:paraId="4FE10F5F" w14:textId="62306FAE"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745739">
            <w:pPr>
              <w:spacing w:line="276" w:lineRule="auto"/>
              <w:jc w:val="both"/>
              <w:rPr>
                <w:b/>
                <w:bCs/>
                <w:i w:val="0"/>
                <w:iCs w:val="0"/>
              </w:rPr>
            </w:pPr>
            <w:r w:rsidRPr="004D6AAB">
              <w:rPr>
                <w:b/>
                <w:bCs/>
                <w:i w:val="0"/>
                <w:iCs w:val="0"/>
                <w:szCs w:val="18"/>
              </w:rPr>
              <w:t>Personal</w:t>
            </w:r>
          </w:p>
        </w:tc>
        <w:tc>
          <w:tcPr>
            <w:tcW w:w="7896" w:type="dxa"/>
            <w:tcBorders>
              <w:top w:val="single" w:sz="4" w:space="0" w:color="auto"/>
              <w:bottom w:val="single" w:sz="4" w:space="0" w:color="auto"/>
            </w:tcBorders>
            <w:shd w:val="clear" w:color="auto" w:fill="auto"/>
          </w:tcPr>
          <w:p w14:paraId="5AC615DB" w14:textId="76923BCE"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66505495" w14:textId="77BB8659"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Mitarbeiter der Verwaltung</w:t>
            </w:r>
          </w:p>
        </w:tc>
      </w:tr>
      <w:tr w:rsidR="00D26C60" w:rsidRPr="00D26C60" w14:paraId="263024BA"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745739">
            <w:pPr>
              <w:spacing w:line="276" w:lineRule="auto"/>
            </w:pPr>
          </w:p>
        </w:tc>
        <w:tc>
          <w:tcPr>
            <w:tcW w:w="7896" w:type="dxa"/>
            <w:tcBorders>
              <w:top w:val="single" w:sz="4" w:space="0" w:color="auto"/>
              <w:bottom w:val="single" w:sz="4" w:space="0" w:color="auto"/>
            </w:tcBorders>
            <w:shd w:val="clear" w:color="auto" w:fill="auto"/>
          </w:tcPr>
          <w:p w14:paraId="3F2FC1F2" w14:textId="7E2D87C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Mitarbeiter </w:t>
            </w:r>
            <w:proofErr w:type="spellStart"/>
            <w:r>
              <w:t>Testing</w:t>
            </w:r>
            <w:proofErr w:type="spellEnd"/>
            <w:r>
              <w:t xml:space="preserve"> bzw. Projektleitung</w:t>
            </w:r>
          </w:p>
        </w:tc>
      </w:tr>
      <w:tr w:rsidR="00D26C60" w:rsidRPr="00D26C60" w14:paraId="27FD36B1"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745739">
            <w:pPr>
              <w:spacing w:line="276" w:lineRule="auto"/>
            </w:pPr>
          </w:p>
        </w:tc>
        <w:tc>
          <w:tcPr>
            <w:tcW w:w="7896" w:type="dxa"/>
            <w:tcBorders>
              <w:top w:val="single" w:sz="4" w:space="0" w:color="auto"/>
            </w:tcBorders>
            <w:shd w:val="clear" w:color="auto" w:fill="auto"/>
          </w:tcPr>
          <w:p w14:paraId="1433F2FB" w14:textId="0FFBC56C"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3585FA71" w:rsidR="00704B66" w:rsidRPr="00D26C60" w:rsidRDefault="00704B66" w:rsidP="00745739">
      <w:pPr>
        <w:jc w:val="both"/>
      </w:pPr>
    </w:p>
    <w:p w14:paraId="6FE58994" w14:textId="77777777" w:rsidR="00704B66" w:rsidRPr="00D26C60" w:rsidRDefault="00704B66" w:rsidP="00745739">
      <w:pPr>
        <w:jc w:val="both"/>
      </w:pPr>
      <w:r w:rsidRPr="00D26C60">
        <w:br w:type="page"/>
      </w:r>
    </w:p>
    <w:p w14:paraId="45D5F16A" w14:textId="0C4EA453" w:rsidR="000A0B3B" w:rsidRDefault="00D503AC" w:rsidP="00745739">
      <w:pPr>
        <w:pStyle w:val="Heading2"/>
        <w:numPr>
          <w:ilvl w:val="0"/>
          <w:numId w:val="0"/>
        </w:numPr>
        <w:ind w:left="576" w:hanging="576"/>
      </w:pPr>
      <w:bookmarkStart w:id="315" w:name="_Toc71644805"/>
      <w:bookmarkStart w:id="316" w:name="_Toc71893721"/>
      <w:bookmarkStart w:id="317" w:name="_Toc71898025"/>
      <w:bookmarkStart w:id="318" w:name="_Toc71898200"/>
      <w:bookmarkStart w:id="319" w:name="_Toc71898340"/>
      <w:r>
        <w:rPr>
          <w:noProof/>
        </w:rPr>
        <w:lastRenderedPageBreak/>
        <w:drawing>
          <wp:anchor distT="0" distB="0" distL="114300" distR="114300" simplePos="0" relativeHeight="251668480" behindDoc="1" locked="0" layoutInCell="1" allowOverlap="1" wp14:anchorId="1F40B7A6" wp14:editId="6D5F6904">
            <wp:simplePos x="0" y="0"/>
            <wp:positionH relativeFrom="column">
              <wp:posOffset>-2116</wp:posOffset>
            </wp:positionH>
            <wp:positionV relativeFrom="paragraph">
              <wp:posOffset>358775</wp:posOffset>
            </wp:positionV>
            <wp:extent cx="5846445" cy="2434085"/>
            <wp:effectExtent l="0" t="0" r="0" b="4445"/>
            <wp:wrapTight wrapText="bothSides">
              <wp:wrapPolygon edited="0">
                <wp:start x="0" y="0"/>
                <wp:lineTo x="0" y="21527"/>
                <wp:lineTo x="21537" y="21527"/>
                <wp:lineTo x="21537"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46445" cy="2434085"/>
                    </a:xfrm>
                    <a:prstGeom prst="rect">
                      <a:avLst/>
                    </a:prstGeom>
                  </pic:spPr>
                </pic:pic>
              </a:graphicData>
            </a:graphic>
            <wp14:sizeRelH relativeFrom="page">
              <wp14:pctWidth>0</wp14:pctWidth>
            </wp14:sizeRelH>
            <wp14:sizeRelV relativeFrom="page">
              <wp14:pctHeight>0</wp14:pctHeight>
            </wp14:sizeRelV>
          </wp:anchor>
        </w:drawing>
      </w:r>
      <w:r w:rsidR="000A0B3B">
        <w:t>A.3</w:t>
      </w:r>
      <w:r w:rsidR="000A0B3B">
        <w:tab/>
      </w:r>
      <w:r w:rsidR="000A0B3B">
        <w:tab/>
        <w:t xml:space="preserve">Ist-Analyse </w:t>
      </w:r>
      <w:r w:rsidR="00992D70">
        <w:t xml:space="preserve">- </w:t>
      </w:r>
      <w:r w:rsidR="000A0B3B">
        <w:t>Aktivitätsdiagram</w:t>
      </w:r>
      <w:r w:rsidR="00181D11">
        <w:t>m</w:t>
      </w:r>
      <w:bookmarkEnd w:id="315"/>
      <w:bookmarkEnd w:id="316"/>
      <w:bookmarkEnd w:id="317"/>
      <w:bookmarkEnd w:id="318"/>
      <w:bookmarkEnd w:id="319"/>
    </w:p>
    <w:p w14:paraId="294E2798" w14:textId="77777777" w:rsidR="00F75F1E" w:rsidRDefault="00F75F1E" w:rsidP="00745739">
      <w:pPr>
        <w:pStyle w:val="Heading2"/>
        <w:numPr>
          <w:ilvl w:val="0"/>
          <w:numId w:val="0"/>
        </w:numPr>
        <w:ind w:left="576" w:hanging="576"/>
      </w:pPr>
      <w:bookmarkStart w:id="320" w:name="_A.4__Kalkulatorische"/>
      <w:bookmarkEnd w:id="0"/>
      <w:bookmarkEnd w:id="320"/>
    </w:p>
    <w:p w14:paraId="6674926D" w14:textId="5C14E97C" w:rsidR="00D503AC" w:rsidRDefault="00D503AC" w:rsidP="00745739">
      <w:pPr>
        <w:pStyle w:val="Heading2"/>
        <w:numPr>
          <w:ilvl w:val="0"/>
          <w:numId w:val="0"/>
        </w:numPr>
        <w:ind w:left="576" w:hanging="576"/>
      </w:pPr>
      <w:bookmarkStart w:id="321" w:name="_Toc71644806"/>
      <w:bookmarkStart w:id="322" w:name="_Toc71893722"/>
      <w:bookmarkStart w:id="323" w:name="_Toc71898026"/>
      <w:bookmarkStart w:id="324" w:name="_Toc71898201"/>
      <w:bookmarkStart w:id="325" w:name="_Toc71898341"/>
      <w:r>
        <w:t>A.4</w:t>
      </w:r>
      <w:r>
        <w:tab/>
      </w:r>
      <w:r>
        <w:tab/>
        <w:t>Kalkulatorische Aufstellung</w:t>
      </w:r>
      <w:bookmarkEnd w:id="321"/>
      <w:bookmarkEnd w:id="322"/>
      <w:bookmarkEnd w:id="323"/>
      <w:bookmarkEnd w:id="324"/>
      <w:bookmarkEnd w:id="325"/>
    </w:p>
    <w:tbl>
      <w:tblPr>
        <w:tblStyle w:val="PlainTable2"/>
        <w:tblW w:w="0" w:type="auto"/>
        <w:tblLook w:val="04A0" w:firstRow="1" w:lastRow="0" w:firstColumn="1" w:lastColumn="0" w:noHBand="0" w:noVBand="1"/>
      </w:tblPr>
      <w:tblGrid>
        <w:gridCol w:w="5807"/>
        <w:gridCol w:w="992"/>
        <w:gridCol w:w="1134"/>
        <w:gridCol w:w="1129"/>
      </w:tblGrid>
      <w:tr w:rsidR="00BC6FEB" w:rsidRPr="00BC6FEB" w14:paraId="2A9EB25C" w14:textId="77777777" w:rsidTr="00BC6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6AC7B75" w14:textId="220971B0" w:rsidR="00D503AC" w:rsidRPr="00BC6FEB" w:rsidRDefault="00D503AC" w:rsidP="00745739">
            <w:pPr>
              <w:spacing w:line="276" w:lineRule="auto"/>
              <w:jc w:val="both"/>
              <w:rPr>
                <w:color w:val="000000" w:themeColor="text1"/>
              </w:rPr>
            </w:pPr>
            <w:r w:rsidRPr="00BC6FEB">
              <w:rPr>
                <w:color w:val="000000" w:themeColor="text1"/>
              </w:rPr>
              <w:t>Position</w:t>
            </w:r>
          </w:p>
        </w:tc>
        <w:tc>
          <w:tcPr>
            <w:tcW w:w="992" w:type="dxa"/>
          </w:tcPr>
          <w:p w14:paraId="5209336F" w14:textId="35B4432A" w:rsidR="00D503AC" w:rsidRPr="00BC6FEB"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p>
        </w:tc>
        <w:tc>
          <w:tcPr>
            <w:tcW w:w="1134" w:type="dxa"/>
          </w:tcPr>
          <w:p w14:paraId="460713F2" w14:textId="6A38C653" w:rsidR="00D503AC" w:rsidRPr="00BC6FEB"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Stunden</w:t>
            </w:r>
          </w:p>
        </w:tc>
        <w:tc>
          <w:tcPr>
            <w:tcW w:w="1129" w:type="dxa"/>
          </w:tcPr>
          <w:p w14:paraId="189516F7" w14:textId="70DCD741" w:rsidR="00D503AC" w:rsidRPr="00BC6FEB"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D503AC" w:rsidRPr="00BC6FEB" w14:paraId="2976440B"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745739">
            <w:pPr>
              <w:spacing w:line="276" w:lineRule="auto"/>
              <w:jc w:val="both"/>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C6FEB">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745739">
            <w:pPr>
              <w:spacing w:line="276" w:lineRule="auto"/>
              <w:jc w:val="both"/>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745739">
            <w:pPr>
              <w:spacing w:line="276" w:lineRule="auto"/>
              <w:jc w:val="both"/>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C6FEB">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745739">
            <w:pPr>
              <w:spacing w:line="276" w:lineRule="auto"/>
              <w:jc w:val="both"/>
              <w:rPr>
                <w:color w:val="000000" w:themeColor="text1"/>
              </w:rPr>
            </w:pPr>
            <w:r w:rsidRPr="00BC6FEB">
              <w:rPr>
                <w:color w:val="000000" w:themeColor="text1"/>
              </w:rPr>
              <w:t>Gesamt</w:t>
            </w:r>
          </w:p>
        </w:tc>
        <w:tc>
          <w:tcPr>
            <w:tcW w:w="1129" w:type="dxa"/>
          </w:tcPr>
          <w:p w14:paraId="1329C045" w14:textId="2CFC9F10" w:rsidR="00BC6FEB"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77777777" w:rsidR="008A2840" w:rsidRPr="008A2840" w:rsidRDefault="008A2840" w:rsidP="00745739">
      <w:pPr>
        <w:pStyle w:val="Heading2"/>
        <w:numPr>
          <w:ilvl w:val="0"/>
          <w:numId w:val="0"/>
        </w:numPr>
        <w:ind w:left="576" w:hanging="576"/>
        <w:rPr>
          <w:sz w:val="22"/>
          <w:szCs w:val="22"/>
        </w:rPr>
      </w:pPr>
      <w:bookmarkStart w:id="326" w:name="_A.5__Zeiteinsparung"/>
      <w:bookmarkEnd w:id="326"/>
    </w:p>
    <w:p w14:paraId="78848A58" w14:textId="77777777" w:rsidR="00F75F1E" w:rsidRDefault="00F75F1E" w:rsidP="00745739">
      <w:pPr>
        <w:pStyle w:val="Heading2"/>
        <w:numPr>
          <w:ilvl w:val="0"/>
          <w:numId w:val="0"/>
        </w:numPr>
        <w:ind w:left="576" w:hanging="576"/>
      </w:pPr>
    </w:p>
    <w:p w14:paraId="0A89AE99" w14:textId="3C5496F2" w:rsidR="002309DE" w:rsidRPr="00D503AC" w:rsidRDefault="002309DE" w:rsidP="00745739">
      <w:pPr>
        <w:pStyle w:val="Heading2"/>
        <w:numPr>
          <w:ilvl w:val="0"/>
          <w:numId w:val="0"/>
        </w:numPr>
        <w:ind w:left="576" w:hanging="576"/>
      </w:pPr>
      <w:bookmarkStart w:id="327" w:name="_Toc71644807"/>
      <w:bookmarkStart w:id="328" w:name="_Toc71893723"/>
      <w:bookmarkStart w:id="329" w:name="_Toc71898027"/>
      <w:bookmarkStart w:id="330" w:name="_Toc71898202"/>
      <w:bookmarkStart w:id="331" w:name="_Toc71898342"/>
      <w:r>
        <w:t>A.5</w:t>
      </w:r>
      <w:r>
        <w:tab/>
      </w:r>
      <w:r>
        <w:tab/>
        <w:t>Zeiteinsparung</w:t>
      </w:r>
      <w:bookmarkEnd w:id="327"/>
      <w:bookmarkEnd w:id="328"/>
      <w:bookmarkEnd w:id="329"/>
      <w:bookmarkEnd w:id="330"/>
      <w:bookmarkEnd w:id="331"/>
    </w:p>
    <w:tbl>
      <w:tblPr>
        <w:tblStyle w:val="PlainTable2"/>
        <w:tblW w:w="0" w:type="auto"/>
        <w:tblLook w:val="04A0" w:firstRow="1" w:lastRow="0" w:firstColumn="1" w:lastColumn="0" w:noHBand="0" w:noVBand="1"/>
      </w:tblPr>
      <w:tblGrid>
        <w:gridCol w:w="2268"/>
        <w:gridCol w:w="2552"/>
        <w:gridCol w:w="3067"/>
        <w:gridCol w:w="1185"/>
      </w:tblGrid>
      <w:tr w:rsidR="002309DE" w:rsidRPr="00BC6FEB" w14:paraId="167F375A" w14:textId="77777777" w:rsidTr="006244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7205BF0" w14:textId="7C74BC2E" w:rsidR="002309DE" w:rsidRPr="00BC6FEB" w:rsidRDefault="002309DE" w:rsidP="00745739">
            <w:pPr>
              <w:spacing w:line="276" w:lineRule="auto"/>
              <w:jc w:val="both"/>
              <w:rPr>
                <w:color w:val="000000" w:themeColor="text1"/>
              </w:rPr>
            </w:pPr>
            <w:r>
              <w:rPr>
                <w:color w:val="000000" w:themeColor="text1"/>
              </w:rPr>
              <w:t>Stelle</w:t>
            </w:r>
          </w:p>
        </w:tc>
        <w:tc>
          <w:tcPr>
            <w:tcW w:w="2552" w:type="dxa"/>
          </w:tcPr>
          <w:p w14:paraId="4F73D589" w14:textId="3525CF97" w:rsidR="002309DE" w:rsidRPr="00BC6FEB"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r w:rsidR="0062443C">
              <w:rPr>
                <w:color w:val="000000" w:themeColor="text1"/>
              </w:rPr>
              <w:t xml:space="preserve"> in € pro Stunde</w:t>
            </w:r>
          </w:p>
        </w:tc>
        <w:tc>
          <w:tcPr>
            <w:tcW w:w="3067" w:type="dxa"/>
          </w:tcPr>
          <w:p w14:paraId="29D3D052" w14:textId="2B28E78D" w:rsidR="002309DE" w:rsidRPr="00BC6FEB" w:rsidRDefault="0062443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Ersparnis in Minuten</w:t>
            </w:r>
          </w:p>
        </w:tc>
        <w:tc>
          <w:tcPr>
            <w:tcW w:w="1185" w:type="dxa"/>
          </w:tcPr>
          <w:p w14:paraId="3DEBB4AD" w14:textId="77777777" w:rsidR="002309DE" w:rsidRPr="00BC6FEB"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2309DE" w:rsidRPr="00BC6FEB" w14:paraId="1394C501"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745739">
            <w:pPr>
              <w:spacing w:line="276" w:lineRule="auto"/>
              <w:jc w:val="both"/>
              <w:rPr>
                <w:b w:val="0"/>
                <w:bCs w:val="0"/>
              </w:rPr>
            </w:pPr>
            <w:r>
              <w:rPr>
                <w:b w:val="0"/>
                <w:bCs w:val="0"/>
              </w:rPr>
              <w:t>Mitarbeiter</w:t>
            </w:r>
          </w:p>
        </w:tc>
        <w:tc>
          <w:tcPr>
            <w:tcW w:w="2552" w:type="dxa"/>
          </w:tcPr>
          <w:p w14:paraId="77FCE895" w14:textId="62B0954F"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62443C">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745739">
            <w:pPr>
              <w:spacing w:line="276" w:lineRule="auto"/>
              <w:jc w:val="both"/>
              <w:rPr>
                <w:b w:val="0"/>
                <w:bCs w:val="0"/>
                <w:lang w:val="en-US"/>
              </w:rPr>
            </w:pPr>
            <w:proofErr w:type="spellStart"/>
            <w:r w:rsidRPr="0062443C">
              <w:rPr>
                <w:b w:val="0"/>
                <w:bCs w:val="0"/>
                <w:lang w:val="en-US"/>
              </w:rPr>
              <w:t>Vorgesetzer</w:t>
            </w:r>
            <w:proofErr w:type="spellEnd"/>
          </w:p>
        </w:tc>
        <w:tc>
          <w:tcPr>
            <w:tcW w:w="2552" w:type="dxa"/>
          </w:tcPr>
          <w:p w14:paraId="0930760E" w14:textId="19799365"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745739">
            <w:pPr>
              <w:spacing w:line="276" w:lineRule="auto"/>
              <w:jc w:val="both"/>
              <w:rPr>
                <w:b w:val="0"/>
                <w:bCs w:val="0"/>
              </w:rPr>
            </w:pPr>
            <w:r>
              <w:rPr>
                <w:b w:val="0"/>
                <w:bCs w:val="0"/>
              </w:rPr>
              <w:t>Verwaltung</w:t>
            </w:r>
          </w:p>
        </w:tc>
        <w:tc>
          <w:tcPr>
            <w:tcW w:w="2552" w:type="dxa"/>
          </w:tcPr>
          <w:p w14:paraId="0B634132" w14:textId="1D0FF32D"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62443C">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745739">
            <w:pPr>
              <w:spacing w:line="276" w:lineRule="auto"/>
              <w:jc w:val="both"/>
              <w:rPr>
                <w:color w:val="000000" w:themeColor="text1"/>
              </w:rPr>
            </w:pPr>
            <w:r>
              <w:rPr>
                <w:color w:val="000000" w:themeColor="text1"/>
              </w:rPr>
              <w:t>Ersparnis pro Antrag</w:t>
            </w:r>
          </w:p>
        </w:tc>
        <w:tc>
          <w:tcPr>
            <w:tcW w:w="1185" w:type="dxa"/>
          </w:tcPr>
          <w:p w14:paraId="0364909F" w14:textId="25B3A16C"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3BA5D0F8" w14:textId="630890AE" w:rsidR="00D503AC" w:rsidRPr="000B230C" w:rsidRDefault="0062443C" w:rsidP="00745739">
      <w:pPr>
        <w:jc w:val="both"/>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745739">
      <w:pPr>
        <w:jc w:val="both"/>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745739">
      <w:pPr>
        <w:jc w:val="both"/>
        <w:rPr>
          <w:rFonts w:eastAsiaTheme="minorEastAsia"/>
        </w:rPr>
      </w:pPr>
      <w:r>
        <w:rPr>
          <w:rFonts w:eastAsiaTheme="minorEastAsia"/>
        </w:rPr>
        <w:br w:type="page"/>
      </w:r>
    </w:p>
    <w:p w14:paraId="1FA16BE9" w14:textId="36E26180" w:rsidR="004A1E64" w:rsidRDefault="00992D70" w:rsidP="00745739">
      <w:pPr>
        <w:pStyle w:val="Heading2"/>
        <w:numPr>
          <w:ilvl w:val="0"/>
          <w:numId w:val="0"/>
        </w:numPr>
        <w:ind w:left="576" w:hanging="576"/>
      </w:pPr>
      <w:bookmarkStart w:id="332" w:name="_A.6__Anwendungsfälle"/>
      <w:bookmarkStart w:id="333" w:name="_Toc71644808"/>
      <w:bookmarkStart w:id="334" w:name="_Toc71893724"/>
      <w:bookmarkStart w:id="335" w:name="_Toc71898028"/>
      <w:bookmarkStart w:id="336" w:name="_Toc71898203"/>
      <w:bookmarkStart w:id="337" w:name="_Toc71898343"/>
      <w:bookmarkEnd w:id="332"/>
      <w:r>
        <w:lastRenderedPageBreak/>
        <w:t>A.6</w:t>
      </w:r>
      <w:r>
        <w:tab/>
      </w:r>
      <w:r>
        <w:tab/>
        <w:t xml:space="preserve">Anwendungsfälle – </w:t>
      </w:r>
      <w:proofErr w:type="spellStart"/>
      <w:r>
        <w:t>Use</w:t>
      </w:r>
      <w:proofErr w:type="spellEnd"/>
      <w:r w:rsidR="006D2147">
        <w:t>-</w:t>
      </w:r>
      <w:r>
        <w:t>Case</w:t>
      </w:r>
      <w:r w:rsidR="006D2147">
        <w:t>-</w:t>
      </w:r>
      <w:r>
        <w:t>Diagramm</w:t>
      </w:r>
      <w:bookmarkEnd w:id="333"/>
      <w:bookmarkEnd w:id="334"/>
      <w:bookmarkEnd w:id="335"/>
      <w:bookmarkEnd w:id="336"/>
      <w:bookmarkEnd w:id="337"/>
    </w:p>
    <w:p w14:paraId="2CF61CE4" w14:textId="6CF08951" w:rsidR="0074798C" w:rsidRDefault="002D0C8A" w:rsidP="00745739">
      <w:pPr>
        <w:jc w:val="both"/>
      </w:pPr>
      <w:r>
        <w:rPr>
          <w:noProof/>
        </w:rPr>
        <w:drawing>
          <wp:inline distT="0" distB="0" distL="0" distR="0" wp14:anchorId="62D0E63B" wp14:editId="5B20CA5D">
            <wp:extent cx="5760720" cy="6221730"/>
            <wp:effectExtent l="0" t="0" r="5080" b="127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6221730"/>
                    </a:xfrm>
                    <a:prstGeom prst="rect">
                      <a:avLst/>
                    </a:prstGeom>
                  </pic:spPr>
                </pic:pic>
              </a:graphicData>
            </a:graphic>
          </wp:inline>
        </w:drawing>
      </w:r>
    </w:p>
    <w:p w14:paraId="4921E522" w14:textId="203B478D" w:rsidR="0074798C" w:rsidRDefault="0074798C" w:rsidP="00745739">
      <w:pPr>
        <w:jc w:val="both"/>
      </w:pPr>
      <w:r>
        <w:br w:type="page"/>
      </w:r>
    </w:p>
    <w:p w14:paraId="224D818A" w14:textId="60B46111" w:rsidR="00D503AC" w:rsidRDefault="002A5672" w:rsidP="00745739">
      <w:pPr>
        <w:pStyle w:val="Heading2"/>
        <w:numPr>
          <w:ilvl w:val="0"/>
          <w:numId w:val="0"/>
        </w:numPr>
        <w:ind w:left="576" w:hanging="576"/>
      </w:pPr>
      <w:bookmarkStart w:id="338" w:name="_A.7__Auszug"/>
      <w:bookmarkStart w:id="339" w:name="_Toc71644809"/>
      <w:bookmarkStart w:id="340" w:name="_Toc71893725"/>
      <w:bookmarkStart w:id="341" w:name="_Toc71898029"/>
      <w:bookmarkStart w:id="342" w:name="_Toc71898204"/>
      <w:bookmarkStart w:id="343" w:name="_Toc71898344"/>
      <w:bookmarkEnd w:id="338"/>
      <w:r>
        <w:lastRenderedPageBreak/>
        <w:t>A.7</w:t>
      </w:r>
      <w:r>
        <w:tab/>
      </w:r>
      <w:r>
        <w:tab/>
        <w:t>Auszug Lastenheft</w:t>
      </w:r>
      <w:bookmarkEnd w:id="339"/>
      <w:bookmarkEnd w:id="340"/>
      <w:bookmarkEnd w:id="341"/>
      <w:bookmarkEnd w:id="342"/>
      <w:bookmarkEnd w:id="343"/>
    </w:p>
    <w:p w14:paraId="0EA025F8" w14:textId="344F2FF2" w:rsidR="002A5672" w:rsidRDefault="002A5672" w:rsidP="00745739">
      <w:pPr>
        <w:jc w:val="both"/>
      </w:pPr>
      <w:r w:rsidRPr="002A5672">
        <w:rPr>
          <w:noProof/>
        </w:rPr>
        <w:drawing>
          <wp:inline distT="0" distB="0" distL="0" distR="0" wp14:anchorId="5CE39AE3" wp14:editId="0190CA0D">
            <wp:extent cx="4253007" cy="6018530"/>
            <wp:effectExtent l="12700" t="12700" r="1460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8689" cy="6026570"/>
                    </a:xfrm>
                    <a:prstGeom prst="rect">
                      <a:avLst/>
                    </a:prstGeom>
                    <a:ln>
                      <a:solidFill>
                        <a:schemeClr val="bg1">
                          <a:lumMod val="95000"/>
                        </a:schemeClr>
                      </a:solidFill>
                    </a:ln>
                  </pic:spPr>
                </pic:pic>
              </a:graphicData>
            </a:graphic>
          </wp:inline>
        </w:drawing>
      </w:r>
    </w:p>
    <w:p w14:paraId="5CEF3459" w14:textId="4CB0E797" w:rsidR="00B21A89" w:rsidRDefault="00B21A89" w:rsidP="00745739">
      <w:pPr>
        <w:jc w:val="both"/>
      </w:pPr>
      <w:r>
        <w:br w:type="page"/>
      </w:r>
    </w:p>
    <w:p w14:paraId="343BD2CD" w14:textId="6644FC7A" w:rsidR="002A5672" w:rsidRPr="002A5672" w:rsidRDefault="00B21A89" w:rsidP="00745739">
      <w:pPr>
        <w:pStyle w:val="Heading2"/>
        <w:numPr>
          <w:ilvl w:val="0"/>
          <w:numId w:val="0"/>
        </w:numPr>
        <w:ind w:left="576" w:hanging="576"/>
      </w:pPr>
      <w:bookmarkStart w:id="344" w:name="_A.8__"/>
      <w:bookmarkStart w:id="345" w:name="_Toc71644810"/>
      <w:bookmarkStart w:id="346" w:name="_Toc71893726"/>
      <w:bookmarkStart w:id="347" w:name="_Toc71898030"/>
      <w:bookmarkStart w:id="348" w:name="_Toc71898205"/>
      <w:bookmarkStart w:id="349" w:name="_Toc71898345"/>
      <w:bookmarkEnd w:id="344"/>
      <w:r>
        <w:lastRenderedPageBreak/>
        <w:t>A.8</w:t>
      </w:r>
      <w:r w:rsidR="004145F6">
        <w:tab/>
      </w:r>
      <w:r w:rsidR="004145F6">
        <w:tab/>
      </w:r>
      <w:proofErr w:type="spellStart"/>
      <w:r>
        <w:t>Mockup</w:t>
      </w:r>
      <w:proofErr w:type="spellEnd"/>
      <w:r>
        <w:t xml:space="preserve"> </w:t>
      </w:r>
      <w:r w:rsidR="005D4E52">
        <w:t xml:space="preserve">- </w:t>
      </w:r>
      <w:r>
        <w:t>Formular</w:t>
      </w:r>
      <w:bookmarkEnd w:id="345"/>
      <w:bookmarkEnd w:id="346"/>
      <w:bookmarkEnd w:id="347"/>
      <w:bookmarkEnd w:id="348"/>
      <w:bookmarkEnd w:id="349"/>
    </w:p>
    <w:p w14:paraId="55AF9F92" w14:textId="392615B3" w:rsidR="00D503AC" w:rsidRDefault="00B21A89" w:rsidP="00745739">
      <w:pPr>
        <w:jc w:val="both"/>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2" cstate="print">
                      <a:extLst>
                        <a:ext uri="{BEBA8EAE-BF5A-486C-A8C5-ECC9F3942E4B}">
                          <a14:imgProps xmlns:a14="http://schemas.microsoft.com/office/drawing/2010/main">
                            <a14:imgLayer r:embed="rId23">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0BC22B57" w:rsidR="00B21A89" w:rsidRDefault="00B21A89" w:rsidP="00745739">
      <w:pPr>
        <w:pStyle w:val="Heading2"/>
        <w:numPr>
          <w:ilvl w:val="0"/>
          <w:numId w:val="0"/>
        </w:numPr>
        <w:ind w:left="576" w:hanging="576"/>
      </w:pPr>
      <w:bookmarkStart w:id="350" w:name="_A.9__Mockup"/>
      <w:bookmarkStart w:id="351" w:name="_Toc71644811"/>
      <w:bookmarkStart w:id="352" w:name="_Toc71893727"/>
      <w:bookmarkStart w:id="353" w:name="_Toc71898031"/>
      <w:bookmarkStart w:id="354" w:name="_Toc71898206"/>
      <w:bookmarkStart w:id="355" w:name="_Toc71898346"/>
      <w:bookmarkEnd w:id="350"/>
      <w:r>
        <w:t>A.9</w:t>
      </w:r>
      <w:r>
        <w:tab/>
      </w:r>
      <w:r>
        <w:tab/>
      </w:r>
      <w:proofErr w:type="spellStart"/>
      <w:r>
        <w:t>Mockup</w:t>
      </w:r>
      <w:proofErr w:type="spellEnd"/>
      <w:r>
        <w:t xml:space="preserve"> </w:t>
      </w:r>
      <w:r w:rsidR="005D4E52">
        <w:t xml:space="preserve">- </w:t>
      </w:r>
      <w:r>
        <w:t>Dashboard</w:t>
      </w:r>
      <w:bookmarkEnd w:id="351"/>
      <w:bookmarkEnd w:id="352"/>
      <w:bookmarkEnd w:id="353"/>
      <w:bookmarkEnd w:id="354"/>
      <w:bookmarkEnd w:id="355"/>
    </w:p>
    <w:p w14:paraId="28A62E9D" w14:textId="42F47796" w:rsidR="00B21A89" w:rsidRDefault="00B21A89" w:rsidP="00745739">
      <w:pPr>
        <w:jc w:val="both"/>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24" cstate="print">
                      <a:extLst>
                        <a:ext uri="{BEBA8EAE-BF5A-486C-A8C5-ECC9F3942E4B}">
                          <a14:imgProps xmlns:a14="http://schemas.microsoft.com/office/drawing/2010/main">
                            <a14:imgLayer r:embed="rId25">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5A8B640A" w:rsidR="009C66E2" w:rsidRDefault="009C66E2" w:rsidP="00745739">
      <w:pPr>
        <w:pStyle w:val="Heading2"/>
        <w:numPr>
          <w:ilvl w:val="0"/>
          <w:numId w:val="0"/>
        </w:numPr>
        <w:ind w:left="576" w:hanging="576"/>
      </w:pPr>
      <w:bookmarkStart w:id="356" w:name="_A.10_Entity_Relationship"/>
      <w:bookmarkStart w:id="357" w:name="_Toc71644812"/>
      <w:bookmarkStart w:id="358" w:name="_Toc71893728"/>
      <w:bookmarkStart w:id="359" w:name="_Toc71898032"/>
      <w:bookmarkStart w:id="360" w:name="_Toc71898207"/>
      <w:bookmarkStart w:id="361" w:name="_Toc71898347"/>
      <w:bookmarkEnd w:id="356"/>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357"/>
      <w:bookmarkEnd w:id="358"/>
      <w:bookmarkEnd w:id="359"/>
      <w:bookmarkEnd w:id="360"/>
      <w:bookmarkEnd w:id="361"/>
    </w:p>
    <w:p w14:paraId="092CC1FB" w14:textId="4C805B93" w:rsidR="009C66E2" w:rsidRDefault="009C66E2" w:rsidP="00745739">
      <w:pPr>
        <w:jc w:val="both"/>
      </w:pPr>
    </w:p>
    <w:p w14:paraId="7345E9B8" w14:textId="3D1F96C0" w:rsidR="004559DB" w:rsidRDefault="006B1F0C" w:rsidP="00745739">
      <w:pPr>
        <w:jc w:val="both"/>
      </w:pPr>
      <w:r>
        <w:rPr>
          <w:noProof/>
        </w:rPr>
        <w:drawing>
          <wp:inline distT="0" distB="0" distL="0" distR="0" wp14:anchorId="012EC035" wp14:editId="4DACED8E">
            <wp:extent cx="4431815" cy="5364392"/>
            <wp:effectExtent l="0" t="0" r="63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43058" cy="5378001"/>
                    </a:xfrm>
                    <a:prstGeom prst="rect">
                      <a:avLst/>
                    </a:prstGeom>
                  </pic:spPr>
                </pic:pic>
              </a:graphicData>
            </a:graphic>
          </wp:inline>
        </w:drawing>
      </w:r>
    </w:p>
    <w:p w14:paraId="773B9D0F" w14:textId="45053D56" w:rsidR="00073B24" w:rsidRDefault="00073B24" w:rsidP="00745739">
      <w:pPr>
        <w:jc w:val="both"/>
      </w:pPr>
    </w:p>
    <w:p w14:paraId="1C373A6E" w14:textId="7A26538A" w:rsidR="00073B24" w:rsidRPr="00F75F1E" w:rsidRDefault="00F75F1E" w:rsidP="00745739">
      <w:pPr>
        <w:pStyle w:val="Heading2"/>
        <w:numPr>
          <w:ilvl w:val="0"/>
          <w:numId w:val="0"/>
        </w:numPr>
        <w:ind w:left="576" w:hanging="576"/>
        <w:rPr>
          <w:lang w:val="en-US"/>
        </w:rPr>
      </w:pPr>
      <w:bookmarkStart w:id="362" w:name="_A11._Codeauszug_–"/>
      <w:bookmarkStart w:id="363" w:name="_Toc71644813"/>
      <w:bookmarkStart w:id="364" w:name="_Toc71893729"/>
      <w:bookmarkStart w:id="365" w:name="_Toc71898033"/>
      <w:bookmarkStart w:id="366" w:name="_Toc71898208"/>
      <w:bookmarkStart w:id="367" w:name="_Toc71898348"/>
      <w:bookmarkEnd w:id="362"/>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363"/>
      <w:bookmarkEnd w:id="364"/>
      <w:bookmarkEnd w:id="365"/>
      <w:bookmarkEnd w:id="366"/>
      <w:bookmarkEnd w:id="367"/>
      <w:proofErr w:type="spellEnd"/>
    </w:p>
    <w:p w14:paraId="1C003AAE" w14:textId="3C9CDCDF" w:rsidR="00A23179" w:rsidRDefault="00F75F1E" w:rsidP="00745739">
      <w:pPr>
        <w:jc w:val="both"/>
      </w:pPr>
      <w:r>
        <w:rPr>
          <w:noProof/>
        </w:rPr>
        <w:drawing>
          <wp:inline distT="0" distB="0" distL="0" distR="0" wp14:anchorId="72B7D36B" wp14:editId="128B97C4">
            <wp:extent cx="5233182" cy="7357403"/>
            <wp:effectExtent l="0" t="0" r="0"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27" cstate="print">
                      <a:extLst>
                        <a:ext uri="{28A0092B-C50C-407E-A947-70E740481C1C}">
                          <a14:useLocalDpi xmlns:a14="http://schemas.microsoft.com/office/drawing/2010/main" val="0"/>
                        </a:ext>
                      </a:extLst>
                    </a:blip>
                    <a:srcRect l="4396" t="3294" r="4759" b="3572"/>
                    <a:stretch/>
                  </pic:blipFill>
                  <pic:spPr bwMode="auto">
                    <a:xfrm>
                      <a:off x="0" y="0"/>
                      <a:ext cx="5233321" cy="7357598"/>
                    </a:xfrm>
                    <a:prstGeom prst="rect">
                      <a:avLst/>
                    </a:prstGeom>
                    <a:ln>
                      <a:no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745739">
      <w:pPr>
        <w:jc w:val="both"/>
      </w:pPr>
      <w:r>
        <w:br w:type="page"/>
      </w:r>
    </w:p>
    <w:p w14:paraId="7DF50A66" w14:textId="7A65D816" w:rsidR="00F75F1E" w:rsidRDefault="00A23179" w:rsidP="00745739">
      <w:pPr>
        <w:pStyle w:val="Heading2"/>
        <w:numPr>
          <w:ilvl w:val="0"/>
          <w:numId w:val="0"/>
        </w:numPr>
        <w:ind w:left="576" w:hanging="576"/>
        <w:rPr>
          <w:lang w:val="en-US"/>
        </w:rPr>
      </w:pPr>
      <w:bookmarkStart w:id="368" w:name="_A.12_Codeauszug_–"/>
      <w:bookmarkStart w:id="369" w:name="_Toc71644814"/>
      <w:bookmarkStart w:id="370" w:name="_Toc71893730"/>
      <w:bookmarkStart w:id="371" w:name="_Toc71898034"/>
      <w:bookmarkStart w:id="372" w:name="_Toc71898209"/>
      <w:bookmarkStart w:id="373" w:name="_Toc71898349"/>
      <w:bookmarkEnd w:id="368"/>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369"/>
      <w:bookmarkEnd w:id="370"/>
      <w:bookmarkEnd w:id="371"/>
      <w:bookmarkEnd w:id="372"/>
      <w:bookmarkEnd w:id="373"/>
      <w:proofErr w:type="spellEnd"/>
    </w:p>
    <w:p w14:paraId="63817725" w14:textId="0C9B6549" w:rsidR="00A23179" w:rsidRDefault="00A23179" w:rsidP="00745739">
      <w:pPr>
        <w:jc w:val="both"/>
        <w:rPr>
          <w:lang w:val="en-US"/>
        </w:rPr>
      </w:pPr>
      <w:r>
        <w:rPr>
          <w:noProof/>
          <w:lang w:val="en-US"/>
        </w:rPr>
        <w:drawing>
          <wp:inline distT="0" distB="0" distL="0" distR="0" wp14:anchorId="656D9452" wp14:editId="282029B3">
            <wp:extent cx="5069655" cy="7532451"/>
            <wp:effectExtent l="0" t="0" r="0"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28" cstate="print">
                      <a:extLst>
                        <a:ext uri="{28A0092B-C50C-407E-A947-70E740481C1C}">
                          <a14:useLocalDpi xmlns:a14="http://schemas.microsoft.com/office/drawing/2010/main" val="0"/>
                        </a:ext>
                      </a:extLst>
                    </a:blip>
                    <a:srcRect l="4274" t="3107" r="5476" b="3445"/>
                    <a:stretch/>
                  </pic:blipFill>
                  <pic:spPr bwMode="auto">
                    <a:xfrm>
                      <a:off x="0" y="0"/>
                      <a:ext cx="5075114" cy="7540563"/>
                    </a:xfrm>
                    <a:prstGeom prst="rect">
                      <a:avLst/>
                    </a:prstGeom>
                    <a:ln>
                      <a:noFill/>
                    </a:ln>
                    <a:extLst>
                      <a:ext uri="{53640926-AAD7-44D8-BBD7-CCE9431645EC}">
                        <a14:shadowObscured xmlns:a14="http://schemas.microsoft.com/office/drawing/2010/main"/>
                      </a:ext>
                    </a:extLst>
                  </pic:spPr>
                </pic:pic>
              </a:graphicData>
            </a:graphic>
          </wp:inline>
        </w:drawing>
      </w:r>
    </w:p>
    <w:p w14:paraId="40894EED" w14:textId="47970480" w:rsidR="00A23179" w:rsidRPr="00A23179" w:rsidRDefault="00A23179" w:rsidP="00745739">
      <w:pPr>
        <w:pStyle w:val="Heading2"/>
        <w:numPr>
          <w:ilvl w:val="0"/>
          <w:numId w:val="0"/>
        </w:numPr>
        <w:ind w:left="576" w:hanging="576"/>
      </w:pPr>
      <w:bookmarkStart w:id="374" w:name="_A.13_Request_-"/>
      <w:bookmarkStart w:id="375" w:name="_Toc71644815"/>
      <w:bookmarkStart w:id="376" w:name="_Toc71893731"/>
      <w:bookmarkStart w:id="377" w:name="_Toc71898035"/>
      <w:bookmarkStart w:id="378" w:name="_Toc71898210"/>
      <w:bookmarkStart w:id="379" w:name="_Toc71898350"/>
      <w:bookmarkEnd w:id="374"/>
      <w:r w:rsidRPr="00A23179">
        <w:lastRenderedPageBreak/>
        <w:t>A.13</w:t>
      </w:r>
      <w:r w:rsidR="005132E4">
        <w:tab/>
      </w:r>
      <w:r w:rsidRPr="00A23179">
        <w:t>Request - Klassendiagram</w:t>
      </w:r>
      <w:r>
        <w:t>m</w:t>
      </w:r>
      <w:bookmarkEnd w:id="375"/>
      <w:bookmarkEnd w:id="376"/>
      <w:bookmarkEnd w:id="377"/>
      <w:bookmarkEnd w:id="378"/>
      <w:bookmarkEnd w:id="379"/>
    </w:p>
    <w:p w14:paraId="5842783D" w14:textId="2BE27EA0" w:rsidR="00A23179" w:rsidRDefault="00A23179" w:rsidP="00745739">
      <w:pPr>
        <w:jc w:val="both"/>
      </w:pPr>
      <w:r>
        <w:rPr>
          <w:noProof/>
        </w:rPr>
        <mc:AlternateContent>
          <mc:Choice Requires="wps">
            <w:drawing>
              <wp:anchor distT="0" distB="0" distL="114300" distR="114300" simplePos="0" relativeHeight="251669504" behindDoc="0" locked="0" layoutInCell="1" allowOverlap="1" wp14:anchorId="2ACB8A0F" wp14:editId="74274911">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4A4A8"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r>
        <w:rPr>
          <w:noProof/>
        </w:rPr>
        <w:drawing>
          <wp:inline distT="0" distB="0" distL="0" distR="0" wp14:anchorId="18308154" wp14:editId="3E709227">
            <wp:extent cx="6029993" cy="6984072"/>
            <wp:effectExtent l="0" t="0" r="2540" b="127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rotWithShape="1">
                    <a:blip r:embed="rId29" cstate="print">
                      <a:extLst>
                        <a:ext uri="{28A0092B-C50C-407E-A947-70E740481C1C}">
                          <a14:useLocalDpi xmlns:a14="http://schemas.microsoft.com/office/drawing/2010/main" val="0"/>
                        </a:ext>
                      </a:extLst>
                    </a:blip>
                    <a:srcRect l="1153" t="600"/>
                    <a:stretch/>
                  </pic:blipFill>
                  <pic:spPr bwMode="auto">
                    <a:xfrm>
                      <a:off x="0" y="0"/>
                      <a:ext cx="6049059" cy="7006155"/>
                    </a:xfrm>
                    <a:prstGeom prst="rect">
                      <a:avLst/>
                    </a:prstGeom>
                    <a:ln>
                      <a:noFill/>
                    </a:ln>
                    <a:extLst>
                      <a:ext uri="{53640926-AAD7-44D8-BBD7-CCE9431645EC}">
                        <a14:shadowObscured xmlns:a14="http://schemas.microsoft.com/office/drawing/2010/main"/>
                      </a:ext>
                    </a:extLst>
                  </pic:spPr>
                </pic:pic>
              </a:graphicData>
            </a:graphic>
          </wp:inline>
        </w:drawing>
      </w:r>
    </w:p>
    <w:p w14:paraId="2B208FED" w14:textId="1B3E3BBC" w:rsidR="00F9793B" w:rsidRDefault="00F9793B" w:rsidP="00745739">
      <w:pPr>
        <w:jc w:val="both"/>
      </w:pPr>
      <w:r>
        <w:br w:type="page"/>
      </w:r>
    </w:p>
    <w:p w14:paraId="3D865D76" w14:textId="0542974E" w:rsidR="00F9793B" w:rsidRDefault="00F9793B" w:rsidP="00745739">
      <w:pPr>
        <w:pStyle w:val="Heading2"/>
        <w:numPr>
          <w:ilvl w:val="0"/>
          <w:numId w:val="0"/>
        </w:numPr>
        <w:ind w:left="576" w:hanging="576"/>
      </w:pPr>
      <w:bookmarkStart w:id="380" w:name="_A.14_Composer_Spezifikation"/>
      <w:bookmarkStart w:id="381" w:name="_Toc71644816"/>
      <w:bookmarkStart w:id="382" w:name="_Toc71893732"/>
      <w:bookmarkStart w:id="383" w:name="_Toc71898036"/>
      <w:bookmarkStart w:id="384" w:name="_Toc71898211"/>
      <w:bookmarkStart w:id="385" w:name="_Toc71898351"/>
      <w:bookmarkEnd w:id="380"/>
      <w:r>
        <w:lastRenderedPageBreak/>
        <w:t>A.14</w:t>
      </w:r>
      <w:r>
        <w:tab/>
        <w:t>Composer Spezifikation – Codeauszug</w:t>
      </w:r>
      <w:bookmarkEnd w:id="381"/>
      <w:bookmarkEnd w:id="382"/>
      <w:bookmarkEnd w:id="383"/>
      <w:bookmarkEnd w:id="384"/>
      <w:bookmarkEnd w:id="385"/>
    </w:p>
    <w:p w14:paraId="5ACA3453" w14:textId="77777777" w:rsidR="00B92FBA" w:rsidRPr="00B92FBA" w:rsidRDefault="00B92FBA" w:rsidP="00745739">
      <w:pPr>
        <w:jc w:val="both"/>
        <w:rPr>
          <w:sz w:val="2"/>
          <w:szCs w:val="2"/>
        </w:rPr>
      </w:pPr>
    </w:p>
    <w:p w14:paraId="4E663853" w14:textId="4CFC1904" w:rsidR="00F9793B" w:rsidRDefault="00B2731E" w:rsidP="00745739">
      <w:pPr>
        <w:jc w:val="both"/>
      </w:pPr>
      <w:r>
        <w:rPr>
          <w:noProof/>
          <w:color w:val="C00000"/>
        </w:rPr>
        <mc:AlternateContent>
          <mc:Choice Requires="wps">
            <w:drawing>
              <wp:anchor distT="0" distB="0" distL="114300" distR="114300" simplePos="0" relativeHeight="251671552" behindDoc="0" locked="0" layoutInCell="1" allowOverlap="1" wp14:anchorId="7E587F13" wp14:editId="3F9EDE48">
                <wp:simplePos x="0" y="0"/>
                <wp:positionH relativeFrom="column">
                  <wp:posOffset>3404945</wp:posOffset>
                </wp:positionH>
                <wp:positionV relativeFrom="paragraph">
                  <wp:posOffset>922812</wp:posOffset>
                </wp:positionV>
                <wp:extent cx="807516" cy="347071"/>
                <wp:effectExtent l="317500" t="0" r="18415" b="59690"/>
                <wp:wrapNone/>
                <wp:docPr id="37" name="Line Callout 1 37"/>
                <wp:cNvGraphicFramePr/>
                <a:graphic xmlns:a="http://schemas.openxmlformats.org/drawingml/2006/main">
                  <a:graphicData uri="http://schemas.microsoft.com/office/word/2010/wordprocessingShape">
                    <wps:wsp>
                      <wps:cNvSpPr/>
                      <wps:spPr>
                        <a:xfrm>
                          <a:off x="0" y="0"/>
                          <a:ext cx="807516" cy="347071"/>
                        </a:xfrm>
                        <a:prstGeom prst="borderCallout1">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31" type="#_x0000_t47" style="position:absolute;left:0;text-align:left;margin-left:268.1pt;margin-top:72.65pt;width:63.6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" fillcolor="white [3201]" strokecolor="black [3213]" strokeweight="1pt">
                <v:textbo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v:textbox>
                <o:callout v:ext="edit" minusy="t"/>
              </v:shape>
            </w:pict>
          </mc:Fallback>
        </mc:AlternateContent>
      </w:r>
      <w:r w:rsidRPr="00B2731E">
        <w:rPr>
          <w:noProof/>
          <w:color w:val="C00000"/>
        </w:rPr>
        <mc:AlternateContent>
          <mc:Choice Requires="wps">
            <w:drawing>
              <wp:anchor distT="0" distB="0" distL="114300" distR="114300" simplePos="0" relativeHeight="251670528" behindDoc="0" locked="0" layoutInCell="1" allowOverlap="1" wp14:anchorId="1F69BCD9" wp14:editId="4CC23C0F">
                <wp:simplePos x="0" y="0"/>
                <wp:positionH relativeFrom="column">
                  <wp:posOffset>1384286</wp:posOffset>
                </wp:positionH>
                <wp:positionV relativeFrom="paragraph">
                  <wp:posOffset>1156511</wp:posOffset>
                </wp:positionV>
                <wp:extent cx="1840731" cy="1074587"/>
                <wp:effectExtent l="0" t="0" r="13970" b="17780"/>
                <wp:wrapNone/>
                <wp:docPr id="36" name="Rectangle 36"/>
                <wp:cNvGraphicFramePr/>
                <a:graphic xmlns:a="http://schemas.openxmlformats.org/drawingml/2006/main">
                  <a:graphicData uri="http://schemas.microsoft.com/office/word/2010/wordprocessingShape">
                    <wps:wsp>
                      <wps:cNvSpPr/>
                      <wps:spPr>
                        <a:xfrm>
                          <a:off x="0" y="0"/>
                          <a:ext cx="1840731" cy="107458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5CD27" id="Rectangle 36" o:spid="_x0000_s1026" style="position:absolute;margin-left:109pt;margin-top:91.05pt;width:144.95pt;height:84.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" filled="f" strokecolor="black [3213]" strokeweight="1pt"/>
            </w:pict>
          </mc:Fallback>
        </mc:AlternateContent>
      </w:r>
      <w:r>
        <w:rPr>
          <w:noProof/>
        </w:rPr>
        <w:drawing>
          <wp:inline distT="0" distB="0" distL="0" distR="0" wp14:anchorId="18E2A7E1" wp14:editId="747753A9">
            <wp:extent cx="3651395" cy="7194887"/>
            <wp:effectExtent l="0" t="0" r="0" b="635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30" cstate="print">
                      <a:extLst>
                        <a:ext uri="{28A0092B-C50C-407E-A947-70E740481C1C}">
                          <a14:useLocalDpi xmlns:a14="http://schemas.microsoft.com/office/drawing/2010/main" val="0"/>
                        </a:ext>
                      </a:extLst>
                    </a:blip>
                    <a:srcRect l="4953" t="2402" r="4542" b="2467"/>
                    <a:stretch/>
                  </pic:blipFill>
                  <pic:spPr bwMode="auto">
                    <a:xfrm>
                      <a:off x="0" y="0"/>
                      <a:ext cx="3662140" cy="7216059"/>
                    </a:xfrm>
                    <a:prstGeom prst="rect">
                      <a:avLst/>
                    </a:prstGeom>
                    <a:ln>
                      <a:noFill/>
                    </a:ln>
                    <a:extLst>
                      <a:ext uri="{53640926-AAD7-44D8-BBD7-CCE9431645EC}">
                        <a14:shadowObscured xmlns:a14="http://schemas.microsoft.com/office/drawing/2010/main"/>
                      </a:ext>
                    </a:extLst>
                  </pic:spPr>
                </pic:pic>
              </a:graphicData>
            </a:graphic>
          </wp:inline>
        </w:drawing>
      </w:r>
    </w:p>
    <w:p w14:paraId="0C9E1AFF" w14:textId="4B245E69" w:rsidR="00F9793B" w:rsidRDefault="00F9793B" w:rsidP="00745739">
      <w:pPr>
        <w:pStyle w:val="Heading2"/>
        <w:numPr>
          <w:ilvl w:val="0"/>
          <w:numId w:val="0"/>
        </w:numPr>
        <w:ind w:left="576" w:hanging="576"/>
      </w:pPr>
      <w:bookmarkStart w:id="386" w:name="_A.15_Composer_Specifikation"/>
      <w:bookmarkStart w:id="387" w:name="_Toc71644817"/>
      <w:bookmarkStart w:id="388" w:name="_Toc71893733"/>
      <w:bookmarkStart w:id="389" w:name="_Toc71898037"/>
      <w:bookmarkStart w:id="390" w:name="_Toc71898212"/>
      <w:bookmarkStart w:id="391" w:name="_Toc71898352"/>
      <w:bookmarkEnd w:id="386"/>
      <w:r>
        <w:t>A.15</w:t>
      </w:r>
      <w:r w:rsidR="005132E4">
        <w:tab/>
      </w:r>
      <w:r>
        <w:t xml:space="preserve">Composer </w:t>
      </w:r>
      <w:r w:rsidR="00A967E8">
        <w:t xml:space="preserve">Spezifikation </w:t>
      </w:r>
      <w:r w:rsidR="00B92FBA">
        <w:t>– Erklärung</w:t>
      </w:r>
      <w:bookmarkEnd w:id="387"/>
      <w:bookmarkEnd w:id="388"/>
      <w:bookmarkEnd w:id="389"/>
      <w:bookmarkEnd w:id="390"/>
      <w:bookmarkEnd w:id="391"/>
    </w:p>
    <w:p w14:paraId="549EB121" w14:textId="23845D7C" w:rsidR="00B92FBA" w:rsidRPr="00B92FBA" w:rsidRDefault="00B92FBA" w:rsidP="00745739">
      <w:pPr>
        <w:jc w:val="both"/>
      </w:pPr>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hyperlink w:anchor="_Glossar" w:history="1">
        <w:proofErr w:type="spellStart"/>
        <w:r w:rsidRPr="00A967E8">
          <w:rPr>
            <w:rStyle w:val="Hyperlink"/>
            <w:i/>
            <w:iCs/>
          </w:rPr>
          <w:t>packagist</w:t>
        </w:r>
        <w:proofErr w:type="spellEnd"/>
      </w:hyperlink>
      <w:r>
        <w:t xml:space="preserve"> </w:t>
      </w:r>
      <w:proofErr w:type="spellStart"/>
      <w:r>
        <w:t>Packete</w:t>
      </w:r>
      <w:proofErr w:type="spellEnd"/>
      <w:r>
        <w:t xml:space="preserve"> </w:t>
      </w:r>
      <w:r w:rsidR="00A967E8">
        <w:t>vorgestellt.</w:t>
      </w:r>
    </w:p>
    <w:tbl>
      <w:tblPr>
        <w:tblStyle w:val="PlainTable2"/>
        <w:tblW w:w="0" w:type="auto"/>
        <w:tblLook w:val="04A0" w:firstRow="1" w:lastRow="0" w:firstColumn="1" w:lastColumn="0" w:noHBand="0" w:noVBand="1"/>
      </w:tblPr>
      <w:tblGrid>
        <w:gridCol w:w="2817"/>
        <w:gridCol w:w="4207"/>
        <w:gridCol w:w="827"/>
        <w:gridCol w:w="1221"/>
      </w:tblGrid>
      <w:tr w:rsidR="00B2731E" w14:paraId="731D5CDB" w14:textId="1171BD5E" w:rsidTr="00A96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93B14A" w14:textId="712E953A" w:rsidR="00893B2E" w:rsidRDefault="00893B2E" w:rsidP="00745739">
            <w:pPr>
              <w:spacing w:line="276" w:lineRule="auto"/>
              <w:jc w:val="both"/>
            </w:pPr>
            <w:r>
              <w:lastRenderedPageBreak/>
              <w:t>Package Name</w:t>
            </w:r>
          </w:p>
        </w:tc>
        <w:tc>
          <w:tcPr>
            <w:tcW w:w="4253" w:type="dxa"/>
          </w:tcPr>
          <w:p w14:paraId="71054B0E" w14:textId="7525112F" w:rsidR="00893B2E"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pPr>
            <w:r>
              <w:t>Erklärung</w:t>
            </w:r>
          </w:p>
        </w:tc>
        <w:tc>
          <w:tcPr>
            <w:tcW w:w="829" w:type="dxa"/>
          </w:tcPr>
          <w:p w14:paraId="2FD24C12" w14:textId="6236D580" w:rsidR="00893B2E"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pPr>
            <w:r>
              <w:t>Basis:</w:t>
            </w:r>
          </w:p>
        </w:tc>
        <w:tc>
          <w:tcPr>
            <w:tcW w:w="1150" w:type="dxa"/>
          </w:tcPr>
          <w:p w14:paraId="537A66DC" w14:textId="13B9911F" w:rsidR="00893B2E" w:rsidRDefault="00B2731E" w:rsidP="00745739">
            <w:pPr>
              <w:spacing w:line="276" w:lineRule="auto"/>
              <w:jc w:val="both"/>
              <w:cnfStyle w:val="100000000000" w:firstRow="1" w:lastRow="0" w:firstColumn="0" w:lastColumn="0" w:oddVBand="0" w:evenVBand="0" w:oddHBand="0" w:evenHBand="0" w:firstRowFirstColumn="0" w:firstRowLastColumn="0" w:lastRowFirstColumn="0" w:lastRowLastColumn="0"/>
            </w:pPr>
            <w:r>
              <w:t>Erweitert</w:t>
            </w:r>
            <w:r>
              <w:rPr>
                <w:rStyle w:val="FootnoteReference"/>
              </w:rPr>
              <w:footnoteReference w:id="10"/>
            </w:r>
            <w:r w:rsidR="00893B2E">
              <w:t>:</w:t>
            </w:r>
          </w:p>
        </w:tc>
      </w:tr>
      <w:tr w:rsidR="00B2731E" w14:paraId="08E9C14A" w14:textId="19C8EA1B"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vAlign w:val="center"/>
          </w:tcPr>
          <w:p w14:paraId="3FBA6ECF" w14:textId="795F2228"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4BC9BBA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A967E8">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vAlign w:val="center"/>
          </w:tcPr>
          <w:p w14:paraId="3AF0FAD7" w14:textId="495F615F" w:rsidR="00893B2E" w:rsidRP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1EC62E65"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vAlign w:val="center"/>
          </w:tcPr>
          <w:p w14:paraId="614F8769" w14:textId="6B27579F" w:rsidR="00893B2E" w:rsidRP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6150619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ermöglicht.</w:t>
            </w:r>
          </w:p>
        </w:tc>
        <w:tc>
          <w:tcPr>
            <w:tcW w:w="829" w:type="dxa"/>
            <w:vAlign w:val="center"/>
          </w:tcPr>
          <w:p w14:paraId="20690F90" w14:textId="01A5AB31" w:rsidR="00893B2E" w:rsidRP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986C8CC"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vAlign w:val="center"/>
          </w:tcPr>
          <w:p w14:paraId="3848D5D8" w14:textId="0CCEE65B" w:rsidR="00893B2E" w:rsidRP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5D40800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REPL</w:t>
              </w:r>
            </w:hyperlink>
            <w:r>
              <w:t xml:space="preserve"> für das </w:t>
            </w:r>
            <w:proofErr w:type="spellStart"/>
            <w:r w:rsidRPr="00A967E8">
              <w:t>Laravel</w:t>
            </w:r>
            <w:proofErr w:type="spellEnd"/>
            <w:r>
              <w:t>-Framework.</w:t>
            </w:r>
          </w:p>
        </w:tc>
        <w:tc>
          <w:tcPr>
            <w:tcW w:w="829" w:type="dxa"/>
            <w:vAlign w:val="center"/>
          </w:tcPr>
          <w:p w14:paraId="58CE4443" w14:textId="0F2F46AC" w:rsidR="00893B2E" w:rsidRP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C1DA37D"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vAlign w:val="center"/>
          </w:tcPr>
          <w:p w14:paraId="48EC94FB"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71C3BD9" w14:textId="1D98F760" w:rsidR="00893B2E" w:rsidRP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vAlign w:val="center"/>
          </w:tcPr>
          <w:p w14:paraId="33ACD2FA"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vAlign w:val="center"/>
          </w:tcPr>
          <w:p w14:paraId="08267FD7" w14:textId="285B7648" w:rsidR="00893B2E" w:rsidRP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vAlign w:val="center"/>
          </w:tcPr>
          <w:p w14:paraId="4DF4954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B10165E" w14:textId="1B520203" w:rsidR="00893B2E" w:rsidRP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43A69146" w:rsidR="005132E4" w:rsidRDefault="005132E4" w:rsidP="00745739">
      <w:pPr>
        <w:jc w:val="both"/>
      </w:pPr>
    </w:p>
    <w:p w14:paraId="681FF4FB" w14:textId="77777777" w:rsidR="005132E4" w:rsidRDefault="005132E4" w:rsidP="00745739">
      <w:pPr>
        <w:jc w:val="both"/>
      </w:pPr>
      <w:r>
        <w:br w:type="page"/>
      </w:r>
    </w:p>
    <w:p w14:paraId="712215AD" w14:textId="31121266" w:rsidR="00B92FBA" w:rsidRDefault="005132E4" w:rsidP="00745739">
      <w:pPr>
        <w:pStyle w:val="Heading2"/>
        <w:numPr>
          <w:ilvl w:val="0"/>
          <w:numId w:val="0"/>
        </w:numPr>
        <w:ind w:left="576" w:hanging="576"/>
      </w:pPr>
      <w:bookmarkStart w:id="392" w:name="_A.16_Routen_–"/>
      <w:bookmarkStart w:id="393" w:name="_Toc71644818"/>
      <w:bookmarkStart w:id="394" w:name="_Toc71893734"/>
      <w:bookmarkStart w:id="395" w:name="_Toc71898038"/>
      <w:bookmarkStart w:id="396" w:name="_Toc71898213"/>
      <w:bookmarkStart w:id="397" w:name="_Toc71898353"/>
      <w:bookmarkEnd w:id="392"/>
      <w:r>
        <w:lastRenderedPageBreak/>
        <w:t>A.16</w:t>
      </w:r>
      <w:r>
        <w:tab/>
        <w:t>Routen – Codeauszug</w:t>
      </w:r>
      <w:bookmarkEnd w:id="393"/>
      <w:bookmarkEnd w:id="394"/>
      <w:bookmarkEnd w:id="395"/>
      <w:bookmarkEnd w:id="396"/>
      <w:bookmarkEnd w:id="397"/>
      <w:r>
        <w:t xml:space="preserve"> </w:t>
      </w:r>
    </w:p>
    <w:p w14:paraId="4AC78D52" w14:textId="51C79061" w:rsidR="00893B2E" w:rsidRDefault="005132E4" w:rsidP="00745739">
      <w:pPr>
        <w:jc w:val="both"/>
      </w:pPr>
      <w:r>
        <w:rPr>
          <w:noProof/>
        </w:rPr>
        <w:drawing>
          <wp:inline distT="0" distB="0" distL="0" distR="0" wp14:anchorId="167528A2" wp14:editId="520D7F4B">
            <wp:extent cx="5433004" cy="2943433"/>
            <wp:effectExtent l="0" t="0" r="3175" b="317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31" cstate="print">
                      <a:extLst>
                        <a:ext uri="{28A0092B-C50C-407E-A947-70E740481C1C}">
                          <a14:useLocalDpi xmlns:a14="http://schemas.microsoft.com/office/drawing/2010/main" val="0"/>
                        </a:ext>
                      </a:extLst>
                    </a:blip>
                    <a:srcRect l="2781" t="5098" r="2899" b="4940"/>
                    <a:stretch/>
                  </pic:blipFill>
                  <pic:spPr bwMode="auto">
                    <a:xfrm>
                      <a:off x="0" y="0"/>
                      <a:ext cx="5433458" cy="2943679"/>
                    </a:xfrm>
                    <a:prstGeom prst="rect">
                      <a:avLst/>
                    </a:prstGeom>
                    <a:ln>
                      <a:noFill/>
                    </a:ln>
                    <a:extLst>
                      <a:ext uri="{53640926-AAD7-44D8-BBD7-CCE9431645EC}">
                        <a14:shadowObscured xmlns:a14="http://schemas.microsoft.com/office/drawing/2010/main"/>
                      </a:ext>
                    </a:extLst>
                  </pic:spPr>
                </pic:pic>
              </a:graphicData>
            </a:graphic>
          </wp:inline>
        </w:drawing>
      </w:r>
    </w:p>
    <w:p w14:paraId="06C9592A" w14:textId="536ADA82" w:rsidR="00097806" w:rsidRDefault="00C01785" w:rsidP="00745739">
      <w:pPr>
        <w:pStyle w:val="Heading2"/>
        <w:numPr>
          <w:ilvl w:val="0"/>
          <w:numId w:val="0"/>
        </w:numPr>
        <w:ind w:left="576" w:hanging="576"/>
      </w:pPr>
      <w:bookmarkStart w:id="398" w:name="_A.17_Blade_–"/>
      <w:bookmarkStart w:id="399" w:name="_Toc71644819"/>
      <w:bookmarkStart w:id="400" w:name="_Toc71893735"/>
      <w:bookmarkStart w:id="401" w:name="_Toc71898039"/>
      <w:bookmarkStart w:id="402" w:name="_Toc71898214"/>
      <w:bookmarkStart w:id="403" w:name="_Toc71898354"/>
      <w:bookmarkEnd w:id="398"/>
      <w:r>
        <w:t>A.17</w:t>
      </w:r>
      <w:r>
        <w:tab/>
      </w:r>
      <w:r w:rsidR="00097806">
        <w:t>Blade – Codeauszug</w:t>
      </w:r>
      <w:bookmarkEnd w:id="399"/>
      <w:bookmarkEnd w:id="400"/>
      <w:bookmarkEnd w:id="401"/>
      <w:bookmarkEnd w:id="402"/>
      <w:bookmarkEnd w:id="403"/>
    </w:p>
    <w:p w14:paraId="41E4A660" w14:textId="6C9B50E1" w:rsidR="00097806" w:rsidRPr="00097806" w:rsidRDefault="00097806" w:rsidP="00745739">
      <w:pPr>
        <w:jc w:val="both"/>
        <w:rPr>
          <w:szCs w:val="21"/>
        </w:rPr>
      </w:pPr>
      <w:r>
        <w:t xml:space="preserve">Mit </w:t>
      </w:r>
      <w:r w:rsidRPr="00097806">
        <w:rPr>
          <w:rFonts w:ascii="Fira Mono for Powerline" w:hAnsi="Fira Mono for Powerline"/>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 xml:space="preserve">.) in das Template eingebunden. </w:t>
      </w:r>
      <w:r w:rsidRPr="00097806">
        <w:rPr>
          <w:rFonts w:ascii="Fira Mono for Powerline" w:hAnsi="Fira Mono for Powerline"/>
          <w:sz w:val="18"/>
          <w:szCs w:val="20"/>
        </w:rPr>
        <w:t>@</w:t>
      </w:r>
      <w:r>
        <w:rPr>
          <w:rFonts w:ascii="Fira Mono for Powerline" w:hAnsi="Fira Mono for Powerline"/>
          <w:sz w:val="18"/>
          <w:szCs w:val="20"/>
        </w:rPr>
        <w:t>section</w:t>
      </w:r>
      <w:r w:rsidRPr="00097806">
        <w:rPr>
          <w:rFonts w:ascii="Fira Mono for Powerline" w:hAnsi="Fira Mono for Powerline"/>
          <w:sz w:val="18"/>
          <w:szCs w:val="20"/>
        </w:rPr>
        <w:t>(‘</w:t>
      </w:r>
      <w:r>
        <w:rPr>
          <w:rFonts w:ascii="Fira Mono for Powerline" w:hAnsi="Fira Mono for Powerline"/>
          <w:sz w:val="18"/>
          <w:szCs w:val="20"/>
        </w:rPr>
        <w:t>content</w:t>
      </w:r>
      <w:r w:rsidRPr="00097806">
        <w:rPr>
          <w:rFonts w:ascii="Fira Mono for Powerline" w:hAnsi="Fira Mono for Powerline"/>
          <w:sz w:val="18"/>
          <w:szCs w:val="20"/>
        </w:rPr>
        <w:t>‘)</w:t>
      </w:r>
      <w:r>
        <w:rPr>
          <w:rFonts w:ascii="Fira Mono for Powerline" w:hAnsi="Fira Mono for Powerline"/>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9A609CC" w:rsidR="00097806" w:rsidRDefault="00097806" w:rsidP="00745739">
      <w:pPr>
        <w:jc w:val="both"/>
      </w:pPr>
      <w:r>
        <w:rPr>
          <w:noProof/>
        </w:rPr>
        <w:drawing>
          <wp:inline distT="0" distB="0" distL="0" distR="0" wp14:anchorId="01D52746" wp14:editId="26B7DCDB">
            <wp:extent cx="4311697" cy="2948681"/>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32" cstate="print">
                      <a:extLst>
                        <a:ext uri="{28A0092B-C50C-407E-A947-70E740481C1C}">
                          <a14:useLocalDpi xmlns:a14="http://schemas.microsoft.com/office/drawing/2010/main" val="0"/>
                        </a:ext>
                      </a:extLst>
                    </a:blip>
                    <a:srcRect l="3939" t="6005" r="4060" b="5857"/>
                    <a:stretch/>
                  </pic:blipFill>
                  <pic:spPr bwMode="auto">
                    <a:xfrm>
                      <a:off x="0" y="0"/>
                      <a:ext cx="4341711" cy="2969207"/>
                    </a:xfrm>
                    <a:prstGeom prst="rect">
                      <a:avLst/>
                    </a:prstGeom>
                    <a:ln>
                      <a:no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745739">
      <w:pPr>
        <w:jc w:val="both"/>
      </w:pPr>
      <w:r>
        <w:br w:type="page"/>
      </w:r>
    </w:p>
    <w:p w14:paraId="44C65A80" w14:textId="2F18AB43" w:rsidR="00C03817" w:rsidRDefault="00C03817" w:rsidP="00745739">
      <w:pPr>
        <w:pStyle w:val="Heading2"/>
        <w:numPr>
          <w:ilvl w:val="0"/>
          <w:numId w:val="0"/>
        </w:numPr>
        <w:ind w:left="576" w:hanging="576"/>
      </w:pPr>
      <w:bookmarkStart w:id="404" w:name="_A.18_Screenshots_der"/>
      <w:bookmarkStart w:id="405" w:name="_Toc71644820"/>
      <w:bookmarkStart w:id="406" w:name="_Toc71893736"/>
      <w:bookmarkStart w:id="407" w:name="_Toc71898040"/>
      <w:bookmarkStart w:id="408" w:name="_Toc71898215"/>
      <w:bookmarkStart w:id="409" w:name="_Toc71898355"/>
      <w:bookmarkEnd w:id="404"/>
      <w:r>
        <w:lastRenderedPageBreak/>
        <w:t>A.18</w:t>
      </w:r>
      <w:r w:rsidR="00852129">
        <w:tab/>
      </w:r>
      <w:r>
        <w:t>Screenshots der Applikation</w:t>
      </w:r>
      <w:bookmarkEnd w:id="405"/>
      <w:bookmarkEnd w:id="406"/>
      <w:bookmarkEnd w:id="407"/>
      <w:bookmarkEnd w:id="408"/>
      <w:bookmarkEnd w:id="409"/>
    </w:p>
    <w:p w14:paraId="12208A05" w14:textId="786F3146" w:rsidR="00BC1FA1" w:rsidRDefault="00BC1FA1" w:rsidP="00745739">
      <w:pPr>
        <w:jc w:val="both"/>
      </w:pPr>
      <w:r>
        <w:t>(Alle Screenshots sind nach der Implementierungsphase entstanden.)</w:t>
      </w:r>
    </w:p>
    <w:p w14:paraId="5CC25379" w14:textId="160C84C7" w:rsidR="00EA370C" w:rsidRPr="00BC1FA1" w:rsidRDefault="00007081" w:rsidP="00745739">
      <w:pPr>
        <w:pStyle w:val="Heading3"/>
        <w:numPr>
          <w:ilvl w:val="0"/>
          <w:numId w:val="0"/>
        </w:numPr>
        <w:ind w:left="720" w:hanging="720"/>
      </w:pPr>
      <w:bookmarkStart w:id="410" w:name="_Toc71644821"/>
      <w:bookmarkStart w:id="411" w:name="_Toc71893737"/>
      <w:bookmarkStart w:id="412" w:name="_Toc71898041"/>
      <w:bookmarkStart w:id="413" w:name="_Toc71898216"/>
      <w:bookmarkStart w:id="414" w:name="_Toc71898356"/>
      <w:proofErr w:type="gramStart"/>
      <w:r>
        <w:t>A.18.1</w:t>
      </w:r>
      <w:r w:rsidR="00745739">
        <w:t xml:space="preserve">  </w:t>
      </w:r>
      <w:r w:rsidR="00EA370C">
        <w:t>Login</w:t>
      </w:r>
      <w:proofErr w:type="gramEnd"/>
      <w:r w:rsidR="00EA370C">
        <w:t>-Maske</w:t>
      </w:r>
      <w:bookmarkEnd w:id="410"/>
      <w:bookmarkEnd w:id="411"/>
      <w:bookmarkEnd w:id="412"/>
      <w:bookmarkEnd w:id="413"/>
      <w:bookmarkEnd w:id="414"/>
    </w:p>
    <w:p w14:paraId="363800F1" w14:textId="75912E2B" w:rsidR="00BC1FA1" w:rsidRDefault="00BC1FA1" w:rsidP="00745739">
      <w:pPr>
        <w:jc w:val="both"/>
        <w:rPr>
          <w:i/>
          <w:iCs/>
          <w:color w:val="A6A6A6" w:themeColor="background1" w:themeShade="A6"/>
          <w:sz w:val="16"/>
          <w:szCs w:val="18"/>
        </w:rPr>
      </w:pPr>
      <w:r>
        <w:rPr>
          <w:noProof/>
        </w:rPr>
        <w:drawing>
          <wp:inline distT="0" distB="0" distL="0" distR="0" wp14:anchorId="06302E7F" wp14:editId="65D1B8EA">
            <wp:extent cx="5447461" cy="2776572"/>
            <wp:effectExtent l="0" t="0" r="1270" b="50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33">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a:no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360559A7" w:rsidR="00EA370C" w:rsidRDefault="00007081" w:rsidP="00745739">
      <w:pPr>
        <w:pStyle w:val="Heading3"/>
        <w:numPr>
          <w:ilvl w:val="0"/>
          <w:numId w:val="0"/>
        </w:numPr>
        <w:ind w:left="720" w:hanging="720"/>
      </w:pPr>
      <w:bookmarkStart w:id="415" w:name="_Toc71644822"/>
      <w:bookmarkStart w:id="416" w:name="_Toc71893738"/>
      <w:bookmarkStart w:id="417" w:name="_Toc71898042"/>
      <w:bookmarkStart w:id="418" w:name="_Toc71898217"/>
      <w:bookmarkStart w:id="419" w:name="_Toc71898357"/>
      <w:proofErr w:type="gramStart"/>
      <w:r>
        <w:t>A.18.2</w:t>
      </w:r>
      <w:r w:rsidR="00577720">
        <w:t xml:space="preserve">  </w:t>
      </w:r>
      <w:r w:rsidR="00EA370C">
        <w:t>Dashboard</w:t>
      </w:r>
      <w:bookmarkEnd w:id="415"/>
      <w:bookmarkEnd w:id="416"/>
      <w:bookmarkEnd w:id="417"/>
      <w:bookmarkEnd w:id="418"/>
      <w:bookmarkEnd w:id="419"/>
      <w:proofErr w:type="gramEnd"/>
    </w:p>
    <w:p w14:paraId="5A20F70F" w14:textId="5DA51F48" w:rsidR="00BC1FA1" w:rsidRDefault="00BC1FA1" w:rsidP="00745739">
      <w:pPr>
        <w:jc w:val="both"/>
        <w:rPr>
          <w:i/>
          <w:iCs/>
          <w:color w:val="A6A6A6" w:themeColor="background1" w:themeShade="A6"/>
          <w:sz w:val="16"/>
          <w:szCs w:val="18"/>
        </w:rPr>
      </w:pPr>
      <w:r>
        <w:rPr>
          <w:noProof/>
        </w:rPr>
        <w:drawing>
          <wp:inline distT="0" distB="0" distL="0" distR="0" wp14:anchorId="134FCC7C" wp14:editId="4DB405C8">
            <wp:extent cx="5422182" cy="3347624"/>
            <wp:effectExtent l="0" t="0" r="1270" b="57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745739">
      <w:pPr>
        <w:jc w:val="both"/>
        <w:rPr>
          <w:i/>
          <w:iCs/>
          <w:color w:val="A6A6A6" w:themeColor="background1" w:themeShade="A6"/>
          <w:sz w:val="16"/>
          <w:szCs w:val="18"/>
        </w:rPr>
      </w:pPr>
    </w:p>
    <w:p w14:paraId="5EB78D7F" w14:textId="54A79FFC" w:rsidR="00EA370C" w:rsidRDefault="00007081" w:rsidP="00745739">
      <w:pPr>
        <w:pStyle w:val="Heading3"/>
        <w:numPr>
          <w:ilvl w:val="0"/>
          <w:numId w:val="0"/>
        </w:numPr>
        <w:ind w:left="720" w:hanging="720"/>
      </w:pPr>
      <w:bookmarkStart w:id="420" w:name="_Toc71644823"/>
      <w:bookmarkStart w:id="421" w:name="_Toc71893739"/>
      <w:bookmarkStart w:id="422" w:name="_Toc71898043"/>
      <w:bookmarkStart w:id="423" w:name="_Toc71898218"/>
      <w:bookmarkStart w:id="424" w:name="_Toc71898358"/>
      <w:r>
        <w:lastRenderedPageBreak/>
        <w:t>A.18.3</w:t>
      </w:r>
      <w:proofErr w:type="gramStart"/>
      <w:r>
        <w:tab/>
      </w:r>
      <w:r w:rsidR="00745739">
        <w:t xml:space="preserve">  </w:t>
      </w:r>
      <w:r w:rsidR="00EA370C">
        <w:t>Erstellungs</w:t>
      </w:r>
      <w:proofErr w:type="gramEnd"/>
      <w:r w:rsidR="00EA370C">
        <w:t>-Maske</w:t>
      </w:r>
      <w:bookmarkEnd w:id="420"/>
      <w:bookmarkEnd w:id="421"/>
      <w:bookmarkEnd w:id="422"/>
      <w:bookmarkEnd w:id="423"/>
      <w:bookmarkEnd w:id="424"/>
    </w:p>
    <w:p w14:paraId="72DD064D" w14:textId="05E77D86" w:rsidR="00BC1FA1" w:rsidRDefault="00BC1FA1" w:rsidP="00745739">
      <w:pPr>
        <w:jc w:val="both"/>
        <w:rPr>
          <w:i/>
          <w:iCs/>
          <w:color w:val="A6A6A6" w:themeColor="background1" w:themeShade="A6"/>
          <w:sz w:val="16"/>
          <w:szCs w:val="18"/>
        </w:rPr>
      </w:pPr>
      <w:r>
        <w:rPr>
          <w:noProof/>
        </w:rPr>
        <w:drawing>
          <wp:inline distT="0" distB="0" distL="0" distR="0" wp14:anchorId="370A93A7" wp14:editId="19A9E9B5">
            <wp:extent cx="5715093" cy="4678791"/>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48305" cy="4705981"/>
                    </a:xfrm>
                    <a:prstGeom prst="rect">
                      <a:avLst/>
                    </a:prstGeom>
                  </pic:spPr>
                </pic:pic>
              </a:graphicData>
            </a:graphic>
          </wp:inline>
        </w:drawing>
      </w:r>
      <w:r>
        <w:rPr>
          <w:noProof/>
        </w:rPr>
        <w:br/>
      </w:r>
      <w:r>
        <w:rPr>
          <w:i/>
          <w:iCs/>
          <w:color w:val="A6A6A6" w:themeColor="background1" w:themeShade="A6"/>
          <w:sz w:val="16"/>
          <w:szCs w:val="18"/>
        </w:rPr>
        <w:t>Antrags Erstellungsmaske aus der Sicht eines Mitarbeiters</w:t>
      </w:r>
    </w:p>
    <w:p w14:paraId="1CC73CB2" w14:textId="2270494A" w:rsidR="00EA370C" w:rsidRDefault="00EA370C" w:rsidP="00745739">
      <w:pPr>
        <w:jc w:val="both"/>
        <w:rPr>
          <w:i/>
          <w:iCs/>
          <w:color w:val="A6A6A6" w:themeColor="background1" w:themeShade="A6"/>
          <w:sz w:val="16"/>
          <w:szCs w:val="18"/>
        </w:rPr>
      </w:pPr>
    </w:p>
    <w:p w14:paraId="48B86071" w14:textId="6458B09B" w:rsidR="00EA370C" w:rsidRDefault="00EA370C" w:rsidP="00745739">
      <w:pPr>
        <w:jc w:val="both"/>
        <w:rPr>
          <w:i/>
          <w:iCs/>
          <w:color w:val="A6A6A6" w:themeColor="background1" w:themeShade="A6"/>
          <w:sz w:val="16"/>
          <w:szCs w:val="18"/>
        </w:rPr>
      </w:pPr>
    </w:p>
    <w:p w14:paraId="397C172E" w14:textId="689216A0" w:rsidR="00EA370C" w:rsidRDefault="00EA370C" w:rsidP="00745739">
      <w:pPr>
        <w:jc w:val="both"/>
        <w:rPr>
          <w:i/>
          <w:iCs/>
          <w:color w:val="A6A6A6" w:themeColor="background1" w:themeShade="A6"/>
          <w:sz w:val="16"/>
          <w:szCs w:val="18"/>
        </w:rPr>
      </w:pPr>
    </w:p>
    <w:p w14:paraId="477AECF0" w14:textId="51E093D8" w:rsidR="00EA370C" w:rsidRDefault="00EA370C" w:rsidP="00745739">
      <w:pPr>
        <w:jc w:val="both"/>
        <w:rPr>
          <w:i/>
          <w:iCs/>
          <w:color w:val="A6A6A6" w:themeColor="background1" w:themeShade="A6"/>
          <w:sz w:val="16"/>
          <w:szCs w:val="18"/>
        </w:rPr>
      </w:pPr>
    </w:p>
    <w:p w14:paraId="2F94AB73" w14:textId="7582166B" w:rsidR="00EA370C" w:rsidRDefault="00EA370C" w:rsidP="00745739">
      <w:pPr>
        <w:jc w:val="both"/>
        <w:rPr>
          <w:i/>
          <w:iCs/>
          <w:color w:val="A6A6A6" w:themeColor="background1" w:themeShade="A6"/>
          <w:sz w:val="16"/>
          <w:szCs w:val="18"/>
        </w:rPr>
      </w:pPr>
    </w:p>
    <w:p w14:paraId="1AA2F731" w14:textId="78F1D110" w:rsidR="00EA370C" w:rsidRDefault="00EA370C" w:rsidP="00745739">
      <w:pPr>
        <w:jc w:val="both"/>
        <w:rPr>
          <w:i/>
          <w:iCs/>
          <w:color w:val="A6A6A6" w:themeColor="background1" w:themeShade="A6"/>
          <w:sz w:val="16"/>
          <w:szCs w:val="18"/>
        </w:rPr>
      </w:pPr>
    </w:p>
    <w:p w14:paraId="6FEE50D7" w14:textId="24A03607" w:rsidR="00EA370C" w:rsidRDefault="00EA370C" w:rsidP="00745739">
      <w:pPr>
        <w:jc w:val="both"/>
        <w:rPr>
          <w:i/>
          <w:iCs/>
          <w:color w:val="A6A6A6" w:themeColor="background1" w:themeShade="A6"/>
          <w:sz w:val="16"/>
          <w:szCs w:val="18"/>
        </w:rPr>
      </w:pPr>
    </w:p>
    <w:p w14:paraId="31457001" w14:textId="4FE69873" w:rsidR="00EA370C" w:rsidRDefault="00EA370C" w:rsidP="00745739">
      <w:pPr>
        <w:jc w:val="both"/>
        <w:rPr>
          <w:i/>
          <w:iCs/>
          <w:color w:val="A6A6A6" w:themeColor="background1" w:themeShade="A6"/>
          <w:sz w:val="16"/>
          <w:szCs w:val="18"/>
        </w:rPr>
      </w:pPr>
    </w:p>
    <w:p w14:paraId="5C73558F" w14:textId="4FA62A5C" w:rsidR="00EA370C" w:rsidRDefault="00EA370C" w:rsidP="00745739">
      <w:pPr>
        <w:jc w:val="both"/>
        <w:rPr>
          <w:i/>
          <w:iCs/>
          <w:color w:val="A6A6A6" w:themeColor="background1" w:themeShade="A6"/>
          <w:sz w:val="16"/>
          <w:szCs w:val="18"/>
        </w:rPr>
      </w:pPr>
    </w:p>
    <w:p w14:paraId="34B3FC57" w14:textId="77E4652D" w:rsidR="00EA370C" w:rsidRDefault="00EA370C" w:rsidP="00745739">
      <w:pPr>
        <w:jc w:val="both"/>
        <w:rPr>
          <w:i/>
          <w:iCs/>
          <w:color w:val="A6A6A6" w:themeColor="background1" w:themeShade="A6"/>
          <w:sz w:val="16"/>
          <w:szCs w:val="18"/>
        </w:rPr>
      </w:pPr>
    </w:p>
    <w:p w14:paraId="169E19C8" w14:textId="2C1BEF6E" w:rsidR="00EA370C" w:rsidRDefault="00007081" w:rsidP="00745739">
      <w:pPr>
        <w:pStyle w:val="Heading3"/>
        <w:numPr>
          <w:ilvl w:val="0"/>
          <w:numId w:val="0"/>
        </w:numPr>
        <w:ind w:left="720" w:hanging="720"/>
        <w:rPr>
          <w:noProof/>
        </w:rPr>
      </w:pPr>
      <w:bookmarkStart w:id="425" w:name="_A.18.4_Antrags_Administration"/>
      <w:bookmarkStart w:id="426" w:name="_Toc71644824"/>
      <w:bookmarkStart w:id="427" w:name="_Toc71893740"/>
      <w:bookmarkStart w:id="428" w:name="_Toc71898044"/>
      <w:bookmarkStart w:id="429" w:name="_Toc71898219"/>
      <w:bookmarkStart w:id="430" w:name="_Toc71898359"/>
      <w:bookmarkEnd w:id="425"/>
      <w:r>
        <w:rPr>
          <w:noProof/>
        </w:rPr>
        <w:lastRenderedPageBreak/>
        <w:t>A.18.4</w:t>
      </w:r>
      <w:r w:rsidR="00577720">
        <w:rPr>
          <w:noProof/>
        </w:rPr>
        <w:t xml:space="preserve">.  </w:t>
      </w:r>
      <w:r w:rsidR="00EA370C">
        <w:rPr>
          <w:noProof/>
        </w:rPr>
        <w:t>Antrags Administration</w:t>
      </w:r>
      <w:bookmarkEnd w:id="426"/>
      <w:bookmarkEnd w:id="427"/>
      <w:bookmarkEnd w:id="428"/>
      <w:bookmarkEnd w:id="429"/>
      <w:bookmarkEnd w:id="430"/>
    </w:p>
    <w:p w14:paraId="100A6BCF" w14:textId="53CFDFBA" w:rsidR="00EA370C" w:rsidRDefault="00EA370C" w:rsidP="00745739">
      <w:pPr>
        <w:pStyle w:val="NoSpacing"/>
        <w:spacing w:line="276" w:lineRule="auto"/>
        <w:jc w:val="center"/>
        <w:rPr>
          <w:i/>
          <w:iCs/>
          <w:color w:val="A6A6A6" w:themeColor="background1" w:themeShade="A6"/>
          <w:sz w:val="16"/>
          <w:szCs w:val="18"/>
        </w:rPr>
      </w:pPr>
      <w:r w:rsidRPr="00EA370C">
        <w:rPr>
          <w:noProof/>
        </w:rPr>
        <w:drawing>
          <wp:inline distT="0" distB="0" distL="0" distR="0" wp14:anchorId="72BB474D" wp14:editId="3AB9D69D">
            <wp:extent cx="5397818" cy="7569200"/>
            <wp:effectExtent l="0" t="0" r="0" b="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36" cstate="print">
                      <a:extLst>
                        <a:ext uri="{28A0092B-C50C-407E-A947-70E740481C1C}">
                          <a14:useLocalDpi xmlns:a14="http://schemas.microsoft.com/office/drawing/2010/main" val="0"/>
                        </a:ext>
                      </a:extLst>
                    </a:blip>
                    <a:srcRect l="1" r="-2" b="1184"/>
                    <a:stretch/>
                  </pic:blipFill>
                  <pic:spPr bwMode="auto">
                    <a:xfrm>
                      <a:off x="0" y="0"/>
                      <a:ext cx="5452399" cy="7645738"/>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Pr="00EA370C">
        <w:rPr>
          <w:i/>
          <w:iCs/>
          <w:color w:val="A6A6A6" w:themeColor="background1" w:themeShade="A6"/>
          <w:sz w:val="16"/>
          <w:szCs w:val="18"/>
        </w:rPr>
        <w:t>Antrags Administrationsmaske aus der Sicht eines Vorgesetzen</w:t>
      </w:r>
    </w:p>
    <w:p w14:paraId="68C6B477" w14:textId="5DF91E80" w:rsidR="00EA370C" w:rsidRPr="00EA370C" w:rsidRDefault="00007081" w:rsidP="00745739">
      <w:pPr>
        <w:pStyle w:val="Heading3"/>
        <w:numPr>
          <w:ilvl w:val="0"/>
          <w:numId w:val="0"/>
        </w:numPr>
        <w:ind w:left="720" w:hanging="720"/>
      </w:pPr>
      <w:bookmarkStart w:id="431" w:name="_A.18.5_Antrags_Übersicht"/>
      <w:bookmarkStart w:id="432" w:name="_Toc71644825"/>
      <w:bookmarkStart w:id="433" w:name="_Toc71893741"/>
      <w:bookmarkStart w:id="434" w:name="_Toc71898045"/>
      <w:bookmarkStart w:id="435" w:name="_Toc71898220"/>
      <w:bookmarkStart w:id="436" w:name="_Toc71898360"/>
      <w:bookmarkEnd w:id="431"/>
      <w:r>
        <w:lastRenderedPageBreak/>
        <w:t>A.18.5</w:t>
      </w:r>
      <w:proofErr w:type="gramStart"/>
      <w:r>
        <w:tab/>
      </w:r>
      <w:r w:rsidR="00577720">
        <w:t xml:space="preserve">  </w:t>
      </w:r>
      <w:r w:rsidR="006A7B77">
        <w:t>Antrags</w:t>
      </w:r>
      <w:proofErr w:type="gramEnd"/>
      <w:r w:rsidR="006A7B77">
        <w:t xml:space="preserve"> Übersicht</w:t>
      </w:r>
      <w:bookmarkEnd w:id="432"/>
      <w:bookmarkEnd w:id="433"/>
      <w:bookmarkEnd w:id="434"/>
      <w:bookmarkEnd w:id="435"/>
      <w:bookmarkEnd w:id="436"/>
    </w:p>
    <w:p w14:paraId="3CC7A9BD" w14:textId="2F09C51E" w:rsidR="00C03817" w:rsidRDefault="00BC1FA1" w:rsidP="00745739">
      <w:pPr>
        <w:jc w:val="both"/>
        <w:rPr>
          <w:i/>
          <w:iCs/>
          <w:color w:val="A6A6A6" w:themeColor="background1" w:themeShade="A6"/>
          <w:sz w:val="16"/>
          <w:szCs w:val="18"/>
        </w:rPr>
      </w:pPr>
      <w:r>
        <w:rPr>
          <w:noProof/>
        </w:rPr>
        <w:drawing>
          <wp:inline distT="0" distB="0" distL="0" distR="0" wp14:anchorId="3BDFFF9C" wp14:editId="300344B5">
            <wp:extent cx="5760720" cy="5493385"/>
            <wp:effectExtent l="0" t="0" r="5080" b="57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720" cy="5493385"/>
                    </a:xfrm>
                    <a:prstGeom prst="rect">
                      <a:avLst/>
                    </a:prstGeom>
                  </pic:spPr>
                </pic:pic>
              </a:graphicData>
            </a:graphic>
          </wp:inline>
        </w:drawing>
      </w:r>
    </w:p>
    <w:p w14:paraId="7031C2DB" w14:textId="2ED6E4CD" w:rsidR="00BC1FA1" w:rsidRDefault="00BC1FA1" w:rsidP="00745739">
      <w:pPr>
        <w:jc w:val="both"/>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745739">
      <w:pPr>
        <w:jc w:val="both"/>
        <w:rPr>
          <w:i/>
          <w:iCs/>
          <w:color w:val="A6A6A6" w:themeColor="background1" w:themeShade="A6"/>
          <w:sz w:val="16"/>
          <w:szCs w:val="18"/>
        </w:rPr>
      </w:pPr>
      <w:r>
        <w:rPr>
          <w:i/>
          <w:iCs/>
          <w:color w:val="A6A6A6" w:themeColor="background1" w:themeShade="A6"/>
          <w:sz w:val="16"/>
          <w:szCs w:val="18"/>
        </w:rPr>
        <w:br w:type="page"/>
      </w:r>
    </w:p>
    <w:p w14:paraId="6E1C1790" w14:textId="47A2C824" w:rsidR="004B53F8" w:rsidRDefault="004B53F8" w:rsidP="00745739">
      <w:pPr>
        <w:pStyle w:val="Heading2"/>
        <w:numPr>
          <w:ilvl w:val="0"/>
          <w:numId w:val="0"/>
        </w:numPr>
        <w:ind w:left="576" w:hanging="576"/>
      </w:pPr>
      <w:bookmarkStart w:id="437" w:name="_A.19_Word_Vorlage"/>
      <w:bookmarkStart w:id="438" w:name="_Toc71644826"/>
      <w:bookmarkStart w:id="439" w:name="_Toc71893742"/>
      <w:bookmarkStart w:id="440" w:name="_Toc71898046"/>
      <w:bookmarkStart w:id="441" w:name="_Toc71898221"/>
      <w:bookmarkStart w:id="442" w:name="_Toc71898361"/>
      <w:bookmarkEnd w:id="437"/>
      <w:r>
        <w:lastRenderedPageBreak/>
        <w:t>A.19</w:t>
      </w:r>
      <w:r>
        <w:tab/>
        <w:t>Ist-Analyse – Word Vorlage</w:t>
      </w:r>
      <w:bookmarkEnd w:id="438"/>
      <w:bookmarkEnd w:id="439"/>
      <w:bookmarkEnd w:id="440"/>
      <w:bookmarkEnd w:id="441"/>
      <w:bookmarkEnd w:id="442"/>
    </w:p>
    <w:p w14:paraId="7937457D" w14:textId="0F359285" w:rsidR="004B53F8" w:rsidRDefault="004B53F8" w:rsidP="00745739">
      <w:pPr>
        <w:jc w:val="both"/>
      </w:pPr>
      <w:r>
        <w:rPr>
          <w:noProof/>
        </w:rPr>
        <w:drawing>
          <wp:inline distT="0" distB="0" distL="0" distR="0" wp14:anchorId="7D4C92F8" wp14:editId="59DD9B66">
            <wp:extent cx="4296833" cy="5613070"/>
            <wp:effectExtent l="12700" t="12700" r="8890" b="13335"/>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330637" cy="5657230"/>
                    </a:xfrm>
                    <a:prstGeom prst="rect">
                      <a:avLst/>
                    </a:prstGeom>
                    <a:ln>
                      <a:solidFill>
                        <a:schemeClr val="bg1">
                          <a:lumMod val="85000"/>
                        </a:schemeClr>
                      </a:solidFill>
                    </a:ln>
                  </pic:spPr>
                </pic:pic>
              </a:graphicData>
            </a:graphic>
          </wp:inline>
        </w:drawing>
      </w:r>
    </w:p>
    <w:p w14:paraId="1542BE61" w14:textId="2B7BE560" w:rsidR="004B53F8" w:rsidRDefault="004B53F8" w:rsidP="00745739">
      <w:pPr>
        <w:jc w:val="both"/>
      </w:pPr>
      <w:r>
        <w:br w:type="page"/>
      </w:r>
    </w:p>
    <w:p w14:paraId="5370BA47" w14:textId="0715C93A" w:rsidR="00EA370C" w:rsidRDefault="00A46816" w:rsidP="00745739">
      <w:pPr>
        <w:pStyle w:val="Heading2"/>
        <w:numPr>
          <w:ilvl w:val="0"/>
          <w:numId w:val="0"/>
        </w:numPr>
        <w:ind w:left="576" w:hanging="576"/>
      </w:pPr>
      <w:bookmarkStart w:id="443" w:name="_A.20_Antrags_Administration"/>
      <w:bookmarkStart w:id="444" w:name="_Toc71644827"/>
      <w:bookmarkStart w:id="445" w:name="_Toc71893743"/>
      <w:bookmarkStart w:id="446" w:name="_Toc71898047"/>
      <w:bookmarkStart w:id="447" w:name="_Toc71898222"/>
      <w:bookmarkStart w:id="448" w:name="_Toc71898362"/>
      <w:bookmarkEnd w:id="443"/>
      <w:r>
        <w:lastRenderedPageBreak/>
        <w:t>A.20</w:t>
      </w:r>
      <w:r>
        <w:tab/>
        <w:t>Antrag</w:t>
      </w:r>
      <w:r w:rsidR="00EA370C">
        <w:t>s Administration – Codeauszug</w:t>
      </w:r>
      <w:bookmarkEnd w:id="444"/>
      <w:bookmarkEnd w:id="445"/>
      <w:bookmarkEnd w:id="446"/>
      <w:bookmarkEnd w:id="447"/>
      <w:bookmarkEnd w:id="448"/>
    </w:p>
    <w:p w14:paraId="631D8594" w14:textId="293106AC" w:rsidR="00EA370C" w:rsidRDefault="00EA370C" w:rsidP="00745739">
      <w:pPr>
        <w:jc w:val="both"/>
      </w:pPr>
      <w:r>
        <w:rPr>
          <w:noProof/>
        </w:rPr>
        <w:drawing>
          <wp:inline distT="0" distB="0" distL="0" distR="0" wp14:anchorId="58D9C7F4" wp14:editId="35D8C2D1">
            <wp:extent cx="5350933" cy="6959621"/>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39" cstate="print">
                      <a:extLst>
                        <a:ext uri="{28A0092B-C50C-407E-A947-70E740481C1C}">
                          <a14:useLocalDpi xmlns:a14="http://schemas.microsoft.com/office/drawing/2010/main" val="0"/>
                        </a:ext>
                      </a:extLst>
                    </a:blip>
                    <a:srcRect l="4224" t="1931" r="4873" b="44042"/>
                    <a:stretch/>
                  </pic:blipFill>
                  <pic:spPr bwMode="auto">
                    <a:xfrm>
                      <a:off x="0" y="0"/>
                      <a:ext cx="5379221" cy="6996414"/>
                    </a:xfrm>
                    <a:prstGeom prst="rect">
                      <a:avLst/>
                    </a:prstGeom>
                    <a:ln>
                      <a:noFill/>
                    </a:ln>
                    <a:extLst>
                      <a:ext uri="{53640926-AAD7-44D8-BBD7-CCE9431645EC}">
                        <a14:shadowObscured xmlns:a14="http://schemas.microsoft.com/office/drawing/2010/main"/>
                      </a:ext>
                    </a:extLst>
                  </pic:spPr>
                </pic:pic>
              </a:graphicData>
            </a:graphic>
          </wp:inline>
        </w:drawing>
      </w:r>
    </w:p>
    <w:p w14:paraId="05765F41" w14:textId="77777777" w:rsidR="00EA370C" w:rsidRDefault="00EA370C" w:rsidP="00745739">
      <w:pPr>
        <w:jc w:val="both"/>
      </w:pPr>
    </w:p>
    <w:p w14:paraId="7A9FAB86" w14:textId="3789343A" w:rsidR="00EA370C" w:rsidRDefault="00EA370C" w:rsidP="00745739">
      <w:pPr>
        <w:jc w:val="both"/>
      </w:pPr>
      <w:r>
        <w:rPr>
          <w:noProof/>
        </w:rPr>
        <w:lastRenderedPageBreak/>
        <w:drawing>
          <wp:inline distT="0" distB="0" distL="0" distR="0" wp14:anchorId="49C1200A" wp14:editId="79101128">
            <wp:extent cx="5359400" cy="55433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9" cstate="print">
                      <a:extLst>
                        <a:ext uri="{28A0092B-C50C-407E-A947-70E740481C1C}">
                          <a14:useLocalDpi xmlns:a14="http://schemas.microsoft.com/office/drawing/2010/main" val="0"/>
                        </a:ext>
                      </a:extLst>
                    </a:blip>
                    <a:srcRect l="4224" t="54560" r="4873" b="2475"/>
                    <a:stretch/>
                  </pic:blipFill>
                  <pic:spPr bwMode="auto">
                    <a:xfrm>
                      <a:off x="0" y="0"/>
                      <a:ext cx="5394222" cy="5579334"/>
                    </a:xfrm>
                    <a:prstGeom prst="rect">
                      <a:avLst/>
                    </a:prstGeom>
                    <a:ln>
                      <a:no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745739">
      <w:pPr>
        <w:jc w:val="both"/>
      </w:pPr>
      <w:r>
        <w:br/>
      </w:r>
    </w:p>
    <w:p w14:paraId="7D07E0F4" w14:textId="77777777" w:rsidR="006A30C8" w:rsidRDefault="006A30C8" w:rsidP="00745739">
      <w:pPr>
        <w:jc w:val="both"/>
      </w:pPr>
      <w:r>
        <w:br w:type="page"/>
      </w:r>
    </w:p>
    <w:p w14:paraId="18A08AAB" w14:textId="058E146E" w:rsidR="006A30C8" w:rsidRPr="006A30C8" w:rsidRDefault="006A30C8" w:rsidP="00745739">
      <w:pPr>
        <w:pStyle w:val="Heading2"/>
        <w:numPr>
          <w:ilvl w:val="0"/>
          <w:numId w:val="0"/>
        </w:numPr>
        <w:ind w:left="576" w:hanging="576"/>
        <w:rPr>
          <w:lang w:val="en-US"/>
        </w:rPr>
      </w:pPr>
      <w:bookmarkStart w:id="449" w:name="_A.20_E-Mail_Notification"/>
      <w:bookmarkStart w:id="450" w:name="_Toc71644828"/>
      <w:bookmarkStart w:id="451" w:name="_Toc71893744"/>
      <w:bookmarkStart w:id="452" w:name="_Toc71898048"/>
      <w:bookmarkStart w:id="453" w:name="_Toc71898223"/>
      <w:bookmarkStart w:id="454" w:name="_Toc71898363"/>
      <w:bookmarkEnd w:id="449"/>
      <w:r w:rsidRPr="006A30C8">
        <w:rPr>
          <w:lang w:val="en-US"/>
        </w:rPr>
        <w:lastRenderedPageBreak/>
        <w:t>A.21</w:t>
      </w:r>
      <w:r w:rsidRPr="006A30C8">
        <w:rPr>
          <w:lang w:val="en-US"/>
        </w:rPr>
        <w:tab/>
        <w:t xml:space="preserve">E-Mail Notification – </w:t>
      </w:r>
      <w:proofErr w:type="spellStart"/>
      <w:r w:rsidRPr="006A30C8">
        <w:rPr>
          <w:lang w:val="en-US"/>
        </w:rPr>
        <w:t>Sequenzdiagram</w:t>
      </w:r>
      <w:bookmarkEnd w:id="450"/>
      <w:bookmarkEnd w:id="451"/>
      <w:bookmarkEnd w:id="452"/>
      <w:bookmarkEnd w:id="453"/>
      <w:bookmarkEnd w:id="454"/>
      <w:proofErr w:type="spellEnd"/>
    </w:p>
    <w:p w14:paraId="39F37C62" w14:textId="132B1813" w:rsidR="001E5B22" w:rsidRDefault="006A30C8" w:rsidP="00745739">
      <w:pPr>
        <w:jc w:val="both"/>
      </w:pPr>
      <w:r>
        <w:rPr>
          <w:noProof/>
        </w:rPr>
        <w:drawing>
          <wp:inline distT="0" distB="0" distL="0" distR="0" wp14:anchorId="070ADF24" wp14:editId="5ACB45F9">
            <wp:extent cx="5550058" cy="7645400"/>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63246" cy="7663567"/>
                    </a:xfrm>
                    <a:prstGeom prst="rect">
                      <a:avLst/>
                    </a:prstGeom>
                  </pic:spPr>
                </pic:pic>
              </a:graphicData>
            </a:graphic>
          </wp:inline>
        </w:drawing>
      </w:r>
    </w:p>
    <w:p w14:paraId="3AA97CF2" w14:textId="728DCB5A" w:rsidR="006A30C8" w:rsidRDefault="001E5B22" w:rsidP="00745739">
      <w:pPr>
        <w:pStyle w:val="Heading2"/>
        <w:numPr>
          <w:ilvl w:val="0"/>
          <w:numId w:val="0"/>
        </w:numPr>
        <w:ind w:left="576" w:hanging="576"/>
      </w:pPr>
      <w:bookmarkStart w:id="455" w:name="_A.22_Mailing_-"/>
      <w:bookmarkStart w:id="456" w:name="_Toc71644829"/>
      <w:bookmarkStart w:id="457" w:name="_Toc71893745"/>
      <w:bookmarkStart w:id="458" w:name="_Toc71898049"/>
      <w:bookmarkStart w:id="459" w:name="_Toc71898224"/>
      <w:bookmarkStart w:id="460" w:name="_Toc71898364"/>
      <w:bookmarkEnd w:id="455"/>
      <w:r>
        <w:lastRenderedPageBreak/>
        <w:t>A.22</w:t>
      </w:r>
      <w:r>
        <w:tab/>
        <w:t>Mailing - Codeauszug</w:t>
      </w:r>
      <w:bookmarkEnd w:id="456"/>
      <w:bookmarkEnd w:id="457"/>
      <w:bookmarkEnd w:id="458"/>
      <w:bookmarkEnd w:id="459"/>
      <w:bookmarkEnd w:id="460"/>
    </w:p>
    <w:p w14:paraId="356B15F3" w14:textId="3EA8C0FE" w:rsidR="001E5B22" w:rsidRDefault="001E5B22" w:rsidP="00745739">
      <w:pPr>
        <w:jc w:val="both"/>
      </w:pPr>
      <w:r>
        <w:rPr>
          <w:noProof/>
        </w:rPr>
        <mc:AlternateContent>
          <mc:Choice Requires="wps">
            <w:drawing>
              <wp:anchor distT="0" distB="0" distL="114300" distR="114300" simplePos="0" relativeHeight="251674624" behindDoc="0" locked="0" layoutInCell="1" allowOverlap="1" wp14:anchorId="6B00A8FC" wp14:editId="7C42DD3C">
                <wp:simplePos x="0" y="0"/>
                <wp:positionH relativeFrom="column">
                  <wp:posOffset>1267672</wp:posOffset>
                </wp:positionH>
                <wp:positionV relativeFrom="paragraph">
                  <wp:posOffset>5779770</wp:posOffset>
                </wp:positionV>
                <wp:extent cx="4436110" cy="1985010"/>
                <wp:effectExtent l="749300" t="266700" r="8890" b="8890"/>
                <wp:wrapNone/>
                <wp:docPr id="31" name="Line Callout 2 31"/>
                <wp:cNvGraphicFramePr/>
                <a:graphic xmlns:a="http://schemas.openxmlformats.org/drawingml/2006/main">
                  <a:graphicData uri="http://schemas.microsoft.com/office/word/2010/wordprocessingShape">
                    <wps:wsp>
                      <wps:cNvSpPr/>
                      <wps:spPr>
                        <a:xfrm>
                          <a:off x="0" y="0"/>
                          <a:ext cx="4436110" cy="1985010"/>
                        </a:xfrm>
                        <a:prstGeom prst="borderCallout2">
                          <a:avLst>
                            <a:gd name="adj1" fmla="val 18750"/>
                            <a:gd name="adj2" fmla="val -8333"/>
                            <a:gd name="adj3" fmla="val 18750"/>
                            <a:gd name="adj4" fmla="val -16667"/>
                            <a:gd name="adj5" fmla="val -13058"/>
                            <a:gd name="adj6" fmla="val 802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41">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0A8F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1" o:spid="_x0000_s1032" type="#_x0000_t48" style="position:absolute;left:0;text-align:left;margin-left:99.8pt;margin-top:455.1pt;width:349.3pt;height:15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" adj="1734,-2821" filled="f" strokecolor="black [3213]" strokeweight="1pt">
                <v:textbo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41">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v:textbox>
                <o:callout v:ext="edit" minusx="t"/>
              </v:shape>
            </w:pict>
          </mc:Fallback>
        </mc:AlternateContent>
      </w:r>
      <w:r>
        <w:rPr>
          <w:noProof/>
        </w:rPr>
        <w:drawing>
          <wp:inline distT="0" distB="0" distL="0" distR="0" wp14:anchorId="03218D07" wp14:editId="1FD5A6D7">
            <wp:extent cx="5321512" cy="5837800"/>
            <wp:effectExtent l="0" t="0" r="0" b="444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l="4557" t="4056" r="4468" b="7091"/>
                    <a:stretch/>
                  </pic:blipFill>
                  <pic:spPr bwMode="auto">
                    <a:xfrm>
                      <a:off x="0" y="0"/>
                      <a:ext cx="5337177" cy="5854985"/>
                    </a:xfrm>
                    <a:prstGeom prst="rect">
                      <a:avLst/>
                    </a:prstGeom>
                    <a:ln>
                      <a:noFill/>
                    </a:ln>
                    <a:extLst>
                      <a:ext uri="{53640926-AAD7-44D8-BBD7-CCE9431645EC}">
                        <a14:shadowObscured xmlns:a14="http://schemas.microsoft.com/office/drawing/2010/main"/>
                      </a:ext>
                    </a:extLst>
                  </pic:spPr>
                </pic:pic>
              </a:graphicData>
            </a:graphic>
          </wp:inline>
        </w:drawing>
      </w:r>
    </w:p>
    <w:p w14:paraId="7CA45574" w14:textId="5A14F6EB" w:rsidR="001E5B22" w:rsidRDefault="001E5B22" w:rsidP="00745739">
      <w:pPr>
        <w:jc w:val="both"/>
      </w:pPr>
    </w:p>
    <w:p w14:paraId="715185C3" w14:textId="5F85755C" w:rsidR="00B74368" w:rsidRDefault="00B74368" w:rsidP="00745739">
      <w:pPr>
        <w:jc w:val="both"/>
      </w:pPr>
    </w:p>
    <w:p w14:paraId="1DF43D70" w14:textId="3DE5C48F" w:rsidR="00B74368" w:rsidRDefault="00B74368" w:rsidP="00745739">
      <w:pPr>
        <w:jc w:val="both"/>
      </w:pPr>
    </w:p>
    <w:p w14:paraId="32B277BE" w14:textId="03A88D0B" w:rsidR="00B74368" w:rsidRDefault="00B74368" w:rsidP="00745739">
      <w:pPr>
        <w:jc w:val="both"/>
      </w:pPr>
    </w:p>
    <w:p w14:paraId="74378A60" w14:textId="11C48B99" w:rsidR="00B74368" w:rsidRDefault="00B74368" w:rsidP="00745739">
      <w:pPr>
        <w:jc w:val="both"/>
      </w:pPr>
    </w:p>
    <w:p w14:paraId="70CA1F65" w14:textId="315FBE27" w:rsidR="00B74368" w:rsidRPr="00BA62A8" w:rsidRDefault="00B74368" w:rsidP="00745739">
      <w:pPr>
        <w:pStyle w:val="Heading2"/>
        <w:numPr>
          <w:ilvl w:val="0"/>
          <w:numId w:val="0"/>
        </w:numPr>
        <w:ind w:left="576" w:hanging="576"/>
        <w:rPr>
          <w:sz w:val="10"/>
          <w:szCs w:val="10"/>
        </w:rPr>
      </w:pPr>
      <w:bookmarkStart w:id="461" w:name="_A.23_Enlightn_Test"/>
      <w:bookmarkStart w:id="462" w:name="_Toc71644830"/>
      <w:bookmarkStart w:id="463" w:name="_Toc71893746"/>
      <w:bookmarkStart w:id="464" w:name="_Toc71898050"/>
      <w:bookmarkStart w:id="465" w:name="_Toc71898225"/>
      <w:bookmarkStart w:id="466" w:name="_Toc71898365"/>
      <w:bookmarkEnd w:id="461"/>
      <w:r>
        <w:lastRenderedPageBreak/>
        <w:t>A.23</w:t>
      </w:r>
      <w:r w:rsidR="00BA62A8">
        <w:tab/>
      </w:r>
      <w:proofErr w:type="spellStart"/>
      <w:r>
        <w:t>E</w:t>
      </w:r>
      <w:r w:rsidRPr="00B74368">
        <w:t>nlightn</w:t>
      </w:r>
      <w:proofErr w:type="spellEnd"/>
      <w:r>
        <w:t xml:space="preserve"> Test – CLI Auszug</w:t>
      </w:r>
      <w:bookmarkEnd w:id="462"/>
      <w:bookmarkEnd w:id="463"/>
      <w:bookmarkEnd w:id="464"/>
      <w:bookmarkEnd w:id="465"/>
      <w:bookmarkEnd w:id="466"/>
      <w:r w:rsidR="00BA62A8">
        <w:br/>
      </w:r>
    </w:p>
    <w:p w14:paraId="3C2C36D6" w14:textId="02CDE1DA" w:rsidR="00B74368" w:rsidRDefault="00B74368" w:rsidP="00745739">
      <w:pPr>
        <w:jc w:val="both"/>
      </w:pPr>
      <w:r>
        <w:t xml:space="preserve"> </w:t>
      </w:r>
      <w:r>
        <w:rPr>
          <w:noProof/>
        </w:rPr>
        <w:drawing>
          <wp:inline distT="0" distB="0" distL="0" distR="0" wp14:anchorId="3C0F3FBA" wp14:editId="78ACE4BD">
            <wp:extent cx="4546600" cy="1523385"/>
            <wp:effectExtent l="0" t="0" r="0" b="63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43" cstate="print">
                      <a:extLst>
                        <a:ext uri="{28A0092B-C50C-407E-A947-70E740481C1C}">
                          <a14:useLocalDpi xmlns:a14="http://schemas.microsoft.com/office/drawing/2010/main" val="0"/>
                        </a:ext>
                      </a:extLst>
                    </a:blip>
                    <a:srcRect l="-88" t="-3220" r="77" b="11460"/>
                    <a:stretch/>
                  </pic:blipFill>
                  <pic:spPr bwMode="auto">
                    <a:xfrm>
                      <a:off x="0" y="0"/>
                      <a:ext cx="4601501" cy="1541780"/>
                    </a:xfrm>
                    <a:prstGeom prst="rect">
                      <a:avLst/>
                    </a:prstGeom>
                    <a:ln>
                      <a:noFill/>
                    </a:ln>
                    <a:extLst>
                      <a:ext uri="{53640926-AAD7-44D8-BBD7-CCE9431645EC}">
                        <a14:shadowObscured xmlns:a14="http://schemas.microsoft.com/office/drawing/2010/main"/>
                      </a:ext>
                    </a:extLst>
                  </pic:spPr>
                </pic:pic>
              </a:graphicData>
            </a:graphic>
          </wp:inline>
        </w:drawing>
      </w:r>
    </w:p>
    <w:p w14:paraId="2F5E2BDB" w14:textId="77777777" w:rsidR="00BA62A8" w:rsidRDefault="00BA62A8" w:rsidP="00745739">
      <w:pPr>
        <w:jc w:val="both"/>
      </w:pPr>
    </w:p>
    <w:p w14:paraId="20E9C46C" w14:textId="19FDE4F9" w:rsidR="00BA62A8" w:rsidRDefault="00BA62A8" w:rsidP="00745739">
      <w:pPr>
        <w:pStyle w:val="Heading2"/>
        <w:numPr>
          <w:ilvl w:val="0"/>
          <w:numId w:val="0"/>
        </w:numPr>
        <w:ind w:left="576" w:hanging="576"/>
      </w:pPr>
      <w:bookmarkStart w:id="467" w:name="_A.24_Soll-/Ist-Vergleich"/>
      <w:bookmarkStart w:id="468" w:name="_Toc71644831"/>
      <w:bookmarkStart w:id="469" w:name="_Toc71893747"/>
      <w:bookmarkStart w:id="470" w:name="_Toc71898051"/>
      <w:bookmarkStart w:id="471" w:name="_Toc71898226"/>
      <w:bookmarkStart w:id="472" w:name="_Toc71898366"/>
      <w:bookmarkEnd w:id="467"/>
      <w:r>
        <w:t>A.24</w:t>
      </w:r>
      <w:r>
        <w:tab/>
        <w:t>Soll-/Ist-Vergleich</w:t>
      </w:r>
      <w:bookmarkEnd w:id="468"/>
      <w:bookmarkEnd w:id="469"/>
      <w:bookmarkEnd w:id="470"/>
      <w:bookmarkEnd w:id="471"/>
      <w:bookmarkEnd w:id="472"/>
    </w:p>
    <w:tbl>
      <w:tblPr>
        <w:tblStyle w:val="PlainTable2"/>
        <w:tblW w:w="0" w:type="auto"/>
        <w:tblLook w:val="04A0" w:firstRow="1" w:lastRow="0" w:firstColumn="1" w:lastColumn="0" w:noHBand="0" w:noVBand="1"/>
      </w:tblPr>
      <w:tblGrid>
        <w:gridCol w:w="3828"/>
        <w:gridCol w:w="1559"/>
        <w:gridCol w:w="1843"/>
        <w:gridCol w:w="1832"/>
      </w:tblGrid>
      <w:tr w:rsidR="00BA62A8" w:rsidRPr="003A031C" w14:paraId="1E850D90" w14:textId="77777777" w:rsidTr="00BB3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top w:val="nil"/>
            </w:tcBorders>
          </w:tcPr>
          <w:p w14:paraId="1D3F403A" w14:textId="77777777" w:rsidR="00BA62A8" w:rsidRPr="003A031C" w:rsidRDefault="00BA62A8" w:rsidP="00745739">
            <w:pPr>
              <w:spacing w:line="276" w:lineRule="auto"/>
              <w:jc w:val="both"/>
            </w:pPr>
            <w:r w:rsidRPr="003A031C">
              <w:t>Phase</w:t>
            </w:r>
          </w:p>
        </w:tc>
        <w:tc>
          <w:tcPr>
            <w:tcW w:w="1559" w:type="dxa"/>
            <w:tcBorders>
              <w:top w:val="nil"/>
            </w:tcBorders>
          </w:tcPr>
          <w:p w14:paraId="1E8FC059" w14:textId="77777777" w:rsidR="00BA62A8" w:rsidRPr="003A031C"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pPr>
            <w:r w:rsidRPr="003A031C">
              <w:t xml:space="preserve">Soll </w:t>
            </w:r>
            <w:r w:rsidRPr="003A031C">
              <w:rPr>
                <w:b w:val="0"/>
                <w:bCs w:val="0"/>
              </w:rPr>
              <w:t>(Geplant)</w:t>
            </w:r>
          </w:p>
        </w:tc>
        <w:tc>
          <w:tcPr>
            <w:tcW w:w="1843" w:type="dxa"/>
            <w:tcBorders>
              <w:top w:val="nil"/>
            </w:tcBorders>
          </w:tcPr>
          <w:p w14:paraId="0BD2D08E" w14:textId="77777777" w:rsidR="00BA62A8" w:rsidRPr="003A031C"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pPr>
            <w:r w:rsidRPr="003A031C">
              <w:t xml:space="preserve">Ist </w:t>
            </w:r>
            <w:r w:rsidRPr="003A031C">
              <w:rPr>
                <w:b w:val="0"/>
                <w:bCs w:val="0"/>
              </w:rPr>
              <w:t>(Tatsächlich)</w:t>
            </w:r>
          </w:p>
        </w:tc>
        <w:tc>
          <w:tcPr>
            <w:tcW w:w="1832" w:type="dxa"/>
            <w:tcBorders>
              <w:top w:val="nil"/>
            </w:tcBorders>
          </w:tcPr>
          <w:p w14:paraId="3197903C" w14:textId="77777777" w:rsidR="00BA62A8" w:rsidRPr="003A031C"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pPr>
            <w:r w:rsidRPr="003A031C">
              <w:t xml:space="preserve">+/- </w:t>
            </w:r>
            <w:r w:rsidRPr="003A031C">
              <w:rPr>
                <w:b w:val="0"/>
                <w:bCs w:val="0"/>
              </w:rPr>
              <w:t>(Differenz)</w:t>
            </w:r>
          </w:p>
        </w:tc>
      </w:tr>
      <w:tr w:rsidR="00BA62A8" w14:paraId="3ECDB13A" w14:textId="77777777" w:rsidTr="00BB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16616E4" w14:textId="77777777" w:rsidR="00BA62A8" w:rsidRPr="003A031C" w:rsidRDefault="00BA62A8" w:rsidP="00745739">
            <w:pPr>
              <w:spacing w:line="276" w:lineRule="auto"/>
              <w:jc w:val="both"/>
            </w:pPr>
            <w:r w:rsidRPr="003A031C">
              <w:t>Analyse</w:t>
            </w:r>
          </w:p>
        </w:tc>
        <w:tc>
          <w:tcPr>
            <w:tcW w:w="1559" w:type="dxa"/>
          </w:tcPr>
          <w:p w14:paraId="748910E7"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3.5h</w:t>
            </w:r>
          </w:p>
        </w:tc>
        <w:tc>
          <w:tcPr>
            <w:tcW w:w="1843" w:type="dxa"/>
          </w:tcPr>
          <w:p w14:paraId="495A534C"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2.5h</w:t>
            </w:r>
          </w:p>
        </w:tc>
        <w:tc>
          <w:tcPr>
            <w:tcW w:w="1832" w:type="dxa"/>
          </w:tcPr>
          <w:p w14:paraId="293A5B4F"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2C8C886A" w14:textId="77777777" w:rsidTr="00BB3268">
        <w:tc>
          <w:tcPr>
            <w:cnfStyle w:val="001000000000" w:firstRow="0" w:lastRow="0" w:firstColumn="1" w:lastColumn="0" w:oddVBand="0" w:evenVBand="0" w:oddHBand="0" w:evenHBand="0" w:firstRowFirstColumn="0" w:firstRowLastColumn="0" w:lastRowFirstColumn="0" w:lastRowLastColumn="0"/>
            <w:tcW w:w="3828" w:type="dxa"/>
          </w:tcPr>
          <w:p w14:paraId="7414DB81" w14:textId="77777777" w:rsidR="00BA62A8" w:rsidRPr="003A031C" w:rsidRDefault="00BA62A8" w:rsidP="00745739">
            <w:pPr>
              <w:spacing w:line="276" w:lineRule="auto"/>
              <w:jc w:val="both"/>
            </w:pPr>
            <w:r w:rsidRPr="003A031C">
              <w:t>Entwurf</w:t>
            </w:r>
          </w:p>
        </w:tc>
        <w:tc>
          <w:tcPr>
            <w:tcW w:w="1559" w:type="dxa"/>
          </w:tcPr>
          <w:p w14:paraId="5F35D11B"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8.0h</w:t>
            </w:r>
          </w:p>
        </w:tc>
        <w:tc>
          <w:tcPr>
            <w:tcW w:w="1843" w:type="dxa"/>
          </w:tcPr>
          <w:p w14:paraId="2EA3F2B8"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6.0h</w:t>
            </w:r>
          </w:p>
        </w:tc>
        <w:tc>
          <w:tcPr>
            <w:tcW w:w="1832" w:type="dxa"/>
          </w:tcPr>
          <w:p w14:paraId="62A344A0"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296CA1D" w14:textId="77777777" w:rsidTr="00BB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65A1FA1" w14:textId="77777777" w:rsidR="00BA62A8" w:rsidRPr="003A031C" w:rsidRDefault="00BA62A8" w:rsidP="00745739">
            <w:pPr>
              <w:spacing w:line="276" w:lineRule="auto"/>
              <w:jc w:val="both"/>
            </w:pPr>
            <w:r w:rsidRPr="003A031C">
              <w:t>Entwicklung und Implementierung</w:t>
            </w:r>
          </w:p>
        </w:tc>
        <w:tc>
          <w:tcPr>
            <w:tcW w:w="1559" w:type="dxa"/>
          </w:tcPr>
          <w:p w14:paraId="6A7C2426"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42.5h</w:t>
            </w:r>
          </w:p>
        </w:tc>
        <w:tc>
          <w:tcPr>
            <w:tcW w:w="1843" w:type="dxa"/>
          </w:tcPr>
          <w:p w14:paraId="3783BCA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44.5h</w:t>
            </w:r>
          </w:p>
        </w:tc>
        <w:tc>
          <w:tcPr>
            <w:tcW w:w="1832" w:type="dxa"/>
          </w:tcPr>
          <w:p w14:paraId="53E8BC90"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+ 2.0h</w:t>
            </w:r>
          </w:p>
        </w:tc>
      </w:tr>
      <w:tr w:rsidR="00BA62A8" w14:paraId="3E329A2F" w14:textId="77777777" w:rsidTr="00BB3268">
        <w:tc>
          <w:tcPr>
            <w:cnfStyle w:val="001000000000" w:firstRow="0" w:lastRow="0" w:firstColumn="1" w:lastColumn="0" w:oddVBand="0" w:evenVBand="0" w:oddHBand="0" w:evenHBand="0" w:firstRowFirstColumn="0" w:firstRowLastColumn="0" w:lastRowFirstColumn="0" w:lastRowLastColumn="0"/>
            <w:tcW w:w="3828" w:type="dxa"/>
          </w:tcPr>
          <w:p w14:paraId="0DD4804C" w14:textId="77777777" w:rsidR="00BA62A8" w:rsidRPr="003A031C" w:rsidRDefault="00BA62A8" w:rsidP="00745739">
            <w:pPr>
              <w:spacing w:line="276" w:lineRule="auto"/>
              <w:jc w:val="both"/>
            </w:pPr>
            <w:r w:rsidRPr="003A031C">
              <w:t xml:space="preserve">Abnahme und </w:t>
            </w:r>
            <w:proofErr w:type="spellStart"/>
            <w:r w:rsidRPr="003A031C">
              <w:t>Deployment</w:t>
            </w:r>
            <w:proofErr w:type="spellEnd"/>
          </w:p>
        </w:tc>
        <w:tc>
          <w:tcPr>
            <w:tcW w:w="1559" w:type="dxa"/>
          </w:tcPr>
          <w:p w14:paraId="2C4A9B35"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4.0h</w:t>
            </w:r>
          </w:p>
        </w:tc>
        <w:tc>
          <w:tcPr>
            <w:tcW w:w="1843" w:type="dxa"/>
          </w:tcPr>
          <w:p w14:paraId="4531118D"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3.0h</w:t>
            </w:r>
          </w:p>
        </w:tc>
        <w:tc>
          <w:tcPr>
            <w:tcW w:w="1832" w:type="dxa"/>
          </w:tcPr>
          <w:p w14:paraId="067B2B2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509B825" w14:textId="77777777" w:rsidTr="00BB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bottom w:val="double" w:sz="4" w:space="0" w:color="7F7F7F" w:themeColor="text1" w:themeTint="80"/>
            </w:tcBorders>
          </w:tcPr>
          <w:p w14:paraId="3651C6F4" w14:textId="77777777" w:rsidR="00BA62A8" w:rsidRPr="003A031C" w:rsidRDefault="00BA62A8" w:rsidP="00745739">
            <w:pPr>
              <w:spacing w:line="276" w:lineRule="auto"/>
              <w:jc w:val="both"/>
            </w:pPr>
            <w:r w:rsidRPr="003A031C">
              <w:t>Dokumentation</w:t>
            </w:r>
          </w:p>
        </w:tc>
        <w:tc>
          <w:tcPr>
            <w:tcW w:w="1559" w:type="dxa"/>
            <w:tcBorders>
              <w:bottom w:val="double" w:sz="4" w:space="0" w:color="7F7F7F" w:themeColor="text1" w:themeTint="80"/>
            </w:tcBorders>
          </w:tcPr>
          <w:p w14:paraId="7A4A5C39"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13.0h</w:t>
            </w:r>
          </w:p>
        </w:tc>
        <w:tc>
          <w:tcPr>
            <w:tcW w:w="1843" w:type="dxa"/>
            <w:tcBorders>
              <w:bottom w:val="double" w:sz="4" w:space="0" w:color="7F7F7F" w:themeColor="text1" w:themeTint="80"/>
            </w:tcBorders>
          </w:tcPr>
          <w:p w14:paraId="11C0F1E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14.0h</w:t>
            </w:r>
          </w:p>
        </w:tc>
        <w:tc>
          <w:tcPr>
            <w:tcW w:w="1832" w:type="dxa"/>
            <w:tcBorders>
              <w:bottom w:val="double" w:sz="4" w:space="0" w:color="7F7F7F" w:themeColor="text1" w:themeTint="80"/>
            </w:tcBorders>
          </w:tcPr>
          <w:p w14:paraId="320C82FB"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7D154FD1" w14:textId="77777777" w:rsidTr="00BB3268">
        <w:tc>
          <w:tcPr>
            <w:cnfStyle w:val="001000000000" w:firstRow="0" w:lastRow="0" w:firstColumn="1" w:lastColumn="0" w:oddVBand="0" w:evenVBand="0" w:oddHBand="0" w:evenHBand="0" w:firstRowFirstColumn="0" w:firstRowLastColumn="0" w:lastRowFirstColumn="0" w:lastRowLastColumn="0"/>
            <w:tcW w:w="3828" w:type="dxa"/>
            <w:tcBorders>
              <w:top w:val="double" w:sz="4" w:space="0" w:color="7F7F7F" w:themeColor="text1" w:themeTint="80"/>
              <w:bottom w:val="nil"/>
            </w:tcBorders>
          </w:tcPr>
          <w:p w14:paraId="00EA1892" w14:textId="77777777" w:rsidR="00BA62A8" w:rsidRPr="003A031C" w:rsidRDefault="00BA62A8" w:rsidP="00745739">
            <w:pPr>
              <w:spacing w:line="276" w:lineRule="auto"/>
              <w:jc w:val="both"/>
            </w:pPr>
            <w:r w:rsidRPr="003A031C">
              <w:t>Gesamt</w:t>
            </w:r>
          </w:p>
        </w:tc>
        <w:tc>
          <w:tcPr>
            <w:tcW w:w="1559" w:type="dxa"/>
            <w:tcBorders>
              <w:top w:val="double" w:sz="4" w:space="0" w:color="7F7F7F" w:themeColor="text1" w:themeTint="80"/>
              <w:bottom w:val="nil"/>
            </w:tcBorders>
          </w:tcPr>
          <w:p w14:paraId="2FBD443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43" w:type="dxa"/>
            <w:tcBorders>
              <w:top w:val="double" w:sz="4" w:space="0" w:color="7F7F7F" w:themeColor="text1" w:themeTint="80"/>
              <w:bottom w:val="nil"/>
            </w:tcBorders>
          </w:tcPr>
          <w:p w14:paraId="0AEE23FC"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32" w:type="dxa"/>
            <w:tcBorders>
              <w:top w:val="double" w:sz="4" w:space="0" w:color="7F7F7F" w:themeColor="text1" w:themeTint="80"/>
              <w:bottom w:val="nil"/>
            </w:tcBorders>
          </w:tcPr>
          <w:p w14:paraId="6CE73626" w14:textId="77777777" w:rsidR="00BA62A8" w:rsidRDefault="00BA62A8" w:rsidP="00745739">
            <w:pPr>
              <w:spacing w:line="276" w:lineRule="auto"/>
              <w:jc w:val="right"/>
              <w:cnfStyle w:val="000000000000" w:firstRow="0" w:lastRow="0" w:firstColumn="0" w:lastColumn="0" w:oddVBand="0" w:evenVBand="0" w:oddHBand="0" w:evenHBand="0" w:firstRowFirstColumn="0" w:firstRowLastColumn="0" w:lastRowFirstColumn="0" w:lastRowLastColumn="0"/>
            </w:pPr>
          </w:p>
        </w:tc>
      </w:tr>
    </w:tbl>
    <w:p w14:paraId="35A3FED6" w14:textId="77777777" w:rsidR="00BA62A8" w:rsidRPr="00BA62A8" w:rsidRDefault="00BA62A8" w:rsidP="00745739">
      <w:pPr>
        <w:jc w:val="both"/>
        <w:rPr>
          <w:rFonts w:ascii="Bell MT" w:hAnsi="Bell MT"/>
        </w:rPr>
      </w:pPr>
      <w:r w:rsidRPr="00BA62A8">
        <w:rPr>
          <w:rFonts w:ascii="Bell MT" w:hAnsi="Bell MT"/>
        </w:rPr>
        <w:t>Tabelle: Soll-/Ist-Vergleich</w:t>
      </w:r>
    </w:p>
    <w:p w14:paraId="4D6455E0" w14:textId="78543A06" w:rsidR="00D040C7" w:rsidRDefault="00D040C7" w:rsidP="00745739">
      <w:pPr>
        <w:jc w:val="both"/>
      </w:pPr>
      <w:r>
        <w:br w:type="page"/>
      </w:r>
    </w:p>
    <w:p w14:paraId="535A8B6C" w14:textId="30093CE0" w:rsidR="00BA62A8" w:rsidRDefault="00D040C7" w:rsidP="00745739">
      <w:pPr>
        <w:pStyle w:val="Heading2"/>
        <w:numPr>
          <w:ilvl w:val="0"/>
          <w:numId w:val="0"/>
        </w:numPr>
        <w:ind w:left="576" w:hanging="576"/>
      </w:pPr>
      <w:bookmarkStart w:id="473" w:name="_A.25_Entwicklerdokumentation_–"/>
      <w:bookmarkStart w:id="474" w:name="_Toc71644832"/>
      <w:bookmarkStart w:id="475" w:name="_Toc71893748"/>
      <w:bookmarkStart w:id="476" w:name="_Toc71898052"/>
      <w:bookmarkStart w:id="477" w:name="_Toc71898227"/>
      <w:bookmarkStart w:id="478" w:name="_Toc71898367"/>
      <w:bookmarkEnd w:id="473"/>
      <w:r>
        <w:lastRenderedPageBreak/>
        <w:t>A.25</w:t>
      </w:r>
      <w:r>
        <w:tab/>
        <w:t>Entwicklerdokumentation – Auszug</w:t>
      </w:r>
      <w:bookmarkEnd w:id="474"/>
      <w:bookmarkEnd w:id="475"/>
      <w:bookmarkEnd w:id="476"/>
      <w:bookmarkEnd w:id="477"/>
      <w:bookmarkEnd w:id="478"/>
    </w:p>
    <w:p w14:paraId="6D713843" w14:textId="52430378" w:rsidR="00960166" w:rsidRPr="00960166" w:rsidRDefault="00960166" w:rsidP="00745739">
      <w:pPr>
        <w:jc w:val="both"/>
      </w:pPr>
      <w:r>
        <w:rPr>
          <w:noProof/>
        </w:rPr>
        <mc:AlternateContent>
          <mc:Choice Requires="wps">
            <w:drawing>
              <wp:anchor distT="0" distB="0" distL="114300" distR="114300" simplePos="0" relativeHeight="251676672" behindDoc="0" locked="0" layoutInCell="1" allowOverlap="1" wp14:anchorId="6FE90635" wp14:editId="3153C09D">
                <wp:simplePos x="0" y="0"/>
                <wp:positionH relativeFrom="column">
                  <wp:posOffset>461010</wp:posOffset>
                </wp:positionH>
                <wp:positionV relativeFrom="paragraph">
                  <wp:posOffset>365190</wp:posOffset>
                </wp:positionV>
                <wp:extent cx="307154" cy="45719"/>
                <wp:effectExtent l="0" t="0" r="0" b="5715"/>
                <wp:wrapNone/>
                <wp:docPr id="55" name="Rectangle 55"/>
                <wp:cNvGraphicFramePr/>
                <a:graphic xmlns:a="http://schemas.openxmlformats.org/drawingml/2006/main">
                  <a:graphicData uri="http://schemas.microsoft.com/office/word/2010/wordprocessingShape">
                    <wps:wsp>
                      <wps:cNvSpPr/>
                      <wps:spPr>
                        <a:xfrm>
                          <a:off x="0" y="0"/>
                          <a:ext cx="307154" cy="45719"/>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77C25" id="Rectangle 55" o:spid="_x0000_s1026" style="position:absolute;margin-left:36.3pt;margin-top:28.75pt;width:24.2pt;height:3.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" fillcolor="#0d0d0d [3069]" stroked="f" strokeweight="2pt"/>
            </w:pict>
          </mc:Fallback>
        </mc:AlternateContent>
      </w:r>
      <w:r>
        <w:rPr>
          <w:noProof/>
        </w:rPr>
        <w:drawing>
          <wp:inline distT="0" distB="0" distL="0" distR="0" wp14:anchorId="265F4C87" wp14:editId="2EDA67F1">
            <wp:extent cx="5453028" cy="5235664"/>
            <wp:effectExtent l="0" t="0" r="0" b="0"/>
            <wp:docPr id="11" name="Picture 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44" cstate="print">
                      <a:extLst>
                        <a:ext uri="{28A0092B-C50C-407E-A947-70E740481C1C}">
                          <a14:useLocalDpi xmlns:a14="http://schemas.microsoft.com/office/drawing/2010/main" val="0"/>
                        </a:ext>
                      </a:extLst>
                    </a:blip>
                    <a:srcRect l="17547" t="6565" r="19869" b="54771"/>
                    <a:stretch/>
                  </pic:blipFill>
                  <pic:spPr bwMode="auto">
                    <a:xfrm>
                      <a:off x="0" y="0"/>
                      <a:ext cx="5466663" cy="5248755"/>
                    </a:xfrm>
                    <a:prstGeom prst="rect">
                      <a:avLst/>
                    </a:prstGeom>
                    <a:ln>
                      <a:noFill/>
                    </a:ln>
                    <a:extLst>
                      <a:ext uri="{53640926-AAD7-44D8-BBD7-CCE9431645EC}">
                        <a14:shadowObscured xmlns:a14="http://schemas.microsoft.com/office/drawing/2010/main"/>
                      </a:ext>
                    </a:extLst>
                  </pic:spPr>
                </pic:pic>
              </a:graphicData>
            </a:graphic>
          </wp:inline>
        </w:drawing>
      </w:r>
    </w:p>
    <w:p w14:paraId="21851DA6" w14:textId="4E00F30C" w:rsidR="00D040C7" w:rsidRPr="00D040C7" w:rsidRDefault="00D040C7" w:rsidP="00745739">
      <w:pPr>
        <w:jc w:val="both"/>
      </w:pPr>
      <w:r>
        <w:rPr>
          <w:noProof/>
        </w:rPr>
        <w:lastRenderedPageBreak/>
        <w:drawing>
          <wp:inline distT="0" distB="0" distL="0" distR="0" wp14:anchorId="6A7BE880" wp14:editId="620C4960">
            <wp:extent cx="5319539" cy="5726581"/>
            <wp:effectExtent l="0" t="0" r="1905" b="1270"/>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44" cstate="print">
                      <a:extLst>
                        <a:ext uri="{28A0092B-C50C-407E-A947-70E740481C1C}">
                          <a14:useLocalDpi xmlns:a14="http://schemas.microsoft.com/office/drawing/2010/main" val="0"/>
                        </a:ext>
                      </a:extLst>
                    </a:blip>
                    <a:srcRect l="17548" t="44874" r="19160" b="11285"/>
                    <a:stretch/>
                  </pic:blipFill>
                  <pic:spPr bwMode="auto">
                    <a:xfrm>
                      <a:off x="0" y="0"/>
                      <a:ext cx="5358914" cy="5768969"/>
                    </a:xfrm>
                    <a:prstGeom prst="rect">
                      <a:avLst/>
                    </a:prstGeom>
                    <a:ln>
                      <a:noFill/>
                    </a:ln>
                    <a:extLst>
                      <a:ext uri="{53640926-AAD7-44D8-BBD7-CCE9431645EC}">
                        <a14:shadowObscured xmlns:a14="http://schemas.microsoft.com/office/drawing/2010/main"/>
                      </a:ext>
                    </a:extLst>
                  </pic:spPr>
                </pic:pic>
              </a:graphicData>
            </a:graphic>
          </wp:inline>
        </w:drawing>
      </w:r>
    </w:p>
    <w:sectPr w:rsidR="00D040C7" w:rsidRPr="00D040C7" w:rsidSect="00DB112C">
      <w:pgSz w:w="11906" w:h="16838"/>
      <w:pgMar w:top="2576" w:right="1417" w:bottom="1134" w:left="1417" w:header="703" w:footer="703" w:gutter="0"/>
      <w:pgNumType w:start="1" w:chapSep="em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91835F" w14:textId="77777777" w:rsidR="00C72C81" w:rsidRDefault="00C72C81" w:rsidP="00563830">
      <w:pPr>
        <w:spacing w:after="0" w:line="240" w:lineRule="auto"/>
      </w:pPr>
      <w:r>
        <w:separator/>
      </w:r>
    </w:p>
  </w:endnote>
  <w:endnote w:type="continuationSeparator" w:id="0">
    <w:p w14:paraId="30D76F30" w14:textId="77777777" w:rsidR="00C72C81" w:rsidRDefault="00C72C81"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hentox Regular">
    <w:altName w:val="Calibri"/>
    <w:panose1 w:val="020B0604020202020204"/>
    <w:charset w:val="4D"/>
    <w:family w:val="auto"/>
    <w:notTrueType/>
    <w:pitch w:val="variable"/>
    <w:sig w:usb0="A00000AF" w:usb1="5000205B" w:usb2="00000010" w:usb3="00000000" w:csb0="00000093"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Shentox Bold">
    <w:altName w:val="Calibri"/>
    <w:panose1 w:val="020B0604020202020204"/>
    <w:charset w:val="4D"/>
    <w:family w:val="auto"/>
    <w:notTrueType/>
    <w:pitch w:val="variable"/>
    <w:sig w:usb0="A00000AF" w:usb1="5000205B" w:usb2="00000010" w:usb3="00000000" w:csb0="00000093" w:csb1="00000000"/>
  </w:font>
  <w:font w:name="Shentox SemiBold">
    <w:altName w:val="Calibri"/>
    <w:panose1 w:val="020B0604020202020204"/>
    <w:charset w:val="4D"/>
    <w:family w:val="auto"/>
    <w:notTrueType/>
    <w:pitch w:val="variable"/>
    <w:sig w:usb0="A00000AF" w:usb1="5000205B" w:usb2="00000010" w:usb3="00000000" w:csb0="00000093" w:csb1="00000000"/>
  </w:font>
  <w:font w:name="Bell MT">
    <w:panose1 w:val="02020503060305020303"/>
    <w:charset w:val="4D"/>
    <w:family w:val="roman"/>
    <w:pitch w:val="variable"/>
    <w:sig w:usb0="00000003" w:usb1="00000000" w:usb2="00000000" w:usb3="00000000" w:csb0="00000001" w:csb1="00000000"/>
  </w:font>
  <w:font w:name="Arimo for Powerline">
    <w:altName w:val="Arimo for Powerline"/>
    <w:panose1 w:val="020B0604020202020204"/>
    <w:charset w:val="00"/>
    <w:family w:val="swiss"/>
    <w:pitch w:val="variable"/>
    <w:sig w:usb0="E0000AFF" w:usb1="5000000B" w:usb2="00000001" w:usb3="00000000" w:csb0="000001BF" w:csb1="00000000"/>
  </w:font>
  <w:font w:name="Cambria Math">
    <w:panose1 w:val="02040503050406030204"/>
    <w:charset w:val="00"/>
    <w:family w:val="roman"/>
    <w:pitch w:val="variable"/>
    <w:sig w:usb0="E00002FF" w:usb1="420024FF"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Fira Mono for Powerline">
    <w:altName w:val="﷽﷽﷽﷽﷽﷽﷽﷽o for Powerline"/>
    <w:panose1 w:val="020B0509050000020004"/>
    <w:charset w:val="00"/>
    <w:family w:val="modern"/>
    <w:notTrueType/>
    <w:pitch w:val="fixed"/>
    <w:sig w:usb0="40000287" w:usb1="02003801"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7898014"/>
      <w:docPartObj>
        <w:docPartGallery w:val="Page Numbers (Bottom of Page)"/>
        <w:docPartUnique/>
      </w:docPartObj>
    </w:sdtPr>
    <w:sdtEndPr>
      <w:rPr>
        <w:rStyle w:val="PageNumber"/>
      </w:rPr>
    </w:sdtEndPr>
    <w:sdtContent>
      <w:p w14:paraId="3A2379DC" w14:textId="615522EE" w:rsidR="004632CA" w:rsidRDefault="004632CA" w:rsidP="00DB11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1F157" w14:textId="77777777" w:rsidR="004632CA" w:rsidRDefault="004632CA" w:rsidP="00DB1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7940C1" w14:textId="290DF425" w:rsidR="002B3367" w:rsidRPr="004D6AAB" w:rsidRDefault="002B3367" w:rsidP="00DB112C">
    <w:pPr>
      <w:pStyle w:val="Footer"/>
      <w:ind w:right="360"/>
      <w:jc w:val="center"/>
      <w:rPr>
        <w:color w:val="0D0D0D" w:themeColor="text1" w:themeTint="F2"/>
        <w:sz w:val="18"/>
        <w:szCs w:val="20"/>
      </w:rPr>
    </w:pPr>
  </w:p>
  <w:sdt>
    <w:sdtPr>
      <w:rPr>
        <w:rStyle w:val="PageNumber"/>
        <w:szCs w:val="21"/>
      </w:rPr>
      <w:id w:val="783549949"/>
      <w:docPartObj>
        <w:docPartGallery w:val="Page Numbers (Bottom of Page)"/>
        <w:docPartUnique/>
      </w:docPartObj>
    </w:sdtPr>
    <w:sdtContent>
      <w:p w14:paraId="13C7CA7D" w14:textId="77777777" w:rsidR="00E50F81" w:rsidRPr="003A62FD" w:rsidRDefault="00E50F81" w:rsidP="00E50F81">
        <w:pPr>
          <w:pStyle w:val="Footer"/>
          <w:framePr w:wrap="none" w:vAnchor="text" w:hAnchor="page" w:x="5781" w:y="5"/>
          <w:rPr>
            <w:rStyle w:val="PageNumber"/>
            <w:szCs w:val="21"/>
          </w:rPr>
        </w:pPr>
        <w:r w:rsidRPr="003A62FD">
          <w:rPr>
            <w:rStyle w:val="PageNumber"/>
            <w:szCs w:val="21"/>
          </w:rPr>
          <w:fldChar w:fldCharType="begin"/>
        </w:r>
        <w:r w:rsidRPr="003A62FD">
          <w:rPr>
            <w:rStyle w:val="PageNumber"/>
            <w:szCs w:val="21"/>
          </w:rPr>
          <w:instrText xml:space="preserve"> PAGE </w:instrText>
        </w:r>
        <w:r w:rsidRPr="003A62FD">
          <w:rPr>
            <w:rStyle w:val="PageNumber"/>
            <w:szCs w:val="21"/>
          </w:rPr>
          <w:fldChar w:fldCharType="separate"/>
        </w:r>
        <w:r w:rsidRPr="003A62FD">
          <w:rPr>
            <w:rStyle w:val="PageNumber"/>
            <w:szCs w:val="21"/>
          </w:rPr>
          <w:t>2</w:t>
        </w:r>
        <w:r w:rsidRPr="003A62FD">
          <w:rPr>
            <w:rStyle w:val="PageNumber"/>
            <w:szCs w:val="21"/>
          </w:rPr>
          <w:fldChar w:fldCharType="end"/>
        </w:r>
      </w:p>
    </w:sdtContent>
  </w:sdt>
  <w:p w14:paraId="05683444" w14:textId="175BF79A" w:rsidR="000A75C5" w:rsidRPr="003A62FD" w:rsidRDefault="00E50F81" w:rsidP="000A75C5">
    <w:pPr>
      <w:pStyle w:val="Footer"/>
      <w:rPr>
        <w:i/>
        <w:iCs/>
        <w:color w:val="0D0D0D" w:themeColor="text1" w:themeTint="F2"/>
        <w:szCs w:val="21"/>
      </w:rPr>
    </w:pPr>
    <w:r w:rsidRPr="00322185">
      <w:rPr>
        <w:rFonts w:ascii="Times New Roman" w:eastAsia="Times New Roman" w:hAnsi="Times New Roman" w:cs="Times New Roman"/>
        <w:noProof/>
        <w:sz w:val="24"/>
        <w:szCs w:val="24"/>
        <w:lang w:val="en-DE" w:eastAsia="en-GB"/>
      </w:rPr>
      <w:drawing>
        <wp:anchor distT="0" distB="0" distL="114300" distR="114300" simplePos="0" relativeHeight="251672576" behindDoc="0" locked="0" layoutInCell="1" allowOverlap="1" wp14:anchorId="32BFBA90" wp14:editId="347EB9E4">
          <wp:simplePos x="0" y="0"/>
          <wp:positionH relativeFrom="margin">
            <wp:posOffset>5529849</wp:posOffset>
          </wp:positionH>
          <wp:positionV relativeFrom="paragraph">
            <wp:posOffset>18419</wp:posOffset>
          </wp:positionV>
          <wp:extent cx="747395" cy="184785"/>
          <wp:effectExtent l="0" t="0" r="1905" b="5715"/>
          <wp:wrapNone/>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7395" cy="184785"/>
                  </a:xfrm>
                  <a:prstGeom prst="rect">
                    <a:avLst/>
                  </a:prstGeom>
                  <a:noFill/>
                  <a:ln>
                    <a:noFill/>
                  </a:ln>
                </pic:spPr>
              </pic:pic>
            </a:graphicData>
          </a:graphic>
          <wp14:sizeRelH relativeFrom="page">
            <wp14:pctWidth>0</wp14:pctWidth>
          </wp14:sizeRelH>
          <wp14:sizeRelV relativeFrom="page">
            <wp14:pctHeight>0</wp14:pctHeight>
          </wp14:sizeRelV>
        </wp:anchor>
      </w:drawing>
    </w:r>
    <w:r w:rsidR="003A62FD" w:rsidRPr="003A62FD">
      <w:rPr>
        <w:color w:val="0D0D0D" w:themeColor="text1" w:themeTint="F2"/>
        <w:szCs w:val="21"/>
      </w:rPr>
      <w:t xml:space="preserve"> </w:t>
    </w:r>
    <w:r w:rsidR="00DB112C" w:rsidRPr="003A62FD">
      <w:rPr>
        <w:color w:val="0D0D0D" w:themeColor="text1" w:themeTint="F2"/>
        <w:szCs w:val="21"/>
      </w:rPr>
      <w:t>Müller, Maximilian</w:t>
    </w:r>
    <w:r w:rsidR="000A75C5" w:rsidRPr="003A62FD">
      <w:rPr>
        <w:color w:val="0D0D0D" w:themeColor="text1" w:themeTint="F2"/>
        <w:szCs w:val="21"/>
      </w:rPr>
      <w:tab/>
    </w:r>
    <w:r w:rsidR="000A75C5" w:rsidRPr="003A62FD">
      <w:rPr>
        <w:color w:val="0D0D0D" w:themeColor="text1" w:themeTint="F2"/>
        <w:szCs w:val="2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21210785"/>
      <w:docPartObj>
        <w:docPartGallery w:val="Page Numbers (Bottom of Page)"/>
        <w:docPartUnique/>
      </w:docPartObj>
    </w:sdtPr>
    <w:sdtContent>
      <w:p w14:paraId="3B414922" w14:textId="333E6B04" w:rsidR="00DB112C" w:rsidRDefault="00DB112C" w:rsidP="00C57F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sdtContent>
  </w:sdt>
  <w:p w14:paraId="357F60E9" w14:textId="77777777" w:rsidR="000E5A50" w:rsidRDefault="000E5A50" w:rsidP="00DB1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2EFFAF" w14:textId="77777777" w:rsidR="00C72C81" w:rsidRDefault="00C72C81" w:rsidP="00563830">
      <w:pPr>
        <w:spacing w:after="0" w:line="240" w:lineRule="auto"/>
      </w:pPr>
      <w:r>
        <w:separator/>
      </w:r>
    </w:p>
  </w:footnote>
  <w:footnote w:type="continuationSeparator" w:id="0">
    <w:p w14:paraId="7E2AB621" w14:textId="77777777" w:rsidR="00C72C81" w:rsidRDefault="00C72C81" w:rsidP="00563830">
      <w:pPr>
        <w:spacing w:after="0" w:line="240" w:lineRule="auto"/>
      </w:pPr>
      <w:r>
        <w:continuationSeparator/>
      </w:r>
    </w:p>
  </w:footnote>
  <w:footnote w:id="1">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2">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3">
    <w:p w14:paraId="04A17A47" w14:textId="39F9DDDA" w:rsidR="00073B24" w:rsidRPr="00073B24" w:rsidRDefault="00073B24">
      <w:pPr>
        <w:pStyle w:val="FootnoteText"/>
        <w:rPr>
          <w:lang w:val="en-DE"/>
        </w:rPr>
      </w:pPr>
      <w:r>
        <w:rPr>
          <w:rStyle w:val="FootnoteReference"/>
        </w:rPr>
        <w:footnoteRef/>
      </w:r>
      <w:r>
        <w:t xml:space="preserve"> Kostenlose Diagramm </w:t>
      </w:r>
      <w:proofErr w:type="spellStart"/>
      <w:r>
        <w:t>WebApp</w:t>
      </w:r>
      <w:proofErr w:type="spellEnd"/>
      <w:r>
        <w:t xml:space="preserve"> aus dem </w:t>
      </w:r>
      <w:proofErr w:type="spellStart"/>
      <w:r w:rsidRPr="00073B24">
        <w:t>Atlassian</w:t>
      </w:r>
      <w:proofErr w:type="spellEnd"/>
      <w:r w:rsidRPr="00073B24">
        <w:t xml:space="preserve"> </w:t>
      </w:r>
      <w:r>
        <w:t>Öko</w:t>
      </w:r>
      <w:r w:rsidRPr="00073B24">
        <w:t>system</w:t>
      </w:r>
    </w:p>
  </w:footnote>
  <w:footnote w:id="4">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5">
    <w:p w14:paraId="359C776F" w14:textId="1E4A4E19" w:rsidR="000F64F2" w:rsidRDefault="000F64F2">
      <w:pPr>
        <w:pStyle w:val="FootnoteText"/>
      </w:pPr>
      <w:r>
        <w:rPr>
          <w:rStyle w:val="FootnoteReference"/>
        </w:rPr>
        <w:footnoteRef/>
      </w:r>
      <w:r>
        <w:t xml:space="preserve"> $</w:t>
      </w:r>
      <w:proofErr w:type="spellStart"/>
      <w:r>
        <w:t>creator</w:t>
      </w:r>
      <w:proofErr w:type="spellEnd"/>
      <w:r>
        <w:t>-&gt;</w:t>
      </w:r>
      <w:proofErr w:type="spellStart"/>
      <w:r>
        <w:t>name</w:t>
      </w:r>
      <w:proofErr w:type="spellEnd"/>
      <w:r>
        <w:t xml:space="preserve">: Name des </w:t>
      </w:r>
      <w:r w:rsidR="001E5B22">
        <w:t>Erstellers</w:t>
      </w:r>
      <w:r>
        <w:t>, $</w:t>
      </w:r>
      <w:proofErr w:type="spellStart"/>
      <w:r>
        <w:t>requestModel</w:t>
      </w:r>
      <w:proofErr w:type="spellEnd"/>
      <w:r>
        <w:t>-&gt;</w:t>
      </w:r>
      <w:proofErr w:type="spellStart"/>
      <w:r>
        <w:t>id</w:t>
      </w:r>
      <w:proofErr w:type="spellEnd"/>
      <w:r>
        <w:t xml:space="preserve">: Primärschlüssel des Antrags, </w:t>
      </w:r>
      <w:r>
        <w:br/>
        <w:t>$</w:t>
      </w:r>
      <w:proofErr w:type="spellStart"/>
      <w:r>
        <w:t>creator</w:t>
      </w:r>
      <w:proofErr w:type="spellEnd"/>
      <w:r>
        <w:t>-&gt;</w:t>
      </w:r>
      <w:proofErr w:type="gramStart"/>
      <w:r>
        <w:t>email</w:t>
      </w:r>
      <w:proofErr w:type="gramEnd"/>
      <w:r>
        <w:t>: E-Mail Adresse des Erstellers.</w:t>
      </w:r>
    </w:p>
  </w:footnote>
  <w:footnote w:id="6">
    <w:p w14:paraId="3B58005D" w14:textId="7FE6C36F" w:rsidR="00763EBE" w:rsidRDefault="00763EBE">
      <w:pPr>
        <w:pStyle w:val="FootnoteText"/>
      </w:pPr>
      <w:r>
        <w:rPr>
          <w:rStyle w:val="FootnoteReference"/>
        </w:rPr>
        <w:footnoteRef/>
      </w:r>
      <w:r>
        <w:t xml:space="preserve"> </w:t>
      </w:r>
      <w:r w:rsidRPr="00763EBE">
        <w:t>Die Enlightn OSS (Open Source Software</w:t>
      </w:r>
      <w:r>
        <w:t>, für Laravel optimiert</w:t>
      </w:r>
      <w:r w:rsidRPr="00763EBE">
        <w:t>) Version verfügt über 64 automatische Checks, die Anwendungscode, Webserver-Konfigurationen und Routen scann</w:t>
      </w:r>
      <w:r>
        <w:t>t</w:t>
      </w:r>
      <w:r w:rsidRPr="00763EBE">
        <w:t>, um Performance-Engpässe, mögliche Sicherheitslücken und Probleme mit der Code-Zuverlässigkeit zu identifizieren.</w:t>
      </w:r>
    </w:p>
  </w:footnote>
  <w:footnote w:id="7">
    <w:p w14:paraId="451EFD79" w14:textId="014A104E" w:rsidR="00671D44" w:rsidRDefault="00671D44">
      <w:pPr>
        <w:pStyle w:val="FootnoteText"/>
      </w:pPr>
      <w:r>
        <w:rPr>
          <w:rStyle w:val="FootnoteReference"/>
        </w:rPr>
        <w:footnoteRef/>
      </w:r>
      <w:r>
        <w:t xml:space="preserve"> Mitarbeiter, Vorgesetzter, Verwaltung und Admin.</w:t>
      </w:r>
    </w:p>
  </w:footnote>
  <w:footnote w:id="8">
    <w:p w14:paraId="6785A9DE" w14:textId="237AE4F8" w:rsidR="00E5567D" w:rsidRDefault="00E5567D">
      <w:pPr>
        <w:pStyle w:val="FootnoteText"/>
      </w:pPr>
      <w:r>
        <w:rPr>
          <w:rStyle w:val="FootnoteReference"/>
        </w:rPr>
        <w:footnoteRef/>
      </w:r>
      <w:r>
        <w:t xml:space="preserve"> </w:t>
      </w:r>
      <w:r w:rsidRPr="00E5567D">
        <w:t>https://www.salesforce.com/</w:t>
      </w:r>
    </w:p>
  </w:footnote>
  <w:footnote w:id="9">
    <w:p w14:paraId="6546A7D0" w14:textId="70F03BD3" w:rsidR="00E5567D" w:rsidRDefault="00E5567D">
      <w:pPr>
        <w:pStyle w:val="FootnoteText"/>
      </w:pPr>
      <w:r>
        <w:rPr>
          <w:rStyle w:val="FootnoteReference"/>
        </w:rPr>
        <w:footnoteRef/>
      </w:r>
      <w:r>
        <w:t xml:space="preserve"> </w:t>
      </w:r>
      <w:r w:rsidRPr="00E5567D">
        <w:t>https://www.datev.de/</w:t>
      </w:r>
    </w:p>
  </w:footnote>
  <w:footnote w:id="10">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BFDBE" w14:textId="2846306D" w:rsidR="008437C6" w:rsidRPr="004D6AAB" w:rsidRDefault="003A62FD">
    <w:pPr>
      <w:pStyle w:val="Header"/>
      <w:rPr>
        <w:b/>
        <w:color w:val="A6A6A6" w:themeColor="background1" w:themeShade="A6"/>
        <w:sz w:val="72"/>
        <w:szCs w:val="72"/>
      </w:rPr>
    </w:pPr>
    <w:r>
      <w:rPr>
        <w:b/>
        <w:noProof/>
        <w:color w:val="A6A6A6" w:themeColor="background1" w:themeShade="A6"/>
        <w:sz w:val="72"/>
        <w:szCs w:val="72"/>
      </w:rPr>
      <w:drawing>
        <wp:anchor distT="0" distB="0" distL="114300" distR="114300" simplePos="0" relativeHeight="251673600" behindDoc="0" locked="0" layoutInCell="1" allowOverlap="1" wp14:anchorId="193DB9CD" wp14:editId="42DC5CE8">
          <wp:simplePos x="0" y="0"/>
          <wp:positionH relativeFrom="margin">
            <wp:posOffset>5073734</wp:posOffset>
          </wp:positionH>
          <wp:positionV relativeFrom="margin">
            <wp:posOffset>-1242060</wp:posOffset>
          </wp:positionV>
          <wp:extent cx="1163955" cy="382467"/>
          <wp:effectExtent l="0" t="0" r="4445" b="0"/>
          <wp:wrapNone/>
          <wp:docPr id="99" name="Picture 99"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 sign, dark&#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163955" cy="382467"/>
                  </a:xfrm>
                  <a:prstGeom prst="rect">
                    <a:avLst/>
                  </a:prstGeom>
                </pic:spPr>
              </pic:pic>
            </a:graphicData>
          </a:graphic>
          <wp14:sizeRelH relativeFrom="margin">
            <wp14:pctWidth>0</wp14:pctWidth>
          </wp14:sizeRelH>
          <wp14:sizeRelV relativeFrom="margin">
            <wp14:pctHeight>0</wp14:pctHeight>
          </wp14:sizeRelV>
        </wp:anchor>
      </w:drawing>
    </w:r>
    <w:r w:rsidR="004D6AAB">
      <w:rPr>
        <w:rFonts w:ascii="Times New Roman" w:eastAsia="Times New Roman" w:hAnsi="Times New Roman" w:cs="Times New Roman"/>
        <w:noProof/>
        <w:sz w:val="24"/>
        <w:szCs w:val="24"/>
        <w:lang w:val="en-DE" w:eastAsia="en-GB"/>
      </w:rPr>
      <mc:AlternateContent>
        <mc:Choice Requires="wps">
          <w:drawing>
            <wp:anchor distT="0" distB="0" distL="114300" distR="114300" simplePos="0" relativeHeight="251668480" behindDoc="0" locked="0" layoutInCell="1" allowOverlap="1" wp14:anchorId="4A8E91D5" wp14:editId="565C196E">
              <wp:simplePos x="0" y="0"/>
              <wp:positionH relativeFrom="column">
                <wp:posOffset>520158</wp:posOffset>
              </wp:positionH>
              <wp:positionV relativeFrom="paragraph">
                <wp:posOffset>7620</wp:posOffset>
              </wp:positionV>
              <wp:extent cx="4182110" cy="413816"/>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182110" cy="413816"/>
                      </a:xfrm>
                      <a:prstGeom prst="rect">
                        <a:avLst/>
                      </a:prstGeom>
                      <a:noFill/>
                      <a:ln w="6350">
                        <a:noFill/>
                      </a:ln>
                    </wps:spPr>
                    <wps:txbx>
                      <w:txbxContent>
                        <w:p w14:paraId="570A2319" w14:textId="237C2395" w:rsidR="00F84135" w:rsidRPr="003A62FD" w:rsidRDefault="00F84135">
                          <w:pPr>
                            <w:rPr>
                              <w:rFonts w:ascii="Century Gothic" w:hAnsi="Century Gothic"/>
                              <w:color w:val="9A1641"/>
                              <w:sz w:val="18"/>
                              <w:szCs w:val="20"/>
                            </w:rPr>
                          </w:pPr>
                          <w:r w:rsidRPr="003A62FD">
                            <w:rPr>
                              <w:rFonts w:ascii="Century Gothic" w:hAnsi="Century Gothic"/>
                              <w:color w:val="0D0D0D" w:themeColor="text1" w:themeTint="F2"/>
                              <w:sz w:val="18"/>
                              <w:szCs w:val="18"/>
                            </w:rPr>
                            <w:t>Firmeninternes Management Interface zur Urlaubsverwaltung &amp; Antragserstellung als Webapplikation zum Zwecke der Digitalisierung.</w:t>
                          </w:r>
                          <w:r w:rsidRPr="003A62FD">
                            <w:rPr>
                              <w:rFonts w:ascii="Century Gothic" w:hAnsi="Century Gothic"/>
                              <w:color w:val="9A1641"/>
                              <w:sz w:val="18"/>
                              <w:szCs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8E91D5" id="_x0000_t202" coordsize="21600,21600" o:spt="202" path="m,l,21600r21600,l21600,xe">
              <v:stroke joinstyle="miter"/>
              <v:path gradientshapeok="t" o:connecttype="rect"/>
            </v:shapetype>
            <v:shape id="Text Box 87" o:spid="_x0000_s1033" type="#_x0000_t202" style="position:absolute;margin-left:40.95pt;margin-top:.6pt;width:329.3pt;height:32.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" filled="f" stroked="f" strokeweight=".5pt">
              <v:textbox>
                <w:txbxContent>
                  <w:p w14:paraId="570A2319" w14:textId="237C2395" w:rsidR="00F84135" w:rsidRPr="003A62FD" w:rsidRDefault="00F84135">
                    <w:pPr>
                      <w:rPr>
                        <w:rFonts w:ascii="Century Gothic" w:hAnsi="Century Gothic"/>
                        <w:color w:val="9A1641"/>
                        <w:sz w:val="18"/>
                        <w:szCs w:val="20"/>
                      </w:rPr>
                    </w:pPr>
                    <w:r w:rsidRPr="003A62FD">
                      <w:rPr>
                        <w:rFonts w:ascii="Century Gothic" w:hAnsi="Century Gothic"/>
                        <w:color w:val="0D0D0D" w:themeColor="text1" w:themeTint="F2"/>
                        <w:sz w:val="18"/>
                        <w:szCs w:val="18"/>
                      </w:rPr>
                      <w:t>Firmeninternes Management Interface zur Urlaubsverwaltung &amp; Antragserstellung als Webapplikation zum Zwecke der Digitalisierung.</w:t>
                    </w:r>
                    <w:r w:rsidRPr="003A62FD">
                      <w:rPr>
                        <w:rFonts w:ascii="Century Gothic" w:hAnsi="Century Gothic"/>
                        <w:color w:val="9A1641"/>
                        <w:sz w:val="18"/>
                        <w:szCs w:val="18"/>
                      </w:rPr>
                      <w:br/>
                    </w:r>
                  </w:p>
                </w:txbxContent>
              </v:textbox>
            </v:shape>
          </w:pict>
        </mc:Fallback>
      </mc:AlternateContent>
    </w:r>
    <w:r w:rsidR="004D6AAB" w:rsidRPr="000A75C5">
      <w:rPr>
        <w:noProof/>
        <w:color w:val="9A1641"/>
        <w:lang w:eastAsia="de-DE"/>
      </w:rPr>
      <mc:AlternateContent>
        <mc:Choice Requires="wps">
          <w:drawing>
            <wp:anchor distT="0" distB="0" distL="114300" distR="114300" simplePos="0" relativeHeight="251669504" behindDoc="0" locked="0" layoutInCell="1" allowOverlap="1" wp14:anchorId="61ED85DC" wp14:editId="0399263E">
              <wp:simplePos x="0" y="0"/>
              <wp:positionH relativeFrom="column">
                <wp:posOffset>-1905</wp:posOffset>
              </wp:positionH>
              <wp:positionV relativeFrom="paragraph">
                <wp:posOffset>641980</wp:posOffset>
              </wp:positionV>
              <wp:extent cx="6278033" cy="0"/>
              <wp:effectExtent l="0" t="0" r="8890" b="12700"/>
              <wp:wrapNone/>
              <wp:docPr id="88" name="Straight Connector 88"/>
              <wp:cNvGraphicFramePr/>
              <a:graphic xmlns:a="http://schemas.openxmlformats.org/drawingml/2006/main">
                <a:graphicData uri="http://schemas.microsoft.com/office/word/2010/wordprocessingShape">
                  <wps:wsp>
                    <wps:cNvCnPr/>
                    <wps:spPr>
                      <a:xfrm>
                        <a:off x="0" y="0"/>
                        <a:ext cx="6278033"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0E32949" id="Straight Connector 88"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50.55pt" to="494.2pt,5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" strokecolor="black [3213]" strokeweight="1pt"/>
          </w:pict>
        </mc:Fallback>
      </mc:AlternateContent>
    </w:r>
    <w:r w:rsidR="004D6AAB">
      <w:rPr>
        <w:rFonts w:ascii="Shentox Bold" w:hAnsi="Shentox Bold"/>
        <w:b/>
        <w:noProof/>
        <w:color w:val="9A123F"/>
        <w:sz w:val="56"/>
        <w:szCs w:val="56"/>
      </w:rPr>
      <w:drawing>
        <wp:anchor distT="0" distB="0" distL="114300" distR="114300" simplePos="0" relativeHeight="251670528" behindDoc="0" locked="0" layoutInCell="1" allowOverlap="1" wp14:anchorId="7092DBBC" wp14:editId="53D68D5D">
          <wp:simplePos x="0" y="0"/>
          <wp:positionH relativeFrom="column">
            <wp:posOffset>635</wp:posOffset>
          </wp:positionH>
          <wp:positionV relativeFrom="paragraph">
            <wp:posOffset>-53340</wp:posOffset>
          </wp:positionV>
          <wp:extent cx="520065" cy="520065"/>
          <wp:effectExtent l="0" t="0" r="635" b="635"/>
          <wp:wrapThrough wrapText="bothSides">
            <wp:wrapPolygon edited="0">
              <wp:start x="6857" y="0"/>
              <wp:lineTo x="0" y="3165"/>
              <wp:lineTo x="0" y="14242"/>
              <wp:lineTo x="1055" y="17407"/>
              <wp:lineTo x="5802" y="21099"/>
              <wp:lineTo x="6857" y="21099"/>
              <wp:lineTo x="14242" y="21099"/>
              <wp:lineTo x="15297" y="21099"/>
              <wp:lineTo x="20044" y="17407"/>
              <wp:lineTo x="21099" y="14242"/>
              <wp:lineTo x="21099" y="3165"/>
              <wp:lineTo x="14242" y="0"/>
              <wp:lineTo x="6857" y="0"/>
            </wp:wrapPolygon>
          </wp:wrapThrough>
          <wp:docPr id="58" name="Picture 5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Icon&#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520065" cy="520065"/>
                  </a:xfrm>
                  <a:prstGeom prst="rect">
                    <a:avLst/>
                  </a:prstGeom>
                </pic:spPr>
              </pic:pic>
            </a:graphicData>
          </a:graphic>
          <wp14:sizeRelH relativeFrom="page">
            <wp14:pctWidth>0</wp14:pctWidth>
          </wp14:sizeRelH>
          <wp14:sizeRelV relativeFrom="page">
            <wp14:pctHeight>0</wp14:pctHeight>
          </wp14:sizeRelV>
        </wp:anchor>
      </w:drawing>
    </w:r>
    <w:r w:rsidR="00413FD2">
      <w:rPr>
        <w:rFonts w:ascii="Shentox Bold" w:hAnsi="Shentox Bold"/>
        <w:b/>
        <w:color w:val="9A123F"/>
        <w:sz w:val="56"/>
        <w:szCs w:val="56"/>
      </w:rPr>
      <w:tab/>
    </w:r>
    <w:r w:rsidR="00413FD2">
      <w:rPr>
        <w:rFonts w:ascii="Shentox Bold" w:hAnsi="Shentox Bold"/>
        <w:b/>
        <w:color w:val="9A123F"/>
        <w:sz w:val="56"/>
        <w:szCs w:val="5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955097BE"/>
    <w:lvl w:ilvl="0">
      <w:start w:val="1"/>
      <w:numFmt w:val="decimal"/>
      <w:pStyle w:val="Heading1"/>
      <w:lvlText w:val="%1"/>
      <w:lvlJc w:val="left"/>
      <w:pPr>
        <w:ind w:left="432" w:hanging="432"/>
      </w:pPr>
      <w:rPr>
        <w:rFonts w:ascii="Century Gothic" w:eastAsiaTheme="majorEastAsia" w:hAnsi="Century Gothic"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C55EB3"/>
    <w:multiLevelType w:val="multilevel"/>
    <w:tmpl w:val="F5FC5FAE"/>
    <w:lvl w:ilvl="0">
      <w:start w:val="1"/>
      <w:numFmt w:val="decimal"/>
      <w:lvlText w:val="%1."/>
      <w:lvlJc w:val="left"/>
      <w:pPr>
        <w:ind w:left="432" w:hanging="432"/>
      </w:pPr>
      <w:rPr>
        <w:rFonts w:ascii="Century Gothic" w:eastAsiaTheme="majorEastAsia" w:hAnsi="Century Gothic"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75936523"/>
    <w:multiLevelType w:val="hybridMultilevel"/>
    <w:tmpl w:val="E37E072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9"/>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21"/>
  </w:num>
  <w:num w:numId="12">
    <w:abstractNumId w:val="5"/>
  </w:num>
  <w:num w:numId="13">
    <w:abstractNumId w:val="17"/>
  </w:num>
  <w:num w:numId="14">
    <w:abstractNumId w:val="18"/>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displayBackgroundShape/>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110FA"/>
    <w:rsid w:val="00012609"/>
    <w:rsid w:val="000158FC"/>
    <w:rsid w:val="00020319"/>
    <w:rsid w:val="00073B24"/>
    <w:rsid w:val="000937A6"/>
    <w:rsid w:val="00097806"/>
    <w:rsid w:val="000A0B3B"/>
    <w:rsid w:val="000A64CE"/>
    <w:rsid w:val="000A75C5"/>
    <w:rsid w:val="000B230C"/>
    <w:rsid w:val="000C1AF3"/>
    <w:rsid w:val="000D582D"/>
    <w:rsid w:val="000E5A50"/>
    <w:rsid w:val="000F550F"/>
    <w:rsid w:val="000F5C2A"/>
    <w:rsid w:val="000F64F2"/>
    <w:rsid w:val="00127C52"/>
    <w:rsid w:val="00154DED"/>
    <w:rsid w:val="001623C0"/>
    <w:rsid w:val="0017379D"/>
    <w:rsid w:val="00181D11"/>
    <w:rsid w:val="00194111"/>
    <w:rsid w:val="001A0292"/>
    <w:rsid w:val="001C032C"/>
    <w:rsid w:val="001C6C0C"/>
    <w:rsid w:val="001D7AD4"/>
    <w:rsid w:val="001E2CD9"/>
    <w:rsid w:val="001E5B22"/>
    <w:rsid w:val="001F21C4"/>
    <w:rsid w:val="001F2E38"/>
    <w:rsid w:val="001F3613"/>
    <w:rsid w:val="001F3B18"/>
    <w:rsid w:val="00215419"/>
    <w:rsid w:val="002159C5"/>
    <w:rsid w:val="002214BC"/>
    <w:rsid w:val="002309DE"/>
    <w:rsid w:val="00235047"/>
    <w:rsid w:val="00236D47"/>
    <w:rsid w:val="00243BC1"/>
    <w:rsid w:val="00283C57"/>
    <w:rsid w:val="00293B28"/>
    <w:rsid w:val="002A5672"/>
    <w:rsid w:val="002B3367"/>
    <w:rsid w:val="002B55FD"/>
    <w:rsid w:val="002C489C"/>
    <w:rsid w:val="002D0C8A"/>
    <w:rsid w:val="002D710B"/>
    <w:rsid w:val="002F0C4D"/>
    <w:rsid w:val="002F65E5"/>
    <w:rsid w:val="002F713F"/>
    <w:rsid w:val="00322185"/>
    <w:rsid w:val="00332BA5"/>
    <w:rsid w:val="003375FF"/>
    <w:rsid w:val="003452E5"/>
    <w:rsid w:val="0035699C"/>
    <w:rsid w:val="003579DB"/>
    <w:rsid w:val="0036796D"/>
    <w:rsid w:val="00393EAA"/>
    <w:rsid w:val="003A031C"/>
    <w:rsid w:val="003A541D"/>
    <w:rsid w:val="003A62FD"/>
    <w:rsid w:val="003C5616"/>
    <w:rsid w:val="003C76BC"/>
    <w:rsid w:val="003D30BC"/>
    <w:rsid w:val="003F5105"/>
    <w:rsid w:val="003F6B57"/>
    <w:rsid w:val="00406441"/>
    <w:rsid w:val="00413FD2"/>
    <w:rsid w:val="004145F6"/>
    <w:rsid w:val="00414D93"/>
    <w:rsid w:val="00414EEE"/>
    <w:rsid w:val="00434FD5"/>
    <w:rsid w:val="004559DB"/>
    <w:rsid w:val="00456C89"/>
    <w:rsid w:val="0045702C"/>
    <w:rsid w:val="004632CA"/>
    <w:rsid w:val="00464361"/>
    <w:rsid w:val="00481DB8"/>
    <w:rsid w:val="004953A3"/>
    <w:rsid w:val="00495646"/>
    <w:rsid w:val="00496B44"/>
    <w:rsid w:val="004A1E64"/>
    <w:rsid w:val="004B53F8"/>
    <w:rsid w:val="004C3F80"/>
    <w:rsid w:val="004C6531"/>
    <w:rsid w:val="004D6AAB"/>
    <w:rsid w:val="004E4AEF"/>
    <w:rsid w:val="0051291E"/>
    <w:rsid w:val="005132E4"/>
    <w:rsid w:val="00516C0A"/>
    <w:rsid w:val="00521E3D"/>
    <w:rsid w:val="00531622"/>
    <w:rsid w:val="005339AC"/>
    <w:rsid w:val="00551D1C"/>
    <w:rsid w:val="0056286D"/>
    <w:rsid w:val="00563830"/>
    <w:rsid w:val="00573799"/>
    <w:rsid w:val="00577720"/>
    <w:rsid w:val="005B7C84"/>
    <w:rsid w:val="005D4E52"/>
    <w:rsid w:val="005E201A"/>
    <w:rsid w:val="005E508F"/>
    <w:rsid w:val="005E58BF"/>
    <w:rsid w:val="005E634E"/>
    <w:rsid w:val="005F61B7"/>
    <w:rsid w:val="00602041"/>
    <w:rsid w:val="00602D68"/>
    <w:rsid w:val="00606344"/>
    <w:rsid w:val="0061751C"/>
    <w:rsid w:val="0062443C"/>
    <w:rsid w:val="00624D90"/>
    <w:rsid w:val="00636BFD"/>
    <w:rsid w:val="00644D4E"/>
    <w:rsid w:val="00644EEF"/>
    <w:rsid w:val="00653A78"/>
    <w:rsid w:val="00670EAB"/>
    <w:rsid w:val="00671D44"/>
    <w:rsid w:val="00675F89"/>
    <w:rsid w:val="006760D4"/>
    <w:rsid w:val="006771D9"/>
    <w:rsid w:val="00694AA7"/>
    <w:rsid w:val="00696C03"/>
    <w:rsid w:val="006A30C8"/>
    <w:rsid w:val="006A64B8"/>
    <w:rsid w:val="006A7B77"/>
    <w:rsid w:val="006B1F0C"/>
    <w:rsid w:val="006B7E9A"/>
    <w:rsid w:val="006C1BE0"/>
    <w:rsid w:val="006C5013"/>
    <w:rsid w:val="006C639A"/>
    <w:rsid w:val="006D2147"/>
    <w:rsid w:val="00704B66"/>
    <w:rsid w:val="007178E9"/>
    <w:rsid w:val="00723BE9"/>
    <w:rsid w:val="007250C1"/>
    <w:rsid w:val="007251DA"/>
    <w:rsid w:val="0073278C"/>
    <w:rsid w:val="00745739"/>
    <w:rsid w:val="0074798C"/>
    <w:rsid w:val="00753B78"/>
    <w:rsid w:val="00763EBE"/>
    <w:rsid w:val="007C0745"/>
    <w:rsid w:val="007D1B96"/>
    <w:rsid w:val="007D34BC"/>
    <w:rsid w:val="007F6DB3"/>
    <w:rsid w:val="00827D9A"/>
    <w:rsid w:val="00830612"/>
    <w:rsid w:val="00837884"/>
    <w:rsid w:val="008437C6"/>
    <w:rsid w:val="00845593"/>
    <w:rsid w:val="00852129"/>
    <w:rsid w:val="00855D22"/>
    <w:rsid w:val="008574B3"/>
    <w:rsid w:val="00867605"/>
    <w:rsid w:val="00874950"/>
    <w:rsid w:val="008762A8"/>
    <w:rsid w:val="008813EE"/>
    <w:rsid w:val="008903FD"/>
    <w:rsid w:val="00893B2E"/>
    <w:rsid w:val="00896F0A"/>
    <w:rsid w:val="008A05D5"/>
    <w:rsid w:val="008A1EF8"/>
    <w:rsid w:val="008A2840"/>
    <w:rsid w:val="008C3C89"/>
    <w:rsid w:val="008C751B"/>
    <w:rsid w:val="008F2269"/>
    <w:rsid w:val="00925470"/>
    <w:rsid w:val="0093630E"/>
    <w:rsid w:val="00944CED"/>
    <w:rsid w:val="00953502"/>
    <w:rsid w:val="00960166"/>
    <w:rsid w:val="00965C05"/>
    <w:rsid w:val="00982227"/>
    <w:rsid w:val="00982AD9"/>
    <w:rsid w:val="00992D70"/>
    <w:rsid w:val="009A08B6"/>
    <w:rsid w:val="009A161F"/>
    <w:rsid w:val="009B5F5F"/>
    <w:rsid w:val="009C66E2"/>
    <w:rsid w:val="009D2F31"/>
    <w:rsid w:val="009E76F2"/>
    <w:rsid w:val="009F3F8C"/>
    <w:rsid w:val="009F5CF7"/>
    <w:rsid w:val="009F6353"/>
    <w:rsid w:val="00A23179"/>
    <w:rsid w:val="00A25E88"/>
    <w:rsid w:val="00A34AE8"/>
    <w:rsid w:val="00A46816"/>
    <w:rsid w:val="00A46C79"/>
    <w:rsid w:val="00A51659"/>
    <w:rsid w:val="00A55F25"/>
    <w:rsid w:val="00A62E35"/>
    <w:rsid w:val="00A838F6"/>
    <w:rsid w:val="00A9665D"/>
    <w:rsid w:val="00A967E8"/>
    <w:rsid w:val="00AB23AC"/>
    <w:rsid w:val="00AB2931"/>
    <w:rsid w:val="00AE4115"/>
    <w:rsid w:val="00AF6132"/>
    <w:rsid w:val="00B05079"/>
    <w:rsid w:val="00B06EF6"/>
    <w:rsid w:val="00B07CF7"/>
    <w:rsid w:val="00B10358"/>
    <w:rsid w:val="00B21A89"/>
    <w:rsid w:val="00B24759"/>
    <w:rsid w:val="00B2731E"/>
    <w:rsid w:val="00B31A71"/>
    <w:rsid w:val="00B367CE"/>
    <w:rsid w:val="00B4762D"/>
    <w:rsid w:val="00B4764B"/>
    <w:rsid w:val="00B51F1C"/>
    <w:rsid w:val="00B6391A"/>
    <w:rsid w:val="00B66CC5"/>
    <w:rsid w:val="00B72E62"/>
    <w:rsid w:val="00B72FF0"/>
    <w:rsid w:val="00B74368"/>
    <w:rsid w:val="00B850AF"/>
    <w:rsid w:val="00B92FBA"/>
    <w:rsid w:val="00B94ED3"/>
    <w:rsid w:val="00BA117D"/>
    <w:rsid w:val="00BA62A8"/>
    <w:rsid w:val="00BC1FA1"/>
    <w:rsid w:val="00BC6FEB"/>
    <w:rsid w:val="00BC7163"/>
    <w:rsid w:val="00BE412B"/>
    <w:rsid w:val="00BF58A9"/>
    <w:rsid w:val="00C01785"/>
    <w:rsid w:val="00C03817"/>
    <w:rsid w:val="00C0554C"/>
    <w:rsid w:val="00C137AD"/>
    <w:rsid w:val="00C2075A"/>
    <w:rsid w:val="00C7107E"/>
    <w:rsid w:val="00C716A2"/>
    <w:rsid w:val="00C72C81"/>
    <w:rsid w:val="00C73FB9"/>
    <w:rsid w:val="00C9274E"/>
    <w:rsid w:val="00CB0CDB"/>
    <w:rsid w:val="00CC75C4"/>
    <w:rsid w:val="00CF3D3D"/>
    <w:rsid w:val="00D040C7"/>
    <w:rsid w:val="00D1784C"/>
    <w:rsid w:val="00D24FD0"/>
    <w:rsid w:val="00D26962"/>
    <w:rsid w:val="00D26C60"/>
    <w:rsid w:val="00D32565"/>
    <w:rsid w:val="00D4289E"/>
    <w:rsid w:val="00D46037"/>
    <w:rsid w:val="00D503AC"/>
    <w:rsid w:val="00D5734F"/>
    <w:rsid w:val="00D94118"/>
    <w:rsid w:val="00DA6694"/>
    <w:rsid w:val="00DB112C"/>
    <w:rsid w:val="00DC6CD2"/>
    <w:rsid w:val="00DD785C"/>
    <w:rsid w:val="00E05AD6"/>
    <w:rsid w:val="00E0706C"/>
    <w:rsid w:val="00E15696"/>
    <w:rsid w:val="00E252A6"/>
    <w:rsid w:val="00E44004"/>
    <w:rsid w:val="00E50F81"/>
    <w:rsid w:val="00E54EE8"/>
    <w:rsid w:val="00E5567D"/>
    <w:rsid w:val="00E743D4"/>
    <w:rsid w:val="00E76195"/>
    <w:rsid w:val="00E76CC7"/>
    <w:rsid w:val="00E947BE"/>
    <w:rsid w:val="00EA370C"/>
    <w:rsid w:val="00EC1783"/>
    <w:rsid w:val="00ED5832"/>
    <w:rsid w:val="00EE0E0E"/>
    <w:rsid w:val="00EF4690"/>
    <w:rsid w:val="00F2169D"/>
    <w:rsid w:val="00F25559"/>
    <w:rsid w:val="00F31799"/>
    <w:rsid w:val="00F4288D"/>
    <w:rsid w:val="00F546A8"/>
    <w:rsid w:val="00F57FC5"/>
    <w:rsid w:val="00F75F1E"/>
    <w:rsid w:val="00F8055A"/>
    <w:rsid w:val="00F830D6"/>
    <w:rsid w:val="00F84135"/>
    <w:rsid w:val="00F951C0"/>
    <w:rsid w:val="00F9793B"/>
    <w:rsid w:val="00FA619F"/>
    <w:rsid w:val="00FC0793"/>
    <w:rsid w:val="00FC1789"/>
    <w:rsid w:val="00FC34B2"/>
    <w:rsid w:val="00FC3C73"/>
    <w:rsid w:val="00FC4AA6"/>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622"/>
    <w:rPr>
      <w:rFonts w:ascii="Garamond" w:hAnsi="Garamond"/>
      <w:sz w:val="21"/>
    </w:rPr>
  </w:style>
  <w:style w:type="paragraph" w:styleId="Heading1">
    <w:name w:val="heading 1"/>
    <w:basedOn w:val="Normal"/>
    <w:next w:val="Normal"/>
    <w:link w:val="Heading1Char"/>
    <w:uiPriority w:val="9"/>
    <w:qFormat/>
    <w:rsid w:val="00577720"/>
    <w:pPr>
      <w:keepNext/>
      <w:keepLines/>
      <w:numPr>
        <w:numId w:val="18"/>
      </w:numPr>
      <w:spacing w:before="240" w:after="0"/>
      <w:outlineLvl w:val="0"/>
    </w:pPr>
    <w:rPr>
      <w:rFonts w:ascii="Century Gothic" w:eastAsiaTheme="majorEastAsia" w:hAnsi="Century Gothic" w:cstheme="majorBidi"/>
      <w:color w:val="9A1541"/>
      <w:sz w:val="32"/>
      <w:szCs w:val="32"/>
    </w:rPr>
  </w:style>
  <w:style w:type="paragraph" w:styleId="Heading2">
    <w:name w:val="heading 2"/>
    <w:basedOn w:val="Normal"/>
    <w:next w:val="Normal"/>
    <w:link w:val="Heading2Char"/>
    <w:uiPriority w:val="9"/>
    <w:unhideWhenUsed/>
    <w:qFormat/>
    <w:rsid w:val="00577720"/>
    <w:pPr>
      <w:keepNext/>
      <w:keepLines/>
      <w:numPr>
        <w:ilvl w:val="1"/>
        <w:numId w:val="18"/>
      </w:numPr>
      <w:spacing w:before="40" w:after="0"/>
      <w:outlineLvl w:val="1"/>
    </w:pPr>
    <w:rPr>
      <w:rFonts w:ascii="Century Gothic" w:eastAsiaTheme="majorEastAsia" w:hAnsi="Century Gothic" w:cstheme="majorBidi"/>
      <w:color w:val="9A1240"/>
      <w:sz w:val="28"/>
      <w:szCs w:val="26"/>
    </w:rPr>
  </w:style>
  <w:style w:type="paragraph" w:styleId="Heading3">
    <w:name w:val="heading 3"/>
    <w:basedOn w:val="Normal"/>
    <w:next w:val="Normal"/>
    <w:link w:val="Heading3Char"/>
    <w:uiPriority w:val="9"/>
    <w:unhideWhenUsed/>
    <w:qFormat/>
    <w:rsid w:val="00531622"/>
    <w:pPr>
      <w:keepNext/>
      <w:keepLines/>
      <w:numPr>
        <w:ilvl w:val="2"/>
        <w:numId w:val="18"/>
      </w:numPr>
      <w:spacing w:before="40" w:after="0"/>
      <w:outlineLvl w:val="2"/>
    </w:pPr>
    <w:rPr>
      <w:rFonts w:ascii="Century Gothic" w:eastAsiaTheme="majorEastAsia" w:hAnsi="Century Gothic"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393EAA"/>
    <w:pPr>
      <w:spacing w:before="120" w:after="0"/>
      <w:ind w:left="210"/>
    </w:pPr>
    <w:rPr>
      <w:rFonts w:asciiTheme="minorHAnsi" w:hAnsiTheme="minorHAnsi" w:cstheme="minorHAnsi"/>
      <w:b/>
      <w:bCs/>
      <w:sz w:val="22"/>
    </w:rPr>
  </w:style>
  <w:style w:type="paragraph" w:styleId="TOC3">
    <w:name w:val="toc 3"/>
    <w:basedOn w:val="Normal"/>
    <w:next w:val="Normal"/>
    <w:autoRedefine/>
    <w:uiPriority w:val="39"/>
    <w:unhideWhenUsed/>
    <w:rsid w:val="00243BC1"/>
    <w:pPr>
      <w:spacing w:after="0"/>
      <w:ind w:left="420"/>
    </w:pPr>
    <w:rPr>
      <w:rFonts w:asciiTheme="minorHAnsi" w:hAnsiTheme="minorHAnsi" w:cstheme="minorHAnsi"/>
      <w:sz w:val="20"/>
      <w:szCs w:val="20"/>
    </w:rPr>
  </w:style>
  <w:style w:type="paragraph" w:styleId="TOC4">
    <w:name w:val="toc 4"/>
    <w:basedOn w:val="Normal"/>
    <w:next w:val="Normal"/>
    <w:autoRedefine/>
    <w:uiPriority w:val="39"/>
    <w:unhideWhenUsed/>
    <w:rsid w:val="00243BC1"/>
    <w:pPr>
      <w:spacing w:after="0"/>
      <w:ind w:left="630"/>
    </w:pPr>
    <w:rPr>
      <w:rFonts w:asciiTheme="minorHAnsi" w:hAnsiTheme="minorHAnsi" w:cstheme="minorHAnsi"/>
      <w:sz w:val="20"/>
      <w:szCs w:val="20"/>
    </w:rPr>
  </w:style>
  <w:style w:type="paragraph" w:styleId="TOC5">
    <w:name w:val="toc 5"/>
    <w:basedOn w:val="Normal"/>
    <w:next w:val="Normal"/>
    <w:autoRedefine/>
    <w:uiPriority w:val="39"/>
    <w:unhideWhenUsed/>
    <w:rsid w:val="00243BC1"/>
    <w:pPr>
      <w:spacing w:after="0"/>
      <w:ind w:left="840"/>
    </w:pPr>
    <w:rPr>
      <w:rFonts w:asciiTheme="minorHAnsi" w:hAnsiTheme="minorHAnsi" w:cstheme="minorHAnsi"/>
      <w:sz w:val="20"/>
      <w:szCs w:val="20"/>
    </w:rPr>
  </w:style>
  <w:style w:type="paragraph" w:styleId="TOC6">
    <w:name w:val="toc 6"/>
    <w:basedOn w:val="Normal"/>
    <w:next w:val="Normal"/>
    <w:autoRedefine/>
    <w:uiPriority w:val="39"/>
    <w:unhideWhenUsed/>
    <w:rsid w:val="00243BC1"/>
    <w:pPr>
      <w:spacing w:after="0"/>
      <w:ind w:left="1050"/>
    </w:pPr>
    <w:rPr>
      <w:rFonts w:asciiTheme="minorHAnsi" w:hAnsiTheme="minorHAnsi" w:cstheme="minorHAnsi"/>
      <w:sz w:val="20"/>
      <w:szCs w:val="20"/>
    </w:rPr>
  </w:style>
  <w:style w:type="paragraph" w:styleId="TOC7">
    <w:name w:val="toc 7"/>
    <w:basedOn w:val="Normal"/>
    <w:next w:val="Normal"/>
    <w:autoRedefine/>
    <w:uiPriority w:val="39"/>
    <w:unhideWhenUsed/>
    <w:rsid w:val="00243BC1"/>
    <w:pPr>
      <w:spacing w:after="0"/>
      <w:ind w:left="1260"/>
    </w:pPr>
    <w:rPr>
      <w:rFonts w:asciiTheme="minorHAnsi" w:hAnsiTheme="minorHAnsi" w:cstheme="minorHAnsi"/>
      <w:sz w:val="20"/>
      <w:szCs w:val="20"/>
    </w:rPr>
  </w:style>
  <w:style w:type="paragraph" w:styleId="TOC8">
    <w:name w:val="toc 8"/>
    <w:basedOn w:val="Normal"/>
    <w:next w:val="Normal"/>
    <w:autoRedefine/>
    <w:uiPriority w:val="39"/>
    <w:unhideWhenUsed/>
    <w:rsid w:val="00243BC1"/>
    <w:pPr>
      <w:spacing w:after="0"/>
      <w:ind w:left="1470"/>
    </w:pPr>
    <w:rPr>
      <w:rFonts w:asciiTheme="minorHAnsi" w:hAnsiTheme="minorHAnsi" w:cstheme="minorHAnsi"/>
      <w:sz w:val="20"/>
      <w:szCs w:val="20"/>
    </w:rPr>
  </w:style>
  <w:style w:type="paragraph" w:styleId="TOC9">
    <w:name w:val="toc 9"/>
    <w:basedOn w:val="Normal"/>
    <w:next w:val="Normal"/>
    <w:autoRedefine/>
    <w:uiPriority w:val="39"/>
    <w:unhideWhenUsed/>
    <w:rsid w:val="00243BC1"/>
    <w:pPr>
      <w:spacing w:after="0"/>
      <w:ind w:left="1680"/>
    </w:pPr>
    <w:rPr>
      <w:rFonts w:asciiTheme="minorHAnsi" w:hAnsiTheme="minorHAnsi" w:cstheme="minorHAnsi"/>
      <w:sz w:val="20"/>
      <w:szCs w:val="20"/>
    </w:rPr>
  </w:style>
  <w:style w:type="character" w:customStyle="1" w:styleId="Heading1Char">
    <w:name w:val="Heading 1 Char"/>
    <w:basedOn w:val="DefaultParagraphFont"/>
    <w:link w:val="Heading1"/>
    <w:uiPriority w:val="9"/>
    <w:rsid w:val="00577720"/>
    <w:rPr>
      <w:rFonts w:ascii="Century Gothic" w:eastAsiaTheme="majorEastAsia" w:hAnsi="Century Gothic" w:cstheme="majorBidi"/>
      <w:color w:val="9A1541"/>
      <w:sz w:val="32"/>
      <w:szCs w:val="32"/>
    </w:rPr>
  </w:style>
  <w:style w:type="character" w:customStyle="1" w:styleId="Heading2Char">
    <w:name w:val="Heading 2 Char"/>
    <w:basedOn w:val="DefaultParagraphFont"/>
    <w:link w:val="Heading2"/>
    <w:uiPriority w:val="9"/>
    <w:rsid w:val="00577720"/>
    <w:rPr>
      <w:rFonts w:ascii="Century Gothic" w:eastAsiaTheme="majorEastAsia" w:hAnsi="Century Gothic" w:cstheme="majorBidi"/>
      <w:color w:val="9A1240"/>
      <w:sz w:val="28"/>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531622"/>
    <w:rPr>
      <w:rFonts w:ascii="Century Gothic" w:eastAsiaTheme="majorEastAsia" w:hAnsi="Century Gothic"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aliases w:val="Code"/>
    <w:uiPriority w:val="1"/>
    <w:qFormat/>
    <w:rsid w:val="00E50F81"/>
    <w:pPr>
      <w:spacing w:after="0" w:line="240" w:lineRule="auto"/>
    </w:pPr>
    <w:rPr>
      <w:rFonts w:ascii="Consolas" w:hAnsi="Consolas" w:cs="Times New Roman (Body CS)"/>
      <w:caps/>
      <w:color w:val="595959" w:themeColor="text1" w:themeTint="A6"/>
      <w:sz w:val="21"/>
      <w:vertAlign w:val="subscript"/>
    </w:rPr>
  </w:style>
  <w:style w:type="table" w:styleId="TableGridLight">
    <w:name w:val="Grid Table Light"/>
    <w:basedOn w:val="TableNormal"/>
    <w:uiPriority w:val="40"/>
    <w:rsid w:val="003A03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632CA"/>
  </w:style>
  <w:style w:type="table" w:styleId="GridTable1Light-Accent6">
    <w:name w:val="Grid Table 1 Light Accent 6"/>
    <w:basedOn w:val="TableNormal"/>
    <w:uiPriority w:val="46"/>
    <w:rsid w:val="004632C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20">
      <w:bodyDiv w:val="1"/>
      <w:marLeft w:val="0"/>
      <w:marRight w:val="0"/>
      <w:marTop w:val="0"/>
      <w:marBottom w:val="0"/>
      <w:divBdr>
        <w:top w:val="none" w:sz="0" w:space="0" w:color="auto"/>
        <w:left w:val="none" w:sz="0" w:space="0" w:color="auto"/>
        <w:bottom w:val="none" w:sz="0" w:space="0" w:color="auto"/>
        <w:right w:val="none" w:sz="0" w:space="0" w:color="auto"/>
      </w:divBdr>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68762153">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0084659">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212428">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00050741">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091582107">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298682427">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808283718">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54165969">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2.emf"/><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1.wdp"/><Relationship Id="rId23" Type="http://schemas.microsoft.com/office/2007/relationships/hdphoto" Target="media/hdphoto2.wdp"/><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microsoft.com/office/2007/relationships/hdphoto" Target="media/hdphoto3.wdp"/><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8F4CFD6-583C-B940-9913-0C1CE26CC553}">
  <we:reference id="wa200002654" version="1.0.0.0" store="en-GB" storeType="OMEX"/>
  <we:alternateReferences>
    <we:reference id="wa200002654" version="1.0.0.0" store="WA200002654"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88461B2-2ED8-F647-9F95-09546EAF0E1C}">
  <we:reference id="wa200001937" version="1.0.0.0" store="en-GB" storeType="OMEX"/>
  <we:alternateReferences>
    <we:reference id="wa200001937" version="1.0.0.0" store="WA20000193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elsortierung"/>
</file>

<file path=customXml/itemProps1.xml><?xml version="1.0" encoding="utf-8"?>
<ds:datastoreItem xmlns:ds="http://schemas.openxmlformats.org/officeDocument/2006/customXml" ds:itemID="{AA7ABBAC-4925-4D51-A0CA-7E1AF73DB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28</TotalTime>
  <Pages>46</Pages>
  <Words>8240</Words>
  <Characters>46968</Characters>
  <Application>Microsoft Office Word</Application>
  <DocSecurity>0</DocSecurity>
  <Lines>391</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55098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3</cp:revision>
  <cp:lastPrinted>2021-05-12T14:45:00Z</cp:lastPrinted>
  <dcterms:created xsi:type="dcterms:W3CDTF">2021-05-14T12:56:00Z</dcterms:created>
  <dcterms:modified xsi:type="dcterms:W3CDTF">2021-05-14T13:29:00Z</dcterms:modified>
</cp:coreProperties>
</file>