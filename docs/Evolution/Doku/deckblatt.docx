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E5F8" w14:textId="4B32EFB6" w:rsidR="00D94118" w:rsidRDefault="002D202C">
      <w:pPr>
        <w:sectPr w:rsidR="00D94118" w:rsidSect="00236D47">
          <w:headerReference w:type="default" r:id="rId8"/>
          <w:footerReference w:type="default" r:id="rId9"/>
          <w:pgSz w:w="11906" w:h="16838"/>
          <w:pgMar w:top="2576" w:right="1417" w:bottom="1134" w:left="1417" w:header="703" w:footer="703" w:gutter="0"/>
          <w:pgNumType w:start="1"/>
          <w:cols w:space="708"/>
          <w:titlePg/>
          <w:docGrid w:linePitch="360"/>
        </w:sect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369B30" wp14:editId="6F577C2A">
            <wp:simplePos x="0" y="0"/>
            <wp:positionH relativeFrom="column">
              <wp:posOffset>-920913</wp:posOffset>
            </wp:positionH>
            <wp:positionV relativeFrom="paragraph">
              <wp:posOffset>-1658620</wp:posOffset>
            </wp:positionV>
            <wp:extent cx="7658735" cy="10859853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nko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35" cy="10859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4DE27" wp14:editId="4950D04C">
                <wp:simplePos x="0" y="0"/>
                <wp:positionH relativeFrom="margin">
                  <wp:posOffset>-124460</wp:posOffset>
                </wp:positionH>
                <wp:positionV relativeFrom="paragraph">
                  <wp:posOffset>-156845</wp:posOffset>
                </wp:positionV>
                <wp:extent cx="5751830" cy="332613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3326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p w14:paraId="6F409971" w14:textId="77777777" w:rsidR="00A12518" w:rsidRPr="00A12518" w:rsidRDefault="00A12518" w:rsidP="00A12518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12518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Dokumentation zur betrieblichen Projektarbeit</w:t>
                            </w:r>
                          </w:p>
                          <w:p w14:paraId="1C4B7113" w14:textId="77777777" w:rsidR="00A12518" w:rsidRPr="00A12518" w:rsidRDefault="00A12518" w:rsidP="00A1251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53DA478" w14:textId="77777777" w:rsidR="00A12518" w:rsidRPr="00A12518" w:rsidRDefault="00A12518" w:rsidP="00A1251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12518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Prüfungsbewerber:</w:t>
                            </w:r>
                          </w:p>
                          <w:p w14:paraId="78DB5CC4" w14:textId="66993D09" w:rsidR="00A12518" w:rsidRPr="00A12518" w:rsidRDefault="00A12518" w:rsidP="00A1251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12518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Maximilian Müller</w:t>
                            </w:r>
                          </w:p>
                          <w:p w14:paraId="1282CEDB" w14:textId="77777777" w:rsidR="00A12518" w:rsidRPr="00A12518" w:rsidRDefault="00A12518" w:rsidP="00A1251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12518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Prüf-Nr.:</w:t>
                            </w:r>
                          </w:p>
                          <w:p w14:paraId="1610D7A8" w14:textId="3822C3D5" w:rsidR="00A12518" w:rsidRPr="00A12518" w:rsidRDefault="00A12518" w:rsidP="00A1251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12518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04087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4DE2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9.8pt;margin-top:-12.35pt;width:452.9pt;height:26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" filled="f" stroked="f" strokeweight=".5pt">
                <v:textbox>
                  <w:txbxContent>
                    <w:p w14:paraId="6F409971" w14:textId="77777777" w:rsidR="00A12518" w:rsidRPr="00A12518" w:rsidRDefault="00A12518" w:rsidP="00A12518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12518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Dokumentation zur betrieblichen Projektarbeit</w:t>
                      </w:r>
                    </w:p>
                    <w:p w14:paraId="1C4B7113" w14:textId="77777777" w:rsidR="00A12518" w:rsidRPr="00A12518" w:rsidRDefault="00A12518" w:rsidP="00A12518">
                      <w:pP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53DA478" w14:textId="77777777" w:rsidR="00A12518" w:rsidRPr="00A12518" w:rsidRDefault="00A12518" w:rsidP="00A12518">
                      <w:pP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12518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Prüfungsbewerber:</w:t>
                      </w:r>
                    </w:p>
                    <w:p w14:paraId="78DB5CC4" w14:textId="66993D09" w:rsidR="00A12518" w:rsidRPr="00A12518" w:rsidRDefault="00A12518" w:rsidP="00A12518">
                      <w:pP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12518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Maximilian Müller</w:t>
                      </w:r>
                    </w:p>
                    <w:p w14:paraId="1282CEDB" w14:textId="77777777" w:rsidR="00A12518" w:rsidRPr="00A12518" w:rsidRDefault="00A12518" w:rsidP="00A12518">
                      <w:pP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12518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Prüf-Nr.:</w:t>
                      </w:r>
                    </w:p>
                    <w:p w14:paraId="1610D7A8" w14:textId="3822C3D5" w:rsidR="00A12518" w:rsidRPr="00A12518" w:rsidRDefault="00A12518" w:rsidP="00A12518">
                      <w:pP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12518"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04087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518">
        <w:rPr>
          <w:rFonts w:ascii="Century Gothic" w:hAnsi="Century Gothic"/>
          <w:noProof/>
          <w:color w:val="FFFFFF" w:themeColor="background1"/>
          <w:spacing w:val="80"/>
          <w:sz w:val="56"/>
          <w:szCs w:val="52"/>
        </w:rPr>
        <w:drawing>
          <wp:anchor distT="0" distB="0" distL="114300" distR="114300" simplePos="0" relativeHeight="251664384" behindDoc="0" locked="0" layoutInCell="1" allowOverlap="1" wp14:anchorId="5EE3686A" wp14:editId="6C8D5A0B">
            <wp:simplePos x="0" y="0"/>
            <wp:positionH relativeFrom="column">
              <wp:posOffset>4831036</wp:posOffset>
            </wp:positionH>
            <wp:positionV relativeFrom="paragraph">
              <wp:posOffset>-1157738</wp:posOffset>
            </wp:positionV>
            <wp:extent cx="935665" cy="457200"/>
            <wp:effectExtent l="0" t="0" r="4445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44"/>
                    <a:stretch/>
                  </pic:blipFill>
                  <pic:spPr bwMode="auto">
                    <a:xfrm>
                      <a:off x="0" y="0"/>
                      <a:ext cx="93566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51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4A933C" wp14:editId="0838CB5D">
                <wp:simplePos x="0" y="0"/>
                <wp:positionH relativeFrom="column">
                  <wp:posOffset>-219710</wp:posOffset>
                </wp:positionH>
                <wp:positionV relativeFrom="paragraph">
                  <wp:posOffset>3750295</wp:posOffset>
                </wp:positionV>
                <wp:extent cx="6172835" cy="458343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835" cy="458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356D" w14:textId="15BB0674" w:rsidR="00982AD9" w:rsidRPr="00A12518" w:rsidRDefault="00B57806" w:rsidP="00A12518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pacing w:val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pacing w:val="80"/>
                                <w:sz w:val="56"/>
                                <w:szCs w:val="52"/>
                              </w:rPr>
                              <w:drawing>
                                <wp:inline distT="0" distB="0" distL="0" distR="0" wp14:anchorId="0C360476" wp14:editId="12A02D63">
                                  <wp:extent cx="3104707" cy="1216963"/>
                                  <wp:effectExtent l="0" t="0" r="0" b="0"/>
                                  <wp:docPr id="10" name="Picture 1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2183" cy="12473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57806">
                              <w:rPr>
                                <w:rFonts w:ascii="Century Gothic" w:hAnsi="Century Gothic"/>
                                <w:color w:val="FFFFFF" w:themeColor="background1"/>
                                <w:spacing w:val="80"/>
                                <w:sz w:val="56"/>
                                <w:szCs w:val="52"/>
                              </w:rPr>
                              <w:t>Firmeninternes Management Interface zur Urlaubsverwaltung und Antragserstellung als Webapplikation zum Zwecke der Digitalisierung.</w:t>
                            </w:r>
                            <w:r w:rsidR="0045702C" w:rsidRPr="00B57806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pacing w:val="80"/>
                                <w:sz w:val="96"/>
                                <w:szCs w:val="7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FFFFFF" w:themeColor="background1"/>
                                <w:spacing w:val="6"/>
                                <w:sz w:val="28"/>
                                <w:szCs w:val="28"/>
                              </w:rPr>
                              <w:br/>
                            </w:r>
                            <w:r w:rsidR="00982AD9" w:rsidRPr="00A12518">
                              <w:rPr>
                                <w:rFonts w:ascii="Century Gothic" w:hAnsi="Century Gothic"/>
                                <w:i/>
                                <w:iCs/>
                                <w:color w:val="FFFFFF" w:themeColor="background1"/>
                                <w:spacing w:val="6"/>
                                <w:sz w:val="32"/>
                                <w:szCs w:val="32"/>
                              </w:rPr>
                              <w:t>Datum</w:t>
                            </w:r>
                            <w:r w:rsidR="002D202C">
                              <w:rPr>
                                <w:rFonts w:ascii="Century Gothic" w:hAnsi="Century Gothic"/>
                                <w:i/>
                                <w:iCs/>
                                <w:color w:val="FFFFFF" w:themeColor="background1"/>
                                <w:spacing w:val="6"/>
                                <w:sz w:val="32"/>
                                <w:szCs w:val="32"/>
                              </w:rPr>
                              <w:t xml:space="preserve"> der Abgabe</w:t>
                            </w:r>
                            <w:r w:rsidR="00982AD9" w:rsidRPr="00A12518">
                              <w:rPr>
                                <w:rFonts w:ascii="Century Gothic" w:hAnsi="Century Gothic"/>
                                <w:i/>
                                <w:iCs/>
                                <w:color w:val="FFFFFF" w:themeColor="background1"/>
                                <w:spacing w:val="6"/>
                                <w:sz w:val="32"/>
                                <w:szCs w:val="32"/>
                              </w:rPr>
                              <w:t>:</w:t>
                            </w:r>
                            <w:r w:rsidR="0045702C" w:rsidRPr="00A12518">
                              <w:rPr>
                                <w:rFonts w:ascii="Century Gothic" w:hAnsi="Century Gothic"/>
                                <w:i/>
                                <w:iCs/>
                                <w:color w:val="FFFFFF" w:themeColor="background1"/>
                                <w:spacing w:val="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D202C">
                              <w:rPr>
                                <w:rFonts w:ascii="Century Gothic" w:hAnsi="Century Gothic"/>
                                <w:i/>
                                <w:iCs/>
                                <w:color w:val="FFFFFF" w:themeColor="background1"/>
                                <w:spacing w:val="6"/>
                                <w:sz w:val="32"/>
                                <w:szCs w:val="32"/>
                              </w:rPr>
                              <w:t>19.05.2021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933C" id="Textfeld 2" o:spid="_x0000_s1027" type="#_x0000_t202" style="position:absolute;margin-left:-17.3pt;margin-top:295.3pt;width:486.05pt;height:36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" filled="f" stroked="f">
                <v:textbox>
                  <w:txbxContent>
                    <w:p w14:paraId="189A356D" w14:textId="15BB0674" w:rsidR="00982AD9" w:rsidRPr="00A12518" w:rsidRDefault="00B57806" w:rsidP="00A12518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pacing w:val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pacing w:val="80"/>
                          <w:sz w:val="56"/>
                          <w:szCs w:val="52"/>
                        </w:rPr>
                        <w:drawing>
                          <wp:inline distT="0" distB="0" distL="0" distR="0" wp14:anchorId="0C360476" wp14:editId="12A02D63">
                            <wp:extent cx="3104707" cy="1216963"/>
                            <wp:effectExtent l="0" t="0" r="0" b="0"/>
                            <wp:docPr id="10" name="Picture 10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Icon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2183" cy="12473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57806">
                        <w:rPr>
                          <w:rFonts w:ascii="Century Gothic" w:hAnsi="Century Gothic"/>
                          <w:color w:val="FFFFFF" w:themeColor="background1"/>
                          <w:spacing w:val="80"/>
                          <w:sz w:val="56"/>
                          <w:szCs w:val="52"/>
                        </w:rPr>
                        <w:t>Firmeninternes Management Interface zur Urlaubsverwaltung und Antragserstellung als Webapplikation zum Zwecke der Digitalisierung.</w:t>
                      </w:r>
                      <w:r w:rsidR="0045702C" w:rsidRPr="00B57806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pacing w:val="80"/>
                          <w:sz w:val="96"/>
                          <w:szCs w:val="72"/>
                        </w:rPr>
                        <w:br/>
                      </w:r>
                      <w:r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pacing w:val="6"/>
                          <w:sz w:val="28"/>
                          <w:szCs w:val="28"/>
                        </w:rPr>
                        <w:br/>
                      </w:r>
                      <w:r w:rsidR="00982AD9" w:rsidRPr="00A12518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pacing w:val="6"/>
                          <w:sz w:val="32"/>
                          <w:szCs w:val="32"/>
                        </w:rPr>
                        <w:t>Datum</w:t>
                      </w:r>
                      <w:r w:rsidR="002D202C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pacing w:val="6"/>
                          <w:sz w:val="32"/>
                          <w:szCs w:val="32"/>
                        </w:rPr>
                        <w:t xml:space="preserve"> der Abgabe</w:t>
                      </w:r>
                      <w:r w:rsidR="00982AD9" w:rsidRPr="00A12518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pacing w:val="6"/>
                          <w:sz w:val="32"/>
                          <w:szCs w:val="32"/>
                        </w:rPr>
                        <w:t>:</w:t>
                      </w:r>
                      <w:r w:rsidR="0045702C" w:rsidRPr="00A12518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pacing w:val="6"/>
                          <w:sz w:val="32"/>
                          <w:szCs w:val="32"/>
                        </w:rPr>
                        <w:t xml:space="preserve"> </w:t>
                      </w:r>
                      <w:r w:rsidR="002D202C">
                        <w:rPr>
                          <w:rFonts w:ascii="Century Gothic" w:hAnsi="Century Gothic"/>
                          <w:i/>
                          <w:iCs/>
                          <w:color w:val="FFFFFF" w:themeColor="background1"/>
                          <w:spacing w:val="6"/>
                          <w:sz w:val="32"/>
                          <w:szCs w:val="32"/>
                        </w:rPr>
                        <w:t>19.05.2021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0BCFFB" w14:textId="6DE0119B" w:rsidR="002D710B" w:rsidRDefault="002D710B" w:rsidP="00B57806">
      <w:pPr>
        <w:rPr>
          <w:b/>
        </w:rPr>
      </w:pPr>
    </w:p>
    <w:sectPr w:rsidR="002D710B" w:rsidSect="00D94118">
      <w:pgSz w:w="11906" w:h="16838"/>
      <w:pgMar w:top="2576" w:right="1417" w:bottom="1134" w:left="1417" w:header="703" w:footer="70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93F1B" w14:textId="77777777" w:rsidR="009460DD" w:rsidRDefault="009460DD" w:rsidP="00563830">
      <w:pPr>
        <w:spacing w:after="0" w:line="240" w:lineRule="auto"/>
      </w:pPr>
      <w:r>
        <w:separator/>
      </w:r>
    </w:p>
  </w:endnote>
  <w:endnote w:type="continuationSeparator" w:id="0">
    <w:p w14:paraId="1D53CF52" w14:textId="77777777" w:rsidR="009460DD" w:rsidRDefault="009460DD" w:rsidP="0056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entox Regular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entox SemiBold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hentox Bold">
    <w:altName w:val="Shentox Bold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Shentox Light">
    <w:altName w:val="Calibri"/>
    <w:panose1 w:val="020B0604020202020204"/>
    <w:charset w:val="4D"/>
    <w:family w:val="auto"/>
    <w:notTrueType/>
    <w:pitch w:val="variable"/>
    <w:sig w:usb0="A00000AF" w:usb1="5000205B" w:usb2="0000001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9DD2F" w14:textId="77777777" w:rsidR="00FA619F" w:rsidRDefault="00FA619F" w:rsidP="00563830">
    <w:pPr>
      <w:pStyle w:val="Footer"/>
    </w:pPr>
  </w:p>
  <w:p w14:paraId="26472C6B" w14:textId="77777777" w:rsidR="00FA619F" w:rsidRDefault="002B3367" w:rsidP="00563830">
    <w:pPr>
      <w:pStyle w:val="Footer"/>
    </w:pPr>
    <w:r w:rsidRPr="00FB65B8">
      <w:rPr>
        <w:b/>
        <w:bCs/>
        <w:noProof/>
        <w:lang w:eastAsia="de-DE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4B89991" wp14:editId="78E82F0E">
              <wp:simplePos x="0" y="0"/>
              <wp:positionH relativeFrom="column">
                <wp:posOffset>3910330</wp:posOffset>
              </wp:positionH>
              <wp:positionV relativeFrom="paragraph">
                <wp:posOffset>130810</wp:posOffset>
              </wp:positionV>
              <wp:extent cx="1934845" cy="584200"/>
              <wp:effectExtent l="0" t="0" r="8255" b="0"/>
              <wp:wrapSquare wrapText="bothSides"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4845" cy="584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863651" w14:textId="77777777" w:rsidR="002B3367" w:rsidRPr="00FB65B8" w:rsidRDefault="002B3367" w:rsidP="002B3367">
                          <w:pPr>
                            <w:spacing w:line="312" w:lineRule="auto"/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</w:pPr>
                          <w:r w:rsidRPr="00FB65B8"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  <w:t>Geschäftsführer: Dr. Gerd Graf, Michael Helm</w:t>
                          </w:r>
                          <w:r w:rsidRPr="00FB65B8"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  <w:br/>
                            <w:t>Amtsgericht Kempten: HRB 8224</w:t>
                          </w:r>
                          <w:r w:rsidRPr="00FB65B8">
                            <w:rPr>
                              <w:color w:val="A8003B"/>
                              <w:spacing w:val="10"/>
                              <w:sz w:val="12"/>
                              <w:szCs w:val="12"/>
                            </w:rPr>
                            <w:br/>
                            <w:t>USt-IdNr. DE229953934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B8999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07.9pt;margin-top:10.3pt;width:152.35pt;height:4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" stroked="f">
              <v:textbox style="mso-fit-shape-to-text:t">
                <w:txbxContent>
                  <w:p w14:paraId="69863651" w14:textId="77777777" w:rsidR="002B3367" w:rsidRPr="00FB65B8" w:rsidRDefault="002B3367" w:rsidP="002B3367">
                    <w:pPr>
                      <w:spacing w:line="312" w:lineRule="auto"/>
                      <w:rPr>
                        <w:color w:val="A8003B"/>
                        <w:spacing w:val="10"/>
                        <w:sz w:val="12"/>
                        <w:szCs w:val="12"/>
                      </w:rPr>
                    </w:pPr>
                    <w:r w:rsidRPr="00FB65B8">
                      <w:rPr>
                        <w:color w:val="A8003B"/>
                        <w:spacing w:val="10"/>
                        <w:sz w:val="12"/>
                        <w:szCs w:val="12"/>
                      </w:rPr>
                      <w:t>Geschäftsführer: Dr. Gerd Graf, Michael Helm</w:t>
                    </w:r>
                    <w:r w:rsidRPr="00FB65B8">
                      <w:rPr>
                        <w:color w:val="A8003B"/>
                        <w:spacing w:val="10"/>
                        <w:sz w:val="12"/>
                        <w:szCs w:val="12"/>
                      </w:rPr>
                      <w:br/>
                      <w:t>Amtsgericht Kempten: HRB 8224</w:t>
                    </w:r>
                    <w:r w:rsidRPr="00FB65B8">
                      <w:rPr>
                        <w:color w:val="A8003B"/>
                        <w:spacing w:val="10"/>
                        <w:sz w:val="12"/>
                        <w:szCs w:val="12"/>
                      </w:rPr>
                      <w:br/>
                      <w:t>USt-IdNr. DE229953934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37FBE45" w14:textId="77777777" w:rsidR="00563830" w:rsidRDefault="00563830">
    <w:pPr>
      <w:pStyle w:val="Footer"/>
      <w:rPr>
        <w:rFonts w:ascii="Shentox Light" w:hAnsi="Shentox Light"/>
      </w:rPr>
    </w:pPr>
  </w:p>
  <w:p w14:paraId="26B315CA" w14:textId="77777777" w:rsidR="002B3367" w:rsidRDefault="002B3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043BB" w14:textId="77777777" w:rsidR="009460DD" w:rsidRDefault="009460DD" w:rsidP="00563830">
      <w:pPr>
        <w:spacing w:after="0" w:line="240" w:lineRule="auto"/>
      </w:pPr>
      <w:r>
        <w:separator/>
      </w:r>
    </w:p>
  </w:footnote>
  <w:footnote w:type="continuationSeparator" w:id="0">
    <w:p w14:paraId="51C33059" w14:textId="77777777" w:rsidR="009460DD" w:rsidRDefault="009460DD" w:rsidP="0056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E0CE4" w14:textId="77777777" w:rsidR="008437C6" w:rsidRPr="00413FD2" w:rsidRDefault="00A51659" w:rsidP="00413FD2">
    <w:pPr>
      <w:pStyle w:val="Header"/>
      <w:rPr>
        <w:b/>
        <w:color w:val="A6A6A6" w:themeColor="background1" w:themeShade="A6"/>
        <w:sz w:val="72"/>
        <w:szCs w:val="72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0A081483" wp14:editId="7307A10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383527" cy="363042"/>
          <wp:effectExtent l="0" t="0" r="7620" b="0"/>
          <wp:wrapNone/>
          <wp:docPr id="29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trivio-Dach-Bildmarke-Wortmarke-rot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438" cy="367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3FD2">
      <w:rPr>
        <w:rFonts w:ascii="Shentox Bold" w:hAnsi="Shentox Bold"/>
        <w:b/>
        <w:color w:val="9A123F"/>
        <w:sz w:val="56"/>
        <w:szCs w:val="56"/>
      </w:rPr>
      <w:tab/>
    </w:r>
    <w:r w:rsidR="00413FD2">
      <w:rPr>
        <w:rFonts w:ascii="Shentox Bold" w:hAnsi="Shentox Bold"/>
        <w:b/>
        <w:color w:val="9A123F"/>
        <w:sz w:val="56"/>
        <w:szCs w:val="56"/>
      </w:rPr>
      <w:tab/>
    </w:r>
  </w:p>
  <w:p w14:paraId="3D5162B1" w14:textId="77777777" w:rsidR="008437C6" w:rsidRDefault="00A51659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B8A525" wp14:editId="74A420A1">
              <wp:simplePos x="0" y="0"/>
              <wp:positionH relativeFrom="column">
                <wp:posOffset>-71110</wp:posOffset>
              </wp:positionH>
              <wp:positionV relativeFrom="paragraph">
                <wp:posOffset>171450</wp:posOffset>
              </wp:positionV>
              <wp:extent cx="2061376" cy="241300"/>
              <wp:effectExtent l="0" t="0" r="0" b="6350"/>
              <wp:wrapNone/>
              <wp:docPr id="38" name="Textfeld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1376" cy="241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551553" w14:textId="52F87ED4" w:rsidR="00A51659" w:rsidRPr="00913438" w:rsidRDefault="00A51659" w:rsidP="00A51659">
                          <w:pPr>
                            <w:spacing w:line="312" w:lineRule="auto"/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</w:pP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t xml:space="preserve">Datum: </w:t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instrText xml:space="preserve"> DATE   \* MERGEFORMAT </w:instrText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02C">
                            <w:rPr>
                              <w:rFonts w:ascii="Shentox Light" w:hAnsi="Shentox Light"/>
                              <w:noProof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t>18.05.21</w:t>
                          </w:r>
                          <w:r w:rsidRPr="00913438"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A525" id="_x0000_t202" coordsize="21600,21600" o:spt="202" path="m,l,21600r21600,l21600,xe">
              <v:stroke joinstyle="miter"/>
              <v:path gradientshapeok="t" o:connecttype="rect"/>
            </v:shapetype>
            <v:shape id="Textfeld 38" o:spid="_x0000_s1028" type="#_x0000_t202" style="position:absolute;margin-left:-5.6pt;margin-top:13.5pt;width:162.3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" fillcolor="white [3201]" stroked="f" strokeweight=".5pt">
              <v:textbox>
                <w:txbxContent>
                  <w:p w14:paraId="62551553" w14:textId="52F87ED4" w:rsidR="00A51659" w:rsidRPr="00913438" w:rsidRDefault="00A51659" w:rsidP="00A51659">
                    <w:pPr>
                      <w:spacing w:line="312" w:lineRule="auto"/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</w:pP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t xml:space="preserve">Datum: </w:t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fldChar w:fldCharType="begin"/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instrText xml:space="preserve"> DATE   \* MERGEFORMAT </w:instrText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fldChar w:fldCharType="separate"/>
                    </w:r>
                    <w:r w:rsidR="002D202C">
                      <w:rPr>
                        <w:rFonts w:ascii="Shentox Light" w:hAnsi="Shentox Light"/>
                        <w:noProof/>
                        <w:color w:val="9A123F"/>
                        <w:spacing w:val="6"/>
                        <w:sz w:val="18"/>
                        <w:szCs w:val="18"/>
                      </w:rPr>
                      <w:t>18.05.21</w:t>
                    </w:r>
                    <w:r w:rsidRPr="00913438"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84B66D" wp14:editId="195749D8">
              <wp:simplePos x="0" y="0"/>
              <wp:positionH relativeFrom="column">
                <wp:posOffset>4819445</wp:posOffset>
              </wp:positionH>
              <wp:positionV relativeFrom="paragraph">
                <wp:posOffset>177149</wp:posOffset>
              </wp:positionV>
              <wp:extent cx="1550505" cy="241300"/>
              <wp:effectExtent l="0" t="0" r="0" b="6350"/>
              <wp:wrapNone/>
              <wp:docPr id="39" name="Textfeld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0505" cy="241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83D890" w14:textId="77777777" w:rsidR="00A51659" w:rsidRDefault="00A51659" w:rsidP="00A51659">
                          <w:pPr>
                            <w:pStyle w:val="Header"/>
                            <w:jc w:val="right"/>
                          </w:pPr>
                          <w:r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  <w:t xml:space="preserve">Seite: </w:t>
                          </w:r>
                          <w:sdt>
                            <w:sdtPr>
                              <w:id w:val="-107751409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>
                              <w:rPr>
                                <w:rFonts w:ascii="Shentox Light" w:hAnsi="Shentox Light"/>
                                <w:color w:val="9A123F"/>
                                <w:spacing w:val="6"/>
                                <w:sz w:val="18"/>
                                <w:szCs w:val="18"/>
                              </w:rPr>
                            </w:sdtEndPr>
                            <w:sdtContent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A6694">
                                <w:rPr>
                                  <w:rFonts w:ascii="Shentox Light" w:hAnsi="Shentox Light"/>
                                  <w:noProof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instrText xml:space="preserve"> NUMPAGES  \* Arabic  \* MERGEFORMAT </w:instrTex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A6694">
                                <w:rPr>
                                  <w:rFonts w:ascii="Shentox Light" w:hAnsi="Shentox Light"/>
                                  <w:noProof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FB65B8">
                                <w:rPr>
                                  <w:rFonts w:ascii="Shentox Light" w:hAnsi="Shentox Light"/>
                                  <w:color w:val="9A123F"/>
                                  <w:spacing w:val="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0E17FAD6" w14:textId="77777777" w:rsidR="00A51659" w:rsidRPr="00913438" w:rsidRDefault="00A51659" w:rsidP="00A51659">
                          <w:pPr>
                            <w:spacing w:line="312" w:lineRule="auto"/>
                            <w:rPr>
                              <w:rFonts w:ascii="Shentox Light" w:hAnsi="Shentox Light"/>
                              <w:color w:val="9A123F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4B66D" id="Textfeld 39" o:spid="_x0000_s1029" type="#_x0000_t202" style="position:absolute;margin-left:379.5pt;margin-top:13.95pt;width:122.1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" fillcolor="white [3201]" stroked="f" strokeweight=".5pt">
              <v:textbox>
                <w:txbxContent>
                  <w:p w14:paraId="6583D890" w14:textId="77777777" w:rsidR="00A51659" w:rsidRDefault="00A51659" w:rsidP="00A51659">
                    <w:pPr>
                      <w:pStyle w:val="Header"/>
                      <w:jc w:val="right"/>
                    </w:pPr>
                    <w:r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  <w:t xml:space="preserve">Seite: </w:t>
                    </w:r>
                    <w:sdt>
                      <w:sdtPr>
                        <w:id w:val="-1077514099"/>
                        <w:docPartObj>
                          <w:docPartGallery w:val="Page Numbers (Top of Page)"/>
                          <w:docPartUnique/>
                        </w:docPartObj>
                      </w:sdtPr>
                      <w:sdtEndPr>
                        <w:rPr>
                          <w:rFonts w:ascii="Shentox Light" w:hAnsi="Shentox Light"/>
                          <w:color w:val="9A123F"/>
                          <w:spacing w:val="6"/>
                          <w:sz w:val="18"/>
                          <w:szCs w:val="18"/>
                        </w:rPr>
                      </w:sdtEndPr>
                      <w:sdtContent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begin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separate"/>
                        </w:r>
                        <w:r w:rsidR="00DA6694">
                          <w:rPr>
                            <w:rFonts w:ascii="Shentox Light" w:hAnsi="Shentox Light"/>
                            <w:noProof/>
                            <w:color w:val="9A123F"/>
                            <w:spacing w:val="6"/>
                            <w:sz w:val="18"/>
                            <w:szCs w:val="18"/>
                          </w:rPr>
                          <w:t>2</w: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end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t>/</w: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begin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instrText xml:space="preserve"> NUMPAGES  \* Arabic  \* MERGEFORMAT </w:instrTex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separate"/>
                        </w:r>
                        <w:r w:rsidR="00DA6694">
                          <w:rPr>
                            <w:rFonts w:ascii="Shentox Light" w:hAnsi="Shentox Light"/>
                            <w:noProof/>
                            <w:color w:val="9A123F"/>
                            <w:spacing w:val="6"/>
                            <w:sz w:val="18"/>
                            <w:szCs w:val="18"/>
                          </w:rPr>
                          <w:t>9</w:t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fldChar w:fldCharType="end"/>
                        </w:r>
                        <w:r w:rsidRPr="00FB65B8">
                          <w:rPr>
                            <w:rFonts w:ascii="Shentox Light" w:hAnsi="Shentox Light"/>
                            <w:color w:val="9A123F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</w:sdtContent>
                    </w:sdt>
                  </w:p>
                  <w:p w14:paraId="0E17FAD6" w14:textId="77777777" w:rsidR="00A51659" w:rsidRPr="00913438" w:rsidRDefault="00A51659" w:rsidP="00A51659">
                    <w:pPr>
                      <w:spacing w:line="312" w:lineRule="auto"/>
                      <w:rPr>
                        <w:rFonts w:ascii="Shentox Light" w:hAnsi="Shentox Light"/>
                        <w:color w:val="9A123F"/>
                        <w:spacing w:val="6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E3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83109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4955C4"/>
    <w:multiLevelType w:val="multilevel"/>
    <w:tmpl w:val="9D7E9B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DCF"/>
    <w:multiLevelType w:val="multilevel"/>
    <w:tmpl w:val="17440F7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B7F77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E20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ED46D7"/>
    <w:multiLevelType w:val="hybridMultilevel"/>
    <w:tmpl w:val="5642984C"/>
    <w:lvl w:ilvl="0" w:tplc="0A76B76C">
      <w:start w:val="3"/>
      <w:numFmt w:val="bullet"/>
      <w:lvlText w:val="-"/>
      <w:lvlJc w:val="left"/>
      <w:pPr>
        <w:ind w:left="720" w:hanging="360"/>
      </w:pPr>
      <w:rPr>
        <w:rFonts w:ascii="Shentox Regular" w:eastAsiaTheme="minorHAnsi" w:hAnsi="Shentox Regular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116E"/>
    <w:multiLevelType w:val="multilevel"/>
    <w:tmpl w:val="0407001F"/>
    <w:numStyleLink w:val="111111"/>
  </w:abstractNum>
  <w:abstractNum w:abstractNumId="8" w15:restartNumberingAfterBreak="0">
    <w:nsid w:val="44FC28CB"/>
    <w:multiLevelType w:val="hybridMultilevel"/>
    <w:tmpl w:val="4240F22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20423E"/>
    <w:multiLevelType w:val="multilevel"/>
    <w:tmpl w:val="9D7E9B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70451"/>
    <w:multiLevelType w:val="hybridMultilevel"/>
    <w:tmpl w:val="8940C9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D3B7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D8E4CDE"/>
    <w:multiLevelType w:val="multilevel"/>
    <w:tmpl w:val="0407001F"/>
    <w:numStyleLink w:val="111111"/>
  </w:abstractNum>
  <w:abstractNum w:abstractNumId="13" w15:restartNumberingAfterBreak="0">
    <w:nsid w:val="66AF238F"/>
    <w:multiLevelType w:val="hybridMultilevel"/>
    <w:tmpl w:val="C19AC7C0"/>
    <w:lvl w:ilvl="0" w:tplc="A6D6032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17D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26656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F9374B"/>
    <w:multiLevelType w:val="hybridMultilevel"/>
    <w:tmpl w:val="DA6612F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1342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</w:num>
  <w:num w:numId="5">
    <w:abstractNumId w:val="16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>
    <w:abstractNumId w:val="17"/>
  </w:num>
  <w:num w:numId="12">
    <w:abstractNumId w:val="5"/>
  </w:num>
  <w:num w:numId="13">
    <w:abstractNumId w:val="14"/>
  </w:num>
  <w:num w:numId="14">
    <w:abstractNumId w:val="15"/>
  </w:num>
  <w:num w:numId="15">
    <w:abstractNumId w:val="11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DcyNzE0MTYxMDBT0lEKTi0uzszPAykwrAUAa52O1SwAAAA="/>
    <w:docVar w:name="dgnword-docGUID" w:val="{63C69895-D0AD-40C5-85B1-E20E082ED5BF}"/>
    <w:docVar w:name="dgnword-eventsink" w:val="162365952"/>
  </w:docVars>
  <w:rsids>
    <w:rsidRoot w:val="00B57806"/>
    <w:rsid w:val="000110FA"/>
    <w:rsid w:val="000937A6"/>
    <w:rsid w:val="00127C52"/>
    <w:rsid w:val="001623C0"/>
    <w:rsid w:val="00194111"/>
    <w:rsid w:val="001A0292"/>
    <w:rsid w:val="001E2CD9"/>
    <w:rsid w:val="001F21C4"/>
    <w:rsid w:val="001F3B18"/>
    <w:rsid w:val="00215419"/>
    <w:rsid w:val="002159C5"/>
    <w:rsid w:val="00236D47"/>
    <w:rsid w:val="00243BC1"/>
    <w:rsid w:val="00283C57"/>
    <w:rsid w:val="00293B28"/>
    <w:rsid w:val="002B3367"/>
    <w:rsid w:val="002D202C"/>
    <w:rsid w:val="002D710B"/>
    <w:rsid w:val="002F65E5"/>
    <w:rsid w:val="003375FF"/>
    <w:rsid w:val="0036796D"/>
    <w:rsid w:val="00393EAA"/>
    <w:rsid w:val="003A541D"/>
    <w:rsid w:val="003C76BC"/>
    <w:rsid w:val="003F6B57"/>
    <w:rsid w:val="00413FD2"/>
    <w:rsid w:val="00434FD5"/>
    <w:rsid w:val="0045702C"/>
    <w:rsid w:val="00464361"/>
    <w:rsid w:val="00481DB8"/>
    <w:rsid w:val="004C3F80"/>
    <w:rsid w:val="004E4AEF"/>
    <w:rsid w:val="004F417B"/>
    <w:rsid w:val="005339AC"/>
    <w:rsid w:val="00551D1C"/>
    <w:rsid w:val="00563830"/>
    <w:rsid w:val="005B7C84"/>
    <w:rsid w:val="00602D68"/>
    <w:rsid w:val="00606344"/>
    <w:rsid w:val="00636BFD"/>
    <w:rsid w:val="00670EAB"/>
    <w:rsid w:val="006771D9"/>
    <w:rsid w:val="006A64B8"/>
    <w:rsid w:val="006C1BE0"/>
    <w:rsid w:val="007178E9"/>
    <w:rsid w:val="007F6DB3"/>
    <w:rsid w:val="008437C6"/>
    <w:rsid w:val="00845593"/>
    <w:rsid w:val="008762A8"/>
    <w:rsid w:val="008813EE"/>
    <w:rsid w:val="008903FD"/>
    <w:rsid w:val="008A05D5"/>
    <w:rsid w:val="008C3C89"/>
    <w:rsid w:val="008F2269"/>
    <w:rsid w:val="009460DD"/>
    <w:rsid w:val="00953502"/>
    <w:rsid w:val="00965C05"/>
    <w:rsid w:val="00982227"/>
    <w:rsid w:val="00982AD9"/>
    <w:rsid w:val="009E76F2"/>
    <w:rsid w:val="009F3F8C"/>
    <w:rsid w:val="00A12518"/>
    <w:rsid w:val="00A34AE8"/>
    <w:rsid w:val="00A51659"/>
    <w:rsid w:val="00A55F25"/>
    <w:rsid w:val="00A838F6"/>
    <w:rsid w:val="00B07CF7"/>
    <w:rsid w:val="00B31A71"/>
    <w:rsid w:val="00B4762D"/>
    <w:rsid w:val="00B51F1C"/>
    <w:rsid w:val="00B57806"/>
    <w:rsid w:val="00B72FF0"/>
    <w:rsid w:val="00B850AF"/>
    <w:rsid w:val="00C137AD"/>
    <w:rsid w:val="00C2075A"/>
    <w:rsid w:val="00C716A2"/>
    <w:rsid w:val="00CC75C4"/>
    <w:rsid w:val="00D94118"/>
    <w:rsid w:val="00DA6694"/>
    <w:rsid w:val="00E0706C"/>
    <w:rsid w:val="00E15696"/>
    <w:rsid w:val="00E44004"/>
    <w:rsid w:val="00E54EE8"/>
    <w:rsid w:val="00E743D4"/>
    <w:rsid w:val="00EC1783"/>
    <w:rsid w:val="00F546A8"/>
    <w:rsid w:val="00F57FC5"/>
    <w:rsid w:val="00F8055A"/>
    <w:rsid w:val="00F951C0"/>
    <w:rsid w:val="00FA619F"/>
    <w:rsid w:val="00FC1789"/>
    <w:rsid w:val="00FC3C73"/>
    <w:rsid w:val="00FC4AA6"/>
    <w:rsid w:val="00FD6217"/>
    <w:rsid w:val="00F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CA5CAF"/>
  <w15:docId w15:val="{A2C51413-0604-8F4E-A485-54690145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1C0"/>
    <w:rPr>
      <w:rFonts w:ascii="Shentox Regular" w:hAnsi="Shentox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1C0"/>
    <w:pPr>
      <w:keepNext/>
      <w:keepLines/>
      <w:numPr>
        <w:numId w:val="18"/>
      </w:numPr>
      <w:spacing w:before="240" w:after="0"/>
      <w:outlineLvl w:val="0"/>
    </w:pPr>
    <w:rPr>
      <w:rFonts w:ascii="Shentox SemiBold" w:eastAsiaTheme="majorEastAsia" w:hAnsi="Shentox SemiBold" w:cstheme="majorBidi"/>
      <w:color w:val="9A124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1C0"/>
    <w:pPr>
      <w:keepNext/>
      <w:keepLines/>
      <w:numPr>
        <w:ilvl w:val="1"/>
        <w:numId w:val="18"/>
      </w:numPr>
      <w:spacing w:before="40" w:after="0"/>
      <w:outlineLvl w:val="1"/>
    </w:pPr>
    <w:rPr>
      <w:rFonts w:ascii="Shentox SemiBold" w:eastAsiaTheme="majorEastAsia" w:hAnsi="Shentox SemiBold" w:cstheme="majorBidi"/>
      <w:color w:val="9A12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1C0"/>
    <w:pPr>
      <w:keepNext/>
      <w:keepLines/>
      <w:numPr>
        <w:ilvl w:val="2"/>
        <w:numId w:val="18"/>
      </w:numPr>
      <w:spacing w:before="40" w:after="0"/>
      <w:outlineLvl w:val="2"/>
    </w:pPr>
    <w:rPr>
      <w:rFonts w:ascii="Shentox SemiBold" w:eastAsiaTheme="majorEastAsia" w:hAnsi="Shentox SemiBold" w:cstheme="majorBidi"/>
      <w:color w:val="9A12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1C0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1C0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1C0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1C0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1C0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1C0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30"/>
  </w:style>
  <w:style w:type="paragraph" w:styleId="Footer">
    <w:name w:val="footer"/>
    <w:basedOn w:val="Normal"/>
    <w:link w:val="FooterChar"/>
    <w:uiPriority w:val="99"/>
    <w:unhideWhenUsed/>
    <w:rsid w:val="00563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30"/>
  </w:style>
  <w:style w:type="paragraph" w:styleId="BalloonText">
    <w:name w:val="Balloon Text"/>
    <w:basedOn w:val="Normal"/>
    <w:link w:val="BalloonTextChar"/>
    <w:uiPriority w:val="99"/>
    <w:semiHidden/>
    <w:unhideWhenUsed/>
    <w:rsid w:val="00563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8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8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3BC1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93EAA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43BC1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43BC1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43BC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951C0"/>
    <w:rPr>
      <w:rFonts w:ascii="Shentox SemiBold" w:eastAsiaTheme="majorEastAsia" w:hAnsi="Shentox SemiBold" w:cstheme="majorBidi"/>
      <w:color w:val="9A124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1C0"/>
    <w:rPr>
      <w:rFonts w:ascii="Shentox SemiBold" w:eastAsiaTheme="majorEastAsia" w:hAnsi="Shentox SemiBold" w:cstheme="majorBidi"/>
      <w:color w:val="9A1240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393EAA"/>
    <w:rPr>
      <w:color w:val="0000FF" w:themeColor="hyperlink"/>
      <w:u w:val="single"/>
    </w:rPr>
  </w:style>
  <w:style w:type="numbering" w:styleId="111111">
    <w:name w:val="Outline List 2"/>
    <w:basedOn w:val="NoList"/>
    <w:uiPriority w:val="99"/>
    <w:semiHidden/>
    <w:unhideWhenUsed/>
    <w:rsid w:val="00982227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F21C4"/>
    <w:pPr>
      <w:numPr>
        <w:numId w:val="0"/>
      </w:numPr>
      <w:spacing w:before="480"/>
      <w:outlineLvl w:val="9"/>
    </w:pPr>
    <w:rPr>
      <w:b/>
      <w:b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951C0"/>
    <w:rPr>
      <w:rFonts w:ascii="Shentox SemiBold" w:eastAsiaTheme="majorEastAsia" w:hAnsi="Shentox SemiBold" w:cstheme="majorBidi"/>
      <w:color w:val="9A12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1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1C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1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1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F2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imilianmuller/SeaDrive/Fu&#776;r%20meine%20Gruppen/Marketing/Atrivio%20CI/01_CI-Materialien_bestehend_vor_2021/Vorlagen/Word%20Vorlagen/Dokumentatio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/>
</file>

<file path=customXml/itemProps1.xml><?xml version="1.0" encoding="utf-8"?>
<ds:datastoreItem xmlns:ds="http://schemas.openxmlformats.org/officeDocument/2006/customXml" ds:itemID="{AA7ABBAC-4925-4D51-A0CA-7E1AF73D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Dokumentation.dotx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Maximilian Müller</cp:lastModifiedBy>
  <cp:revision>2</cp:revision>
  <cp:lastPrinted>2021-05-18T08:44:00Z</cp:lastPrinted>
  <dcterms:created xsi:type="dcterms:W3CDTF">2021-05-18T06:21:00Z</dcterms:created>
  <dcterms:modified xsi:type="dcterms:W3CDTF">2021-05-18T08:44:00Z</dcterms:modified>
</cp:coreProperties>
</file>