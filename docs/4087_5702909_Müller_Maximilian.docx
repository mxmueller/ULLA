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0E00F2" w14:textId="1FD28DE1" w:rsidR="00CF3D3D" w:rsidRDefault="00CF3D3D" w:rsidP="00745739">
      <w:pPr>
        <w:pStyle w:val="Heading1"/>
        <w:numPr>
          <w:ilvl w:val="0"/>
          <w:numId w:val="0"/>
        </w:numPr>
      </w:pPr>
      <w:bookmarkStart w:id="0" w:name="_Glossar"/>
      <w:bookmarkStart w:id="1" w:name="_Toc71644747"/>
      <w:bookmarkStart w:id="2" w:name="_Toc71893663"/>
      <w:bookmarkStart w:id="3" w:name="_Toc71897967"/>
      <w:bookmarkStart w:id="4" w:name="_Toc71898142"/>
      <w:bookmarkStart w:id="5" w:name="_Toc71898282"/>
      <w:bookmarkStart w:id="6" w:name="_Toc71975355"/>
      <w:bookmarkStart w:id="7" w:name="_Toc71975606"/>
      <w:bookmarkStart w:id="8" w:name="_Toc72226381"/>
      <w:bookmarkStart w:id="9" w:name="_Toc24039759"/>
      <w:bookmarkEnd w:id="0"/>
      <w:r>
        <w:t>Vorwort</w:t>
      </w:r>
      <w:bookmarkEnd w:id="1"/>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hyperlink w:anchor="_Literaturverzeichnis" w:history="1">
        <w:r w:rsidR="009B5F5F" w:rsidRPr="00B4764B">
          <w:rPr>
            <w:rStyle w:val="Hyperlink"/>
            <w:rFonts w:eastAsia="Times New Roman" w:cs="Times New Roman"/>
            <w:szCs w:val="21"/>
            <w:lang w:eastAsia="en-GB"/>
          </w:rPr>
          <w:t>Literaturverzeichnis</w:t>
        </w:r>
      </w:hyperlink>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41C32958" w:rsidR="004953A3" w:rsidRPr="00874950" w:rsidRDefault="00874950" w:rsidP="00745739">
      <w:pPr>
        <w:jc w:val="both"/>
      </w:pPr>
      <w:r>
        <w:t>Die Rahmen</w:t>
      </w:r>
      <w:r w:rsidR="002F4C6F">
        <w:t>bedingungen</w:t>
      </w:r>
      <w:r>
        <w:t xml:space="preserve">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64687216" w:rsidR="00874950" w:rsidRDefault="00874950" w:rsidP="00745739">
      <w:pPr>
        <w:shd w:val="clear" w:color="auto" w:fill="FFFFFF"/>
        <w:spacing w:after="150"/>
        <w:jc w:val="both"/>
      </w:pPr>
      <w:r>
        <w:t xml:space="preserve">Der Dokumentationsumfang der genannten 10 Seiten erstreckt sich von Seite </w:t>
      </w:r>
      <w:hyperlink w:anchor="_Projektbeschreibung" w:history="1">
        <w:r w:rsidR="009A7A99" w:rsidRPr="009A7A99">
          <w:rPr>
            <w:rStyle w:val="Hyperlink"/>
          </w:rPr>
          <w:t>9</w:t>
        </w:r>
      </w:hyperlink>
      <w:r>
        <w:t xml:space="preserve"> bis </w:t>
      </w:r>
      <w:hyperlink w:anchor="_Fazit" w:history="1">
        <w:r w:rsidR="009A7A99" w:rsidRPr="009A7A99">
          <w:rPr>
            <w:rStyle w:val="Hyperlink"/>
          </w:rPr>
          <w:t>18</w:t>
        </w:r>
      </w:hyperlink>
      <w:r>
        <w:t>.</w:t>
      </w:r>
    </w:p>
    <w:p w14:paraId="0B62170F" w14:textId="298F6588" w:rsidR="009A08B6" w:rsidRDefault="008B7237" w:rsidP="002E29B5">
      <w:pPr>
        <w:shd w:val="clear" w:color="auto" w:fill="FFFFFF"/>
        <w:spacing w:after="150"/>
        <w:ind w:left="57"/>
        <w:jc w:val="both"/>
      </w:pPr>
      <w:r>
        <w:rPr>
          <w:noProof/>
        </w:rPr>
        <w:pict w14:anchorId="52F361AC">
          <v:rect id="_x0000_i1028" alt="" style="width:450.85pt;height:.05pt;mso-width-percent:0;mso-height-percent:0;mso-width-percent:0;mso-height-percent:0" o:hrpct="999" o:hralign="center" o:hrstd="t" o:hr="t" fillcolor="#a0a0a0" stroked="f"/>
        </w:pict>
      </w:r>
    </w:p>
    <w:p w14:paraId="22CB531C" w14:textId="1A6DDE3A" w:rsidR="009A08B6" w:rsidRDefault="009A08B6" w:rsidP="0070115F">
      <w:pPr>
        <w:pStyle w:val="Heading1"/>
        <w:numPr>
          <w:ilvl w:val="0"/>
          <w:numId w:val="0"/>
        </w:numPr>
        <w:ind w:left="432" w:hanging="432"/>
      </w:pPr>
      <w:bookmarkStart w:id="10" w:name="_Toc71644748"/>
      <w:bookmarkStart w:id="11" w:name="_Toc71893664"/>
      <w:bookmarkStart w:id="12" w:name="_Toc71897968"/>
      <w:bookmarkStart w:id="13" w:name="_Toc71898143"/>
      <w:bookmarkStart w:id="14" w:name="_Toc71898283"/>
      <w:bookmarkStart w:id="15" w:name="_Toc71975356"/>
      <w:bookmarkStart w:id="16" w:name="_Toc71975607"/>
      <w:bookmarkStart w:id="17" w:name="_Toc72226382"/>
      <w:r>
        <w:t>Sprachgebrauch</w:t>
      </w:r>
      <w:bookmarkEnd w:id="10"/>
      <w:bookmarkEnd w:id="11"/>
      <w:bookmarkEnd w:id="12"/>
      <w:bookmarkEnd w:id="13"/>
      <w:bookmarkEnd w:id="14"/>
      <w:bookmarkEnd w:id="15"/>
      <w:bookmarkEnd w:id="16"/>
      <w:bookmarkEnd w:id="17"/>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ACAE5DC" w:rsidR="00874950" w:rsidRPr="004953A3" w:rsidRDefault="00874950" w:rsidP="00745739">
      <w:pPr>
        <w:jc w:val="both"/>
      </w:pPr>
    </w:p>
    <w:p w14:paraId="6AB5CC83" w14:textId="677F6192" w:rsidR="00600127" w:rsidRDefault="00600127">
      <w:pPr>
        <w:rPr>
          <w:rFonts w:ascii="Century Gothic" w:eastAsiaTheme="majorEastAsia" w:hAnsi="Century Gothic" w:cstheme="majorBidi"/>
          <w:color w:val="9A1541"/>
          <w:sz w:val="32"/>
          <w:szCs w:val="32"/>
        </w:rPr>
      </w:pPr>
      <w:r>
        <w:rPr>
          <w:rFonts w:ascii="Century Gothic" w:eastAsiaTheme="majorEastAsia" w:hAnsi="Century Gothic" w:cstheme="majorBidi"/>
          <w:color w:val="9A1541"/>
          <w:sz w:val="32"/>
          <w:szCs w:val="32"/>
        </w:rPr>
        <w:br w:type="page"/>
      </w:r>
    </w:p>
    <w:p w14:paraId="5A5EE5B7" w14:textId="3DBF3089" w:rsidR="00745739" w:rsidRDefault="00745739" w:rsidP="00423FD2">
      <w:pPr>
        <w:pStyle w:val="Heading1"/>
        <w:numPr>
          <w:ilvl w:val="0"/>
          <w:numId w:val="0"/>
        </w:numPr>
        <w:ind w:left="432" w:hanging="432"/>
      </w:pPr>
      <w:bookmarkStart w:id="18" w:name="_Toc72226383"/>
      <w:r w:rsidRPr="00745739">
        <w:lastRenderedPageBreak/>
        <w:t>Inhaltsverzeichnis</w:t>
      </w:r>
      <w:bookmarkEnd w:id="18"/>
    </w:p>
    <w:bookmarkStart w:id="19" w:name="_Toc71975358"/>
    <w:bookmarkStart w:id="20" w:name="_Toc71975609"/>
    <w:p w14:paraId="4133CFD5" w14:textId="292E1913" w:rsidR="0070115F" w:rsidRPr="0070115F" w:rsidRDefault="0070115F">
      <w:pPr>
        <w:pStyle w:val="TOC1"/>
        <w:tabs>
          <w:tab w:val="right" w:leader="dot" w:pos="9062"/>
        </w:tabs>
        <w:rPr>
          <w:rFonts w:ascii="Century Gothic" w:eastAsiaTheme="minorEastAsia" w:hAnsi="Century Gothic"/>
          <w:b w:val="0"/>
          <w:bCs w:val="0"/>
          <w:i w:val="0"/>
          <w:iCs w:val="0"/>
          <w:noProof/>
          <w:lang w:val="en-DE" w:eastAsia="en-GB"/>
        </w:rPr>
      </w:pPr>
      <w:r w:rsidRPr="0070115F">
        <w:rPr>
          <w:rFonts w:ascii="Century Gothic" w:hAnsi="Century Gothic"/>
          <w:b w:val="0"/>
          <w:bCs w:val="0"/>
          <w:i w:val="0"/>
          <w:iCs w:val="0"/>
        </w:rPr>
        <w:fldChar w:fldCharType="begin"/>
      </w:r>
      <w:r w:rsidRPr="0070115F">
        <w:rPr>
          <w:rFonts w:ascii="Century Gothic" w:hAnsi="Century Gothic"/>
          <w:b w:val="0"/>
          <w:bCs w:val="0"/>
          <w:i w:val="0"/>
          <w:iCs w:val="0"/>
        </w:rPr>
        <w:instrText xml:space="preserve"> TOC \o "1-3" \h \z \u </w:instrText>
      </w:r>
      <w:r w:rsidRPr="0070115F">
        <w:rPr>
          <w:rFonts w:ascii="Century Gothic" w:hAnsi="Century Gothic"/>
          <w:b w:val="0"/>
          <w:bCs w:val="0"/>
          <w:i w:val="0"/>
          <w:iCs w:val="0"/>
        </w:rPr>
        <w:fldChar w:fldCharType="separate"/>
      </w:r>
      <w:hyperlink w:anchor="_Toc72226381" w:history="1">
        <w:r w:rsidRPr="0070115F">
          <w:rPr>
            <w:rStyle w:val="Hyperlink"/>
            <w:rFonts w:ascii="Century Gothic" w:hAnsi="Century Gothic"/>
            <w:b w:val="0"/>
            <w:bCs w:val="0"/>
            <w:noProof/>
          </w:rPr>
          <w:t>Vorwort</w:t>
        </w:r>
        <w:r w:rsidRPr="0070115F">
          <w:rPr>
            <w:rFonts w:ascii="Century Gothic" w:hAnsi="Century Gothic"/>
            <w:b w:val="0"/>
            <w:bCs w:val="0"/>
            <w:noProof/>
            <w:webHidden/>
          </w:rPr>
          <w:tab/>
        </w:r>
        <w:r w:rsidRPr="0070115F">
          <w:rPr>
            <w:rFonts w:ascii="Century Gothic" w:hAnsi="Century Gothic"/>
            <w:b w:val="0"/>
            <w:bCs w:val="0"/>
            <w:noProof/>
            <w:webHidden/>
          </w:rPr>
          <w:fldChar w:fldCharType="begin"/>
        </w:r>
        <w:r w:rsidRPr="0070115F">
          <w:rPr>
            <w:rFonts w:ascii="Century Gothic" w:hAnsi="Century Gothic"/>
            <w:b w:val="0"/>
            <w:bCs w:val="0"/>
            <w:noProof/>
            <w:webHidden/>
          </w:rPr>
          <w:instrText xml:space="preserve"> PAGEREF _Toc72226381 \h </w:instrText>
        </w:r>
        <w:r w:rsidRPr="0070115F">
          <w:rPr>
            <w:rFonts w:ascii="Century Gothic" w:hAnsi="Century Gothic"/>
            <w:b w:val="0"/>
            <w:bCs w:val="0"/>
            <w:noProof/>
            <w:webHidden/>
          </w:rPr>
        </w:r>
        <w:r w:rsidRPr="0070115F">
          <w:rPr>
            <w:rFonts w:ascii="Century Gothic" w:hAnsi="Century Gothic"/>
            <w:b w:val="0"/>
            <w:bCs w:val="0"/>
            <w:noProof/>
            <w:webHidden/>
          </w:rPr>
          <w:fldChar w:fldCharType="separate"/>
        </w:r>
        <w:r w:rsidR="00A06A94">
          <w:rPr>
            <w:rFonts w:ascii="Century Gothic" w:hAnsi="Century Gothic"/>
            <w:b w:val="0"/>
            <w:bCs w:val="0"/>
            <w:noProof/>
            <w:webHidden/>
          </w:rPr>
          <w:t>1</w:t>
        </w:r>
        <w:r w:rsidRPr="0070115F">
          <w:rPr>
            <w:rFonts w:ascii="Century Gothic" w:hAnsi="Century Gothic"/>
            <w:b w:val="0"/>
            <w:bCs w:val="0"/>
            <w:noProof/>
            <w:webHidden/>
          </w:rPr>
          <w:fldChar w:fldCharType="end"/>
        </w:r>
      </w:hyperlink>
    </w:p>
    <w:p w14:paraId="7BB8FF55" w14:textId="06E326F6"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382" w:history="1">
        <w:r w:rsidR="0070115F" w:rsidRPr="0070115F">
          <w:rPr>
            <w:rStyle w:val="Hyperlink"/>
            <w:rFonts w:ascii="Century Gothic" w:hAnsi="Century Gothic"/>
            <w:b w:val="0"/>
            <w:bCs w:val="0"/>
            <w:noProof/>
          </w:rPr>
          <w:t>Sprachgebrauch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w:t>
        </w:r>
        <w:r w:rsidR="0070115F" w:rsidRPr="0070115F">
          <w:rPr>
            <w:rFonts w:ascii="Century Gothic" w:hAnsi="Century Gothic"/>
            <w:b w:val="0"/>
            <w:bCs w:val="0"/>
            <w:noProof/>
            <w:webHidden/>
          </w:rPr>
          <w:fldChar w:fldCharType="end"/>
        </w:r>
      </w:hyperlink>
    </w:p>
    <w:p w14:paraId="032861BC" w14:textId="4FD25529"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383" w:history="1">
        <w:r w:rsidR="0070115F" w:rsidRPr="0070115F">
          <w:rPr>
            <w:rStyle w:val="Hyperlink"/>
            <w:rFonts w:ascii="Century Gothic" w:hAnsi="Century Gothic"/>
            <w:b w:val="0"/>
            <w:bCs w:val="0"/>
            <w:noProof/>
          </w:rPr>
          <w:t>Inhaltsverzeichnis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w:t>
        </w:r>
        <w:r w:rsidR="0070115F" w:rsidRPr="0070115F">
          <w:rPr>
            <w:rFonts w:ascii="Century Gothic" w:hAnsi="Century Gothic"/>
            <w:b w:val="0"/>
            <w:bCs w:val="0"/>
            <w:noProof/>
            <w:webHidden/>
          </w:rPr>
          <w:fldChar w:fldCharType="end"/>
        </w:r>
      </w:hyperlink>
    </w:p>
    <w:p w14:paraId="3F3A1488" w14:textId="2615B987"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384" w:history="1">
        <w:r w:rsidR="0070115F" w:rsidRPr="0070115F">
          <w:rPr>
            <w:rStyle w:val="Hyperlink"/>
            <w:rFonts w:ascii="Century Gothic" w:hAnsi="Century Gothic"/>
            <w:b w:val="0"/>
            <w:bCs w:val="0"/>
            <w:noProof/>
          </w:rPr>
          <w:t>Tabellenverzeichnis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5</w:t>
        </w:r>
        <w:r w:rsidR="0070115F" w:rsidRPr="0070115F">
          <w:rPr>
            <w:rFonts w:ascii="Century Gothic" w:hAnsi="Century Gothic"/>
            <w:b w:val="0"/>
            <w:bCs w:val="0"/>
            <w:noProof/>
            <w:webHidden/>
          </w:rPr>
          <w:fldChar w:fldCharType="end"/>
        </w:r>
      </w:hyperlink>
    </w:p>
    <w:p w14:paraId="323277D5" w14:textId="5259081D"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385" w:history="1">
        <w:r w:rsidR="0070115F" w:rsidRPr="0070115F">
          <w:rPr>
            <w:rStyle w:val="Hyperlink"/>
            <w:rFonts w:ascii="Century Gothic" w:hAnsi="Century Gothic"/>
            <w:b w:val="0"/>
            <w:bCs w:val="0"/>
            <w:noProof/>
          </w:rPr>
          <w:t>Glossar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6</w:t>
        </w:r>
        <w:r w:rsidR="0070115F" w:rsidRPr="0070115F">
          <w:rPr>
            <w:rFonts w:ascii="Century Gothic" w:hAnsi="Century Gothic"/>
            <w:b w:val="0"/>
            <w:bCs w:val="0"/>
            <w:noProof/>
            <w:webHidden/>
          </w:rPr>
          <w:fldChar w:fldCharType="end"/>
        </w:r>
      </w:hyperlink>
    </w:p>
    <w:p w14:paraId="552BE95D" w14:textId="5C3BDC84"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386" w:history="1">
        <w:r w:rsidR="0070115F" w:rsidRPr="0070115F">
          <w:rPr>
            <w:rStyle w:val="Hyperlink"/>
            <w:rFonts w:ascii="Century Gothic" w:hAnsi="Century Gothic"/>
            <w:b w:val="0"/>
            <w:bCs w:val="0"/>
            <w:noProof/>
          </w:rPr>
          <w:t>Technisches Abkürzungsverzeichnis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8</w:t>
        </w:r>
        <w:r w:rsidR="0070115F" w:rsidRPr="0070115F">
          <w:rPr>
            <w:rFonts w:ascii="Century Gothic" w:hAnsi="Century Gothic"/>
            <w:b w:val="0"/>
            <w:bCs w:val="0"/>
            <w:noProof/>
            <w:webHidden/>
          </w:rPr>
          <w:fldChar w:fldCharType="end"/>
        </w:r>
      </w:hyperlink>
    </w:p>
    <w:p w14:paraId="10A47D77" w14:textId="0EC79161" w:rsidR="0070115F" w:rsidRPr="0070115F" w:rsidRDefault="008B7237">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2226387" w:history="1">
        <w:r w:rsidR="0070115F" w:rsidRPr="0070115F">
          <w:rPr>
            <w:rStyle w:val="Hyperlink"/>
            <w:rFonts w:ascii="Century Gothic" w:hAnsi="Century Gothic"/>
            <w:b w:val="0"/>
            <w:bCs w:val="0"/>
            <w:noProof/>
          </w:rPr>
          <w:t>1.</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Projektbeschreibung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16DE832" w14:textId="1D8DB059"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8" w:history="1">
        <w:r w:rsidR="0070115F" w:rsidRPr="0070115F">
          <w:rPr>
            <w:rStyle w:val="Hyperlink"/>
            <w:rFonts w:ascii="Century Gothic" w:hAnsi="Century Gothic"/>
            <w:b w:val="0"/>
            <w:bCs w:val="0"/>
            <w:noProof/>
          </w:rPr>
          <w:t>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Projektbezeichnung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40716EDA" w14:textId="6FD5CF7D"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9" w:history="1">
        <w:r w:rsidR="0070115F" w:rsidRPr="0070115F">
          <w:rPr>
            <w:rStyle w:val="Hyperlink"/>
            <w:rFonts w:ascii="Century Gothic" w:hAnsi="Century Gothic"/>
            <w:b w:val="0"/>
            <w:bCs w:val="0"/>
            <w:noProof/>
          </w:rPr>
          <w:t>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Projektumfeld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AB66CDF" w14:textId="451A0F0A"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0" w:history="1">
        <w:r w:rsidR="0070115F" w:rsidRPr="0070115F">
          <w:rPr>
            <w:rStyle w:val="Hyperlink"/>
            <w:rFonts w:ascii="Century Gothic" w:hAnsi="Century Gothic"/>
            <w:b w:val="0"/>
            <w:bCs w:val="0"/>
            <w:noProof/>
          </w:rPr>
          <w:t>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Projektziel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237B9263" w14:textId="424D3606"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1" w:history="1">
        <w:r w:rsidR="0070115F" w:rsidRPr="0070115F">
          <w:rPr>
            <w:rStyle w:val="Hyperlink"/>
            <w:rFonts w:ascii="Century Gothic" w:hAnsi="Century Gothic"/>
            <w:b w:val="0"/>
            <w:bCs w:val="0"/>
            <w:noProof/>
          </w:rPr>
          <w:t>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Projektbegründung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6AB9E9B" w14:textId="516BCA1C"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2" w:history="1">
        <w:r w:rsidR="0070115F" w:rsidRPr="0070115F">
          <w:rPr>
            <w:rStyle w:val="Hyperlink"/>
            <w:rFonts w:ascii="Century Gothic" w:hAnsi="Century Gothic"/>
            <w:b w:val="0"/>
            <w:bCs w:val="0"/>
            <w:noProof/>
          </w:rPr>
          <w:t>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Projektschnittstellen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0F07475" w14:textId="326ADC80"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3" w:history="1">
        <w:r w:rsidR="0070115F" w:rsidRPr="0070115F">
          <w:rPr>
            <w:rStyle w:val="Hyperlink"/>
            <w:rFonts w:ascii="Century Gothic" w:hAnsi="Century Gothic"/>
            <w:b w:val="0"/>
            <w:bCs w:val="0"/>
            <w:noProof/>
          </w:rPr>
          <w:t>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Projektabgrenzung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73B05F4D" w14:textId="5465091B"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4" w:history="1">
        <w:r w:rsidR="0070115F" w:rsidRPr="0070115F">
          <w:rPr>
            <w:rStyle w:val="Hyperlink"/>
            <w:rFonts w:ascii="Century Gothic" w:hAnsi="Century Gothic"/>
            <w:b w:val="0"/>
            <w:bCs w:val="0"/>
            <w:noProof/>
          </w:rPr>
          <w:t>2</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50451305" w14:textId="052029E5"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5" w:history="1">
        <w:r w:rsidR="0070115F" w:rsidRPr="0070115F">
          <w:rPr>
            <w:rStyle w:val="Hyperlink"/>
            <w:rFonts w:ascii="Century Gothic" w:eastAsia="Times New Roman" w:hAnsi="Century Gothic"/>
            <w:b w:val="0"/>
            <w:bCs w:val="0"/>
            <w:noProof/>
            <w:lang w:eastAsia="en-GB"/>
          </w:rPr>
          <w:t>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Projektphasen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04F77F03" w14:textId="4F1930A8"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6" w:history="1">
        <w:r w:rsidR="0070115F" w:rsidRPr="0070115F">
          <w:rPr>
            <w:rStyle w:val="Hyperlink"/>
            <w:rFonts w:ascii="Century Gothic" w:hAnsi="Century Gothic"/>
            <w:b w:val="0"/>
            <w:bCs w:val="0"/>
            <w:noProof/>
            <w:lang w:val="en-DE"/>
          </w:rPr>
          <w:t>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Abweichungen vom Projektantrag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25D0418D" w14:textId="22D0BB64"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7" w:history="1">
        <w:r w:rsidR="0070115F" w:rsidRPr="0070115F">
          <w:rPr>
            <w:rStyle w:val="Hyperlink"/>
            <w:rFonts w:ascii="Century Gothic" w:hAnsi="Century Gothic"/>
            <w:b w:val="0"/>
            <w:bCs w:val="0"/>
            <w:noProof/>
          </w:rPr>
          <w:t>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Ressourcenplanung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416F7F30" w14:textId="051A9707"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8" w:history="1">
        <w:r w:rsidR="0070115F" w:rsidRPr="0070115F">
          <w:rPr>
            <w:rStyle w:val="Hyperlink"/>
            <w:rFonts w:ascii="Century Gothic" w:hAnsi="Century Gothic"/>
            <w:b w:val="0"/>
            <w:bCs w:val="0"/>
            <w:noProof/>
          </w:rPr>
          <w:t>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Entwicklungsprozess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6D6F1A6B" w14:textId="484F04D0"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9" w:history="1">
        <w:r w:rsidR="0070115F" w:rsidRPr="0070115F">
          <w:rPr>
            <w:rStyle w:val="Hyperlink"/>
            <w:rFonts w:ascii="Century Gothic" w:hAnsi="Century Gothic"/>
            <w:b w:val="0"/>
            <w:bCs w:val="0"/>
            <w:noProof/>
          </w:rPr>
          <w:t>3</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Analysephase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5A556DBC" w14:textId="1AD63618"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0" w:history="1">
        <w:r w:rsidR="0070115F" w:rsidRPr="0070115F">
          <w:rPr>
            <w:rStyle w:val="Hyperlink"/>
            <w:rFonts w:ascii="Century Gothic" w:hAnsi="Century Gothic"/>
            <w:b w:val="0"/>
            <w:bCs w:val="0"/>
            <w:noProof/>
          </w:rPr>
          <w:t>3.1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1A5FB0AC" w14:textId="5D45129C"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1" w:history="1">
        <w:r w:rsidR="0070115F" w:rsidRPr="0070115F">
          <w:rPr>
            <w:rStyle w:val="Hyperlink"/>
            <w:rFonts w:ascii="Century Gothic" w:hAnsi="Century Gothic"/>
            <w:b w:val="0"/>
            <w:bCs w:val="0"/>
            <w:noProof/>
          </w:rPr>
          <w:t>3.2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Wirtschaftlichkeitsanalyse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6409751F" w14:textId="030DFD5D"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02" w:history="1">
        <w:r w:rsidR="0070115F" w:rsidRPr="0070115F">
          <w:rPr>
            <w:rStyle w:val="Hyperlink"/>
            <w:rFonts w:ascii="Century Gothic" w:hAnsi="Century Gothic"/>
            <w:noProof/>
          </w:rPr>
          <w:t>3.2.1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„Make or buy“ Entscheidung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_Toc72226402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11</w:t>
        </w:r>
        <w:r w:rsidR="0070115F" w:rsidRPr="0070115F">
          <w:rPr>
            <w:rFonts w:ascii="Century Gothic" w:hAnsi="Century Gothic"/>
            <w:noProof/>
            <w:webHidden/>
          </w:rPr>
          <w:fldChar w:fldCharType="end"/>
        </w:r>
      </w:hyperlink>
    </w:p>
    <w:p w14:paraId="59DF20C5" w14:textId="65C8EBDB"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03" w:history="1">
        <w:r w:rsidR="0070115F" w:rsidRPr="0070115F">
          <w:rPr>
            <w:rStyle w:val="Hyperlink"/>
            <w:rFonts w:ascii="Century Gothic" w:hAnsi="Century Gothic"/>
            <w:noProof/>
          </w:rPr>
          <w:t>3.2.2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Projektkosten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11</w:t>
        </w:r>
        <w:r w:rsidR="0070115F" w:rsidRPr="0070115F">
          <w:rPr>
            <w:rFonts w:ascii="Century Gothic" w:hAnsi="Century Gothic"/>
            <w:noProof/>
            <w:webHidden/>
          </w:rPr>
          <w:fldChar w:fldCharType="end"/>
        </w:r>
      </w:hyperlink>
    </w:p>
    <w:p w14:paraId="5FF8FEBB" w14:textId="5A263C44"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04" w:history="1">
        <w:r w:rsidR="0070115F" w:rsidRPr="0070115F">
          <w:rPr>
            <w:rStyle w:val="Hyperlink"/>
            <w:rFonts w:ascii="Century Gothic" w:hAnsi="Century Gothic"/>
            <w:noProof/>
          </w:rPr>
          <w:t>3.2.3</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Amortisationsdauer</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_Toc72226404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11</w:t>
        </w:r>
        <w:r w:rsidR="0070115F" w:rsidRPr="0070115F">
          <w:rPr>
            <w:rFonts w:ascii="Century Gothic" w:hAnsi="Century Gothic"/>
            <w:noProof/>
            <w:webHidden/>
          </w:rPr>
          <w:fldChar w:fldCharType="end"/>
        </w:r>
      </w:hyperlink>
    </w:p>
    <w:p w14:paraId="6E512B9D" w14:textId="2472C27D"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5" w:history="1">
        <w:r w:rsidR="0070115F" w:rsidRPr="0070115F">
          <w:rPr>
            <w:rStyle w:val="Hyperlink"/>
            <w:rFonts w:ascii="Century Gothic" w:hAnsi="Century Gothic"/>
            <w:b w:val="0"/>
            <w:bCs w:val="0"/>
            <w:noProof/>
          </w:rPr>
          <w:t>3.3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Anwendungsfälle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3B032484" w14:textId="38A916F4"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6" w:history="1">
        <w:r w:rsidR="0070115F" w:rsidRPr="0070115F">
          <w:rPr>
            <w:rStyle w:val="Hyperlink"/>
            <w:rFonts w:ascii="Century Gothic" w:hAnsi="Century Gothic"/>
            <w:b w:val="0"/>
            <w:bCs w:val="0"/>
            <w:noProof/>
          </w:rPr>
          <w:t>3.4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29CA6D0" w14:textId="0A960D7A"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07" w:history="1">
        <w:r w:rsidR="0070115F" w:rsidRPr="0070115F">
          <w:rPr>
            <w:rStyle w:val="Hyperlink"/>
            <w:rFonts w:ascii="Century Gothic" w:hAnsi="Century Gothic"/>
            <w:b w:val="0"/>
            <w:bCs w:val="0"/>
            <w:noProof/>
          </w:rPr>
          <w:t>4</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Entwurfsphase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4EB81848" w14:textId="580C73CF"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8" w:history="1">
        <w:r w:rsidR="0070115F" w:rsidRPr="0070115F">
          <w:rPr>
            <w:rStyle w:val="Hyperlink"/>
            <w:rFonts w:ascii="Century Gothic" w:hAnsi="Century Gothic"/>
            <w:b w:val="0"/>
            <w:bCs w:val="0"/>
            <w:noProof/>
          </w:rPr>
          <w:t>4.1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Zielplattform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7886E22" w14:textId="1CA600BB"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9" w:history="1">
        <w:r w:rsidR="0070115F" w:rsidRPr="0070115F">
          <w:rPr>
            <w:rStyle w:val="Hyperlink"/>
            <w:rFonts w:ascii="Century Gothic" w:hAnsi="Century Gothic"/>
            <w:b w:val="0"/>
            <w:bCs w:val="0"/>
            <w:noProof/>
          </w:rPr>
          <w:t>4.2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Server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17F5CF04" w14:textId="11B0B770"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10" w:history="1">
        <w:r w:rsidR="0070115F" w:rsidRPr="0070115F">
          <w:rPr>
            <w:rStyle w:val="Hyperlink"/>
            <w:rFonts w:ascii="Century Gothic" w:hAnsi="Century Gothic"/>
            <w:noProof/>
          </w:rPr>
          <w:t>4.2.1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Spezifikationen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13</w:t>
        </w:r>
        <w:r w:rsidR="0070115F" w:rsidRPr="0070115F">
          <w:rPr>
            <w:rFonts w:ascii="Century Gothic" w:hAnsi="Century Gothic"/>
            <w:noProof/>
            <w:webHidden/>
          </w:rPr>
          <w:fldChar w:fldCharType="end"/>
        </w:r>
      </w:hyperlink>
    </w:p>
    <w:p w14:paraId="4C139CED" w14:textId="3C1F747F"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1" w:history="1">
        <w:r w:rsidR="0070115F" w:rsidRPr="0070115F">
          <w:rPr>
            <w:rStyle w:val="Hyperlink"/>
            <w:rFonts w:ascii="Century Gothic" w:hAnsi="Century Gothic"/>
            <w:b w:val="0"/>
            <w:bCs w:val="0"/>
            <w:noProof/>
          </w:rPr>
          <w:t>4.3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Architekturdesign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7780D16" w14:textId="27F3B6FB"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2" w:history="1">
        <w:r w:rsidR="0070115F" w:rsidRPr="0070115F">
          <w:rPr>
            <w:rStyle w:val="Hyperlink"/>
            <w:rFonts w:ascii="Century Gothic" w:hAnsi="Century Gothic"/>
            <w:b w:val="0"/>
            <w:bCs w:val="0"/>
            <w:noProof/>
          </w:rPr>
          <w:t>4.4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439AC86E" w14:textId="0CC83B41"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3" w:history="1">
        <w:r w:rsidR="0070115F" w:rsidRPr="0070115F">
          <w:rPr>
            <w:rStyle w:val="Hyperlink"/>
            <w:rFonts w:ascii="Century Gothic" w:hAnsi="Century Gothic"/>
            <w:b w:val="0"/>
            <w:bCs w:val="0"/>
            <w:noProof/>
          </w:rPr>
          <w:t>4.5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Datenmodell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407E9B9" w14:textId="2BFE7EC8"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4" w:history="1">
        <w:r w:rsidR="0070115F" w:rsidRPr="0070115F">
          <w:rPr>
            <w:rStyle w:val="Hyperlink"/>
            <w:rFonts w:ascii="Century Gothic" w:hAnsi="Century Gothic"/>
            <w:b w:val="0"/>
            <w:bCs w:val="0"/>
            <w:noProof/>
          </w:rPr>
          <w:t>4.6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E-Mail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5E9E15CD" w14:textId="45018E30"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5" w:history="1">
        <w:r w:rsidR="0070115F" w:rsidRPr="0070115F">
          <w:rPr>
            <w:rStyle w:val="Hyperlink"/>
            <w:rFonts w:ascii="Century Gothic" w:hAnsi="Century Gothic"/>
            <w:b w:val="0"/>
            <w:bCs w:val="0"/>
            <w:noProof/>
          </w:rPr>
          <w:t>4.7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Geschäftslogik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71B75121" w14:textId="30F333C2"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16" w:history="1">
        <w:r w:rsidR="0070115F" w:rsidRPr="0070115F">
          <w:rPr>
            <w:rStyle w:val="Hyperlink"/>
            <w:rFonts w:ascii="Century Gothic" w:hAnsi="Century Gothic"/>
            <w:b w:val="0"/>
            <w:bCs w:val="0"/>
            <w:noProof/>
            <w:lang w:val="en-DE"/>
          </w:rPr>
          <w:t>5</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Implementierungsphase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0B06244" w14:textId="3B51B7F6"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7" w:history="1">
        <w:r w:rsidR="0070115F" w:rsidRPr="0070115F">
          <w:rPr>
            <w:rStyle w:val="Hyperlink"/>
            <w:rFonts w:ascii="Century Gothic" w:hAnsi="Century Gothic"/>
            <w:b w:val="0"/>
            <w:bCs w:val="0"/>
            <w:noProof/>
          </w:rPr>
          <w:t>5.1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des Datenmodells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9B6872C" w14:textId="4B028A69"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18" w:history="1">
        <w:r w:rsidR="0070115F" w:rsidRPr="0070115F">
          <w:rPr>
            <w:rStyle w:val="Hyperlink"/>
            <w:rFonts w:ascii="Century Gothic" w:hAnsi="Century Gothic"/>
            <w:noProof/>
            <w:lang w:eastAsia="en-GB"/>
          </w:rPr>
          <w:t>5.1.1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shd w:val="clear" w:color="auto" w:fill="FFFFFF"/>
            <w:lang w:eastAsia="en-GB"/>
          </w:rPr>
          <w:t>Exkurs: Migration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14</w:t>
        </w:r>
        <w:r w:rsidR="0070115F" w:rsidRPr="0070115F">
          <w:rPr>
            <w:rFonts w:ascii="Century Gothic" w:hAnsi="Century Gothic"/>
            <w:noProof/>
            <w:webHidden/>
          </w:rPr>
          <w:fldChar w:fldCharType="end"/>
        </w:r>
      </w:hyperlink>
    </w:p>
    <w:p w14:paraId="5A6C6CDD" w14:textId="70563067"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19" w:history="1">
        <w:r w:rsidR="0070115F" w:rsidRPr="0070115F">
          <w:rPr>
            <w:rStyle w:val="Hyperlink"/>
            <w:rFonts w:ascii="Century Gothic" w:hAnsi="Century Gothic"/>
            <w:noProof/>
          </w:rPr>
          <w:t>5.1.2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Eloquent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15</w:t>
        </w:r>
        <w:r w:rsidR="0070115F" w:rsidRPr="0070115F">
          <w:rPr>
            <w:rFonts w:ascii="Century Gothic" w:hAnsi="Century Gothic"/>
            <w:noProof/>
            <w:webHidden/>
          </w:rPr>
          <w:fldChar w:fldCharType="end"/>
        </w:r>
      </w:hyperlink>
    </w:p>
    <w:p w14:paraId="0C9937E0" w14:textId="4F8AC57A"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0" w:history="1">
        <w:r w:rsidR="0070115F" w:rsidRPr="0070115F">
          <w:rPr>
            <w:rStyle w:val="Hyperlink"/>
            <w:rFonts w:ascii="Century Gothic" w:hAnsi="Century Gothic"/>
            <w:b w:val="0"/>
            <w:bCs w:val="0"/>
            <w:noProof/>
          </w:rPr>
          <w:t>5.2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D013AD4" w14:textId="782A0E2C"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21" w:history="1">
        <w:r w:rsidR="0070115F" w:rsidRPr="0070115F">
          <w:rPr>
            <w:rStyle w:val="Hyperlink"/>
            <w:rFonts w:ascii="Century Gothic" w:hAnsi="Century Gothic"/>
            <w:noProof/>
          </w:rPr>
          <w:t>5.2.1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Blade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_Toc72226421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15</w:t>
        </w:r>
        <w:r w:rsidR="0070115F" w:rsidRPr="0070115F">
          <w:rPr>
            <w:rFonts w:ascii="Century Gothic" w:hAnsi="Century Gothic"/>
            <w:noProof/>
            <w:webHidden/>
          </w:rPr>
          <w:fldChar w:fldCharType="end"/>
        </w:r>
      </w:hyperlink>
    </w:p>
    <w:p w14:paraId="633AC888" w14:textId="324B0B88"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2" w:history="1">
        <w:r w:rsidR="0070115F" w:rsidRPr="0070115F">
          <w:rPr>
            <w:rStyle w:val="Hyperlink"/>
            <w:rFonts w:ascii="Century Gothic" w:eastAsia="Times New Roman" w:hAnsi="Century Gothic"/>
            <w:b w:val="0"/>
            <w:bCs w:val="0"/>
            <w:noProof/>
            <w:lang w:eastAsia="en-GB"/>
          </w:rPr>
          <w:t>5.3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Implementierung der Routen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12BEA70" w14:textId="7C491354" w:rsidR="0070115F" w:rsidRPr="0070115F" w:rsidRDefault="008B7237">
      <w:pPr>
        <w:pStyle w:val="TOC3"/>
        <w:tabs>
          <w:tab w:val="left" w:pos="1260"/>
          <w:tab w:val="right" w:leader="dot" w:pos="9062"/>
        </w:tabs>
        <w:rPr>
          <w:rFonts w:ascii="Century Gothic" w:eastAsiaTheme="minorEastAsia" w:hAnsi="Century Gothic"/>
          <w:noProof/>
          <w:sz w:val="24"/>
          <w:szCs w:val="24"/>
          <w:lang w:val="en-DE" w:eastAsia="en-GB"/>
        </w:rPr>
      </w:pPr>
      <w:hyperlink w:anchor="_Toc72226423" w:history="1">
        <w:r w:rsidR="0070115F" w:rsidRPr="0070115F">
          <w:rPr>
            <w:rStyle w:val="Hyperlink"/>
            <w:rFonts w:ascii="Century Gothic" w:hAnsi="Century Gothic"/>
            <w:noProof/>
            <w:lang w:eastAsia="en-GB"/>
          </w:rPr>
          <w:t>5.3.1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lang w:eastAsia="en-GB"/>
          </w:rPr>
          <w:t>Exkurs: Routing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15</w:t>
        </w:r>
        <w:r w:rsidR="0070115F" w:rsidRPr="0070115F">
          <w:rPr>
            <w:rFonts w:ascii="Century Gothic" w:hAnsi="Century Gothic"/>
            <w:noProof/>
            <w:webHidden/>
          </w:rPr>
          <w:fldChar w:fldCharType="end"/>
        </w:r>
      </w:hyperlink>
    </w:p>
    <w:p w14:paraId="6CCDAD24" w14:textId="718866DF"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4" w:history="1">
        <w:r w:rsidR="0070115F" w:rsidRPr="0070115F">
          <w:rPr>
            <w:rStyle w:val="Hyperlink"/>
            <w:rFonts w:ascii="Century Gothic" w:hAnsi="Century Gothic"/>
            <w:b w:val="0"/>
            <w:bCs w:val="0"/>
            <w:noProof/>
          </w:rPr>
          <w:t>5.4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Controller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297831D8" w14:textId="4CC78C5B"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5" w:history="1">
        <w:r w:rsidR="0070115F" w:rsidRPr="0070115F">
          <w:rPr>
            <w:rStyle w:val="Hyperlink"/>
            <w:rFonts w:ascii="Century Gothic" w:hAnsi="Century Gothic"/>
            <w:b w:val="0"/>
            <w:bCs w:val="0"/>
            <w:noProof/>
          </w:rPr>
          <w:t>5.5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E-Mail Notifications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31CF760" w14:textId="710E636C"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6" w:history="1">
        <w:r w:rsidR="0070115F" w:rsidRPr="0070115F">
          <w:rPr>
            <w:rStyle w:val="Hyperlink"/>
            <w:rFonts w:ascii="Century Gothic" w:hAnsi="Century Gothic"/>
            <w:b w:val="0"/>
            <w:bCs w:val="0"/>
            <w:noProof/>
          </w:rPr>
          <w:t>5.6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Testen der Anwendung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94AD16E" w14:textId="090354A6"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27" w:history="1">
        <w:r w:rsidR="0070115F" w:rsidRPr="0070115F">
          <w:rPr>
            <w:rStyle w:val="Hyperlink"/>
            <w:rFonts w:ascii="Century Gothic" w:hAnsi="Century Gothic"/>
            <w:b w:val="0"/>
            <w:bCs w:val="0"/>
            <w:noProof/>
          </w:rPr>
          <w:t>6</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Abnahme- und 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16511B3E" w14:textId="4160B886"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8" w:history="1">
        <w:r w:rsidR="0070115F" w:rsidRPr="0070115F">
          <w:rPr>
            <w:rStyle w:val="Hyperlink"/>
            <w:rFonts w:ascii="Century Gothic" w:hAnsi="Century Gothic"/>
            <w:b w:val="0"/>
            <w:bCs w:val="0"/>
            <w:noProof/>
          </w:rPr>
          <w:t>6.1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Code-Review</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08EDF6C" w14:textId="603BF694"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9" w:history="1">
        <w:r w:rsidR="0070115F" w:rsidRPr="0070115F">
          <w:rPr>
            <w:rStyle w:val="Hyperlink"/>
            <w:rFonts w:ascii="Century Gothic" w:hAnsi="Century Gothic"/>
            <w:b w:val="0"/>
            <w:bCs w:val="0"/>
            <w:noProof/>
          </w:rPr>
          <w:t>6.2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41E0EE2" w14:textId="0ABBB8E7"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0" w:history="1">
        <w:r w:rsidR="0070115F" w:rsidRPr="0070115F">
          <w:rPr>
            <w:rStyle w:val="Hyperlink"/>
            <w:rFonts w:ascii="Century Gothic" w:hAnsi="Century Gothic"/>
            <w:b w:val="0"/>
            <w:bCs w:val="0"/>
            <w:noProof/>
          </w:rPr>
          <w:t>7</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Dokumentation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502DD1C3" w14:textId="4DAA9812" w:rsidR="0070115F" w:rsidRPr="0070115F" w:rsidRDefault="008B7237">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1" w:history="1">
        <w:r w:rsidR="0070115F" w:rsidRPr="0070115F">
          <w:rPr>
            <w:rStyle w:val="Hyperlink"/>
            <w:rFonts w:ascii="Century Gothic" w:hAnsi="Century Gothic"/>
            <w:b w:val="0"/>
            <w:bCs w:val="0"/>
            <w:noProof/>
          </w:rPr>
          <w:t>8</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Fazit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08D501A1" w14:textId="1334149B"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2" w:history="1">
        <w:r w:rsidR="0070115F" w:rsidRPr="0070115F">
          <w:rPr>
            <w:rStyle w:val="Hyperlink"/>
            <w:rFonts w:ascii="Century Gothic" w:hAnsi="Century Gothic"/>
            <w:b w:val="0"/>
            <w:bCs w:val="0"/>
            <w:noProof/>
          </w:rPr>
          <w:t>8.1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 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EAC4485" w14:textId="3D6A1093"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3" w:history="1">
        <w:r w:rsidR="0070115F" w:rsidRPr="0070115F">
          <w:rPr>
            <w:rStyle w:val="Hyperlink"/>
            <w:rFonts w:ascii="Century Gothic" w:hAnsi="Century Gothic"/>
            <w:b w:val="0"/>
            <w:bCs w:val="0"/>
            <w:noProof/>
          </w:rPr>
          <w:t>8.2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Lessons Learned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1CD83A6" w14:textId="185B7EED"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4" w:history="1">
        <w:r w:rsidR="0070115F" w:rsidRPr="0070115F">
          <w:rPr>
            <w:rStyle w:val="Hyperlink"/>
            <w:rFonts w:ascii="Century Gothic" w:hAnsi="Century Gothic"/>
            <w:b w:val="0"/>
            <w:bCs w:val="0"/>
            <w:noProof/>
          </w:rPr>
          <w:t>8.3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Ausblick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24404F59" w14:textId="51E07FBF"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435" w:history="1">
        <w:r w:rsidR="0070115F" w:rsidRPr="0070115F">
          <w:rPr>
            <w:rStyle w:val="Hyperlink"/>
            <w:rFonts w:ascii="Century Gothic" w:hAnsi="Century Gothic"/>
            <w:b w:val="0"/>
            <w:bCs w:val="0"/>
            <w:noProof/>
          </w:rPr>
          <w:t>Literaturverzeichnis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5230CD37" w14:textId="6973AB1E"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436" w:history="1">
        <w:r w:rsidR="0070115F" w:rsidRPr="0070115F">
          <w:rPr>
            <w:rStyle w:val="Hyperlink"/>
            <w:rFonts w:ascii="Century Gothic" w:hAnsi="Century Gothic"/>
            <w:b w:val="0"/>
            <w:bCs w:val="0"/>
            <w:noProof/>
          </w:rPr>
          <w:t>Quellen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353DA68D" w14:textId="4F395E69" w:rsidR="0070115F" w:rsidRPr="0070115F" w:rsidRDefault="008B7237">
      <w:pPr>
        <w:pStyle w:val="TOC1"/>
        <w:tabs>
          <w:tab w:val="right" w:leader="dot" w:pos="9062"/>
        </w:tabs>
        <w:rPr>
          <w:rFonts w:ascii="Century Gothic" w:eastAsiaTheme="minorEastAsia" w:hAnsi="Century Gothic"/>
          <w:b w:val="0"/>
          <w:bCs w:val="0"/>
          <w:i w:val="0"/>
          <w:iCs w:val="0"/>
          <w:noProof/>
          <w:lang w:val="en-DE" w:eastAsia="en-GB"/>
        </w:rPr>
      </w:pPr>
      <w:hyperlink w:anchor="_Toc72226437" w:history="1">
        <w:r w:rsidR="0070115F" w:rsidRPr="0070115F">
          <w:rPr>
            <w:rStyle w:val="Hyperlink"/>
            <w:rFonts w:ascii="Century Gothic" w:hAnsi="Century Gothic"/>
            <w:b w:val="0"/>
            <w:bCs w:val="0"/>
            <w:noProof/>
          </w:rPr>
          <w:t>Anhang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192B3476" w14:textId="637F8014"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8" w:history="1">
        <w:r w:rsidR="0070115F" w:rsidRPr="0070115F">
          <w:rPr>
            <w:rStyle w:val="Hyperlink"/>
            <w:rFonts w:ascii="Century Gothic" w:hAnsi="Century Gothic"/>
            <w:b w:val="0"/>
            <w:bCs w:val="0"/>
            <w:noProof/>
          </w:rPr>
          <w:t>A.1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Detaillierte Zeitplanung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2988400D" w14:textId="0DCECE04"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9" w:history="1">
        <w:r w:rsidR="0070115F" w:rsidRPr="0070115F">
          <w:rPr>
            <w:rStyle w:val="Hyperlink"/>
            <w:rFonts w:ascii="Century Gothic" w:hAnsi="Century Gothic"/>
            <w:b w:val="0"/>
            <w:bCs w:val="0"/>
            <w:noProof/>
          </w:rPr>
          <w:t>A.2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Ressourcenplan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21</w:t>
        </w:r>
        <w:r w:rsidR="0070115F" w:rsidRPr="0070115F">
          <w:rPr>
            <w:rFonts w:ascii="Century Gothic" w:hAnsi="Century Gothic"/>
            <w:b w:val="0"/>
            <w:bCs w:val="0"/>
            <w:noProof/>
            <w:webHidden/>
          </w:rPr>
          <w:fldChar w:fldCharType="end"/>
        </w:r>
      </w:hyperlink>
    </w:p>
    <w:p w14:paraId="6B0DFA80" w14:textId="1E026A4F"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0" w:history="1">
        <w:r w:rsidR="0070115F" w:rsidRPr="0070115F">
          <w:rPr>
            <w:rStyle w:val="Hyperlink"/>
            <w:rFonts w:ascii="Century Gothic" w:hAnsi="Century Gothic"/>
            <w:b w:val="0"/>
            <w:bCs w:val="0"/>
            <w:noProof/>
          </w:rPr>
          <w:t>A.3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Ist-Analyse - Aktivitätsdiagramm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22</w:t>
        </w:r>
        <w:r w:rsidR="0070115F" w:rsidRPr="0070115F">
          <w:rPr>
            <w:rFonts w:ascii="Century Gothic" w:hAnsi="Century Gothic"/>
            <w:b w:val="0"/>
            <w:bCs w:val="0"/>
            <w:noProof/>
            <w:webHidden/>
          </w:rPr>
          <w:fldChar w:fldCharType="end"/>
        </w:r>
      </w:hyperlink>
    </w:p>
    <w:p w14:paraId="12500128" w14:textId="09EAFA9F"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1" w:history="1">
        <w:r w:rsidR="0070115F" w:rsidRPr="0070115F">
          <w:rPr>
            <w:rStyle w:val="Hyperlink"/>
            <w:rFonts w:ascii="Century Gothic" w:hAnsi="Century Gothic"/>
            <w:b w:val="0"/>
            <w:bCs w:val="0"/>
            <w:noProof/>
          </w:rPr>
          <w:t>A.4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Kalkulatorische Aufstellung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22490A5D" w14:textId="2D304DF0"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2" w:history="1">
        <w:r w:rsidR="0070115F" w:rsidRPr="0070115F">
          <w:rPr>
            <w:rStyle w:val="Hyperlink"/>
            <w:rFonts w:ascii="Century Gothic" w:hAnsi="Century Gothic"/>
            <w:b w:val="0"/>
            <w:bCs w:val="0"/>
            <w:noProof/>
          </w:rPr>
          <w:t>A.5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Zeiteinsparung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671F596A" w14:textId="4F171CED"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3" w:history="1">
        <w:r w:rsidR="0070115F" w:rsidRPr="0070115F">
          <w:rPr>
            <w:rStyle w:val="Hyperlink"/>
            <w:rFonts w:ascii="Century Gothic" w:hAnsi="Century Gothic"/>
            <w:b w:val="0"/>
            <w:bCs w:val="0"/>
            <w:noProof/>
          </w:rPr>
          <w:t>A.6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Anwendungsfälle – Use-Case-Diagramm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24</w:t>
        </w:r>
        <w:r w:rsidR="0070115F" w:rsidRPr="0070115F">
          <w:rPr>
            <w:rFonts w:ascii="Century Gothic" w:hAnsi="Century Gothic"/>
            <w:b w:val="0"/>
            <w:bCs w:val="0"/>
            <w:noProof/>
            <w:webHidden/>
          </w:rPr>
          <w:fldChar w:fldCharType="end"/>
        </w:r>
      </w:hyperlink>
    </w:p>
    <w:p w14:paraId="38B62A39" w14:textId="357018B9"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4" w:history="1">
        <w:r w:rsidR="0070115F" w:rsidRPr="0070115F">
          <w:rPr>
            <w:rStyle w:val="Hyperlink"/>
            <w:rFonts w:ascii="Century Gothic" w:hAnsi="Century Gothic"/>
            <w:b w:val="0"/>
            <w:bCs w:val="0"/>
            <w:noProof/>
          </w:rPr>
          <w:t>A.7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Auszug 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25</w:t>
        </w:r>
        <w:r w:rsidR="0070115F" w:rsidRPr="0070115F">
          <w:rPr>
            <w:rFonts w:ascii="Century Gothic" w:hAnsi="Century Gothic"/>
            <w:b w:val="0"/>
            <w:bCs w:val="0"/>
            <w:noProof/>
            <w:webHidden/>
          </w:rPr>
          <w:fldChar w:fldCharType="end"/>
        </w:r>
      </w:hyperlink>
    </w:p>
    <w:p w14:paraId="3F7EAA11" w14:textId="1D6A1C42"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5" w:history="1">
        <w:r w:rsidR="0070115F" w:rsidRPr="0070115F">
          <w:rPr>
            <w:rStyle w:val="Hyperlink"/>
            <w:rFonts w:ascii="Century Gothic" w:hAnsi="Century Gothic"/>
            <w:b w:val="0"/>
            <w:bCs w:val="0"/>
            <w:noProof/>
          </w:rPr>
          <w:t>A.8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Formular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794F3473" w14:textId="21B2F40E" w:rsidR="0070115F" w:rsidRPr="0070115F" w:rsidRDefault="008B7237">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6" w:history="1">
        <w:r w:rsidR="0070115F" w:rsidRPr="0070115F">
          <w:rPr>
            <w:rStyle w:val="Hyperlink"/>
            <w:rFonts w:ascii="Century Gothic" w:hAnsi="Century Gothic"/>
            <w:b w:val="0"/>
            <w:bCs w:val="0"/>
            <w:noProof/>
          </w:rPr>
          <w:t>A.9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Dashboard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6E9C1DA8" w14:textId="41E8D08E"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7" w:history="1">
        <w:r w:rsidR="0070115F" w:rsidRPr="0070115F">
          <w:rPr>
            <w:rStyle w:val="Hyperlink"/>
            <w:rFonts w:ascii="Century Gothic" w:hAnsi="Century Gothic"/>
            <w:b w:val="0"/>
            <w:bCs w:val="0"/>
            <w:noProof/>
          </w:rPr>
          <w:t>A.10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Entity Relationship 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27</w:t>
        </w:r>
        <w:r w:rsidR="0070115F" w:rsidRPr="0070115F">
          <w:rPr>
            <w:rFonts w:ascii="Century Gothic" w:hAnsi="Century Gothic"/>
            <w:b w:val="0"/>
            <w:bCs w:val="0"/>
            <w:noProof/>
            <w:webHidden/>
          </w:rPr>
          <w:fldChar w:fldCharType="end"/>
        </w:r>
      </w:hyperlink>
    </w:p>
    <w:p w14:paraId="762A95DD" w14:textId="55C216EE"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8" w:history="1">
        <w:r w:rsidR="0070115F" w:rsidRPr="0070115F">
          <w:rPr>
            <w:rStyle w:val="Hyperlink"/>
            <w:rFonts w:ascii="Century Gothic" w:hAnsi="Century Gothic"/>
            <w:b w:val="0"/>
            <w:bCs w:val="0"/>
            <w:noProof/>
            <w:lang w:val="en-US"/>
          </w:rPr>
          <w:t>A.11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Request Eloquent Model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28</w:t>
        </w:r>
        <w:r w:rsidR="0070115F" w:rsidRPr="0070115F">
          <w:rPr>
            <w:rFonts w:ascii="Century Gothic" w:hAnsi="Century Gothic"/>
            <w:b w:val="0"/>
            <w:bCs w:val="0"/>
            <w:noProof/>
            <w:webHidden/>
          </w:rPr>
          <w:fldChar w:fldCharType="end"/>
        </w:r>
      </w:hyperlink>
    </w:p>
    <w:p w14:paraId="5AC42569" w14:textId="37A9E463"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9" w:history="1">
        <w:r w:rsidR="0070115F" w:rsidRPr="0070115F">
          <w:rPr>
            <w:rStyle w:val="Hyperlink"/>
            <w:rFonts w:ascii="Century Gothic" w:hAnsi="Century Gothic"/>
            <w:b w:val="0"/>
            <w:bCs w:val="0"/>
            <w:noProof/>
          </w:rPr>
          <w:t>A.12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w:t>
        </w:r>
        <w:r w:rsidR="0070115F" w:rsidRPr="0070115F">
          <w:rPr>
            <w:rStyle w:val="Hyperlink"/>
            <w:rFonts w:ascii="Century Gothic" w:hAnsi="Century Gothic"/>
            <w:b w:val="0"/>
            <w:bCs w:val="0"/>
            <w:noProof/>
            <w:lang w:val="en-US"/>
          </w:rPr>
          <w:t>equest Migration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29</w:t>
        </w:r>
        <w:r w:rsidR="0070115F" w:rsidRPr="0070115F">
          <w:rPr>
            <w:rFonts w:ascii="Century Gothic" w:hAnsi="Century Gothic"/>
            <w:b w:val="0"/>
            <w:bCs w:val="0"/>
            <w:noProof/>
            <w:webHidden/>
          </w:rPr>
          <w:fldChar w:fldCharType="end"/>
        </w:r>
      </w:hyperlink>
    </w:p>
    <w:p w14:paraId="31DC1D2A" w14:textId="4F4537FD"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0" w:history="1">
        <w:r w:rsidR="0070115F" w:rsidRPr="0070115F">
          <w:rPr>
            <w:rStyle w:val="Hyperlink"/>
            <w:rFonts w:ascii="Century Gothic" w:hAnsi="Century Gothic"/>
            <w:b w:val="0"/>
            <w:bCs w:val="0"/>
            <w:noProof/>
          </w:rPr>
          <w:t>A.13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Request - Klassendiagramm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30</w:t>
        </w:r>
        <w:r w:rsidR="0070115F" w:rsidRPr="0070115F">
          <w:rPr>
            <w:rFonts w:ascii="Century Gothic" w:hAnsi="Century Gothic"/>
            <w:b w:val="0"/>
            <w:bCs w:val="0"/>
            <w:noProof/>
            <w:webHidden/>
          </w:rPr>
          <w:fldChar w:fldCharType="end"/>
        </w:r>
      </w:hyperlink>
    </w:p>
    <w:p w14:paraId="64579CF0" w14:textId="660F56F4"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1" w:history="1">
        <w:r w:rsidR="0070115F" w:rsidRPr="0070115F">
          <w:rPr>
            <w:rStyle w:val="Hyperlink"/>
            <w:rFonts w:ascii="Century Gothic" w:hAnsi="Century Gothic"/>
            <w:b w:val="0"/>
            <w:bCs w:val="0"/>
            <w:noProof/>
          </w:rPr>
          <w:t>A.14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31</w:t>
        </w:r>
        <w:r w:rsidR="0070115F" w:rsidRPr="0070115F">
          <w:rPr>
            <w:rFonts w:ascii="Century Gothic" w:hAnsi="Century Gothic"/>
            <w:b w:val="0"/>
            <w:bCs w:val="0"/>
            <w:noProof/>
            <w:webHidden/>
          </w:rPr>
          <w:fldChar w:fldCharType="end"/>
        </w:r>
      </w:hyperlink>
    </w:p>
    <w:p w14:paraId="102C845F" w14:textId="73E39F7C"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2" w:history="1">
        <w:r w:rsidR="0070115F" w:rsidRPr="0070115F">
          <w:rPr>
            <w:rStyle w:val="Hyperlink"/>
            <w:rFonts w:ascii="Century Gothic" w:hAnsi="Century Gothic"/>
            <w:b w:val="0"/>
            <w:bCs w:val="0"/>
            <w:noProof/>
          </w:rPr>
          <w:t>A.15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Erklärung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32</w:t>
        </w:r>
        <w:r w:rsidR="0070115F" w:rsidRPr="0070115F">
          <w:rPr>
            <w:rFonts w:ascii="Century Gothic" w:hAnsi="Century Gothic"/>
            <w:b w:val="0"/>
            <w:bCs w:val="0"/>
            <w:noProof/>
            <w:webHidden/>
          </w:rPr>
          <w:fldChar w:fldCharType="end"/>
        </w:r>
      </w:hyperlink>
    </w:p>
    <w:p w14:paraId="16DEFA8B" w14:textId="510D5DE4"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3" w:history="1">
        <w:r w:rsidR="0070115F" w:rsidRPr="0070115F">
          <w:rPr>
            <w:rStyle w:val="Hyperlink"/>
            <w:rFonts w:ascii="Century Gothic" w:hAnsi="Century Gothic"/>
            <w:b w:val="0"/>
            <w:bCs w:val="0"/>
            <w:noProof/>
          </w:rPr>
          <w:t>A.16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Routen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33</w:t>
        </w:r>
        <w:r w:rsidR="0070115F" w:rsidRPr="0070115F">
          <w:rPr>
            <w:rFonts w:ascii="Century Gothic" w:hAnsi="Century Gothic"/>
            <w:b w:val="0"/>
            <w:bCs w:val="0"/>
            <w:noProof/>
            <w:webHidden/>
          </w:rPr>
          <w:fldChar w:fldCharType="end"/>
        </w:r>
      </w:hyperlink>
    </w:p>
    <w:p w14:paraId="033E6BA9" w14:textId="5D63C37A"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4" w:history="1">
        <w:r w:rsidR="0070115F" w:rsidRPr="0070115F">
          <w:rPr>
            <w:rStyle w:val="Hyperlink"/>
            <w:rFonts w:ascii="Century Gothic" w:hAnsi="Century Gothic"/>
            <w:b w:val="0"/>
            <w:bCs w:val="0"/>
            <w:noProof/>
          </w:rPr>
          <w:t>A.17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Blade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34</w:t>
        </w:r>
        <w:r w:rsidR="0070115F" w:rsidRPr="0070115F">
          <w:rPr>
            <w:rFonts w:ascii="Century Gothic" w:hAnsi="Century Gothic"/>
            <w:b w:val="0"/>
            <w:bCs w:val="0"/>
            <w:noProof/>
            <w:webHidden/>
          </w:rPr>
          <w:fldChar w:fldCharType="end"/>
        </w:r>
      </w:hyperlink>
    </w:p>
    <w:p w14:paraId="0CB4D89D" w14:textId="0DA21596"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5" w:history="1">
        <w:r w:rsidR="0070115F" w:rsidRPr="0070115F">
          <w:rPr>
            <w:rStyle w:val="Hyperlink"/>
            <w:rFonts w:ascii="Century Gothic" w:hAnsi="Century Gothic"/>
            <w:b w:val="0"/>
            <w:bCs w:val="0"/>
            <w:noProof/>
          </w:rPr>
          <w:t>A.18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Screenshots der Applikation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35</w:t>
        </w:r>
        <w:r w:rsidR="0070115F" w:rsidRPr="0070115F">
          <w:rPr>
            <w:rFonts w:ascii="Century Gothic" w:hAnsi="Century Gothic"/>
            <w:b w:val="0"/>
            <w:bCs w:val="0"/>
            <w:noProof/>
            <w:webHidden/>
          </w:rPr>
          <w:fldChar w:fldCharType="end"/>
        </w:r>
      </w:hyperlink>
    </w:p>
    <w:p w14:paraId="10E6A494" w14:textId="36D863DF" w:rsidR="0070115F" w:rsidRPr="0070115F" w:rsidRDefault="008B7237">
      <w:pPr>
        <w:pStyle w:val="TOC3"/>
        <w:tabs>
          <w:tab w:val="right" w:leader="dot" w:pos="9062"/>
        </w:tabs>
        <w:rPr>
          <w:rFonts w:ascii="Century Gothic" w:eastAsiaTheme="minorEastAsia" w:hAnsi="Century Gothic"/>
          <w:noProof/>
          <w:sz w:val="24"/>
          <w:szCs w:val="24"/>
          <w:lang w:val="en-DE" w:eastAsia="en-GB"/>
        </w:rPr>
      </w:pPr>
      <w:hyperlink w:anchor="_Toc72226456" w:history="1">
        <w:r w:rsidR="0070115F" w:rsidRPr="0070115F">
          <w:rPr>
            <w:rStyle w:val="Hyperlink"/>
            <w:rFonts w:ascii="Century Gothic" w:hAnsi="Century Gothic"/>
            <w:noProof/>
          </w:rPr>
          <w:t>A.18.1  Login-Maske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_Toc72226456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35</w:t>
        </w:r>
        <w:r w:rsidR="0070115F" w:rsidRPr="0070115F">
          <w:rPr>
            <w:rFonts w:ascii="Century Gothic" w:hAnsi="Century Gothic"/>
            <w:noProof/>
            <w:webHidden/>
          </w:rPr>
          <w:fldChar w:fldCharType="end"/>
        </w:r>
      </w:hyperlink>
    </w:p>
    <w:p w14:paraId="7B448C4E" w14:textId="07392A0F" w:rsidR="0070115F" w:rsidRPr="0070115F" w:rsidRDefault="008B7237">
      <w:pPr>
        <w:pStyle w:val="TOC3"/>
        <w:tabs>
          <w:tab w:val="right" w:leader="dot" w:pos="9062"/>
        </w:tabs>
        <w:rPr>
          <w:rFonts w:ascii="Century Gothic" w:eastAsiaTheme="minorEastAsia" w:hAnsi="Century Gothic"/>
          <w:noProof/>
          <w:sz w:val="24"/>
          <w:szCs w:val="24"/>
          <w:lang w:val="en-DE" w:eastAsia="en-GB"/>
        </w:rPr>
      </w:pPr>
      <w:hyperlink w:anchor="_Toc72226457" w:history="1">
        <w:r w:rsidR="0070115F" w:rsidRPr="0070115F">
          <w:rPr>
            <w:rStyle w:val="Hyperlink"/>
            <w:rFonts w:ascii="Century Gothic" w:hAnsi="Century Gothic"/>
            <w:noProof/>
          </w:rPr>
          <w:t>A.18.2  Dashboard</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_Toc72226457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35</w:t>
        </w:r>
        <w:r w:rsidR="0070115F" w:rsidRPr="0070115F">
          <w:rPr>
            <w:rFonts w:ascii="Century Gothic" w:hAnsi="Century Gothic"/>
            <w:noProof/>
            <w:webHidden/>
          </w:rPr>
          <w:fldChar w:fldCharType="end"/>
        </w:r>
      </w:hyperlink>
    </w:p>
    <w:p w14:paraId="0FC79964" w14:textId="603719B2" w:rsidR="0070115F" w:rsidRPr="0070115F" w:rsidRDefault="008B7237">
      <w:pPr>
        <w:pStyle w:val="TOC3"/>
        <w:tabs>
          <w:tab w:val="right" w:leader="dot" w:pos="9062"/>
        </w:tabs>
        <w:rPr>
          <w:rFonts w:ascii="Century Gothic" w:eastAsiaTheme="minorEastAsia" w:hAnsi="Century Gothic"/>
          <w:noProof/>
          <w:sz w:val="24"/>
          <w:szCs w:val="24"/>
          <w:lang w:val="en-DE" w:eastAsia="en-GB"/>
        </w:rPr>
      </w:pPr>
      <w:hyperlink w:anchor="_Toc72226458" w:history="1">
        <w:r w:rsidR="0070115F" w:rsidRPr="0070115F">
          <w:rPr>
            <w:rStyle w:val="Hyperlink"/>
            <w:rFonts w:ascii="Century Gothic" w:hAnsi="Century Gothic"/>
            <w:noProof/>
          </w:rPr>
          <w:t>A.18.3  Erstellungs-Maske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36</w:t>
        </w:r>
        <w:r w:rsidR="0070115F" w:rsidRPr="0070115F">
          <w:rPr>
            <w:rFonts w:ascii="Century Gothic" w:hAnsi="Century Gothic"/>
            <w:noProof/>
            <w:webHidden/>
          </w:rPr>
          <w:fldChar w:fldCharType="end"/>
        </w:r>
      </w:hyperlink>
    </w:p>
    <w:p w14:paraId="775455BC" w14:textId="38171E84" w:rsidR="0070115F" w:rsidRPr="0070115F" w:rsidRDefault="008B7237">
      <w:pPr>
        <w:pStyle w:val="TOC3"/>
        <w:tabs>
          <w:tab w:val="right" w:leader="dot" w:pos="9062"/>
        </w:tabs>
        <w:rPr>
          <w:rFonts w:ascii="Century Gothic" w:eastAsiaTheme="minorEastAsia" w:hAnsi="Century Gothic"/>
          <w:noProof/>
          <w:sz w:val="24"/>
          <w:szCs w:val="24"/>
          <w:lang w:val="en-DE" w:eastAsia="en-GB"/>
        </w:rPr>
      </w:pPr>
      <w:hyperlink w:anchor="_Toc72226459" w:history="1">
        <w:r w:rsidR="0070115F" w:rsidRPr="0070115F">
          <w:rPr>
            <w:rStyle w:val="Hyperlink"/>
            <w:rFonts w:ascii="Century Gothic" w:hAnsi="Century Gothic"/>
            <w:noProof/>
          </w:rPr>
          <w:t>A.18.4  Antrags Administration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37</w:t>
        </w:r>
        <w:r w:rsidR="0070115F" w:rsidRPr="0070115F">
          <w:rPr>
            <w:rFonts w:ascii="Century Gothic" w:hAnsi="Century Gothic"/>
            <w:noProof/>
            <w:webHidden/>
          </w:rPr>
          <w:fldChar w:fldCharType="end"/>
        </w:r>
      </w:hyperlink>
    </w:p>
    <w:p w14:paraId="796A0747" w14:textId="4A74D136" w:rsidR="0070115F" w:rsidRPr="0070115F" w:rsidRDefault="008B7237">
      <w:pPr>
        <w:pStyle w:val="TOC3"/>
        <w:tabs>
          <w:tab w:val="right" w:leader="dot" w:pos="9062"/>
        </w:tabs>
        <w:rPr>
          <w:rFonts w:ascii="Century Gothic" w:eastAsiaTheme="minorEastAsia" w:hAnsi="Century Gothic"/>
          <w:noProof/>
          <w:sz w:val="24"/>
          <w:szCs w:val="24"/>
          <w:lang w:val="en-DE" w:eastAsia="en-GB"/>
        </w:rPr>
      </w:pPr>
      <w:hyperlink w:anchor="_Toc72226460" w:history="1">
        <w:r w:rsidR="0070115F" w:rsidRPr="0070115F">
          <w:rPr>
            <w:rStyle w:val="Hyperlink"/>
            <w:rFonts w:ascii="Century Gothic" w:hAnsi="Century Gothic"/>
            <w:noProof/>
          </w:rPr>
          <w:t>A.18.5  Antrags Übersicht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_Toc72226460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A06A94">
          <w:rPr>
            <w:rFonts w:ascii="Century Gothic" w:hAnsi="Century Gothic"/>
            <w:noProof/>
            <w:webHidden/>
          </w:rPr>
          <w:t>38</w:t>
        </w:r>
        <w:r w:rsidR="0070115F" w:rsidRPr="0070115F">
          <w:rPr>
            <w:rFonts w:ascii="Century Gothic" w:hAnsi="Century Gothic"/>
            <w:noProof/>
            <w:webHidden/>
          </w:rPr>
          <w:fldChar w:fldCharType="end"/>
        </w:r>
      </w:hyperlink>
    </w:p>
    <w:p w14:paraId="73A623E7" w14:textId="32342CC7"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1" w:history="1">
        <w:r w:rsidR="0070115F" w:rsidRPr="0070115F">
          <w:rPr>
            <w:rStyle w:val="Hyperlink"/>
            <w:rFonts w:ascii="Century Gothic" w:hAnsi="Century Gothic"/>
            <w:b w:val="0"/>
            <w:bCs w:val="0"/>
            <w:noProof/>
          </w:rPr>
          <w:t>A.19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 – Word Vorlage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39</w:t>
        </w:r>
        <w:r w:rsidR="0070115F" w:rsidRPr="0070115F">
          <w:rPr>
            <w:rFonts w:ascii="Century Gothic" w:hAnsi="Century Gothic"/>
            <w:b w:val="0"/>
            <w:bCs w:val="0"/>
            <w:noProof/>
            <w:webHidden/>
          </w:rPr>
          <w:fldChar w:fldCharType="end"/>
        </w:r>
      </w:hyperlink>
    </w:p>
    <w:p w14:paraId="47BC5186" w14:textId="11D4FA4E"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2" w:history="1">
        <w:r w:rsidR="0070115F" w:rsidRPr="0070115F">
          <w:rPr>
            <w:rStyle w:val="Hyperlink"/>
            <w:rFonts w:ascii="Century Gothic" w:hAnsi="Century Gothic"/>
            <w:b w:val="0"/>
            <w:bCs w:val="0"/>
            <w:noProof/>
          </w:rPr>
          <w:t>A.20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Antrags Administration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40</w:t>
        </w:r>
        <w:r w:rsidR="0070115F" w:rsidRPr="0070115F">
          <w:rPr>
            <w:rFonts w:ascii="Century Gothic" w:hAnsi="Century Gothic"/>
            <w:b w:val="0"/>
            <w:bCs w:val="0"/>
            <w:noProof/>
            <w:webHidden/>
          </w:rPr>
          <w:fldChar w:fldCharType="end"/>
        </w:r>
      </w:hyperlink>
    </w:p>
    <w:p w14:paraId="1E905E38" w14:textId="53BB0749"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3" w:history="1">
        <w:r w:rsidR="0070115F" w:rsidRPr="0070115F">
          <w:rPr>
            <w:rStyle w:val="Hyperlink"/>
            <w:rFonts w:ascii="Century Gothic" w:hAnsi="Century Gothic"/>
            <w:b w:val="0"/>
            <w:bCs w:val="0"/>
            <w:noProof/>
            <w:lang w:val="en-US"/>
          </w:rPr>
          <w:t>A.21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E-Mail Notification – Sequenzdiagram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42</w:t>
        </w:r>
        <w:r w:rsidR="0070115F" w:rsidRPr="0070115F">
          <w:rPr>
            <w:rFonts w:ascii="Century Gothic" w:hAnsi="Century Gothic"/>
            <w:b w:val="0"/>
            <w:bCs w:val="0"/>
            <w:noProof/>
            <w:webHidden/>
          </w:rPr>
          <w:fldChar w:fldCharType="end"/>
        </w:r>
      </w:hyperlink>
    </w:p>
    <w:p w14:paraId="237B4A56" w14:textId="08A9DA79"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4" w:history="1">
        <w:r w:rsidR="0070115F" w:rsidRPr="0070115F">
          <w:rPr>
            <w:rStyle w:val="Hyperlink"/>
            <w:rFonts w:ascii="Century Gothic" w:hAnsi="Century Gothic"/>
            <w:b w:val="0"/>
            <w:bCs w:val="0"/>
            <w:noProof/>
          </w:rPr>
          <w:t>A.22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Mailing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43</w:t>
        </w:r>
        <w:r w:rsidR="0070115F" w:rsidRPr="0070115F">
          <w:rPr>
            <w:rFonts w:ascii="Century Gothic" w:hAnsi="Century Gothic"/>
            <w:b w:val="0"/>
            <w:bCs w:val="0"/>
            <w:noProof/>
            <w:webHidden/>
          </w:rPr>
          <w:fldChar w:fldCharType="end"/>
        </w:r>
      </w:hyperlink>
    </w:p>
    <w:p w14:paraId="4BDF7D5D" w14:textId="62933B1D"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5" w:history="1">
        <w:r w:rsidR="0070115F" w:rsidRPr="0070115F">
          <w:rPr>
            <w:rStyle w:val="Hyperlink"/>
            <w:rFonts w:ascii="Century Gothic" w:hAnsi="Century Gothic"/>
            <w:b w:val="0"/>
            <w:bCs w:val="0"/>
            <w:noProof/>
          </w:rPr>
          <w:t>A.23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Enlightn Test – CLI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44</w:t>
        </w:r>
        <w:r w:rsidR="0070115F" w:rsidRPr="0070115F">
          <w:rPr>
            <w:rFonts w:ascii="Century Gothic" w:hAnsi="Century Gothic"/>
            <w:b w:val="0"/>
            <w:bCs w:val="0"/>
            <w:noProof/>
            <w:webHidden/>
          </w:rPr>
          <w:fldChar w:fldCharType="end"/>
        </w:r>
      </w:hyperlink>
    </w:p>
    <w:p w14:paraId="57D9347F" w14:textId="1F557EDA"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6" w:history="1">
        <w:r w:rsidR="0070115F" w:rsidRPr="0070115F">
          <w:rPr>
            <w:rStyle w:val="Hyperlink"/>
            <w:rFonts w:ascii="Century Gothic" w:hAnsi="Century Gothic"/>
            <w:b w:val="0"/>
            <w:bCs w:val="0"/>
            <w:noProof/>
          </w:rPr>
          <w:t>A.24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42BFD290" w14:textId="75C931F5"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7" w:history="1">
        <w:r w:rsidR="0070115F" w:rsidRPr="0070115F">
          <w:rPr>
            <w:rStyle w:val="Hyperlink"/>
            <w:rFonts w:ascii="Century Gothic" w:hAnsi="Century Gothic"/>
            <w:b w:val="0"/>
            <w:bCs w:val="0"/>
            <w:noProof/>
          </w:rPr>
          <w:t>A.25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Entwicklerdokumentation –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53FDC3C4" w14:textId="6E6D4E47" w:rsidR="0070115F" w:rsidRPr="0070115F" w:rsidRDefault="008B7237">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8" w:history="1">
        <w:r w:rsidR="0070115F" w:rsidRPr="0070115F">
          <w:rPr>
            <w:rStyle w:val="Hyperlink"/>
            <w:rFonts w:ascii="Century Gothic" w:hAnsi="Century Gothic"/>
            <w:b w:val="0"/>
            <w:bCs w:val="0"/>
            <w:noProof/>
          </w:rPr>
          <w:t>A.26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Projektplanung - Gantt 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A06A94">
          <w:rPr>
            <w:rFonts w:ascii="Century Gothic" w:hAnsi="Century Gothic"/>
            <w:b w:val="0"/>
            <w:bCs w:val="0"/>
            <w:noProof/>
            <w:webHidden/>
          </w:rPr>
          <w:t>47</w:t>
        </w:r>
        <w:r w:rsidR="0070115F" w:rsidRPr="0070115F">
          <w:rPr>
            <w:rFonts w:ascii="Century Gothic" w:hAnsi="Century Gothic"/>
            <w:b w:val="0"/>
            <w:bCs w:val="0"/>
            <w:noProof/>
            <w:webHidden/>
          </w:rPr>
          <w:fldChar w:fldCharType="end"/>
        </w:r>
      </w:hyperlink>
    </w:p>
    <w:p w14:paraId="6EDF7E55" w14:textId="494C0DCB" w:rsidR="00423FD2" w:rsidRPr="00423FD2" w:rsidRDefault="0070115F">
      <w:pPr>
        <w:rPr>
          <w:rFonts w:ascii="Century Gothic" w:eastAsiaTheme="majorEastAsia" w:hAnsi="Century Gothic" w:cstheme="majorBidi"/>
          <w:color w:val="9A1541"/>
          <w:sz w:val="32"/>
          <w:szCs w:val="32"/>
        </w:rPr>
      </w:pPr>
      <w:r w:rsidRPr="0070115F">
        <w:rPr>
          <w:rFonts w:ascii="Century Gothic" w:hAnsi="Century Gothic"/>
          <w:i/>
          <w:iCs/>
          <w:sz w:val="24"/>
          <w:szCs w:val="24"/>
        </w:rPr>
        <w:fldChar w:fldCharType="end"/>
      </w:r>
      <w:r w:rsidR="00423FD2" w:rsidRPr="00423FD2">
        <w:rPr>
          <w:rFonts w:ascii="Century Gothic" w:hAnsi="Century Gothic"/>
        </w:rPr>
        <w:br w:type="page"/>
      </w:r>
    </w:p>
    <w:p w14:paraId="514C7933" w14:textId="070960F9" w:rsidR="00E551CE" w:rsidRDefault="00E551CE" w:rsidP="00E551CE">
      <w:pPr>
        <w:pStyle w:val="Heading1"/>
        <w:numPr>
          <w:ilvl w:val="0"/>
          <w:numId w:val="0"/>
        </w:numPr>
        <w:ind w:left="432" w:hanging="432"/>
      </w:pPr>
      <w:bookmarkStart w:id="21" w:name="_Toc72226384"/>
      <w:r>
        <w:lastRenderedPageBreak/>
        <w:t>Tabellenverzeichnis</w:t>
      </w:r>
      <w:bookmarkEnd w:id="19"/>
      <w:bookmarkEnd w:id="20"/>
      <w:bookmarkEnd w:id="21"/>
    </w:p>
    <w:p w14:paraId="1E292C83" w14:textId="7DE2A7E2"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10</w:t>
        </w:r>
        <w:r w:rsidRPr="00E551CE">
          <w:rPr>
            <w:rFonts w:ascii="Century Gothic" w:hAnsi="Century Gothic"/>
            <w:i w:val="0"/>
            <w:iCs w:val="0"/>
            <w:noProof/>
            <w:webHidden/>
            <w:color w:val="000000" w:themeColor="text1"/>
            <w:sz w:val="21"/>
            <w:szCs w:val="21"/>
          </w:rPr>
          <w:fldChar w:fldCharType="end"/>
        </w:r>
      </w:hyperlink>
    </w:p>
    <w:p w14:paraId="2C9D56E9" w14:textId="324E09F3"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20</w:t>
        </w:r>
        <w:r w:rsidR="00E551CE" w:rsidRPr="00E551CE">
          <w:rPr>
            <w:rFonts w:ascii="Century Gothic" w:hAnsi="Century Gothic"/>
            <w:i w:val="0"/>
            <w:iCs w:val="0"/>
            <w:noProof/>
            <w:webHidden/>
            <w:color w:val="000000" w:themeColor="text1"/>
            <w:sz w:val="21"/>
            <w:szCs w:val="21"/>
          </w:rPr>
          <w:fldChar w:fldCharType="end"/>
        </w:r>
      </w:hyperlink>
    </w:p>
    <w:p w14:paraId="2B1C00C3" w14:textId="1AA9473C"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6C5603B1" w14:textId="0CF6CB12"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0D8AF1DB"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4193325B"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57C6E1D5" w:rsidR="00E551CE" w:rsidRPr="00E551CE" w:rsidRDefault="008B7237"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A06A94">
          <w:rPr>
            <w:rFonts w:ascii="Century Gothic" w:hAnsi="Century Gothic"/>
            <w:i w:val="0"/>
            <w:iCs w:val="0"/>
            <w:noProof/>
            <w:webHidden/>
            <w:color w:val="000000" w:themeColor="text1"/>
            <w:sz w:val="21"/>
            <w:szCs w:val="21"/>
          </w:rPr>
          <w:t>45</w:t>
        </w:r>
        <w:r w:rsidR="00E551CE" w:rsidRPr="00E551CE">
          <w:rPr>
            <w:rFonts w:ascii="Century Gothic" w:hAnsi="Century Gothic"/>
            <w:i w:val="0"/>
            <w:iCs w:val="0"/>
            <w:noProof/>
            <w:webHidden/>
            <w:color w:val="000000" w:themeColor="text1"/>
            <w:sz w:val="21"/>
            <w:szCs w:val="21"/>
          </w:rPr>
          <w:fldChar w:fldCharType="end"/>
        </w:r>
      </w:hyperlink>
    </w:p>
    <w:p w14:paraId="2E7804F6" w14:textId="6068EE78"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60E35446"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r w:rsidR="003C3B2D">
        <w:rPr>
          <w:lang w:val="en-US"/>
        </w:rPr>
        <w:fldChar w:fldCharType="begin"/>
      </w:r>
      <w:r w:rsidR="003C3B2D">
        <w:rPr>
          <w:lang w:val="en-US"/>
        </w:rPr>
        <w:instrText xml:space="preserve">  </w:instrText>
      </w:r>
      <w:r w:rsidR="003C3B2D">
        <w:rPr>
          <w:lang w:val="en-US"/>
        </w:rPr>
        <w:fldChar w:fldCharType="end"/>
      </w:r>
    </w:p>
    <w:p w14:paraId="2620DAEC" w14:textId="0296BA8D" w:rsidR="00012609" w:rsidRDefault="00012609" w:rsidP="00745739">
      <w:pPr>
        <w:pStyle w:val="Heading1"/>
        <w:numPr>
          <w:ilvl w:val="0"/>
          <w:numId w:val="0"/>
        </w:numPr>
        <w:ind w:left="432" w:hanging="432"/>
      </w:pPr>
      <w:bookmarkStart w:id="22" w:name="_Glossar_2"/>
      <w:bookmarkStart w:id="23" w:name="_Toc71644750"/>
      <w:bookmarkStart w:id="24" w:name="_Toc71893666"/>
      <w:bookmarkStart w:id="25" w:name="_Toc71897970"/>
      <w:bookmarkStart w:id="26" w:name="_Toc71898145"/>
      <w:bookmarkStart w:id="27" w:name="_Toc71898285"/>
      <w:bookmarkStart w:id="28" w:name="_Toc71975359"/>
      <w:bookmarkStart w:id="29" w:name="_Toc71975610"/>
      <w:bookmarkStart w:id="30" w:name="_Toc72226385"/>
      <w:bookmarkEnd w:id="22"/>
      <w:r>
        <w:lastRenderedPageBreak/>
        <w:t>Glossar</w:t>
      </w:r>
      <w:bookmarkEnd w:id="23"/>
      <w:bookmarkEnd w:id="24"/>
      <w:bookmarkEnd w:id="25"/>
      <w:bookmarkEnd w:id="26"/>
      <w:bookmarkEnd w:id="27"/>
      <w:bookmarkEnd w:id="28"/>
      <w:bookmarkEnd w:id="29"/>
      <w:bookmarkEnd w:id="30"/>
    </w:p>
    <w:p w14:paraId="7E971CB6" w14:textId="32782568" w:rsidR="00E76195" w:rsidRDefault="00E76195" w:rsidP="00745739">
      <w:pPr>
        <w:jc w:val="both"/>
      </w:pPr>
      <w:r w:rsidRPr="00C7107E">
        <w:t xml:space="preserve">Alle im Glossar </w:t>
      </w:r>
      <w:r w:rsidR="00BC7163" w:rsidRPr="00C7107E">
        <w:t>zu findenden Fachbegriffe</w:t>
      </w:r>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8B7237" w:rsidP="00745739">
      <w:pPr>
        <w:jc w:val="both"/>
      </w:pPr>
      <w:r>
        <w:rPr>
          <w:noProof/>
        </w:rPr>
        <w:pict w14:anchorId="77C49CF2">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Atrivio entwickelte Newsletter-System mail2many ermöglicht die Kommunikation zwischen Herstellern, ihren Händlern und Kunden. </w:t>
      </w:r>
    </w:p>
    <w:p w14:paraId="515B7142" w14:textId="28C7F8F1" w:rsidR="0073278C" w:rsidRDefault="0073278C" w:rsidP="00745739">
      <w:pPr>
        <w:jc w:val="both"/>
      </w:pPr>
      <w:r w:rsidRPr="00516C0A">
        <w:rPr>
          <w:b/>
          <w:bCs/>
        </w:rPr>
        <w:t>Geneva</w:t>
      </w:r>
      <w:r w:rsidRPr="00516C0A">
        <w:t xml:space="preserve"> – Ein von Atrivio entwickeltes Content-Management-System</w:t>
      </w:r>
      <w:r w:rsidR="00A62E35" w:rsidRPr="00516C0A">
        <w:t>.</w:t>
      </w:r>
    </w:p>
    <w:p w14:paraId="3BADE714" w14:textId="77777777" w:rsidR="00007E36" w:rsidRPr="00516C0A" w:rsidRDefault="00B92FBA" w:rsidP="00007E36">
      <w:pPr>
        <w:jc w:val="both"/>
      </w:pPr>
      <w:r w:rsidRPr="00516C0A">
        <w:rPr>
          <w:b/>
          <w:bCs/>
        </w:rPr>
        <w:t>CMS</w:t>
      </w:r>
      <w:r w:rsidRPr="00516C0A">
        <w:t xml:space="preserve"> </w:t>
      </w:r>
      <w:r w:rsidRPr="00516C0A">
        <w:rPr>
          <w:i/>
          <w:iCs/>
        </w:rPr>
        <w:t xml:space="preserve">- </w:t>
      </w:r>
      <w:r w:rsidR="00007E36">
        <w:t xml:space="preserve">Content-Management-Systeme sind als Software zu Verstehen. Sie dienen zur Erstellung, Organisation, Darstellung und Bearbeitung digitaler Inhalte mehrerer Benutzer. Meistens werden CMS Systeme in Verbindung mit Webseiten oder Medienformaten eingesetzt. </w:t>
      </w:r>
    </w:p>
    <w:p w14:paraId="29AA942C" w14:textId="1986D09F"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48929E53" w:rsidR="00C7107E" w:rsidRPr="00516C0A" w:rsidRDefault="00C7107E" w:rsidP="00745739">
      <w:pPr>
        <w:jc w:val="both"/>
      </w:pPr>
      <w:r w:rsidRPr="00516C0A">
        <w:rPr>
          <w:b/>
          <w:bCs/>
        </w:rPr>
        <w:t>Laravel</w:t>
      </w:r>
      <w:r w:rsidRPr="00516C0A">
        <w:t xml:space="preserve"> - </w:t>
      </w:r>
      <w:r w:rsidR="00B6391A" w:rsidRPr="00516C0A">
        <w:t xml:space="preserve">Laravel </w:t>
      </w:r>
      <w:r w:rsidR="00007E36">
        <w:t>ist grundsätzlich ein</w:t>
      </w:r>
      <w:r w:rsidR="00B6391A" w:rsidRPr="00516C0A">
        <w:t xml:space="preserve"> PHP-Webframework, </w:t>
      </w:r>
      <w:r w:rsidR="00007E36">
        <w:t>welches</w:t>
      </w:r>
      <w:r w:rsidR="00B6391A" w:rsidRPr="00516C0A">
        <w:t xml:space="preserve"> dem </w:t>
      </w:r>
      <w:hyperlink w:anchor="_Technisches_Abkürzungsverzeichnis" w:history="1">
        <w:r w:rsidR="00B6391A" w:rsidRPr="00B92FBA">
          <w:rPr>
            <w:rStyle w:val="Hyperlink"/>
          </w:rPr>
          <w:t>MVC</w:t>
        </w:r>
      </w:hyperlink>
      <w:r w:rsidR="00B6391A" w:rsidRPr="00516C0A">
        <w:t xml:space="preserve">-Muster folgt. </w:t>
      </w:r>
      <w:r w:rsidR="00007E36">
        <w:t>Initiator ist</w:t>
      </w:r>
      <w:r w:rsidR="00B6391A" w:rsidRPr="00516C0A">
        <w:t xml:space="preserve"> Taylor Otwel</w:t>
      </w:r>
      <w:r w:rsidR="00007E36">
        <w:t>l</w:t>
      </w:r>
      <w:r w:rsidR="00B6391A" w:rsidRPr="00516C0A">
        <w:t>.</w:t>
      </w:r>
    </w:p>
    <w:p w14:paraId="162A3C48" w14:textId="772E3AF1"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Blade ist die standardmäßig mit Laravel mitgelieferte Template Engine. Mit Blade lassen sich Views in einer Laravel Anwendung implemetieren. Template Engines wie Blade ermöglichen die Wiederverwendbarkeit von Views und erhöhen damit die Produktivität bei der Entwicklung sowie die Wartbarkeit einer Anwendung.</w:t>
      </w:r>
      <w:r w:rsidR="00D5734F" w:rsidRPr="0051291E">
        <w:rPr>
          <w:rFonts w:cs="Arimo for Powerline"/>
        </w:rPr>
        <w:t xml:space="preserve"> </w:t>
      </w:r>
      <w:r w:rsidRPr="0051291E">
        <w:rPr>
          <w:rFonts w:cs="Arimo for Powerline"/>
        </w:rPr>
        <w:t xml:space="preserve">View-Teile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r w:rsidR="004D4882">
        <w:rPr>
          <w:rStyle w:val="FootnoteReference"/>
          <w:rFonts w:cs="Arimo for Powerline"/>
        </w:rPr>
        <w:footnoteReference w:id="1"/>
      </w:r>
      <w:r w:rsidR="00007E36">
        <w:rPr>
          <w:rFonts w:cs="Arimo for Powerline"/>
        </w:rPr>
        <w:t xml:space="preserve"> </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18BBE9F6" w:rsidR="00B6391A" w:rsidRPr="00653A78" w:rsidRDefault="00653A78" w:rsidP="00745739">
      <w:pPr>
        <w:jc w:val="both"/>
        <w:rPr>
          <w:lang w:val="en-DE"/>
        </w:rPr>
      </w:pPr>
      <w:r w:rsidRPr="00653A78">
        <w:rPr>
          <w:b/>
          <w:bCs/>
        </w:rPr>
        <w:t>Composer</w:t>
      </w:r>
      <w:r>
        <w:t xml:space="preserve"> - </w:t>
      </w:r>
      <w:r w:rsidRPr="00653A78">
        <w:t xml:space="preserve">Composer ist ein Paketmanager </w:t>
      </w:r>
      <w:r w:rsidR="004D4882">
        <w:t xml:space="preserve">bzw. Packetverwaltung </w:t>
      </w:r>
      <w:r w:rsidRPr="00653A78">
        <w:t xml:space="preserve">für PHP. Composer wird über die Kommandozeile </w:t>
      </w:r>
      <w:r w:rsidR="00053648">
        <w:t>bedient</w:t>
      </w:r>
      <w:r w:rsidRPr="00653A78">
        <w:t xml:space="preserve"> und </w:t>
      </w:r>
      <w:r w:rsidR="00053648">
        <w:t xml:space="preserve">kann anhand der composer.json alle </w:t>
      </w:r>
      <w:r w:rsidR="00053648" w:rsidRPr="00653A78">
        <w:t xml:space="preserve">Abhängigkeiten </w:t>
      </w:r>
      <w:r w:rsidRPr="00653A78">
        <w:t>eines PHP-Programmes</w:t>
      </w:r>
      <w:r w:rsidR="00053648">
        <w:t xml:space="preserve"> </w:t>
      </w:r>
      <w:r w:rsidR="00053648" w:rsidRPr="00653A78">
        <w:t>installiert</w:t>
      </w:r>
      <w:r w:rsidRPr="00653A78">
        <w:t xml:space="preserve">. </w:t>
      </w:r>
      <w:r w:rsidR="00053648">
        <w:t>D</w:t>
      </w:r>
      <w:r w:rsidR="00053648" w:rsidRPr="00653A78">
        <w:t xml:space="preserve">ie Plattform Packagist </w:t>
      </w:r>
      <w:r w:rsidR="00053648">
        <w:t>stellt die Packete zur Verfügung</w:t>
      </w:r>
      <w:r w:rsidRPr="00653A78">
        <w:t>.</w:t>
      </w:r>
    </w:p>
    <w:p w14:paraId="0DB38751" w14:textId="78EF1FFC" w:rsidR="00F9793B" w:rsidRDefault="00F9793B" w:rsidP="00745739">
      <w:pPr>
        <w:jc w:val="both"/>
      </w:pPr>
      <w:r w:rsidRPr="00F9793B">
        <w:rPr>
          <w:b/>
          <w:bCs/>
        </w:rPr>
        <w:t>composer.json</w:t>
      </w:r>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r w:rsidRPr="00B92FBA">
        <w:rPr>
          <w:b/>
          <w:bCs/>
        </w:rPr>
        <w:t>Packagist</w:t>
      </w:r>
      <w:r>
        <w:t xml:space="preserve"> - </w:t>
      </w:r>
      <w:r w:rsidRPr="00B92FBA">
        <w:t>Packagist ist das Haupt-Repository von Composer. Es sammelt öffentliche PHP-Pakete, die mit Composer installiert werden können.</w:t>
      </w:r>
    </w:p>
    <w:p w14:paraId="47647E2C" w14:textId="1ADD51AC" w:rsidR="0035699C" w:rsidRDefault="0035699C" w:rsidP="00745739">
      <w:pPr>
        <w:jc w:val="both"/>
      </w:pPr>
      <w:r w:rsidRPr="0035699C">
        <w:rPr>
          <w:b/>
          <w:bCs/>
        </w:rPr>
        <w:lastRenderedPageBreak/>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t>Node.js</w:t>
      </w:r>
      <w:r>
        <w:t xml:space="preserve"> - </w:t>
      </w:r>
      <w:r w:rsidRPr="0035699C">
        <w:t>Node.js ist eine plattformübergreifende Open-Source-JavaScript-Laufzeitumgebung, die JavaScript-Code außerhalb eines Webbrowsers ausführen kann.</w:t>
      </w:r>
    </w:p>
    <w:p w14:paraId="7C5358F6" w14:textId="7C0B3A43" w:rsidR="0035699C" w:rsidRDefault="0035699C" w:rsidP="00745739">
      <w:pPr>
        <w:jc w:val="both"/>
      </w:pPr>
      <w:r w:rsidRPr="0035699C">
        <w:rPr>
          <w:b/>
          <w:bCs/>
        </w:rPr>
        <w:t>Bootstrap</w:t>
      </w:r>
      <w:r>
        <w:t xml:space="preserve"> - </w:t>
      </w:r>
      <w:r w:rsidRPr="0035699C">
        <w:t>Bootstrap ist ein freies Frontend-CSS-Framework. Es enthält auf HTML und CSS basierende Gestaltungsvorlagen für Typografie, Formulare, Buttons, Tabellen, Grid-Systeme, Navigations- und andere Oberflächengestaltungselemente sowie zusätzliche, optionale JavaScript-Erweiterungen.</w:t>
      </w:r>
      <w:r w:rsidR="00053648">
        <w:rPr>
          <w:rStyle w:val="FootnoteReference"/>
        </w:rPr>
        <w:footnoteReference w:id="2"/>
      </w:r>
    </w:p>
    <w:p w14:paraId="00F23D27" w14:textId="7445CBB8" w:rsidR="000F64F2" w:rsidRDefault="000F64F2" w:rsidP="00745739">
      <w:pPr>
        <w:jc w:val="both"/>
      </w:pPr>
      <w:r w:rsidRPr="000F64F2">
        <w:rPr>
          <w:b/>
          <w:bCs/>
        </w:rPr>
        <w:t>Markdown</w:t>
      </w:r>
      <w:r>
        <w:t xml:space="preserve"> - </w:t>
      </w:r>
      <w:r w:rsidRPr="000F64F2">
        <w:t>Markdown ist eine vereinfachte Auszeichnungssprache</w:t>
      </w:r>
      <w:r w:rsidR="001E5B22">
        <w:t xml:space="preserve"> ähnlich wie HTML oder XML.</w:t>
      </w:r>
    </w:p>
    <w:p w14:paraId="08E985DD" w14:textId="6100A9B6" w:rsidR="00675F89" w:rsidRDefault="00675F89" w:rsidP="00745739">
      <w:pPr>
        <w:jc w:val="both"/>
      </w:pPr>
      <w:r w:rsidRPr="00E5567D">
        <w:rPr>
          <w:b/>
          <w:bCs/>
        </w:rPr>
        <w:t>Seeding</w:t>
      </w:r>
      <w:r>
        <w:t xml:space="preserve"> - Das Seeding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6E8D858F" w14:textId="77777777" w:rsidR="003C3B2D" w:rsidRDefault="003C3B2D" w:rsidP="00745739"/>
    <w:p w14:paraId="4F243D91" w14:textId="1DF22BF8" w:rsidR="00745739" w:rsidRDefault="00745739" w:rsidP="00745739">
      <w:r>
        <w:br w:type="page"/>
      </w:r>
    </w:p>
    <w:p w14:paraId="09F43E4E" w14:textId="20F05BE2" w:rsidR="00B6391A" w:rsidRPr="00C7107E" w:rsidRDefault="00516C0A" w:rsidP="00745739">
      <w:pPr>
        <w:pStyle w:val="Heading1"/>
        <w:numPr>
          <w:ilvl w:val="0"/>
          <w:numId w:val="0"/>
        </w:numPr>
        <w:ind w:left="432" w:hanging="432"/>
      </w:pPr>
      <w:bookmarkStart w:id="31" w:name="_Technisches_Abkürzungsverzeichnis"/>
      <w:bookmarkStart w:id="32" w:name="_Toc71644751"/>
      <w:bookmarkStart w:id="33" w:name="_Toc71893667"/>
      <w:bookmarkStart w:id="34" w:name="_Toc71897971"/>
      <w:bookmarkStart w:id="35" w:name="_Toc71898146"/>
      <w:bookmarkStart w:id="36" w:name="_Toc71898286"/>
      <w:bookmarkStart w:id="37" w:name="_Toc71975360"/>
      <w:bookmarkStart w:id="38" w:name="_Toc71975611"/>
      <w:bookmarkStart w:id="39" w:name="_Toc72226386"/>
      <w:bookmarkEnd w:id="31"/>
      <w:r>
        <w:lastRenderedPageBreak/>
        <w:t>Technisches Abkürzungsverzeichnis</w:t>
      </w:r>
      <w:bookmarkEnd w:id="32"/>
      <w:bookmarkEnd w:id="33"/>
      <w:bookmarkEnd w:id="34"/>
      <w:bookmarkEnd w:id="35"/>
      <w:bookmarkEnd w:id="36"/>
      <w:bookmarkEnd w:id="37"/>
      <w:bookmarkEnd w:id="38"/>
      <w:bookmarkEnd w:id="39"/>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8B7237" w:rsidP="00745739">
      <w:pPr>
        <w:jc w:val="both"/>
      </w:pPr>
      <w:r>
        <w:rPr>
          <w:noProof/>
        </w:rPr>
        <w:pict w14:anchorId="2B7E33FE">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33987C6F"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0" w:name="_Projektbeschreibung"/>
      <w:bookmarkStart w:id="41" w:name="_Toc71644752"/>
      <w:bookmarkStart w:id="42" w:name="_Toc71893668"/>
      <w:bookmarkStart w:id="43" w:name="_Toc71897972"/>
      <w:bookmarkStart w:id="44" w:name="_Toc71898147"/>
      <w:bookmarkStart w:id="45" w:name="_Toc71898287"/>
      <w:bookmarkStart w:id="46" w:name="_Toc71975361"/>
      <w:bookmarkStart w:id="47" w:name="_Toc71975612"/>
      <w:bookmarkStart w:id="48" w:name="_Toc72226387"/>
      <w:bookmarkEnd w:id="40"/>
      <w:r w:rsidRPr="00DC6CD2">
        <w:lastRenderedPageBreak/>
        <w:t>Projektbeschreibung</w:t>
      </w:r>
      <w:bookmarkEnd w:id="41"/>
      <w:bookmarkEnd w:id="42"/>
      <w:bookmarkEnd w:id="43"/>
      <w:bookmarkEnd w:id="44"/>
      <w:bookmarkEnd w:id="45"/>
      <w:bookmarkEnd w:id="46"/>
      <w:bookmarkEnd w:id="47"/>
      <w:bookmarkEnd w:id="48"/>
    </w:p>
    <w:p w14:paraId="1A59C495" w14:textId="0C6FAB86" w:rsidR="0073278C" w:rsidRDefault="0073278C" w:rsidP="00745739">
      <w:pPr>
        <w:pStyle w:val="Heading2"/>
      </w:pPr>
      <w:bookmarkStart w:id="49" w:name="_Projektbezeichnung"/>
      <w:bookmarkStart w:id="50" w:name="_Toc71644753"/>
      <w:bookmarkStart w:id="51" w:name="_Toc71893669"/>
      <w:bookmarkStart w:id="52" w:name="_Toc71897973"/>
      <w:bookmarkStart w:id="53" w:name="_Toc71898148"/>
      <w:bookmarkStart w:id="54" w:name="_Toc71898288"/>
      <w:bookmarkStart w:id="55" w:name="_Toc71975362"/>
      <w:bookmarkStart w:id="56" w:name="_Toc71975613"/>
      <w:bookmarkStart w:id="57" w:name="_Toc72226388"/>
      <w:bookmarkEnd w:id="49"/>
      <w:r>
        <w:t>Projektbezeichnung</w:t>
      </w:r>
      <w:bookmarkEnd w:id="50"/>
      <w:bookmarkEnd w:id="51"/>
      <w:bookmarkEnd w:id="52"/>
      <w:bookmarkEnd w:id="53"/>
      <w:bookmarkEnd w:id="54"/>
      <w:bookmarkEnd w:id="55"/>
      <w:bookmarkEnd w:id="56"/>
      <w:bookmarkEnd w:id="57"/>
    </w:p>
    <w:p w14:paraId="00D74919" w14:textId="656DA15A"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w:t>
      </w:r>
      <w:r w:rsidR="0054591F">
        <w:rPr>
          <w:color w:val="000000" w:themeColor="text1"/>
          <w:szCs w:val="21"/>
        </w:rPr>
        <w:t>und</w:t>
      </w:r>
      <w:r w:rsidRPr="00E76CC7">
        <w:rPr>
          <w:color w:val="000000" w:themeColor="text1"/>
          <w:szCs w:val="21"/>
        </w:rPr>
        <w:t xml:space="preserve"> Antragserstellung als Webapplikation zum Zwecke der Digitalisierung.</w:t>
      </w:r>
      <w:r w:rsidR="0054591F">
        <w:rPr>
          <w:color w:val="000000" w:themeColor="text1"/>
          <w:szCs w:val="21"/>
        </w:rPr>
        <w:t xml:space="preserve"> </w:t>
      </w:r>
      <w:r w:rsidRPr="00E76CC7">
        <w:rPr>
          <w:color w:val="000000" w:themeColor="text1"/>
          <w:szCs w:val="21"/>
        </w:rPr>
        <w:t>Kurzform ULLA (Akronymisiert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Start w:id="66" w:name="_Toc72226389"/>
      <w:bookmarkEnd w:id="58"/>
      <w:r>
        <w:t>Projektumfeld</w:t>
      </w:r>
      <w:bookmarkEnd w:id="59"/>
      <w:bookmarkEnd w:id="60"/>
      <w:bookmarkEnd w:id="61"/>
      <w:bookmarkEnd w:id="62"/>
      <w:bookmarkEnd w:id="63"/>
      <w:bookmarkEnd w:id="64"/>
      <w:bookmarkEnd w:id="65"/>
      <w:bookmarkEnd w:id="66"/>
    </w:p>
    <w:p w14:paraId="29F1D632" w14:textId="38F0FE8E" w:rsidR="00DC6CD2" w:rsidRPr="00E76CC7" w:rsidRDefault="00FC34B2" w:rsidP="00745739">
      <w:pPr>
        <w:jc w:val="both"/>
        <w:rPr>
          <w:szCs w:val="21"/>
        </w:rPr>
      </w:pPr>
      <w:r w:rsidRPr="00E76CC7">
        <w:rPr>
          <w:szCs w:val="21"/>
        </w:rPr>
        <w:t xml:space="preserve">Auftraggeber ist die Atrivio GmbH (im Folgenden durch Atrivio abgekürzt). </w:t>
      </w:r>
      <w:r w:rsidR="00A25E88" w:rsidRPr="00E76CC7">
        <w:rPr>
          <w:szCs w:val="21"/>
        </w:rPr>
        <w:t>Das Projekt wurde in den Räumen der Atrivio in 87437 Kempten durchgeführt.</w:t>
      </w:r>
      <w:r w:rsidR="00577720">
        <w:rPr>
          <w:szCs w:val="21"/>
        </w:rPr>
        <w:t xml:space="preserve"> </w:t>
      </w:r>
      <w:r w:rsidR="00A25E88" w:rsidRPr="00E76CC7">
        <w:rPr>
          <w:szCs w:val="21"/>
        </w:rPr>
        <w:t>Seit über 18 Jahren begleitet die Atrivio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CMS</w:t>
        </w:r>
      </w:hyperlink>
      <w:r w:rsidR="006C0716">
        <w:rPr>
          <w:rStyle w:val="Hyperlink"/>
          <w:i/>
          <w:iCs/>
          <w:szCs w:val="21"/>
        </w:rPr>
        <w:t>-</w:t>
      </w:r>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r w:rsidR="00012609" w:rsidRPr="00E76CC7">
          <w:rPr>
            <w:rStyle w:val="Hyperlink"/>
            <w:i/>
            <w:iCs/>
            <w:szCs w:val="21"/>
          </w:rPr>
          <w:t>Geneva</w:t>
        </w:r>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7" w:name="_Projektziel"/>
      <w:bookmarkStart w:id="68" w:name="_Toc71644755"/>
      <w:bookmarkStart w:id="69" w:name="_Toc71893671"/>
      <w:bookmarkStart w:id="70" w:name="_Toc71897975"/>
      <w:bookmarkStart w:id="71" w:name="_Toc71898150"/>
      <w:bookmarkStart w:id="72" w:name="_Toc71898290"/>
      <w:bookmarkStart w:id="73" w:name="_Toc71975364"/>
      <w:bookmarkStart w:id="74" w:name="_Toc71975615"/>
      <w:bookmarkStart w:id="75" w:name="_Toc72226390"/>
      <w:bookmarkEnd w:id="67"/>
      <w:r>
        <w:t>Projektziel</w:t>
      </w:r>
      <w:bookmarkEnd w:id="68"/>
      <w:bookmarkEnd w:id="69"/>
      <w:bookmarkEnd w:id="70"/>
      <w:bookmarkEnd w:id="71"/>
      <w:bookmarkEnd w:id="72"/>
      <w:bookmarkEnd w:id="73"/>
      <w:bookmarkEnd w:id="74"/>
      <w:bookmarkEnd w:id="75"/>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6" w:name="_Projektbegründung"/>
      <w:bookmarkStart w:id="77" w:name="_Toc71644756"/>
      <w:bookmarkStart w:id="78" w:name="_Toc71893672"/>
      <w:bookmarkStart w:id="79" w:name="_Toc71897976"/>
      <w:bookmarkStart w:id="80" w:name="_Toc71898151"/>
      <w:bookmarkStart w:id="81" w:name="_Toc71898291"/>
      <w:bookmarkStart w:id="82" w:name="_Toc71975365"/>
      <w:bookmarkStart w:id="83" w:name="_Toc71975616"/>
      <w:bookmarkStart w:id="84" w:name="_Toc72226391"/>
      <w:bookmarkEnd w:id="76"/>
      <w:r>
        <w:t>Projektbegründung</w:t>
      </w:r>
      <w:bookmarkEnd w:id="77"/>
      <w:bookmarkEnd w:id="78"/>
      <w:bookmarkEnd w:id="79"/>
      <w:bookmarkEnd w:id="80"/>
      <w:bookmarkEnd w:id="81"/>
      <w:bookmarkEnd w:id="82"/>
      <w:bookmarkEnd w:id="83"/>
      <w:bookmarkEnd w:id="84"/>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5" w:name="_Toc71644757"/>
      <w:bookmarkStart w:id="86" w:name="_Toc71893673"/>
      <w:bookmarkStart w:id="87" w:name="_Toc71897977"/>
      <w:bookmarkStart w:id="88" w:name="_Toc71898152"/>
      <w:bookmarkStart w:id="89" w:name="_Toc71898292"/>
      <w:bookmarkStart w:id="90" w:name="_Toc71975366"/>
      <w:bookmarkStart w:id="91" w:name="_Toc71975617"/>
      <w:bookmarkStart w:id="92" w:name="_Toc72226392"/>
      <w:r>
        <w:t>Projektschnittstellen</w:t>
      </w:r>
      <w:bookmarkEnd w:id="85"/>
      <w:bookmarkEnd w:id="86"/>
      <w:bookmarkEnd w:id="87"/>
      <w:bookmarkEnd w:id="88"/>
      <w:bookmarkEnd w:id="89"/>
      <w:bookmarkEnd w:id="90"/>
      <w:bookmarkEnd w:id="91"/>
      <w:bookmarkEnd w:id="92"/>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PC‘s, Notebooks über Tablets bis hin zu Smartphones</w:t>
      </w:r>
      <w:r w:rsidR="00FC34B2" w:rsidRPr="00FC34B2">
        <w:t xml:space="preserve"> im internen Firmennetz</w:t>
      </w:r>
      <w:r w:rsidRPr="00FC34B2">
        <w:t xml:space="preserve"> aufrufen. Dabei ist die Applikation im ersten Schritt zwar responsiv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654B0237" w14:textId="1577B72E" w:rsidR="00E1246C"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93" w:name="_Toc71644758"/>
      <w:bookmarkStart w:id="94" w:name="_Toc71893674"/>
      <w:bookmarkStart w:id="95" w:name="_Toc71897978"/>
      <w:bookmarkStart w:id="96" w:name="_Toc71898153"/>
      <w:bookmarkStart w:id="97" w:name="_Toc71898293"/>
      <w:bookmarkStart w:id="98" w:name="_Toc71975367"/>
      <w:bookmarkStart w:id="99" w:name="_Toc71975618"/>
      <w:bookmarkStart w:id="100" w:name="_Toc72226393"/>
      <w:r>
        <w:lastRenderedPageBreak/>
        <w:t>Projektabgrenzung</w:t>
      </w:r>
      <w:bookmarkEnd w:id="93"/>
      <w:bookmarkEnd w:id="94"/>
      <w:bookmarkEnd w:id="95"/>
      <w:bookmarkEnd w:id="96"/>
      <w:bookmarkEnd w:id="97"/>
      <w:bookmarkEnd w:id="98"/>
      <w:bookmarkEnd w:id="99"/>
      <w:bookmarkEnd w:id="100"/>
    </w:p>
    <w:p w14:paraId="07201DCE" w14:textId="1C51D59A" w:rsidR="00C73FB9" w:rsidRPr="002F0C4D" w:rsidRDefault="008B7237"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Atrivio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101" w:name="_Toc71644759"/>
      <w:bookmarkStart w:id="102" w:name="_Toc71893675"/>
      <w:bookmarkStart w:id="103" w:name="_Toc71897979"/>
      <w:bookmarkStart w:id="104" w:name="_Toc71898154"/>
      <w:bookmarkStart w:id="105" w:name="_Toc71898294"/>
      <w:bookmarkStart w:id="106" w:name="_Toc71975368"/>
      <w:bookmarkStart w:id="107" w:name="_Toc71975619"/>
      <w:bookmarkStart w:id="108" w:name="_Toc72226394"/>
      <w:r>
        <w:t>Projektplanung</w:t>
      </w:r>
      <w:bookmarkEnd w:id="101"/>
      <w:bookmarkEnd w:id="102"/>
      <w:bookmarkEnd w:id="103"/>
      <w:bookmarkEnd w:id="104"/>
      <w:bookmarkEnd w:id="105"/>
      <w:bookmarkEnd w:id="106"/>
      <w:bookmarkEnd w:id="107"/>
      <w:bookmarkEnd w:id="108"/>
    </w:p>
    <w:p w14:paraId="35EAFA91" w14:textId="48C804A6" w:rsidR="002F0C4D" w:rsidRDefault="002F0C4D" w:rsidP="00745739">
      <w:pPr>
        <w:pStyle w:val="Heading2"/>
        <w:rPr>
          <w:rFonts w:eastAsia="Times New Roman"/>
          <w:lang w:eastAsia="en-GB"/>
        </w:rPr>
      </w:pPr>
      <w:bookmarkStart w:id="109" w:name="_Toc71644760"/>
      <w:bookmarkStart w:id="110" w:name="_Toc71893676"/>
      <w:bookmarkStart w:id="111" w:name="_Toc71897980"/>
      <w:bookmarkStart w:id="112" w:name="_Toc71898155"/>
      <w:bookmarkStart w:id="113" w:name="_Toc71898295"/>
      <w:bookmarkStart w:id="114" w:name="_Toc71975369"/>
      <w:bookmarkStart w:id="115" w:name="_Toc71975620"/>
      <w:bookmarkStart w:id="116" w:name="_Toc72226395"/>
      <w:r>
        <w:rPr>
          <w:rFonts w:eastAsia="Times New Roman"/>
          <w:lang w:eastAsia="en-GB"/>
        </w:rPr>
        <w:t>Projektphasen</w:t>
      </w:r>
      <w:bookmarkEnd w:id="109"/>
      <w:bookmarkEnd w:id="110"/>
      <w:bookmarkEnd w:id="111"/>
      <w:bookmarkEnd w:id="112"/>
      <w:bookmarkEnd w:id="113"/>
      <w:bookmarkEnd w:id="114"/>
      <w:bookmarkEnd w:id="115"/>
      <w:bookmarkEnd w:id="116"/>
    </w:p>
    <w:p w14:paraId="414CB4DE" w14:textId="1E54DEE0"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A06A94" w:rsidRPr="00747756">
        <w:rPr>
          <w:color w:val="7F7F7F" w:themeColor="text1" w:themeTint="80"/>
        </w:rPr>
        <w:t xml:space="preserve">Tabelle </w:t>
      </w:r>
      <w:r w:rsidR="00A06A94">
        <w:rPr>
          <w:noProof/>
          <w:color w:val="7F7F7F" w:themeColor="text1" w:themeTint="80"/>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828"/>
        <w:gridCol w:w="703"/>
        <w:gridCol w:w="1019"/>
      </w:tblGrid>
      <w:tr w:rsidR="00747756" w:rsidRPr="00747756" w14:paraId="06462061" w14:textId="77777777" w:rsidTr="005634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1722"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5634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1722"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Abnahme und Deployment</w:t>
            </w:r>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7C2CF19A" w:rsidR="004879C6" w:rsidRDefault="00747756" w:rsidP="00747756">
      <w:pPr>
        <w:pStyle w:val="Caption"/>
        <w:jc w:val="center"/>
        <w:rPr>
          <w:color w:val="7F7F7F" w:themeColor="text1" w:themeTint="80"/>
        </w:rPr>
      </w:pPr>
      <w:bookmarkStart w:id="117" w:name="_Toc71913660"/>
      <w:bookmarkStart w:id="118" w:name="_Ref71912459"/>
      <w:bookmarkStart w:id="119"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A06A94">
        <w:rPr>
          <w:noProof/>
          <w:color w:val="7F7F7F" w:themeColor="text1" w:themeTint="80"/>
        </w:rPr>
        <w:t>I</w:t>
      </w:r>
      <w:bookmarkEnd w:id="117"/>
      <w:r w:rsidRPr="00747756">
        <w:rPr>
          <w:color w:val="7F7F7F" w:themeColor="text1" w:themeTint="80"/>
        </w:rPr>
        <w:fldChar w:fldCharType="end"/>
      </w:r>
      <w:bookmarkEnd w:id="118"/>
      <w:r w:rsidR="00E551CE">
        <w:rPr>
          <w:color w:val="7F7F7F" w:themeColor="text1" w:themeTint="80"/>
        </w:rPr>
        <w:t xml:space="preserve"> – Grober Zeitplan</w:t>
      </w:r>
      <w:bookmarkEnd w:id="119"/>
    </w:p>
    <w:p w14:paraId="2AAE17C4" w14:textId="3E5F6C8F" w:rsidR="00AB4A99" w:rsidRPr="00AB4A99" w:rsidRDefault="00AB4A99" w:rsidP="00AB4A99">
      <w:r>
        <w:t xml:space="preserve">Intern wurde als Projektdeadline der 03.05.2021 gesetzt, um die Applikation rechtzeitig für die Antragserstellung der Sommerurlaube zur Verfügung zu stellen. Um den Projektabschluss nach der </w:t>
      </w:r>
      <w:r w:rsidR="00824CB6">
        <w:t xml:space="preserve">intern </w:t>
      </w:r>
      <w:r>
        <w:t>gesetzten Deadline sicher zu stellen</w:t>
      </w:r>
      <w:r w:rsidR="00824CB6">
        <w:t>, sowie ein mögliches Startdatum zu finden</w:t>
      </w:r>
      <w:r>
        <w:t xml:space="preserve"> wurden die in </w:t>
      </w:r>
      <w:hyperlink w:anchor="_A.1__Detaillierte" w:history="1">
        <w:r w:rsidRPr="00AB4A99">
          <w:rPr>
            <w:rStyle w:val="Hyperlink"/>
          </w:rPr>
          <w:t>Anhang A.1</w:t>
        </w:r>
      </w:hyperlink>
      <w:r>
        <w:t xml:space="preserve"> definierten – detaillierten Projektphasen und Meilensteine in einem</w:t>
      </w:r>
      <w:r w:rsidR="00824CB6">
        <w:t xml:space="preserve">, in </w:t>
      </w:r>
      <w:hyperlink w:anchor="_A.26_Projektplanung_-" w:history="1">
        <w:r w:rsidR="00824CB6" w:rsidRPr="00AB4A99">
          <w:rPr>
            <w:rStyle w:val="Hyperlink"/>
          </w:rPr>
          <w:t>Anhang A.26</w:t>
        </w:r>
      </w:hyperlink>
      <w:r w:rsidR="00824CB6">
        <w:t xml:space="preserve"> aufgezeigtem,</w:t>
      </w:r>
      <w:r>
        <w:t xml:space="preserve"> </w:t>
      </w:r>
      <w:r w:rsidRPr="00AB4A99">
        <w:t>Gantt-Diagramm</w:t>
      </w:r>
      <w:r>
        <w:t xml:space="preserve"> </w:t>
      </w:r>
      <w:r w:rsidR="00824CB6">
        <w:t>zusammengetragen</w:t>
      </w:r>
      <w:r w:rsidR="00824CB6">
        <w:rPr>
          <w:rStyle w:val="FootnoteReference"/>
        </w:rPr>
        <w:footnoteReference w:id="3"/>
      </w:r>
      <w:r>
        <w:t>.</w:t>
      </w:r>
    </w:p>
    <w:p w14:paraId="6A1A191D" w14:textId="60496AAD" w:rsidR="002F0C4D" w:rsidRPr="002F0C4D" w:rsidRDefault="002F0C4D" w:rsidP="00745739">
      <w:pPr>
        <w:pStyle w:val="Heading2"/>
        <w:rPr>
          <w:lang w:val="en-DE"/>
        </w:rPr>
      </w:pPr>
      <w:bookmarkStart w:id="120" w:name="_Toc71644761"/>
      <w:bookmarkStart w:id="121" w:name="_Toc71893677"/>
      <w:bookmarkStart w:id="122" w:name="_Toc71897981"/>
      <w:bookmarkStart w:id="123" w:name="_Toc71898156"/>
      <w:bookmarkStart w:id="124" w:name="_Toc71898296"/>
      <w:bookmarkStart w:id="125" w:name="_Toc71975370"/>
      <w:bookmarkStart w:id="126" w:name="_Toc71975621"/>
      <w:bookmarkStart w:id="127" w:name="_Toc72226396"/>
      <w:r>
        <w:t>Abweichungen vom Projektantrag</w:t>
      </w:r>
      <w:bookmarkEnd w:id="120"/>
      <w:bookmarkEnd w:id="121"/>
      <w:bookmarkEnd w:id="122"/>
      <w:bookmarkEnd w:id="123"/>
      <w:bookmarkEnd w:id="124"/>
      <w:bookmarkEnd w:id="125"/>
      <w:bookmarkEnd w:id="126"/>
      <w:bookmarkEnd w:id="127"/>
    </w:p>
    <w:p w14:paraId="47BAD98C" w14:textId="77777777" w:rsidR="009E20CC" w:rsidRDefault="005F61B7" w:rsidP="00745739">
      <w:pPr>
        <w:jc w:val="both"/>
      </w:pPr>
      <w:r>
        <w:t xml:space="preserve">In der Analysephase wurde zur Darstellung des Sachverhalts kein Use-Case- sondern </w:t>
      </w:r>
      <w:r w:rsidR="00DF5C0C">
        <w:t xml:space="preserve">ein </w:t>
      </w:r>
      <w:r>
        <w:t>Aktivitätsdiagra</w:t>
      </w:r>
      <w:r w:rsidR="00BF1DB8">
        <w:t>m</w:t>
      </w:r>
      <w:r>
        <w:t>m verwendet. In der Entwurfsphase wurden die Handlungsschritte in einem Use-Case- anstatt eines Aktivitätsdiagra</w:t>
      </w:r>
      <w:r w:rsidR="00BF1DB8">
        <w:t>m</w:t>
      </w:r>
      <w:r>
        <w:t>ms dargestellt.</w:t>
      </w:r>
      <w:r w:rsidR="00824CB6">
        <w:t xml:space="preserve"> </w:t>
      </w:r>
    </w:p>
    <w:p w14:paraId="0A395CBA" w14:textId="7FBE6F25" w:rsidR="00A62E35" w:rsidRPr="00896F0A" w:rsidRDefault="009E20CC" w:rsidP="00745739">
      <w:pPr>
        <w:jc w:val="both"/>
      </w:pPr>
      <w:r w:rsidRPr="009E20CC">
        <w:rPr>
          <w:b/>
          <w:bCs/>
        </w:rPr>
        <w:t>Begründung der Abweichungen</w:t>
      </w:r>
      <w:r>
        <w:t xml:space="preserve">: </w:t>
      </w:r>
      <w:r w:rsidR="00824CB6">
        <w:t>Durch das Use-Case-Diagramm lassen sich in der Entwurfsphase direkt die Benutzerrollen und -v</w:t>
      </w:r>
      <w:r w:rsidR="00824CB6" w:rsidRPr="00824CB6">
        <w:t>ererbung</w:t>
      </w:r>
      <w:r w:rsidR="00824CB6">
        <w:t>en</w:t>
      </w:r>
      <w:r w:rsidR="00824CB6" w:rsidRPr="00824CB6">
        <w:t xml:space="preserve"> </w:t>
      </w:r>
      <w:r w:rsidR="00BF1DB8">
        <w:t>veranschaulichen. D</w:t>
      </w:r>
      <w:r w:rsidR="00824CB6">
        <w:t>er Prozessfluss der Analysephase wiederrum lässt sich effizienter und genauer in einem Aktivitätsdiagram</w:t>
      </w:r>
      <w:r>
        <w:t>m</w:t>
      </w:r>
      <w:r w:rsidR="00824CB6">
        <w:t xml:space="preserve"> darstellen.</w:t>
      </w:r>
    </w:p>
    <w:p w14:paraId="7ED8011E" w14:textId="3E7EB4BE" w:rsidR="002F0C4D" w:rsidRPr="002F0C4D" w:rsidRDefault="006C5013" w:rsidP="00745739">
      <w:pPr>
        <w:pStyle w:val="Heading2"/>
      </w:pPr>
      <w:bookmarkStart w:id="128" w:name="_Toc71644762"/>
      <w:bookmarkStart w:id="129" w:name="_Toc71893678"/>
      <w:bookmarkStart w:id="130" w:name="_Toc71897982"/>
      <w:bookmarkStart w:id="131" w:name="_Toc71898157"/>
      <w:bookmarkStart w:id="132" w:name="_Toc71898297"/>
      <w:bookmarkStart w:id="133" w:name="_Toc71975371"/>
      <w:bookmarkStart w:id="134" w:name="_Toc71975622"/>
      <w:bookmarkStart w:id="135" w:name="_Toc72226397"/>
      <w:r>
        <w:t>Ressourcenplanung</w:t>
      </w:r>
      <w:bookmarkEnd w:id="128"/>
      <w:bookmarkEnd w:id="129"/>
      <w:bookmarkEnd w:id="130"/>
      <w:bookmarkEnd w:id="131"/>
      <w:bookmarkEnd w:id="132"/>
      <w:bookmarkEnd w:id="133"/>
      <w:bookmarkEnd w:id="134"/>
      <w:bookmarkEnd w:id="135"/>
    </w:p>
    <w:p w14:paraId="026DE2B7" w14:textId="7100E3F2"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8F73AC">
        <w:t>dem</w:t>
      </w:r>
      <w:r w:rsidR="00D26C60">
        <w:t xml:space="preserve"> </w:t>
      </w:r>
      <w:r w:rsidRPr="006C5013">
        <w:t xml:space="preserve">Ressourcenplan </w:t>
      </w:r>
      <w:r w:rsidR="008F73AC">
        <w:t>entnommen</w:t>
      </w:r>
      <w:r w:rsidR="001D7AD4">
        <w:t xml:space="preserve"> </w:t>
      </w:r>
      <w:r w:rsidRPr="006C5013">
        <w:t xml:space="preserve">werden. </w:t>
      </w:r>
    </w:p>
    <w:p w14:paraId="2FBA939B" w14:textId="49812479" w:rsidR="00E76195" w:rsidRPr="00E76195" w:rsidRDefault="006C5013" w:rsidP="00745739">
      <w:pPr>
        <w:pStyle w:val="Heading2"/>
      </w:pPr>
      <w:bookmarkStart w:id="136" w:name="_Entwicklungsprozess"/>
      <w:bookmarkStart w:id="137" w:name="_Toc71644763"/>
      <w:bookmarkStart w:id="138" w:name="_Toc71893679"/>
      <w:bookmarkStart w:id="139" w:name="_Toc71897983"/>
      <w:bookmarkStart w:id="140" w:name="_Toc71898158"/>
      <w:bookmarkStart w:id="141" w:name="_Toc71898298"/>
      <w:bookmarkStart w:id="142" w:name="_Toc71975372"/>
      <w:bookmarkStart w:id="143" w:name="_Toc71975623"/>
      <w:bookmarkStart w:id="144" w:name="_Toc72226398"/>
      <w:bookmarkEnd w:id="136"/>
      <w:r>
        <w:t>Entwicklungsprozess</w:t>
      </w:r>
      <w:bookmarkEnd w:id="137"/>
      <w:bookmarkEnd w:id="138"/>
      <w:bookmarkEnd w:id="139"/>
      <w:bookmarkEnd w:id="140"/>
      <w:bookmarkEnd w:id="141"/>
      <w:bookmarkEnd w:id="142"/>
      <w:bookmarkEnd w:id="143"/>
      <w:bookmarkEnd w:id="144"/>
    </w:p>
    <w:p w14:paraId="09EDCF64" w14:textId="272B5739" w:rsidR="00D1784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r w:rsidR="008F73AC">
        <w:t xml:space="preserve"> </w:t>
      </w: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t>
      </w:r>
      <w:r w:rsidRPr="006C5013">
        <w:lastRenderedPageBreak/>
        <w:t>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ein Anwendertest durch den Fachbereich schon in die Implementierungsphase integriert</w:t>
      </w:r>
      <w:r w:rsidR="00D1784C">
        <w:t xml:space="preserve"> um den generellen Aufwand der Abnahmephase zu minimieren</w:t>
      </w:r>
      <w:r w:rsidRPr="006C5013">
        <w:t>.</w:t>
      </w:r>
      <w:r w:rsidR="008F73AC">
        <w:t xml:space="preserve"> </w:t>
      </w:r>
      <w:r w:rsidR="00D1784C">
        <w:t xml:space="preserve">Auf </w:t>
      </w:r>
      <w:r w:rsidR="00D1784C" w:rsidRPr="00D1784C">
        <w:t>Modultest</w:t>
      </w:r>
      <w:r w:rsidR="001541AD">
        <w:t>s</w:t>
      </w:r>
      <w:r w:rsidR="00D1784C" w:rsidRPr="00D1784C">
        <w:t xml:space="preserve"> (</w:t>
      </w:r>
      <w:r w:rsidR="00B942B3">
        <w:t>auch als</w:t>
      </w:r>
      <w:r w:rsidR="001541AD">
        <w:t xml:space="preserve"> </w:t>
      </w:r>
      <w:r w:rsidR="00D1784C" w:rsidRPr="00D1784C">
        <w:t>Unittest</w:t>
      </w:r>
      <w:r w:rsidR="001541AD">
        <w:t>s</w:t>
      </w:r>
      <w:r w:rsidR="00D1784C" w:rsidRPr="00D1784C">
        <w:t xml:space="preserve"> oder Komponententest</w:t>
      </w:r>
      <w:r w:rsidR="001541AD">
        <w:t>s</w:t>
      </w:r>
      <w:r w:rsidR="00D1784C" w:rsidRPr="00D1784C">
        <w:t xml:space="preserve"> </w:t>
      </w:r>
      <w:r w:rsidR="00D1784C">
        <w:t>bekannt</w:t>
      </w:r>
      <w:r w:rsidR="00D1784C" w:rsidRPr="00D1784C">
        <w:t>)</w:t>
      </w:r>
      <w:r w:rsidR="00D1784C">
        <w:t xml:space="preserve"> wurde aus zeitlichen Gründen verzichtet, allerdings fanden in der Entwicklungsphase und Abnahme des Projektes Code</w:t>
      </w:r>
      <w:r w:rsidR="0019310E">
        <w:t>-R</w:t>
      </w:r>
      <w:r w:rsidR="00D1784C">
        <w:t xml:space="preserve">eviews mit der Ausbildungsleitung statt. </w:t>
      </w:r>
    </w:p>
    <w:p w14:paraId="4BF1DCD0" w14:textId="64A4E2D0" w:rsidR="00D1784C" w:rsidRDefault="00516C0A" w:rsidP="00745739">
      <w:pPr>
        <w:pStyle w:val="Heading1"/>
      </w:pPr>
      <w:bookmarkStart w:id="145" w:name="_Toc71644764"/>
      <w:bookmarkStart w:id="146" w:name="_Toc71893680"/>
      <w:bookmarkStart w:id="147" w:name="_Toc71897984"/>
      <w:bookmarkStart w:id="148" w:name="_Toc71898159"/>
      <w:bookmarkStart w:id="149" w:name="_Toc71898299"/>
      <w:bookmarkStart w:id="150" w:name="_Toc71975373"/>
      <w:bookmarkStart w:id="151" w:name="_Toc71975624"/>
      <w:bookmarkStart w:id="152" w:name="_Toc72226399"/>
      <w:r>
        <w:t>Analysephase</w:t>
      </w:r>
      <w:bookmarkEnd w:id="145"/>
      <w:bookmarkEnd w:id="146"/>
      <w:bookmarkEnd w:id="147"/>
      <w:bookmarkEnd w:id="148"/>
      <w:bookmarkEnd w:id="149"/>
      <w:bookmarkEnd w:id="150"/>
      <w:bookmarkEnd w:id="151"/>
      <w:bookmarkEnd w:id="152"/>
    </w:p>
    <w:p w14:paraId="6401BE42" w14:textId="4F782EC9" w:rsidR="00516C0A" w:rsidRPr="00516C0A" w:rsidRDefault="00516C0A" w:rsidP="00745739">
      <w:pPr>
        <w:pStyle w:val="Heading2"/>
      </w:pPr>
      <w:bookmarkStart w:id="153" w:name="_Toc71644765"/>
      <w:bookmarkStart w:id="154" w:name="_Toc71893681"/>
      <w:bookmarkStart w:id="155" w:name="_Toc71897985"/>
      <w:bookmarkStart w:id="156" w:name="_Toc71898160"/>
      <w:bookmarkStart w:id="157" w:name="_Toc71898300"/>
      <w:bookmarkStart w:id="158" w:name="_Toc71975374"/>
      <w:bookmarkStart w:id="159" w:name="_Toc71975625"/>
      <w:bookmarkStart w:id="160" w:name="_Toc72226400"/>
      <w:r>
        <w:t>Ist-Analyse</w:t>
      </w:r>
      <w:bookmarkEnd w:id="153"/>
      <w:bookmarkEnd w:id="154"/>
      <w:bookmarkEnd w:id="155"/>
      <w:bookmarkEnd w:id="156"/>
      <w:bookmarkEnd w:id="157"/>
      <w:bookmarkEnd w:id="158"/>
      <w:bookmarkEnd w:id="159"/>
      <w:bookmarkEnd w:id="160"/>
    </w:p>
    <w:p w14:paraId="6474D5A5" w14:textId="741D9C41" w:rsidR="003579DB" w:rsidRDefault="003579DB" w:rsidP="00745739">
      <w:pPr>
        <w:jc w:val="both"/>
        <w:rPr>
          <w:lang w:eastAsia="en-GB"/>
        </w:rPr>
      </w:pPr>
      <w:r w:rsidRPr="00516C0A">
        <w:rPr>
          <w:lang w:val="en-DE" w:eastAsia="en-GB"/>
        </w:rPr>
        <w:t xml:space="preserve">Wie bereits unter </w:t>
      </w:r>
      <w:hyperlink w:anchor="_Projektbegründung" w:history="1">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hyperlink>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0C69288"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CF383A">
        <w:t xml:space="preserve"> </w:t>
      </w:r>
      <w:r w:rsidR="004B53F8">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61" w:name="_Toc71644766"/>
      <w:bookmarkStart w:id="162" w:name="_Toc71893682"/>
      <w:bookmarkStart w:id="163" w:name="_Toc71897986"/>
      <w:bookmarkStart w:id="164" w:name="_Toc71898161"/>
      <w:bookmarkStart w:id="165" w:name="_Toc71898301"/>
      <w:bookmarkStart w:id="166" w:name="_Toc71975375"/>
      <w:bookmarkStart w:id="167" w:name="_Toc71975626"/>
      <w:bookmarkStart w:id="168" w:name="_Toc72226401"/>
      <w:r>
        <w:t>Wirtschaftlichkeitsanalyse</w:t>
      </w:r>
      <w:bookmarkEnd w:id="161"/>
      <w:bookmarkEnd w:id="162"/>
      <w:bookmarkEnd w:id="163"/>
      <w:bookmarkEnd w:id="164"/>
      <w:bookmarkEnd w:id="165"/>
      <w:bookmarkEnd w:id="166"/>
      <w:bookmarkEnd w:id="167"/>
      <w:bookmarkEnd w:id="168"/>
    </w:p>
    <w:p w14:paraId="4E3994A7" w14:textId="77782601" w:rsidR="00D32565" w:rsidRDefault="009A161F" w:rsidP="00745739">
      <w:pPr>
        <w:pStyle w:val="Heading3"/>
      </w:pPr>
      <w:bookmarkStart w:id="169" w:name="_Toc71644767"/>
      <w:bookmarkStart w:id="170" w:name="_Toc71893683"/>
      <w:bookmarkStart w:id="171" w:name="_Toc71897987"/>
      <w:bookmarkStart w:id="172" w:name="_Toc71898162"/>
      <w:bookmarkStart w:id="173" w:name="_Toc71898302"/>
      <w:bookmarkStart w:id="174" w:name="_Toc71975376"/>
      <w:bookmarkStart w:id="175" w:name="_Toc71975627"/>
      <w:bookmarkStart w:id="176" w:name="_Toc72226402"/>
      <w:r>
        <w:t>„Make or buy“ Entscheidung</w:t>
      </w:r>
      <w:bookmarkEnd w:id="169"/>
      <w:bookmarkEnd w:id="170"/>
      <w:bookmarkEnd w:id="171"/>
      <w:bookmarkEnd w:id="172"/>
      <w:bookmarkEnd w:id="173"/>
      <w:bookmarkEnd w:id="174"/>
      <w:bookmarkEnd w:id="175"/>
      <w:bookmarkEnd w:id="176"/>
    </w:p>
    <w:p w14:paraId="2F64D27D" w14:textId="12764BCB" w:rsidR="009A161F" w:rsidRPr="00D503AC" w:rsidRDefault="009A161F" w:rsidP="00745739">
      <w:pPr>
        <w:jc w:val="both"/>
      </w:pPr>
      <w:r w:rsidRPr="00D503AC">
        <w:t xml:space="preserve">Im Vorfeld bestand bereits großes Interesse seitens Atrivio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77" w:name="_Toc71644768"/>
      <w:bookmarkStart w:id="178" w:name="_Toc71893684"/>
      <w:bookmarkStart w:id="179" w:name="_Toc71897988"/>
      <w:bookmarkStart w:id="180" w:name="_Toc71898163"/>
      <w:bookmarkStart w:id="181" w:name="_Toc71898303"/>
      <w:bookmarkStart w:id="182" w:name="_Toc71975377"/>
      <w:bookmarkStart w:id="183" w:name="_Toc71975628"/>
      <w:bookmarkStart w:id="184" w:name="_Toc72226403"/>
      <w:r>
        <w:rPr>
          <w:rFonts w:eastAsiaTheme="minorHAnsi"/>
        </w:rPr>
        <w:t>Projektkosten</w:t>
      </w:r>
      <w:bookmarkEnd w:id="177"/>
      <w:bookmarkEnd w:id="178"/>
      <w:bookmarkEnd w:id="179"/>
      <w:bookmarkEnd w:id="180"/>
      <w:bookmarkEnd w:id="181"/>
      <w:bookmarkEnd w:id="182"/>
      <w:bookmarkEnd w:id="183"/>
      <w:bookmarkEnd w:id="184"/>
    </w:p>
    <w:p w14:paraId="13195676" w14:textId="461741BF"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ect.).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_1" w:history="1">
        <w:r w:rsidRPr="00EA089D">
          <w:rPr>
            <w:rStyle w:val="Hyperlink"/>
          </w:rPr>
          <w:t>Anhang A.4</w:t>
        </w:r>
      </w:hyperlink>
      <w:r w:rsidRPr="00E76CC7">
        <w:t xml:space="preserve"> eingesehen werden.</w:t>
      </w:r>
    </w:p>
    <w:p w14:paraId="17C644EB" w14:textId="1C65DE17" w:rsidR="00D503AC" w:rsidRDefault="002309DE" w:rsidP="00745739">
      <w:pPr>
        <w:pStyle w:val="Heading3"/>
      </w:pPr>
      <w:bookmarkStart w:id="185" w:name="_Toc71644769"/>
      <w:bookmarkStart w:id="186" w:name="_Toc71893685"/>
      <w:bookmarkStart w:id="187" w:name="_Toc71897989"/>
      <w:bookmarkStart w:id="188" w:name="_Toc71898164"/>
      <w:bookmarkStart w:id="189" w:name="_Toc71898304"/>
      <w:bookmarkStart w:id="190" w:name="_Toc71975378"/>
      <w:bookmarkStart w:id="191" w:name="_Toc71975629"/>
      <w:bookmarkStart w:id="192" w:name="_Toc72226404"/>
      <w:r>
        <w:t>Amortisationsdauer</w:t>
      </w:r>
      <w:bookmarkEnd w:id="185"/>
      <w:bookmarkEnd w:id="186"/>
      <w:bookmarkEnd w:id="187"/>
      <w:bookmarkEnd w:id="188"/>
      <w:bookmarkEnd w:id="189"/>
      <w:bookmarkEnd w:id="190"/>
      <w:bookmarkEnd w:id="191"/>
      <w:bookmarkEnd w:id="192"/>
      <w:r>
        <w:t xml:space="preserve"> </w:t>
      </w:r>
    </w:p>
    <w:p w14:paraId="53B8B271" w14:textId="499F3E26" w:rsidR="008F73AC"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7D2023EC" w14:textId="77777777" w:rsidR="008F73AC" w:rsidRDefault="008F73AC" w:rsidP="00745739">
      <w:pPr>
        <w:jc w:val="both"/>
      </w:pPr>
    </w:p>
    <w:p w14:paraId="00561637" w14:textId="6FA28A44"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D206A" w:rsidRDefault="004A1E64" w:rsidP="00745739">
      <w:pPr>
        <w:jc w:val="both"/>
        <w:rPr>
          <w:rFonts w:ascii="Calibri" w:eastAsiaTheme="majorEastAsia" w:hAnsi="Calibri" w:cstheme="majorBidi"/>
          <w:color w:val="000000" w:themeColor="text1"/>
          <w:szCs w:val="20"/>
        </w:rPr>
      </w:pPr>
      <m:oMathPara>
        <m:oMathParaPr>
          <m:jc m:val="center"/>
        </m:oMathParaPr>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93" w:name="_Anwendungsfälle"/>
      <w:bookmarkStart w:id="194" w:name="_Toc71644770"/>
      <w:bookmarkStart w:id="195" w:name="_Toc71893686"/>
      <w:bookmarkStart w:id="196" w:name="_Toc71897990"/>
      <w:bookmarkStart w:id="197" w:name="_Toc71898165"/>
      <w:bookmarkStart w:id="198" w:name="_Toc71898305"/>
      <w:bookmarkStart w:id="199" w:name="_Toc71975379"/>
      <w:bookmarkStart w:id="200" w:name="_Toc71975630"/>
      <w:bookmarkStart w:id="201" w:name="_Toc72226405"/>
      <w:bookmarkEnd w:id="193"/>
      <w:r>
        <w:t>Anwendungsfälle</w:t>
      </w:r>
      <w:bookmarkEnd w:id="194"/>
      <w:bookmarkEnd w:id="195"/>
      <w:bookmarkEnd w:id="196"/>
      <w:bookmarkEnd w:id="197"/>
      <w:bookmarkEnd w:id="198"/>
      <w:bookmarkEnd w:id="199"/>
      <w:bookmarkEnd w:id="200"/>
      <w:bookmarkEnd w:id="201"/>
    </w:p>
    <w:p w14:paraId="3A510018" w14:textId="34F87E9B" w:rsidR="00992D70" w:rsidRPr="00A46C79" w:rsidRDefault="00181D11" w:rsidP="00745739">
      <w:pPr>
        <w:jc w:val="both"/>
      </w:pPr>
      <w:r>
        <w:t xml:space="preserve">Die Anwendungsfälle von </w:t>
      </w:r>
      <w:hyperlink w:anchor="_Glossar_2" w:history="1">
        <w:r w:rsidRPr="000908DA">
          <w:rPr>
            <w:rStyle w:val="Hyperlink"/>
            <w:i/>
            <w:iCs/>
          </w:rPr>
          <w:t>ULLA</w:t>
        </w:r>
      </w:hyperlink>
      <w:r>
        <w:t xml:space="preserve"> wurden zur genaueren Darstellung in einem Anwendungsfalldiagramm zusammengefast. </w:t>
      </w:r>
      <w:r>
        <w:br/>
        <w:t>Das Anwendungsfalldiagramm (Use</w:t>
      </w:r>
      <w:r w:rsidR="00602041">
        <w:t>-</w:t>
      </w:r>
      <w:r>
        <w:t>Case</w:t>
      </w:r>
      <w:r w:rsidR="00602041">
        <w:t>-</w:t>
      </w:r>
      <w:r>
        <w:t>Diagramm) stellt das Zusammenspiel der Anwendungsfälle eines Systems untereinander und den Akteuren dar</w:t>
      </w:r>
      <w:r>
        <w:rPr>
          <w:rStyle w:val="FootnoteReference"/>
        </w:rPr>
        <w:footnoteReference w:id="4"/>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5"/>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202" w:name="_Toc71644771"/>
      <w:bookmarkStart w:id="203" w:name="_Toc71893687"/>
      <w:bookmarkStart w:id="204" w:name="_Toc71897991"/>
      <w:bookmarkStart w:id="205" w:name="_Toc71898166"/>
      <w:bookmarkStart w:id="206" w:name="_Toc71898306"/>
      <w:bookmarkStart w:id="207" w:name="_Toc71975380"/>
      <w:bookmarkStart w:id="208" w:name="_Toc71975631"/>
      <w:bookmarkStart w:id="209" w:name="_Toc72226406"/>
      <w:r>
        <w:t>Lastenheft</w:t>
      </w:r>
      <w:bookmarkEnd w:id="202"/>
      <w:bookmarkEnd w:id="203"/>
      <w:bookmarkEnd w:id="204"/>
      <w:bookmarkEnd w:id="205"/>
      <w:bookmarkEnd w:id="206"/>
      <w:bookmarkEnd w:id="207"/>
      <w:bookmarkEnd w:id="208"/>
      <w:bookmarkEnd w:id="209"/>
    </w:p>
    <w:p w14:paraId="62D2422C" w14:textId="3C9229E5"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w:t>
      </w:r>
      <w:r w:rsidR="00B942B3">
        <w:t>berücksichtigenden</w:t>
      </w:r>
      <w:r w:rsidR="005E58BF">
        <w:t xml:space="preserve">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210" w:name="_Toc71644772"/>
      <w:bookmarkStart w:id="211" w:name="_Toc71893688"/>
      <w:bookmarkStart w:id="212" w:name="_Toc71897992"/>
      <w:bookmarkStart w:id="213" w:name="_Toc71898167"/>
      <w:bookmarkStart w:id="214" w:name="_Toc71898307"/>
      <w:bookmarkStart w:id="215" w:name="_Toc71975381"/>
      <w:bookmarkStart w:id="216" w:name="_Toc71975632"/>
      <w:bookmarkStart w:id="217" w:name="_Toc72226407"/>
      <w:r>
        <w:t>Entwurf</w:t>
      </w:r>
      <w:r w:rsidR="00235047">
        <w:t>s</w:t>
      </w:r>
      <w:r>
        <w:t>phase</w:t>
      </w:r>
      <w:bookmarkEnd w:id="210"/>
      <w:bookmarkEnd w:id="211"/>
      <w:bookmarkEnd w:id="212"/>
      <w:bookmarkEnd w:id="213"/>
      <w:bookmarkEnd w:id="214"/>
      <w:bookmarkEnd w:id="215"/>
      <w:bookmarkEnd w:id="216"/>
      <w:bookmarkEnd w:id="217"/>
    </w:p>
    <w:p w14:paraId="52B2909F" w14:textId="567F68CC" w:rsidR="005E58BF" w:rsidRDefault="005E58BF" w:rsidP="00745739">
      <w:pPr>
        <w:pStyle w:val="Heading2"/>
      </w:pPr>
      <w:bookmarkStart w:id="218" w:name="_Zielplattform"/>
      <w:bookmarkStart w:id="219" w:name="_Toc71644773"/>
      <w:bookmarkStart w:id="220" w:name="_Toc71893689"/>
      <w:bookmarkStart w:id="221" w:name="_Toc71897993"/>
      <w:bookmarkStart w:id="222" w:name="_Toc71898168"/>
      <w:bookmarkStart w:id="223" w:name="_Toc71898308"/>
      <w:bookmarkStart w:id="224" w:name="_Toc71975382"/>
      <w:bookmarkStart w:id="225" w:name="_Toc71975633"/>
      <w:bookmarkStart w:id="226" w:name="_Toc72226408"/>
      <w:bookmarkEnd w:id="218"/>
      <w:r>
        <w:t>Zielplattform</w:t>
      </w:r>
      <w:bookmarkEnd w:id="219"/>
      <w:bookmarkEnd w:id="220"/>
      <w:bookmarkEnd w:id="221"/>
      <w:bookmarkEnd w:id="222"/>
      <w:bookmarkEnd w:id="223"/>
      <w:bookmarkEnd w:id="224"/>
      <w:bookmarkEnd w:id="225"/>
      <w:bookmarkEnd w:id="226"/>
    </w:p>
    <w:p w14:paraId="3FEC2E08" w14:textId="4E5E101B"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WebApp abgekürzt) entwickelt werden. Das Deployment als WebApp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WebApps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6786CF1E"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r w:rsidRPr="00456C89">
          <w:rPr>
            <w:rStyle w:val="Hyperlink"/>
            <w:i/>
            <w:iCs/>
          </w:rPr>
          <w:t>Laravel</w:t>
        </w:r>
      </w:hyperlink>
      <w:r>
        <w:t xml:space="preserve"> eingesetzt. Die Auswahl ergibt sich zum einen durch die von </w:t>
      </w:r>
      <w:hyperlink w:anchor="_Projektumfeld" w:history="1">
        <w:r w:rsidRPr="00456C89">
          <w:rPr>
            <w:rStyle w:val="Hyperlink"/>
          </w:rPr>
          <w:t>Atrivio</w:t>
        </w:r>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 und </w:t>
      </w:r>
      <w:hyperlink w:anchor="_Glossar" w:history="1">
        <w:r w:rsidRPr="00D5734F">
          <w:rPr>
            <w:rStyle w:val="Hyperlink"/>
            <w:i/>
            <w:iCs/>
          </w:rPr>
          <w:t>Blade</w:t>
        </w:r>
      </w:hyperlink>
      <w:r>
        <w:t xml:space="preserve"> Templating für die vorgesehen</w:t>
      </w:r>
      <w:r w:rsidR="00DF5C0C">
        <w:t>en</w:t>
      </w:r>
      <w:r>
        <w:t xml:space="preserve"> Anforderungen.</w:t>
      </w:r>
    </w:p>
    <w:p w14:paraId="1170345B" w14:textId="6C551939" w:rsidR="000F5C2A" w:rsidRDefault="000F5C2A" w:rsidP="00745739">
      <w:pPr>
        <w:pStyle w:val="Heading2"/>
      </w:pPr>
      <w:bookmarkStart w:id="227" w:name="_Toc71644774"/>
      <w:bookmarkStart w:id="228" w:name="_Toc71893690"/>
      <w:bookmarkStart w:id="229" w:name="_Toc71897994"/>
      <w:bookmarkStart w:id="230" w:name="_Toc71898169"/>
      <w:bookmarkStart w:id="231" w:name="_Toc71898309"/>
      <w:bookmarkStart w:id="232" w:name="_Toc71975383"/>
      <w:bookmarkStart w:id="233" w:name="_Toc71975634"/>
      <w:bookmarkStart w:id="234" w:name="_Toc72226409"/>
      <w:r>
        <w:lastRenderedPageBreak/>
        <w:t>Server</w:t>
      </w:r>
      <w:bookmarkEnd w:id="227"/>
      <w:bookmarkEnd w:id="228"/>
      <w:bookmarkEnd w:id="229"/>
      <w:bookmarkEnd w:id="230"/>
      <w:bookmarkEnd w:id="231"/>
      <w:bookmarkEnd w:id="232"/>
      <w:bookmarkEnd w:id="233"/>
      <w:bookmarkEnd w:id="234"/>
    </w:p>
    <w:p w14:paraId="50F9DF25" w14:textId="66156179" w:rsidR="00456C89" w:rsidRDefault="000F5C2A" w:rsidP="00745739">
      <w:pPr>
        <w:jc w:val="both"/>
      </w:pPr>
      <w:r>
        <w:t xml:space="preserve">Anders als die Quellcodeumwandlung einer </w:t>
      </w:r>
      <w:r w:rsidR="00D4289E">
        <w:t>c</w:t>
      </w:r>
      <w:r>
        <w:t xml:space="preserve">ompilerbezogenen Programmiersprache in Maschinencode ist bei WebApps ein Interpreter in Form eines Webservers gefragt. Von Ihm wird durch die Verwendung von </w:t>
      </w:r>
      <w:hyperlink w:anchor="_Glossar" w:history="1">
        <w:r w:rsidRPr="000F5C2A">
          <w:rPr>
            <w:rStyle w:val="Hyperlink"/>
            <w:i/>
            <w:iCs/>
          </w:rPr>
          <w:t>Laravel</w:t>
        </w:r>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35" w:name="_Spezifikationen"/>
      <w:bookmarkStart w:id="236" w:name="_Toc71644775"/>
      <w:bookmarkStart w:id="237" w:name="_Toc71893691"/>
      <w:bookmarkStart w:id="238" w:name="_Toc71897995"/>
      <w:bookmarkStart w:id="239" w:name="_Toc71898170"/>
      <w:bookmarkStart w:id="240" w:name="_Toc71898310"/>
      <w:bookmarkStart w:id="241" w:name="_Toc71975384"/>
      <w:bookmarkStart w:id="242" w:name="_Toc71975635"/>
      <w:bookmarkStart w:id="243" w:name="_Toc72226410"/>
      <w:bookmarkEnd w:id="235"/>
      <w:r>
        <w:t>Spezifikationen</w:t>
      </w:r>
      <w:bookmarkEnd w:id="236"/>
      <w:bookmarkEnd w:id="237"/>
      <w:bookmarkEnd w:id="238"/>
      <w:bookmarkEnd w:id="239"/>
      <w:bookmarkEnd w:id="240"/>
      <w:bookmarkEnd w:id="241"/>
      <w:bookmarkEnd w:id="242"/>
      <w:bookmarkEnd w:id="243"/>
    </w:p>
    <w:p w14:paraId="082FD8D9" w14:textId="3B9019D6" w:rsidR="005E201A" w:rsidRDefault="005E201A" w:rsidP="00745739">
      <w:pPr>
        <w:jc w:val="both"/>
      </w:pPr>
      <w:r>
        <w:t>Wegen der höheren Effizienz, den niedrigeren Betriebskosten und der schnellen Bereitstellung wurde vom Autor eine Virtuelle Serverumgebung (auch kurz VM für Virtuelle Maschine) gewählt. Das Virtualisierte Gastsystem baut dabei auf einem VMWare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44" w:name="_Toc71644776"/>
      <w:bookmarkStart w:id="245" w:name="_Toc71893692"/>
      <w:bookmarkStart w:id="246" w:name="_Toc71897996"/>
      <w:bookmarkStart w:id="247" w:name="_Toc71898171"/>
      <w:bookmarkStart w:id="248" w:name="_Toc71898311"/>
      <w:bookmarkStart w:id="249" w:name="_Toc71975385"/>
      <w:bookmarkStart w:id="250" w:name="_Toc71975636"/>
      <w:bookmarkStart w:id="251" w:name="_Toc72226411"/>
      <w:r>
        <w:t>Architekturdesign</w:t>
      </w:r>
      <w:bookmarkEnd w:id="244"/>
      <w:bookmarkEnd w:id="245"/>
      <w:bookmarkEnd w:id="246"/>
      <w:bookmarkEnd w:id="247"/>
      <w:bookmarkEnd w:id="248"/>
      <w:bookmarkEnd w:id="249"/>
      <w:bookmarkEnd w:id="250"/>
      <w:bookmarkEnd w:id="251"/>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52" w:name="_Toc71644777"/>
      <w:bookmarkStart w:id="253" w:name="_Toc71893693"/>
      <w:bookmarkStart w:id="254" w:name="_Toc71897997"/>
      <w:bookmarkStart w:id="255" w:name="_Toc71898172"/>
      <w:bookmarkStart w:id="256" w:name="_Toc71898312"/>
      <w:bookmarkStart w:id="257" w:name="_Toc71975386"/>
      <w:bookmarkStart w:id="258" w:name="_Toc71975637"/>
      <w:bookmarkStart w:id="259" w:name="_Toc72226412"/>
      <w:r>
        <w:t>Benutzeroberfläche</w:t>
      </w:r>
      <w:bookmarkEnd w:id="252"/>
      <w:bookmarkEnd w:id="253"/>
      <w:bookmarkEnd w:id="254"/>
      <w:bookmarkEnd w:id="255"/>
      <w:bookmarkEnd w:id="256"/>
      <w:bookmarkEnd w:id="257"/>
      <w:bookmarkEnd w:id="258"/>
      <w:bookmarkEnd w:id="259"/>
    </w:p>
    <w:p w14:paraId="15FCA9A0" w14:textId="6DCF7F95" w:rsidR="008A2840"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Mockups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r w:rsidR="008F73AC">
        <w:t xml:space="preserve"> </w:t>
      </w:r>
      <w:r w:rsidR="004145F6">
        <w:t>Die Anwendung wird im Intranet bzw. Internen Netz der Firma laufen. Da alle Mitarbeiter an Desktopgeräten arbeiten</w:t>
      </w:r>
      <w:r w:rsidR="00D4289E">
        <w:t>,</w:t>
      </w:r>
      <w:r w:rsidR="004145F6">
        <w:t xml:space="preserve"> besteht im ersten Schritt keine konkrete Anforderung an eine optimierte Responsivität der Applikation.</w:t>
      </w:r>
    </w:p>
    <w:p w14:paraId="4BC63591" w14:textId="50A20F46" w:rsidR="008A2840" w:rsidRPr="002B55FD" w:rsidRDefault="008A2840" w:rsidP="00745739">
      <w:pPr>
        <w:pStyle w:val="Heading2"/>
      </w:pPr>
      <w:bookmarkStart w:id="260" w:name="_Datenmodell"/>
      <w:bookmarkStart w:id="261" w:name="_Toc71644778"/>
      <w:bookmarkStart w:id="262" w:name="_Toc71893694"/>
      <w:bookmarkStart w:id="263" w:name="_Toc71897998"/>
      <w:bookmarkStart w:id="264" w:name="_Toc71898173"/>
      <w:bookmarkStart w:id="265" w:name="_Toc71898313"/>
      <w:bookmarkStart w:id="266" w:name="_Toc71975387"/>
      <w:bookmarkStart w:id="267" w:name="_Toc71975638"/>
      <w:bookmarkStart w:id="268" w:name="_Toc72226413"/>
      <w:bookmarkEnd w:id="260"/>
      <w:r>
        <w:t>Datenmodell</w:t>
      </w:r>
      <w:bookmarkEnd w:id="261"/>
      <w:bookmarkEnd w:id="262"/>
      <w:bookmarkEnd w:id="263"/>
      <w:bookmarkEnd w:id="264"/>
      <w:bookmarkEnd w:id="265"/>
      <w:bookmarkEnd w:id="266"/>
      <w:bookmarkEnd w:id="267"/>
      <w:bookmarkEnd w:id="268"/>
    </w:p>
    <w:p w14:paraId="4A3E7521" w14:textId="3753F5F7" w:rsidR="00B66CC5" w:rsidRPr="00F2169D" w:rsidRDefault="006B1F0C" w:rsidP="00745739">
      <w:pPr>
        <w:jc w:val="both"/>
      </w:pPr>
      <w:r w:rsidRPr="00F2169D">
        <w:t>Das Datenmodell wurde mit Hilfe von Draw.IO</w:t>
      </w:r>
      <w:r w:rsidR="00073B24" w:rsidRPr="00F2169D">
        <w:rPr>
          <w:rStyle w:val="FootnoteReference"/>
          <w:sz w:val="22"/>
        </w:rPr>
        <w:footnoteReference w:id="6"/>
      </w:r>
      <w:r w:rsidRPr="00F2169D">
        <w:t xml:space="preserve"> als Entity-</w:t>
      </w:r>
      <w:r w:rsidR="0019310E" w:rsidRPr="0019310E">
        <w:t>Relationship</w:t>
      </w:r>
      <w:r w:rsidRPr="00F2169D">
        <w:t xml:space="preserve">-Modell (kurz. </w:t>
      </w:r>
      <w:hyperlink w:anchor="_Technisches_Abkürzungsverzeichnis" w:history="1">
        <w:r w:rsidRPr="00F2169D">
          <w:rPr>
            <w:rStyle w:val="Hyperlink"/>
            <w:sz w:val="22"/>
          </w:rPr>
          <w:t>E</w:t>
        </w:r>
        <w:r w:rsidRPr="00F2169D">
          <w:rPr>
            <w:rStyle w:val="Hyperlink"/>
            <w:sz w:val="22"/>
          </w:rPr>
          <w:t>R</w:t>
        </w:r>
        <w:r w:rsidRPr="00F2169D">
          <w:rPr>
            <w:rStyle w:val="Hyperlink"/>
            <w:sz w:val="22"/>
          </w:rPr>
          <w:t>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r w:rsidR="00745739" w:rsidRPr="00745739">
        <w:rPr>
          <w:rFonts w:ascii="Consolas" w:hAnsi="Consolas" w:cs="Consolas"/>
          <w:color w:val="9A1541"/>
        </w:rPr>
        <w:t>requests</w:t>
      </w:r>
      <w:r w:rsidR="00AF6132" w:rsidRPr="00F2169D">
        <w:rPr>
          <w:rFonts w:cs="Menlo"/>
        </w:rPr>
        <w:t xml:space="preserve">. Zusammengefasst mit allen Kardinalitäten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Entitätengruppe besteht aus der schon genannten </w:t>
      </w:r>
      <w:r w:rsidR="00745739" w:rsidRPr="00745739">
        <w:rPr>
          <w:rFonts w:ascii="Consolas" w:hAnsi="Consolas" w:cs="Consolas"/>
          <w:color w:val="9A1541"/>
        </w:rPr>
        <w:t>requests</w:t>
      </w:r>
      <w:r w:rsidR="00745739" w:rsidRPr="00745739">
        <w:rPr>
          <w:color w:val="9A1541"/>
        </w:rPr>
        <w:t xml:space="preserve"> </w:t>
      </w:r>
      <w:r w:rsidR="00AF6132" w:rsidRPr="00F2169D">
        <w:t xml:space="preserve">Tabelle sowie, </w:t>
      </w:r>
      <w:r w:rsidR="00745739" w:rsidRPr="00745739">
        <w:rPr>
          <w:rFonts w:ascii="Consolas" w:hAnsi="Consolas" w:cs="Consolas"/>
          <w:color w:val="9A1541"/>
        </w:rPr>
        <w:t>request_periods, request_types, comments, human_resources</w:t>
      </w:r>
      <w:r w:rsidR="00745739" w:rsidRPr="00745739">
        <w:rPr>
          <w:rFonts w:ascii="Fira Mono for Powerline" w:hAnsi="Fira Mono for Powerline"/>
          <w:color w:val="9A1541"/>
        </w:rPr>
        <w:t xml:space="preserve"> </w:t>
      </w:r>
      <w:r w:rsidR="00D46037" w:rsidRPr="00F2169D">
        <w:t xml:space="preserve">und </w:t>
      </w:r>
      <w:r w:rsidR="00745739" w:rsidRPr="00745739">
        <w:rPr>
          <w:rFonts w:ascii="Consolas" w:hAnsi="Consolas" w:cs="Consolas"/>
          <w:color w:val="9A1541"/>
        </w:rPr>
        <w:t>user_stand_ins</w:t>
      </w:r>
      <w:r w:rsidR="00D46037" w:rsidRPr="00F2169D">
        <w:t>.</w:t>
      </w:r>
    </w:p>
    <w:p w14:paraId="3D83CACD" w14:textId="28F6B3B0" w:rsidR="00B66CC5" w:rsidRPr="00F2169D" w:rsidRDefault="00D46037" w:rsidP="00745739">
      <w:pPr>
        <w:jc w:val="both"/>
      </w:pPr>
      <w:r w:rsidRPr="00F2169D">
        <w:t xml:space="preserve">Jeder </w:t>
      </w:r>
      <w:r w:rsidR="00745739" w:rsidRPr="00745739">
        <w:rPr>
          <w:rFonts w:ascii="Consolas" w:hAnsi="Consolas" w:cs="Consolas"/>
          <w:color w:val="9A1541"/>
        </w:rPr>
        <w:t>request</w:t>
      </w:r>
      <w:r w:rsidR="00745739" w:rsidRPr="00745739">
        <w:rPr>
          <w:color w:val="9A1541"/>
        </w:rPr>
        <w:t xml:space="preserve"> </w:t>
      </w:r>
      <w:r w:rsidRPr="00F2169D">
        <w:t xml:space="preserve">ist dabei einem festen </w:t>
      </w:r>
      <w:r w:rsidR="00745739" w:rsidRPr="00745739">
        <w:rPr>
          <w:rFonts w:ascii="Consolas" w:hAnsi="Consolas" w:cs="Consolas"/>
          <w:color w:val="9A1541"/>
        </w:rPr>
        <w:t>request_type</w:t>
      </w:r>
      <w:r w:rsidR="00745739" w:rsidRPr="00745739">
        <w:rPr>
          <w:color w:val="9A1541"/>
        </w:rPr>
        <w:t xml:space="preserve"> </w:t>
      </w:r>
      <w:r w:rsidRPr="00F2169D">
        <w:t>zuzuordnen (Bspw. „Bezahlter Urlaub“, „Sonderurlaub“, ect.)</w:t>
      </w:r>
      <w:r w:rsidR="00925470" w:rsidRPr="00F2169D">
        <w:t xml:space="preserve"> dadurch entsteht eine 1:n-Beziehung</w:t>
      </w:r>
      <w:r w:rsidRPr="00F2169D">
        <w:t>.</w:t>
      </w:r>
      <w:r w:rsidR="00EF7566">
        <w:t xml:space="preserve"> </w:t>
      </w:r>
      <w:r w:rsidRPr="00F2169D">
        <w:t xml:space="preserve">Beim Anlegen eines </w:t>
      </w:r>
      <w:r w:rsidR="00745739" w:rsidRPr="00745739">
        <w:rPr>
          <w:rFonts w:ascii="Consolas" w:hAnsi="Consolas" w:cs="Consolas"/>
          <w:color w:val="9A1541"/>
        </w:rPr>
        <w:t>requests</w:t>
      </w:r>
      <w:r w:rsidR="00745739" w:rsidRPr="00745739">
        <w:rPr>
          <w:color w:val="9A1541"/>
        </w:rPr>
        <w:t xml:space="preserve"> </w:t>
      </w:r>
      <w:r w:rsidRPr="00F2169D">
        <w:t xml:space="preserve">muss in der Tabelle </w:t>
      </w:r>
      <w:r w:rsidR="00745739" w:rsidRPr="00745739">
        <w:rPr>
          <w:rFonts w:ascii="Consolas" w:hAnsi="Consolas" w:cs="Consolas"/>
          <w:color w:val="9A1541"/>
        </w:rPr>
        <w:t>request_periods</w:t>
      </w:r>
      <w:r w:rsidRPr="00F2169D">
        <w:t xml:space="preserve"> unter anderem der Start</w:t>
      </w:r>
      <w:r w:rsidR="00D4289E">
        <w:t>-</w:t>
      </w:r>
      <w:r w:rsidRPr="00F2169D">
        <w:t xml:space="preserve"> und End</w:t>
      </w:r>
      <w:r w:rsidR="00D4289E">
        <w:t>-</w:t>
      </w:r>
      <w:r w:rsidRPr="00F2169D">
        <w:t>Timestamp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7A649123" w14:textId="29095F40" w:rsidR="00925470" w:rsidRDefault="00D46037" w:rsidP="00745739">
      <w:pPr>
        <w:jc w:val="both"/>
      </w:pPr>
      <w:r w:rsidRPr="00F2169D">
        <w:lastRenderedPageBreak/>
        <w:t xml:space="preserve">In </w:t>
      </w:r>
      <w:r w:rsidR="00745739" w:rsidRPr="00745739">
        <w:rPr>
          <w:rFonts w:ascii="Consolas" w:hAnsi="Consolas" w:cs="Consolas"/>
          <w:color w:val="9A1541"/>
        </w:rPr>
        <w:t>humane_resources</w:t>
      </w:r>
      <w:r w:rsidR="00745739" w:rsidRPr="00745739">
        <w:rPr>
          <w:color w:val="9A1541"/>
        </w:rPr>
        <w:t xml:space="preserve"> </w:t>
      </w:r>
      <w:r w:rsidRPr="00F2169D">
        <w:t>w</w:t>
      </w:r>
      <w:r w:rsidR="00925470" w:rsidRPr="00F2169D">
        <w:t xml:space="preserve">erden zunächst die </w:t>
      </w:r>
      <w:r w:rsidR="00745739" w:rsidRPr="00745739">
        <w:rPr>
          <w:rFonts w:ascii="Consolas" w:hAnsi="Consolas" w:cs="Consolas"/>
          <w:color w:val="9A1541"/>
        </w:rPr>
        <w:t>user_id</w:t>
      </w:r>
      <w:r w:rsidR="00745739" w:rsidRPr="00745739">
        <w:rPr>
          <w:color w:val="9A1541"/>
        </w:rPr>
        <w:t xml:space="preserve"> </w:t>
      </w:r>
      <w:r w:rsidR="00925470" w:rsidRPr="00F2169D">
        <w:t xml:space="preserve">des Erstellers und des zugewiesenen Vorgesetzen eingetragen. Anschließend werden über die </w:t>
      </w:r>
      <w:r w:rsidR="00745739" w:rsidRPr="00745739">
        <w:rPr>
          <w:rFonts w:ascii="Consolas" w:hAnsi="Consolas" w:cs="Consolas"/>
          <w:color w:val="9A1541"/>
        </w:rPr>
        <w:t>user_stand_ins</w:t>
      </w:r>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r w:rsidR="00745739" w:rsidRPr="00745739">
        <w:rPr>
          <w:rFonts w:ascii="Consolas" w:hAnsi="Consolas" w:cs="Consolas"/>
          <w:color w:val="9A1541"/>
        </w:rPr>
        <w:t>user_id</w:t>
      </w:r>
      <w:r w:rsidR="00925470" w:rsidRPr="00F2169D">
        <w:t xml:space="preserve">, </w:t>
      </w:r>
      <w:r w:rsidR="00745739" w:rsidRPr="00745739">
        <w:rPr>
          <w:rFonts w:ascii="Consolas" w:hAnsi="Consolas" w:cs="Consolas"/>
          <w:color w:val="9A1541"/>
        </w:rPr>
        <w:t>humane_resource_id</w:t>
      </w:r>
      <w:r w:rsidR="00925470" w:rsidRPr="00F2169D">
        <w:t xml:space="preserve"> und den sog. </w:t>
      </w:r>
      <w:r w:rsidR="00745739" w:rsidRPr="00745739">
        <w:rPr>
          <w:rFonts w:ascii="Consolas" w:hAnsi="Consolas" w:cs="Consolas"/>
          <w:color w:val="9A1541"/>
        </w:rPr>
        <w:t>overhanding_tstmp</w:t>
      </w:r>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r w:rsidR="00745739" w:rsidRPr="00745739">
        <w:rPr>
          <w:rFonts w:ascii="Consolas" w:hAnsi="Consolas" w:cs="Consolas"/>
          <w:color w:val="9A1541"/>
        </w:rPr>
        <w:t>requests</w:t>
      </w:r>
      <w:r w:rsidR="00745739" w:rsidRPr="00745739">
        <w:rPr>
          <w:color w:val="9A1541"/>
        </w:rPr>
        <w:t xml:space="preserve"> </w:t>
      </w:r>
      <w:r w:rsidR="00925470" w:rsidRPr="00F2169D">
        <w:t xml:space="preserve">Tabelle steht somit ebenfalls in einer 1:n-Beziehung zur </w:t>
      </w:r>
      <w:r w:rsidR="00745739" w:rsidRPr="00745739">
        <w:rPr>
          <w:rFonts w:ascii="Consolas" w:hAnsi="Consolas" w:cs="Consolas"/>
          <w:color w:val="9A1541"/>
        </w:rPr>
        <w:t>request_periods</w:t>
      </w:r>
      <w:r w:rsidR="00745739" w:rsidRPr="00745739">
        <w:rPr>
          <w:color w:val="9A1541"/>
        </w:rPr>
        <w:t xml:space="preserve"> </w:t>
      </w:r>
      <w:r w:rsidR="00925470" w:rsidRPr="00F2169D">
        <w:t xml:space="preserve">Tabelle, wobei die </w:t>
      </w:r>
      <w:r w:rsidR="00745739" w:rsidRPr="00745739">
        <w:rPr>
          <w:rFonts w:ascii="Consolas" w:hAnsi="Consolas" w:cs="Consolas"/>
          <w:color w:val="9A1541"/>
        </w:rPr>
        <w:t>user_stand_ins</w:t>
      </w:r>
      <w:r w:rsidR="00745739" w:rsidRPr="00745739">
        <w:rPr>
          <w:color w:val="9A1541"/>
        </w:rPr>
        <w:t xml:space="preserve"> </w:t>
      </w:r>
      <w:r w:rsidR="00925470" w:rsidRPr="00F2169D">
        <w:t xml:space="preserve">eine n:m-Beziehung zur </w:t>
      </w:r>
      <w:r w:rsidR="00745739" w:rsidRPr="00745739">
        <w:rPr>
          <w:rFonts w:ascii="Consolas" w:hAnsi="Consolas" w:cs="Consolas"/>
          <w:color w:val="9A1541"/>
        </w:rPr>
        <w:t>request_period</w:t>
      </w:r>
      <w:r w:rsidR="00745739" w:rsidRPr="00745739">
        <w:rPr>
          <w:color w:val="9A1541"/>
        </w:rPr>
        <w:t xml:space="preserve"> </w:t>
      </w:r>
      <w:r w:rsidR="00925470" w:rsidRPr="00F2169D">
        <w:t>Entität pflegt.</w:t>
      </w:r>
      <w:r w:rsidR="00E551CE">
        <w:t xml:space="preserve"> </w:t>
      </w:r>
      <w:r w:rsidR="00B66CC5" w:rsidRPr="00F2169D">
        <w:t xml:space="preserve">Mit der </w:t>
      </w:r>
      <w:r w:rsidR="00745739" w:rsidRPr="00745739">
        <w:rPr>
          <w:rFonts w:ascii="Consolas" w:hAnsi="Consolas" w:cs="Consolas"/>
          <w:color w:val="9A1541"/>
        </w:rPr>
        <w:t>comments</w:t>
      </w:r>
      <w:r w:rsidR="00745739" w:rsidRPr="00745739">
        <w:rPr>
          <w:color w:val="9A1541"/>
        </w:rPr>
        <w:t xml:space="preserve"> </w:t>
      </w:r>
      <w:r w:rsidR="00B66CC5" w:rsidRPr="00F2169D">
        <w:t xml:space="preserve">Tabelle können alle Status Änderungen der </w:t>
      </w:r>
      <w:r w:rsidR="00745739" w:rsidRPr="00745739">
        <w:rPr>
          <w:rFonts w:ascii="Consolas" w:hAnsi="Consolas" w:cs="Consolas"/>
          <w:color w:val="9A1541"/>
        </w:rPr>
        <w:t>requests</w:t>
      </w:r>
      <w:r w:rsidR="00745739" w:rsidRPr="00745739">
        <w:rPr>
          <w:color w:val="9A1541"/>
        </w:rPr>
        <w:t xml:space="preserve"> </w:t>
      </w:r>
      <w:r w:rsidR="00B66CC5" w:rsidRPr="00F2169D">
        <w:t>durch die Akteure 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r w:rsidR="00D4289E">
        <w:t>E</w:t>
      </w:r>
      <w:r w:rsidR="005E508F">
        <w:t>xkludierung.</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r w:rsidR="00745739" w:rsidRPr="00745739">
        <w:rPr>
          <w:rFonts w:ascii="Consolas" w:hAnsi="Consolas" w:cs="Consolas"/>
          <w:color w:val="9A1541"/>
        </w:rPr>
        <w:t>comments</w:t>
      </w:r>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r w:rsidR="00745739" w:rsidRPr="00745739">
        <w:rPr>
          <w:rFonts w:ascii="Consolas" w:hAnsi="Consolas" w:cs="Consolas"/>
          <w:color w:val="9A1541"/>
        </w:rPr>
        <w:t>users</w:t>
      </w:r>
      <w:r>
        <w:t xml:space="preserve">, </w:t>
      </w:r>
      <w:r w:rsidR="00745739" w:rsidRPr="00745739">
        <w:rPr>
          <w:rFonts w:ascii="Consolas" w:hAnsi="Consolas" w:cs="Consolas"/>
          <w:color w:val="9A1541"/>
        </w:rPr>
        <w:t>roles</w:t>
      </w:r>
      <w:r>
        <w:t xml:space="preserve">, </w:t>
      </w:r>
      <w:r w:rsidR="00745739" w:rsidRPr="00745739">
        <w:rPr>
          <w:rFonts w:ascii="Consolas" w:hAnsi="Consolas" w:cs="Consolas"/>
          <w:color w:val="9A1541"/>
        </w:rPr>
        <w:t>role_users</w:t>
      </w:r>
      <w:r w:rsidR="00745739" w:rsidRPr="00745739">
        <w:rPr>
          <w:rFonts w:ascii="Fira Mono for Powerline" w:hAnsi="Fira Mono for Powerline"/>
          <w:color w:val="9A1541"/>
        </w:rPr>
        <w:t xml:space="preserve"> </w:t>
      </w:r>
      <w:r>
        <w:t xml:space="preserve">Ensemble. Die Verbindungstabelle </w:t>
      </w:r>
      <w:r w:rsidR="00745739" w:rsidRPr="00745739">
        <w:rPr>
          <w:rFonts w:ascii="Consolas" w:hAnsi="Consolas" w:cs="Consolas"/>
          <w:color w:val="9A1541"/>
        </w:rPr>
        <w:t>role_users</w:t>
      </w:r>
      <w:r w:rsidR="00745739" w:rsidRPr="00745739">
        <w:rPr>
          <w:color w:val="9A1541"/>
        </w:rPr>
        <w:t xml:space="preserve"> </w:t>
      </w:r>
      <w:r>
        <w:t>legt dabei in einer m:n-Beziehung</w:t>
      </w:r>
      <w:r w:rsidR="00D4289E">
        <w:t>,</w:t>
      </w:r>
      <w:r>
        <w:t xml:space="preserve"> die den Benutzern zugewiesenen Benutzerrollen fest.</w:t>
      </w:r>
    </w:p>
    <w:p w14:paraId="4B392FBE" w14:textId="4D44DBB5" w:rsidR="00B4764B" w:rsidRDefault="00B4764B" w:rsidP="00745739">
      <w:pPr>
        <w:pStyle w:val="Heading2"/>
      </w:pPr>
      <w:bookmarkStart w:id="269" w:name="_Toc71644779"/>
      <w:bookmarkStart w:id="270" w:name="_Toc71893695"/>
      <w:bookmarkStart w:id="271" w:name="_Toc71897999"/>
      <w:bookmarkStart w:id="272" w:name="_Toc71898174"/>
      <w:bookmarkStart w:id="273" w:name="_Toc71898314"/>
      <w:bookmarkStart w:id="274" w:name="_Toc71975388"/>
      <w:bookmarkStart w:id="275" w:name="_Toc71975639"/>
      <w:bookmarkStart w:id="276" w:name="_Toc72226414"/>
      <w:r>
        <w:t>E-Mail</w:t>
      </w:r>
      <w:bookmarkEnd w:id="269"/>
      <w:bookmarkEnd w:id="270"/>
      <w:bookmarkEnd w:id="271"/>
      <w:bookmarkEnd w:id="272"/>
      <w:bookmarkEnd w:id="273"/>
      <w:bookmarkEnd w:id="274"/>
      <w:bookmarkEnd w:id="275"/>
      <w:bookmarkEnd w:id="276"/>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Notifications) kommen hier infrage, da Nutzer </w:t>
      </w:r>
      <w:r w:rsidR="00DF5C0C">
        <w:t>auf diese Weise</w:t>
      </w:r>
      <w:r>
        <w:t xml:space="preserve"> unkompliziert über Zustandsänderungen Ihrer Anträge informiert werden können. Zur Veranschaulichung der E-Mail Notification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77" w:name="_Toc71644780"/>
      <w:bookmarkStart w:id="278" w:name="_Toc71893696"/>
      <w:bookmarkStart w:id="279" w:name="_Toc71898000"/>
      <w:bookmarkStart w:id="280" w:name="_Toc71898175"/>
      <w:bookmarkStart w:id="281" w:name="_Toc71898315"/>
      <w:bookmarkStart w:id="282" w:name="_Toc71975389"/>
      <w:bookmarkStart w:id="283" w:name="_Toc71975640"/>
      <w:bookmarkStart w:id="284" w:name="_Toc72226415"/>
      <w:r>
        <w:t>Geschäftslogik</w:t>
      </w:r>
      <w:bookmarkEnd w:id="277"/>
      <w:bookmarkEnd w:id="278"/>
      <w:bookmarkEnd w:id="279"/>
      <w:bookmarkEnd w:id="280"/>
      <w:bookmarkEnd w:id="281"/>
      <w:bookmarkEnd w:id="282"/>
      <w:bookmarkEnd w:id="283"/>
      <w:bookmarkEnd w:id="284"/>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85" w:name="_Toc71644781"/>
      <w:bookmarkStart w:id="286" w:name="_Toc71893697"/>
      <w:bookmarkStart w:id="287" w:name="_Toc71898001"/>
      <w:bookmarkStart w:id="288" w:name="_Toc71898176"/>
      <w:bookmarkStart w:id="289" w:name="_Toc71898316"/>
      <w:bookmarkStart w:id="290" w:name="_Toc71975390"/>
      <w:bookmarkStart w:id="291" w:name="_Toc71975641"/>
      <w:bookmarkStart w:id="292" w:name="_Toc72226416"/>
      <w:r>
        <w:t>Implementierungsphase</w:t>
      </w:r>
      <w:bookmarkEnd w:id="285"/>
      <w:bookmarkEnd w:id="286"/>
      <w:bookmarkEnd w:id="287"/>
      <w:bookmarkEnd w:id="288"/>
      <w:bookmarkEnd w:id="289"/>
      <w:bookmarkEnd w:id="290"/>
      <w:bookmarkEnd w:id="291"/>
      <w:bookmarkEnd w:id="292"/>
    </w:p>
    <w:p w14:paraId="78147E5B" w14:textId="7B04235D"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r w:rsidR="007C0745" w:rsidRPr="00B92FBA">
          <w:rPr>
            <w:rStyle w:val="Hyperlink"/>
            <w:i/>
            <w:iCs/>
          </w:rPr>
          <w:t>composer</w:t>
        </w:r>
      </w:hyperlink>
      <w:r w:rsidR="007C0745">
        <w:t xml:space="preserve"> das </w:t>
      </w:r>
      <w:hyperlink w:anchor="_Glossar" w:history="1">
        <w:r w:rsidR="007C0745" w:rsidRPr="00B92FBA">
          <w:rPr>
            <w:rStyle w:val="Hyperlink"/>
            <w:i/>
            <w:iCs/>
          </w:rPr>
          <w:t>Laravel</w:t>
        </w:r>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w:t>
      </w:r>
      <w:r w:rsidR="00A34C4D">
        <w:t xml:space="preserve"> der</w:t>
      </w:r>
      <w:r w:rsidR="007C0745">
        <w:t xml:space="preserve"> </w:t>
      </w:r>
      <w:hyperlink w:anchor="_Glossar" w:history="1">
        <w:r w:rsidR="00F9793B" w:rsidRPr="00B92FBA">
          <w:rPr>
            <w:rStyle w:val="Hyperlink"/>
            <w:i/>
            <w:iCs/>
          </w:rPr>
          <w:t>composer.json</w:t>
        </w:r>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93" w:name="_Implementierung_des_Datenmodells"/>
      <w:bookmarkStart w:id="294" w:name="_Toc71644782"/>
      <w:bookmarkStart w:id="295" w:name="_Toc71893698"/>
      <w:bookmarkStart w:id="296" w:name="_Toc71898002"/>
      <w:bookmarkStart w:id="297" w:name="_Toc71898177"/>
      <w:bookmarkStart w:id="298" w:name="_Toc71898317"/>
      <w:bookmarkStart w:id="299" w:name="_Toc71975391"/>
      <w:bookmarkStart w:id="300" w:name="_Toc71975642"/>
      <w:bookmarkStart w:id="301" w:name="_Toc72226417"/>
      <w:bookmarkEnd w:id="293"/>
      <w:r>
        <w:t>Implementierung de</w:t>
      </w:r>
      <w:r w:rsidR="00B06EF6">
        <w:t>s</w:t>
      </w:r>
      <w:r>
        <w:t xml:space="preserve"> D</w:t>
      </w:r>
      <w:r w:rsidR="00CF3D3D">
        <w:t>atenmodell</w:t>
      </w:r>
      <w:r w:rsidR="00B06EF6">
        <w:t>s</w:t>
      </w:r>
      <w:bookmarkEnd w:id="294"/>
      <w:bookmarkEnd w:id="295"/>
      <w:bookmarkEnd w:id="296"/>
      <w:bookmarkEnd w:id="297"/>
      <w:bookmarkEnd w:id="298"/>
      <w:bookmarkEnd w:id="299"/>
      <w:bookmarkEnd w:id="300"/>
      <w:bookmarkEnd w:id="301"/>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r w:rsidR="00694AA7">
        <w:rPr>
          <w:shd w:val="clear" w:color="auto" w:fill="FFFFFF"/>
          <w:lang w:eastAsia="en-GB"/>
        </w:rPr>
        <w:t>Laravelkontext</w:t>
      </w:r>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302" w:name="_Toc71644783"/>
      <w:bookmarkStart w:id="303" w:name="_Toc71893699"/>
      <w:bookmarkStart w:id="304" w:name="_Toc71898003"/>
      <w:bookmarkStart w:id="305" w:name="_Toc71898178"/>
      <w:bookmarkStart w:id="306" w:name="_Toc71898318"/>
      <w:bookmarkStart w:id="307" w:name="_Toc71975392"/>
      <w:bookmarkStart w:id="308" w:name="_Toc71975643"/>
      <w:bookmarkStart w:id="309" w:name="_Toc72226418"/>
      <w:r>
        <w:rPr>
          <w:shd w:val="clear" w:color="auto" w:fill="FFFFFF"/>
          <w:lang w:eastAsia="en-GB"/>
        </w:rPr>
        <w:t>Exkurs: Migration</w:t>
      </w:r>
      <w:bookmarkEnd w:id="302"/>
      <w:bookmarkEnd w:id="303"/>
      <w:bookmarkEnd w:id="304"/>
      <w:bookmarkEnd w:id="305"/>
      <w:bookmarkEnd w:id="306"/>
      <w:bookmarkEnd w:id="307"/>
      <w:bookmarkEnd w:id="308"/>
      <w:bookmarkEnd w:id="30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Parameter (Datentyp, Größe, ect.) und K</w:t>
      </w:r>
      <w:r w:rsidR="00694AA7" w:rsidRPr="00694AA7">
        <w:rPr>
          <w:shd w:val="clear" w:color="auto" w:fill="FFFFFF"/>
          <w:lang w:eastAsia="en-GB"/>
        </w:rPr>
        <w:t xml:space="preserve">ardinalitäten </w:t>
      </w:r>
      <w:r w:rsidR="00694AA7">
        <w:rPr>
          <w:shd w:val="clear" w:color="auto" w:fill="FFFFFF"/>
          <w:lang w:eastAsia="en-GB"/>
        </w:rPr>
        <w:t>(</w:t>
      </w:r>
      <w:r w:rsidR="00694AA7" w:rsidRPr="00694AA7">
        <w:rPr>
          <w:shd w:val="clear" w:color="auto" w:fill="FFFFFF"/>
          <w:lang w:eastAsia="en-GB"/>
        </w:rPr>
        <w:t>Foreign key</w:t>
      </w:r>
      <w:r w:rsidR="00694AA7">
        <w:rPr>
          <w:shd w:val="clear" w:color="auto" w:fill="FFFFFF"/>
          <w:lang w:eastAsia="en-GB"/>
        </w:rPr>
        <w:t xml:space="preserve">’s ect.)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r w:rsidR="00745739" w:rsidRPr="00745739">
        <w:rPr>
          <w:rFonts w:ascii="Consolas" w:hAnsi="Consolas" w:cs="Consolas"/>
          <w:color w:val="9A1541"/>
          <w:lang w:eastAsia="en-GB"/>
        </w:rPr>
        <w:t>request</w:t>
      </w:r>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310" w:name="_Toc71644784"/>
      <w:bookmarkStart w:id="311" w:name="_Toc71893700"/>
      <w:bookmarkStart w:id="312" w:name="_Toc71898004"/>
      <w:bookmarkStart w:id="313" w:name="_Toc71898179"/>
      <w:bookmarkStart w:id="314" w:name="_Toc71898319"/>
      <w:bookmarkStart w:id="315" w:name="_Toc71975393"/>
      <w:bookmarkStart w:id="316" w:name="_Toc71975644"/>
      <w:bookmarkStart w:id="317" w:name="_Toc72226419"/>
      <w:r>
        <w:lastRenderedPageBreak/>
        <w:t>Exkurs: Eloquent</w:t>
      </w:r>
      <w:bookmarkEnd w:id="310"/>
      <w:bookmarkEnd w:id="311"/>
      <w:bookmarkEnd w:id="312"/>
      <w:bookmarkEnd w:id="313"/>
      <w:bookmarkEnd w:id="314"/>
      <w:bookmarkEnd w:id="315"/>
      <w:bookmarkEnd w:id="316"/>
      <w:bookmarkEnd w:id="317"/>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r w:rsidRPr="00B92FBA">
          <w:rPr>
            <w:rStyle w:val="Hyperlink"/>
            <w:i/>
            <w:iCs/>
          </w:rPr>
          <w:t>Laravel</w:t>
        </w:r>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r w:rsidRPr="001B2B89">
        <w:rPr>
          <w:rFonts w:ascii="Consolas" w:hAnsi="Consolas" w:cs="Consolas"/>
          <w:color w:val="9A143D"/>
          <w:sz w:val="20"/>
          <w:szCs w:val="20"/>
        </w:rPr>
        <w:t>request</w:t>
      </w:r>
      <w:r w:rsidRPr="001B2B89">
        <w:rPr>
          <w:color w:val="9A143D"/>
        </w:rPr>
        <w:t xml:space="preserve"> </w:t>
      </w:r>
      <w:r>
        <w:t>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318" w:name="_Implementierung_der_Benutzeroberflä"/>
      <w:bookmarkStart w:id="319" w:name="_Toc71644785"/>
      <w:bookmarkStart w:id="320" w:name="_Toc71893701"/>
      <w:bookmarkStart w:id="321" w:name="_Toc71898005"/>
      <w:bookmarkStart w:id="322" w:name="_Toc71898180"/>
      <w:bookmarkStart w:id="323" w:name="_Toc71898320"/>
      <w:bookmarkStart w:id="324" w:name="_Toc71975394"/>
      <w:bookmarkStart w:id="325" w:name="_Toc71975645"/>
      <w:bookmarkStart w:id="326" w:name="_Toc72226420"/>
      <w:bookmarkEnd w:id="318"/>
      <w:r>
        <w:t>Implementierung der Benutzeroberfläche</w:t>
      </w:r>
      <w:bookmarkEnd w:id="319"/>
      <w:bookmarkEnd w:id="320"/>
      <w:bookmarkEnd w:id="321"/>
      <w:bookmarkEnd w:id="322"/>
      <w:bookmarkEnd w:id="323"/>
      <w:bookmarkEnd w:id="324"/>
      <w:bookmarkEnd w:id="325"/>
      <w:bookmarkEnd w:id="326"/>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327" w:name="_Toc71644786"/>
      <w:bookmarkStart w:id="328" w:name="_Toc71893702"/>
      <w:bookmarkStart w:id="329" w:name="_Toc71898006"/>
      <w:bookmarkStart w:id="330" w:name="_Toc71898181"/>
      <w:bookmarkStart w:id="331" w:name="_Toc71898321"/>
      <w:bookmarkStart w:id="332" w:name="_Toc71975395"/>
      <w:bookmarkStart w:id="333" w:name="_Toc71975646"/>
      <w:bookmarkStart w:id="334" w:name="_Toc72226421"/>
      <w:r>
        <w:t>Exkurs: Blade</w:t>
      </w:r>
      <w:bookmarkEnd w:id="327"/>
      <w:bookmarkEnd w:id="328"/>
      <w:bookmarkEnd w:id="329"/>
      <w:bookmarkEnd w:id="330"/>
      <w:bookmarkEnd w:id="331"/>
      <w:bookmarkEnd w:id="332"/>
      <w:bookmarkEnd w:id="333"/>
      <w:bookmarkEnd w:id="334"/>
    </w:p>
    <w:p w14:paraId="72B0DEDB" w14:textId="179AE1BA" w:rsidR="00C03817" w:rsidRP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r w:rsidR="00020319" w:rsidRPr="00020319">
          <w:rPr>
            <w:rStyle w:val="Hyperlink"/>
            <w:i/>
            <w:iCs/>
          </w:rPr>
          <w:t>Laravel</w:t>
        </w:r>
      </w:hyperlink>
      <w:r w:rsidR="00020319">
        <w:t>-Frameworks ist die</w:t>
      </w:r>
      <w:r>
        <w:t xml:space="preserve"> Blade-Templating-Engine</w:t>
      </w:r>
      <w:r w:rsidR="00020319">
        <w:t xml:space="preserve">. Klare Vorteile der Engine </w:t>
      </w:r>
      <w:r w:rsidR="0019310E">
        <w:t>sind</w:t>
      </w:r>
      <w:r w:rsidR="00020319">
        <w:t xml:space="preserve">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r w:rsidR="008F73AC">
        <w:t xml:space="preserve"> </w:t>
      </w:r>
      <w:r w:rsidR="00097806">
        <w:t xml:space="preserve">Die gerenderten </w:t>
      </w:r>
      <w:hyperlink w:anchor="_Glossar_1" w:history="1">
        <w:r w:rsidR="00097806" w:rsidRPr="00097806">
          <w:rPr>
            <w:rStyle w:val="Hyperlink"/>
            <w:i/>
            <w:iCs/>
          </w:rPr>
          <w:t>Blade</w:t>
        </w:r>
      </w:hyperlink>
      <w:r w:rsidR="00097806">
        <w:t xml:space="preserve">-Templates werden </w:t>
      </w:r>
      <w:r w:rsidR="00020319">
        <w:t>dann als reguläre</w:t>
      </w:r>
      <w:r w:rsidR="00097806">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35" w:name="_Toc71644787"/>
      <w:bookmarkStart w:id="336" w:name="_Toc71893703"/>
      <w:bookmarkStart w:id="337" w:name="_Toc71898007"/>
      <w:bookmarkStart w:id="338" w:name="_Toc71898182"/>
      <w:bookmarkStart w:id="339" w:name="_Toc71898322"/>
      <w:bookmarkStart w:id="340" w:name="_Toc71975396"/>
      <w:bookmarkStart w:id="341" w:name="_Toc71975647"/>
      <w:bookmarkStart w:id="342" w:name="_Toc72226422"/>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35"/>
      <w:bookmarkEnd w:id="336"/>
      <w:bookmarkEnd w:id="337"/>
      <w:bookmarkEnd w:id="338"/>
      <w:bookmarkEnd w:id="339"/>
      <w:bookmarkEnd w:id="340"/>
      <w:bookmarkEnd w:id="341"/>
      <w:bookmarkEnd w:id="342"/>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43" w:name="_Toc71644788"/>
      <w:bookmarkStart w:id="344" w:name="_Toc71893704"/>
      <w:bookmarkStart w:id="345" w:name="_Toc71898008"/>
      <w:bookmarkStart w:id="346" w:name="_Toc71898183"/>
      <w:bookmarkStart w:id="347" w:name="_Toc71898323"/>
      <w:bookmarkStart w:id="348" w:name="_Toc71975397"/>
      <w:bookmarkStart w:id="349" w:name="_Toc71975648"/>
      <w:bookmarkStart w:id="350" w:name="_Toc72226423"/>
      <w:r>
        <w:rPr>
          <w:lang w:eastAsia="en-GB"/>
        </w:rPr>
        <w:t>Exkurs: Routing</w:t>
      </w:r>
      <w:bookmarkEnd w:id="343"/>
      <w:bookmarkEnd w:id="344"/>
      <w:bookmarkEnd w:id="345"/>
      <w:bookmarkEnd w:id="346"/>
      <w:bookmarkEnd w:id="347"/>
      <w:bookmarkEnd w:id="348"/>
      <w:bookmarkEnd w:id="349"/>
      <w:bookmarkEnd w:id="350"/>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r w:rsidR="003452E5" w:rsidRPr="003452E5">
          <w:rPr>
            <w:rStyle w:val="Hyperlink"/>
            <w:i/>
            <w:iCs/>
          </w:rPr>
          <w:t>Laravel</w:t>
        </w:r>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51" w:name="_Toc71644789"/>
      <w:bookmarkStart w:id="352" w:name="_Toc71893705"/>
      <w:bookmarkStart w:id="353" w:name="_Toc71898009"/>
      <w:bookmarkStart w:id="354" w:name="_Toc71898184"/>
      <w:bookmarkStart w:id="355" w:name="_Toc71898324"/>
      <w:bookmarkStart w:id="356" w:name="_Toc71975398"/>
      <w:bookmarkStart w:id="357" w:name="_Toc71975649"/>
      <w:bookmarkStart w:id="358" w:name="_Toc72226424"/>
      <w:r>
        <w:t>Implementierung der Controller</w:t>
      </w:r>
      <w:bookmarkEnd w:id="351"/>
      <w:bookmarkEnd w:id="352"/>
      <w:bookmarkEnd w:id="353"/>
      <w:bookmarkEnd w:id="354"/>
      <w:bookmarkEnd w:id="355"/>
      <w:bookmarkEnd w:id="356"/>
      <w:bookmarkEnd w:id="357"/>
      <w:bookmarkEnd w:id="358"/>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0442F076" w14:textId="3177F5AA"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r w:rsidR="002033C5">
        <w:rPr>
          <w:rFonts w:eastAsia="Times New Roman" w:cs="Consolas"/>
          <w:color w:val="000000"/>
          <w:szCs w:val="21"/>
          <w:lang w:eastAsia="en-GB"/>
        </w:rPr>
        <w:br/>
      </w:r>
    </w:p>
    <w:p w14:paraId="41FD604E" w14:textId="77777777" w:rsidR="002033C5" w:rsidRPr="002033C5" w:rsidRDefault="002033C5" w:rsidP="00745739">
      <w:pPr>
        <w:shd w:val="clear" w:color="auto" w:fill="FFFFFF"/>
        <w:spacing w:after="0"/>
        <w:jc w:val="both"/>
        <w:textAlignment w:val="baseline"/>
        <w:rPr>
          <w:rFonts w:ascii="Consolas" w:hAnsi="Consolas" w:cs="Consolas"/>
          <w:color w:val="9A1541"/>
          <w:sz w:val="20"/>
          <w:szCs w:val="21"/>
          <w:lang w:val="en-US"/>
        </w:rPr>
      </w:pPr>
      <w:r w:rsidRPr="002033C5">
        <w:rPr>
          <w:rFonts w:ascii="Consolas" w:hAnsi="Consolas" w:cs="Consolas"/>
          <w:color w:val="9A1541"/>
          <w:sz w:val="20"/>
          <w:szCs w:val="21"/>
          <w:lang w:val="en-US"/>
        </w:rPr>
        <w:t xml:space="preserve">Route::get(‘/request/{id}/decision‘, </w:t>
      </w:r>
    </w:p>
    <w:p w14:paraId="042422B9" w14:textId="24E92C12" w:rsidR="0061751C"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lastRenderedPageBreak/>
        <w:t>[App\Http\Controllers\Request\RequestDecision::class, ‘index’]);</w:t>
      </w:r>
    </w:p>
    <w:p w14:paraId="4EEF9BC2" w14:textId="77777777" w:rsidR="0061751C" w:rsidRPr="002033C5" w:rsidRDefault="0061751C" w:rsidP="00745739">
      <w:pPr>
        <w:shd w:val="clear" w:color="auto" w:fill="FFFFFF"/>
        <w:spacing w:after="0"/>
        <w:jc w:val="both"/>
        <w:textAlignment w:val="baseline"/>
        <w:rPr>
          <w:rFonts w:eastAsia="Times New Roman" w:cs="Consolas"/>
          <w:color w:val="000000"/>
          <w:szCs w:val="21"/>
          <w:lang w:val="en-US" w:eastAsia="en-GB"/>
        </w:rPr>
      </w:pPr>
    </w:p>
    <w:p w14:paraId="7B3AD311" w14:textId="00DAD203"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r w:rsidR="002033C5">
        <w:rPr>
          <w:rFonts w:ascii="Consolas" w:eastAsia="Times New Roman" w:hAnsi="Consolas" w:cs="Consolas"/>
          <w:color w:val="9A1541"/>
          <w:sz w:val="20"/>
          <w:szCs w:val="20"/>
          <w:lang w:eastAsia="en-GB"/>
        </w:rPr>
        <w:t>R</w:t>
      </w:r>
      <w:r w:rsidR="00745739" w:rsidRPr="00745739">
        <w:rPr>
          <w:rFonts w:ascii="Consolas" w:eastAsia="Times New Roman" w:hAnsi="Consolas" w:cs="Consolas"/>
          <w:color w:val="9A1541"/>
          <w:sz w:val="20"/>
          <w:szCs w:val="20"/>
          <w:lang w:eastAsia="en-GB"/>
        </w:rPr>
        <w:t>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ecision</w:t>
      </w:r>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Aufruf ob der ausführende User angemeldet ist. Die Index Methode implementiert nun zunächst ein Objekt der </w:t>
      </w:r>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r w:rsidR="00745739" w:rsidRPr="00745739">
        <w:rPr>
          <w:rFonts w:ascii="Consolas" w:eastAsia="Times New Roman" w:hAnsi="Consolas" w:cs="Consolas"/>
          <w:color w:val="9A1541"/>
          <w:sz w:val="20"/>
          <w:szCs w:val="20"/>
          <w:lang w:eastAsia="en-GB"/>
        </w:rPr>
        <w:t>id</w:t>
      </w:r>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r w:rsidR="00745739" w:rsidRPr="00745739">
        <w:rPr>
          <w:rFonts w:ascii="Consolas" w:eastAsia="Times New Roman" w:hAnsi="Consolas" w:cs="Consolas"/>
          <w:color w:val="9A1541"/>
          <w:sz w:val="20"/>
          <w:szCs w:val="20"/>
          <w:lang w:eastAsia="en-GB"/>
        </w:rPr>
        <w:t>request/</w:t>
      </w:r>
      <w:r w:rsidR="00745739" w:rsidRPr="00745739">
        <w:rPr>
          <w:rFonts w:ascii="Consolas" w:eastAsia="Times New Roman" w:hAnsi="Consolas" w:cs="Consolas"/>
          <w:b/>
          <w:bCs/>
          <w:color w:val="9A1541"/>
          <w:sz w:val="20"/>
          <w:szCs w:val="20"/>
          <w:lang w:eastAsia="en-GB"/>
        </w:rPr>
        <w:t>{id}</w:t>
      </w:r>
      <w:r w:rsidR="00745739" w:rsidRPr="00745739">
        <w:rPr>
          <w:rFonts w:ascii="Consolas" w:eastAsia="Times New Roman" w:hAnsi="Consolas" w:cs="Consolas"/>
          <w:color w:val="9A1541"/>
          <w:sz w:val="20"/>
          <w:szCs w:val="20"/>
          <w:lang w:eastAsia="en-GB"/>
        </w:rPr>
        <w:t>/decision</w:t>
      </w:r>
      <w:r>
        <w:rPr>
          <w:rFonts w:eastAsia="Times New Roman" w:cs="Consolas"/>
          <w:color w:val="000000"/>
          <w:szCs w:val="21"/>
          <w:lang w:eastAsia="en-GB"/>
        </w:rPr>
        <w:t xml:space="preserve">) übergeben. Im </w:t>
      </w:r>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r w:rsidR="00745739" w:rsidRPr="00745739">
        <w:rPr>
          <w:rFonts w:ascii="Consolas" w:eastAsia="Times New Roman" w:hAnsi="Consolas" w:cs="Consolas"/>
          <w:color w:val="9A1541"/>
          <w:sz w:val="20"/>
          <w:szCs w:val="20"/>
          <w:lang w:eastAsia="en-GB"/>
        </w:rPr>
        <w:t>decision</w:t>
      </w:r>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r w:rsidR="00ED6D86" w:rsidRPr="00ED6D86">
        <w:rPr>
          <w:rFonts w:ascii="Consolas" w:eastAsia="Times New Roman" w:hAnsi="Consolas" w:cs="Consolas"/>
          <w:color w:val="9A143D"/>
          <w:sz w:val="20"/>
          <w:szCs w:val="20"/>
          <w:lang w:eastAsia="en-GB"/>
        </w:rPr>
        <w:t>id</w:t>
      </w:r>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7"/>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6266E580" w14:textId="4098A3CF"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p>
    <w:p w14:paraId="6BDAEFA1" w14:textId="545551E0" w:rsidR="002033C5" w:rsidRPr="00BF1DB8" w:rsidRDefault="002033C5" w:rsidP="002033C5">
      <w:pPr>
        <w:shd w:val="clear" w:color="auto" w:fill="FFFFFF"/>
        <w:spacing w:after="0"/>
        <w:jc w:val="both"/>
        <w:textAlignment w:val="baseline"/>
        <w:rPr>
          <w:rFonts w:ascii="Consolas" w:hAnsi="Consolas" w:cs="Consolas"/>
          <w:color w:val="9A1541"/>
          <w:sz w:val="20"/>
          <w:szCs w:val="21"/>
          <w:lang w:val="en-US"/>
        </w:rPr>
      </w:pPr>
      <w:r w:rsidRPr="00BF1DB8">
        <w:rPr>
          <w:rFonts w:ascii="Consolas" w:hAnsi="Consolas" w:cs="Consolas"/>
          <w:color w:val="9A1541"/>
          <w:sz w:val="20"/>
          <w:szCs w:val="21"/>
          <w:lang w:val="en-US"/>
        </w:rPr>
        <w:t xml:space="preserve">Route::get(‘/request_decision_submit‘, </w:t>
      </w:r>
    </w:p>
    <w:p w14:paraId="64ECCF55" w14:textId="24C1F9CB" w:rsidR="002033C5"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[App\Http\Controllers\Request\RequestDecision::class, ‘descisionSubmit]);</w:t>
      </w:r>
    </w:p>
    <w:p w14:paraId="2014E3C6" w14:textId="37C703A0" w:rsidR="006C639A" w:rsidRDefault="00406441" w:rsidP="00745739">
      <w:pPr>
        <w:jc w:val="both"/>
      </w:pPr>
      <w:r w:rsidRPr="00B942B3">
        <w:br/>
      </w:r>
      <w:r>
        <w:t xml:space="preserve">Dabei wird in der </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D</w:t>
      </w:r>
      <w:r w:rsidR="00745739" w:rsidRPr="00745739">
        <w:rPr>
          <w:rFonts w:ascii="Consolas" w:hAnsi="Consolas" w:cs="Consolas"/>
          <w:color w:val="9A1541"/>
          <w:sz w:val="20"/>
          <w:szCs w:val="21"/>
        </w:rPr>
        <w:t>ecision</w:t>
      </w:r>
      <w:r w:rsidR="00745739" w:rsidRPr="00745739">
        <w:rPr>
          <w:color w:val="9A1541"/>
          <w:sz w:val="20"/>
          <w:szCs w:val="21"/>
        </w:rPr>
        <w:t xml:space="preserve"> </w:t>
      </w:r>
      <w:r>
        <w:t xml:space="preserve">Klasse die Methode </w:t>
      </w:r>
      <w:r w:rsidR="00745739" w:rsidRPr="00745739">
        <w:rPr>
          <w:rFonts w:ascii="Consolas" w:hAnsi="Consolas" w:cs="Consolas"/>
          <w:color w:val="9A1541"/>
          <w:sz w:val="20"/>
          <w:szCs w:val="21"/>
        </w:rPr>
        <w:t>descision</w:t>
      </w:r>
      <w:r w:rsidR="002033C5">
        <w:rPr>
          <w:rFonts w:ascii="Consolas" w:hAnsi="Consolas" w:cs="Consolas"/>
          <w:color w:val="9A1541"/>
          <w:sz w:val="20"/>
          <w:szCs w:val="21"/>
        </w:rPr>
        <w:t>S</w:t>
      </w:r>
      <w:r w:rsidR="00745739" w:rsidRPr="00745739">
        <w:rPr>
          <w:rFonts w:ascii="Consolas" w:hAnsi="Consolas" w:cs="Consolas"/>
          <w:color w:val="9A1541"/>
          <w:sz w:val="20"/>
          <w:szCs w:val="21"/>
        </w:rPr>
        <w:t>ubmit</w:t>
      </w:r>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r w:rsidRPr="00406441">
          <w:rPr>
            <w:rStyle w:val="Hyperlink"/>
            <w:i/>
            <w:iCs/>
          </w:rPr>
          <w:t>Laravel</w:t>
        </w:r>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r w:rsidR="00745739" w:rsidRPr="00745739">
        <w:rPr>
          <w:rFonts w:ascii="Consolas" w:hAnsi="Consolas" w:cs="Consolas"/>
          <w:color w:val="9A1541"/>
          <w:sz w:val="20"/>
          <w:szCs w:val="21"/>
        </w:rPr>
        <w:t>request</w:t>
      </w:r>
      <w:r w:rsidR="00745739" w:rsidRPr="00745739">
        <w:rPr>
          <w:color w:val="9A1541"/>
          <w:sz w:val="20"/>
          <w:szCs w:val="21"/>
        </w:rPr>
        <w:t xml:space="preserve"> </w:t>
      </w:r>
      <w:r w:rsidR="00B4764B">
        <w:rPr>
          <w:sz w:val="20"/>
          <w:szCs w:val="21"/>
        </w:rPr>
        <w:t>„</w:t>
      </w:r>
      <w:r w:rsidR="00B4764B">
        <w:t>helper</w:t>
      </w:r>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G</w:t>
      </w:r>
      <w:r w:rsidR="00745739" w:rsidRPr="00745739">
        <w:rPr>
          <w:rFonts w:ascii="Consolas" w:hAnsi="Consolas" w:cs="Consolas"/>
          <w:color w:val="9A1541"/>
          <w:sz w:val="20"/>
          <w:szCs w:val="21"/>
        </w:rPr>
        <w:t>ranted</w:t>
      </w:r>
      <w:r w:rsidR="00745739" w:rsidRPr="00745739">
        <w:rPr>
          <w:color w:val="9A1541"/>
          <w:sz w:val="20"/>
          <w:szCs w:val="21"/>
        </w:rPr>
        <w:t xml:space="preserve"> </w:t>
      </w:r>
      <w:r w:rsidR="00BF58A9">
        <w:t xml:space="preserve">oder </w:t>
      </w:r>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R</w:t>
      </w:r>
      <w:r w:rsidR="00745739" w:rsidRPr="00745739">
        <w:rPr>
          <w:rFonts w:ascii="Consolas" w:hAnsi="Consolas" w:cs="Consolas"/>
          <w:color w:val="9A1541"/>
          <w:sz w:val="20"/>
          <w:szCs w:val="21"/>
        </w:rPr>
        <w:t>ejected</w:t>
      </w:r>
      <w:r w:rsidR="00745739" w:rsidRPr="00745739">
        <w:rPr>
          <w:color w:val="9A1541"/>
          <w:sz w:val="20"/>
          <w:szCs w:val="21"/>
        </w:rPr>
        <w:t xml:space="preserve"> </w:t>
      </w:r>
      <w:r w:rsidR="006760D4">
        <w:t xml:space="preserve">aus. Die jeweilige Methode ruft zunächst das Model des </w:t>
      </w:r>
      <w:r w:rsidR="00745739" w:rsidRPr="00745739">
        <w:rPr>
          <w:rFonts w:ascii="Consolas" w:hAnsi="Consolas" w:cs="Consolas"/>
          <w:color w:val="9A1541"/>
          <w:sz w:val="20"/>
          <w:szCs w:val="21"/>
        </w:rPr>
        <w:t>requests</w:t>
      </w:r>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r w:rsidR="00745739" w:rsidRPr="00745739">
        <w:rPr>
          <w:rFonts w:ascii="Consolas" w:hAnsi="Consolas" w:cs="Consolas"/>
          <w:color w:val="9A1541"/>
          <w:sz w:val="20"/>
          <w:szCs w:val="21"/>
        </w:rPr>
        <w:t>build</w:t>
      </w:r>
      <w:r w:rsidR="002033C5">
        <w:rPr>
          <w:rFonts w:ascii="Consolas" w:hAnsi="Consolas" w:cs="Consolas"/>
          <w:color w:val="9A1541"/>
          <w:sz w:val="20"/>
          <w:szCs w:val="21"/>
        </w:rPr>
        <w:t>C</w:t>
      </w:r>
      <w:r w:rsidR="00745739" w:rsidRPr="00745739">
        <w:rPr>
          <w:rFonts w:ascii="Consolas" w:hAnsi="Consolas" w:cs="Consolas"/>
          <w:color w:val="9A1541"/>
          <w:sz w:val="20"/>
          <w:szCs w:val="21"/>
        </w:rPr>
        <w:t>omment</w:t>
      </w:r>
      <w:r w:rsidR="002033C5">
        <w:rPr>
          <w:rFonts w:ascii="Consolas" w:hAnsi="Consolas" w:cs="Consolas"/>
          <w:color w:val="9A1541"/>
          <w:sz w:val="20"/>
          <w:szCs w:val="21"/>
        </w:rPr>
        <w:t>R</w:t>
      </w:r>
      <w:r w:rsidR="00745739" w:rsidRPr="00745739">
        <w:rPr>
          <w:rFonts w:ascii="Consolas" w:hAnsi="Consolas" w:cs="Consolas"/>
          <w:color w:val="9A1541"/>
          <w:sz w:val="20"/>
          <w:szCs w:val="21"/>
        </w:rPr>
        <w:t>elation</w:t>
      </w:r>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59" w:name="_Toc71644790"/>
      <w:bookmarkStart w:id="360" w:name="_Toc71893706"/>
      <w:bookmarkStart w:id="361" w:name="_Toc71898010"/>
      <w:bookmarkStart w:id="362" w:name="_Toc71898185"/>
      <w:bookmarkStart w:id="363" w:name="_Toc71898325"/>
      <w:bookmarkStart w:id="364" w:name="_Toc71975399"/>
      <w:bookmarkStart w:id="365" w:name="_Toc71975650"/>
      <w:bookmarkStart w:id="366" w:name="_Toc72226425"/>
      <w:r>
        <w:t>Implementierung der E-Mail Notifications</w:t>
      </w:r>
      <w:bookmarkEnd w:id="359"/>
      <w:bookmarkEnd w:id="360"/>
      <w:bookmarkEnd w:id="361"/>
      <w:bookmarkEnd w:id="362"/>
      <w:bookmarkEnd w:id="363"/>
      <w:bookmarkEnd w:id="364"/>
      <w:bookmarkEnd w:id="365"/>
      <w:bookmarkEnd w:id="366"/>
    </w:p>
    <w:p w14:paraId="603E0654" w14:textId="5A739015" w:rsidR="002033C5" w:rsidRDefault="009F6353" w:rsidP="00745739">
      <w:pPr>
        <w:jc w:val="both"/>
      </w:pPr>
      <w:r w:rsidRPr="009F6353">
        <w:t xml:space="preserve">In </w:t>
      </w:r>
      <w:hyperlink w:anchor="_Glossar_1" w:history="1">
        <w:r w:rsidRPr="009F6353">
          <w:rPr>
            <w:rStyle w:val="Hyperlink"/>
            <w:i/>
            <w:iCs/>
          </w:rPr>
          <w:t>Laravel</w:t>
        </w:r>
      </w:hyperlink>
      <w:r w:rsidRPr="009F6353">
        <w:t xml:space="preserve"> wird </w:t>
      </w:r>
      <w:r>
        <w:t xml:space="preserve">für </w:t>
      </w:r>
      <w:r w:rsidRPr="009F6353">
        <w:t>jede</w:t>
      </w:r>
      <w:r w:rsidR="003B5B9A">
        <w:t>n</w:t>
      </w:r>
      <w:r w:rsidRPr="009F6353">
        <w:t xml:space="preserve"> von </w:t>
      </w:r>
      <w:r>
        <w:t>der</w:t>
      </w:r>
      <w:r w:rsidRPr="009F6353">
        <w:t xml:space="preserve"> Anwendung gesendete</w:t>
      </w:r>
      <w:r w:rsidR="003B5B9A">
        <w:t>n</w:t>
      </w:r>
      <w:r w:rsidRPr="009F6353">
        <w:t xml:space="preserve"> E-Mail-Typ </w:t>
      </w:r>
      <w:r>
        <w:t>eine</w:t>
      </w:r>
      <w:r w:rsidRPr="009F6353">
        <w:t xml:space="preserve"> " mailable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r w:rsidRPr="000F64F2">
          <w:rPr>
            <w:rStyle w:val="Hyperlink"/>
            <w:i/>
            <w:iCs/>
          </w:rPr>
          <w:t>Markdown</w:t>
        </w:r>
      </w:hyperlink>
      <w:r>
        <w:t xml:space="preserve"> E-Mail‘s.</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Vorgesetzer werden Informiert)</w:t>
      </w:r>
      <w:r w:rsidR="00B4764B">
        <w:t>:</w:t>
      </w:r>
    </w:p>
    <w:p w14:paraId="4EECBB65" w14:textId="504C0B7D" w:rsidR="002033C5" w:rsidRPr="002033C5" w:rsidRDefault="002033C5" w:rsidP="002033C5">
      <w:pPr>
        <w:ind w:left="709" w:hanging="709"/>
        <w:jc w:val="both"/>
        <w:rPr>
          <w:lang w:val="en-US"/>
        </w:rPr>
      </w:pPr>
      <w:r w:rsidRPr="002033C5">
        <w:rPr>
          <w:rFonts w:ascii="Consolas" w:hAnsi="Consolas" w:cs="Consolas"/>
          <w:color w:val="9A1541"/>
          <w:sz w:val="20"/>
          <w:szCs w:val="21"/>
          <w:lang w:val="en-US"/>
        </w:rPr>
        <w:t>Mail::to($creator-&gt;email)</w:t>
      </w:r>
      <w:r>
        <w:rPr>
          <w:rFonts w:ascii="Consolas" w:hAnsi="Consolas" w:cs="Consolas"/>
          <w:color w:val="9A1541"/>
          <w:sz w:val="20"/>
          <w:szCs w:val="21"/>
          <w:lang w:val="en-US"/>
        </w:rPr>
        <w:br/>
      </w:r>
      <w:r w:rsidRPr="002033C5">
        <w:rPr>
          <w:rFonts w:ascii="Consolas" w:hAnsi="Consolas" w:cs="Consolas"/>
          <w:color w:val="9A1541"/>
          <w:sz w:val="20"/>
          <w:szCs w:val="21"/>
          <w:lang w:val="en-US"/>
        </w:rPr>
        <w:t>-</w:t>
      </w:r>
      <w:r>
        <w:rPr>
          <w:rFonts w:ascii="Consolas" w:hAnsi="Consolas" w:cs="Consolas"/>
          <w:color w:val="9A1541"/>
          <w:sz w:val="20"/>
          <w:szCs w:val="21"/>
          <w:lang w:val="en-US"/>
        </w:rPr>
        <w:t>&gt;</w:t>
      </w:r>
      <w:r w:rsidRPr="002033C5">
        <w:rPr>
          <w:rFonts w:ascii="Consolas" w:hAnsi="Consolas" w:cs="Consolas"/>
          <w:color w:val="9A1541"/>
          <w:sz w:val="20"/>
          <w:szCs w:val="21"/>
          <w:lang w:val="en-US"/>
        </w:rPr>
        <w:t>send(newCreationMailCreator($creator-&gt;</w:t>
      </w:r>
      <w:r>
        <w:rPr>
          <w:rFonts w:ascii="Consolas" w:hAnsi="Consolas" w:cs="Consolas"/>
          <w:color w:val="9A1541"/>
          <w:sz w:val="20"/>
          <w:szCs w:val="21"/>
          <w:lang w:val="en-US"/>
        </w:rPr>
        <w:t>name, $requestModel-&gt;id</w:t>
      </w:r>
      <w:r w:rsidRPr="002033C5">
        <w:rPr>
          <w:rFonts w:ascii="Consolas" w:hAnsi="Consolas" w:cs="Consolas"/>
          <w:color w:val="9A1541"/>
          <w:sz w:val="20"/>
          <w:szCs w:val="21"/>
          <w:lang w:val="en-US"/>
        </w:rPr>
        <w:t>))</w:t>
      </w:r>
      <w:r w:rsidRPr="002033C5">
        <w:rPr>
          <w:rStyle w:val="FootnoteReference"/>
          <w:lang w:val="en-US"/>
        </w:rPr>
        <w:t xml:space="preserve"> </w:t>
      </w:r>
      <w:r>
        <w:rPr>
          <w:rStyle w:val="FootnoteReference"/>
        </w:rPr>
        <w:footnoteReference w:id="8"/>
      </w:r>
    </w:p>
    <w:p w14:paraId="4FE5C07B" w14:textId="40443176" w:rsidR="000F64F2" w:rsidRDefault="000F64F2" w:rsidP="00745739">
      <w:pPr>
        <w:jc w:val="both"/>
      </w:pPr>
      <w:r>
        <w:t xml:space="preserve">Um das oben genannte Beispiel zu vervollständigen befindet sich ein Codeauszug der </w:t>
      </w:r>
      <w:r w:rsidRPr="00747756">
        <w:rPr>
          <w:rFonts w:ascii="Consolas" w:hAnsi="Consolas" w:cs="Consolas"/>
          <w:color w:val="9A1541"/>
          <w:sz w:val="20"/>
          <w:szCs w:val="21"/>
        </w:rPr>
        <w:t>CreationMailCreator</w:t>
      </w:r>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367" w:name="_Toc71644791"/>
      <w:bookmarkStart w:id="368" w:name="_Toc71893707"/>
      <w:bookmarkStart w:id="369" w:name="_Toc71898011"/>
      <w:bookmarkStart w:id="370" w:name="_Toc71898186"/>
      <w:bookmarkStart w:id="371" w:name="_Toc71898326"/>
      <w:bookmarkStart w:id="372" w:name="_Toc71975400"/>
      <w:bookmarkStart w:id="373" w:name="_Toc71975651"/>
      <w:bookmarkStart w:id="374" w:name="_Toc72226426"/>
      <w:r>
        <w:t>Testen der Anwendung</w:t>
      </w:r>
      <w:bookmarkEnd w:id="367"/>
      <w:bookmarkEnd w:id="368"/>
      <w:bookmarkEnd w:id="369"/>
      <w:bookmarkEnd w:id="370"/>
      <w:bookmarkEnd w:id="371"/>
      <w:bookmarkEnd w:id="372"/>
      <w:bookmarkEnd w:id="373"/>
      <w:bookmarkEnd w:id="374"/>
    </w:p>
    <w:p w14:paraId="1843989D" w14:textId="1B565169"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lastRenderedPageBreak/>
        <w:t>die intuitive U</w:t>
      </w:r>
      <w:r w:rsidR="00F830D6" w:rsidRPr="00F830D6">
        <w:t xml:space="preserve">sability </w:t>
      </w:r>
      <w:r w:rsidR="00F830D6">
        <w:t>der Applikation.</w:t>
      </w:r>
      <w:r w:rsidR="001E5B22">
        <w:t xml:space="preserve"> </w:t>
      </w:r>
      <w:r w:rsidR="00B74368">
        <w:t>Zur Sicherung der Fach- und Codequalität wurden regelmäßig Code</w:t>
      </w:r>
      <w:r w:rsidR="0019310E">
        <w:t>-R</w:t>
      </w:r>
      <w:r w:rsidR="00B74368">
        <w:t xml:space="preserve">eviews abgehalten (In </w:t>
      </w:r>
      <w:hyperlink w:anchor="_Code-Review" w:history="1">
        <w:r w:rsidR="00B74368" w:rsidRPr="00B74368">
          <w:rPr>
            <w:rStyle w:val="Hyperlink"/>
          </w:rPr>
          <w:t>Punkt 6.1</w:t>
        </w:r>
      </w:hyperlink>
      <w:r w:rsidR="00B74368">
        <w:t xml:space="preserve"> näher erläutert</w:t>
      </w:r>
      <w:r w:rsidR="00443B91">
        <w:t>). Ein</w:t>
      </w:r>
      <w:r w:rsidR="00763EBE">
        <w:t xml:space="preserve"> weiteres Testing-Instrument stellten regelmäßige E</w:t>
      </w:r>
      <w:r w:rsidR="00763EBE" w:rsidRPr="00763EBE">
        <w:t>nlightn</w:t>
      </w:r>
      <w:r w:rsidR="00763EBE">
        <w:rPr>
          <w:rStyle w:val="FootnoteReference"/>
        </w:rPr>
        <w:footnoteReference w:id="9"/>
      </w:r>
      <w:r w:rsidR="00763EBE">
        <w:t xml:space="preserve">-Codescanns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75" w:name="_Toc71644792"/>
      <w:bookmarkStart w:id="376" w:name="_Toc71893708"/>
      <w:bookmarkStart w:id="377" w:name="_Toc71898012"/>
      <w:bookmarkStart w:id="378" w:name="_Toc71898187"/>
      <w:bookmarkStart w:id="379" w:name="_Toc71898327"/>
      <w:bookmarkStart w:id="380" w:name="_Toc71975401"/>
      <w:bookmarkStart w:id="381" w:name="_Toc71975652"/>
      <w:bookmarkStart w:id="382" w:name="_Toc72226427"/>
      <w:r>
        <w:t>Abnahme- und Deployment</w:t>
      </w:r>
      <w:bookmarkEnd w:id="375"/>
      <w:bookmarkEnd w:id="376"/>
      <w:bookmarkEnd w:id="377"/>
      <w:bookmarkEnd w:id="378"/>
      <w:bookmarkEnd w:id="379"/>
      <w:bookmarkEnd w:id="380"/>
      <w:bookmarkEnd w:id="381"/>
      <w:bookmarkEnd w:id="382"/>
    </w:p>
    <w:p w14:paraId="7BA8BA86" w14:textId="2AB4A084" w:rsidR="00495646" w:rsidRDefault="00495646" w:rsidP="00745739">
      <w:pPr>
        <w:pStyle w:val="Heading2"/>
      </w:pPr>
      <w:bookmarkStart w:id="383" w:name="_Code-Review"/>
      <w:bookmarkStart w:id="384" w:name="_Toc71644793"/>
      <w:bookmarkStart w:id="385" w:name="_Toc71893709"/>
      <w:bookmarkStart w:id="386" w:name="_Toc71898013"/>
      <w:bookmarkStart w:id="387" w:name="_Toc71898188"/>
      <w:bookmarkStart w:id="388" w:name="_Toc71898328"/>
      <w:bookmarkStart w:id="389" w:name="_Toc71975402"/>
      <w:bookmarkStart w:id="390" w:name="_Toc71975653"/>
      <w:bookmarkStart w:id="391" w:name="_Toc72226428"/>
      <w:bookmarkEnd w:id="383"/>
      <w:r>
        <w:t>Code-Review</w:t>
      </w:r>
      <w:bookmarkEnd w:id="384"/>
      <w:bookmarkEnd w:id="385"/>
      <w:bookmarkEnd w:id="386"/>
      <w:bookmarkEnd w:id="387"/>
      <w:bookmarkEnd w:id="388"/>
      <w:bookmarkEnd w:id="389"/>
      <w:bookmarkEnd w:id="390"/>
      <w:bookmarkEnd w:id="39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 xml:space="preserve">en des Projekts zu analysieren und bewerten. Vor dem eigentlichen Review fand ein Vorgespräch mit der Einarbeitung in die Projektanforderung und -umgebung statt. Auf die Einarbeitung folgte das eigentliche Review nach der „Walkthrough“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92" w:name="_Toc71644794"/>
      <w:bookmarkStart w:id="393" w:name="_Toc71893710"/>
      <w:bookmarkStart w:id="394" w:name="_Toc71898014"/>
      <w:bookmarkStart w:id="395" w:name="_Toc71898189"/>
      <w:bookmarkStart w:id="396" w:name="_Toc71898329"/>
      <w:bookmarkStart w:id="397" w:name="_Toc71975403"/>
      <w:bookmarkStart w:id="398" w:name="_Toc71975654"/>
      <w:bookmarkStart w:id="399" w:name="_Toc72226429"/>
      <w:r>
        <w:t>Deployment</w:t>
      </w:r>
      <w:bookmarkEnd w:id="392"/>
      <w:bookmarkEnd w:id="393"/>
      <w:bookmarkEnd w:id="394"/>
      <w:bookmarkEnd w:id="395"/>
      <w:bookmarkEnd w:id="396"/>
      <w:bookmarkEnd w:id="397"/>
      <w:bookmarkEnd w:id="398"/>
      <w:bookmarkEnd w:id="399"/>
    </w:p>
    <w:p w14:paraId="1585CFE1" w14:textId="7EFC2A5F" w:rsidR="00675F89" w:rsidRDefault="00624D90" w:rsidP="00745739">
      <w:pPr>
        <w:jc w:val="both"/>
      </w:pPr>
      <w:r>
        <w:t xml:space="preserve">Das Deployment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„ISPConfig“ aufgesetzt. Manuel</w:t>
      </w:r>
      <w:r w:rsidR="00675F89">
        <w:t xml:space="preserve">l </w:t>
      </w:r>
      <w:r w:rsidR="001F2E38">
        <w:t>wurde eine interne Domain vergeben und in der „vhost“ -Konfiguration des Webservers auf das</w:t>
      </w:r>
      <w:r w:rsidR="001F2E38" w:rsidRPr="001F2E38">
        <w:rPr>
          <w:i/>
          <w:iCs/>
        </w:rPr>
        <w:t xml:space="preserve"> </w:t>
      </w:r>
      <w:hyperlink w:anchor="_Glossar_2" w:history="1">
        <w:r w:rsidR="001F2E38" w:rsidRPr="001F2E38">
          <w:rPr>
            <w:rStyle w:val="Hyperlink"/>
            <w:i/>
            <w:iCs/>
          </w:rPr>
          <w:t>Laravel</w:t>
        </w:r>
      </w:hyperlink>
      <w:r w:rsidR="001F2E38">
        <w:t xml:space="preserve">-Rootverzeichnis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hyperlink w:anchor="_Glossar_2" w:history="1">
        <w:r w:rsidR="00675F89" w:rsidRPr="00675F89">
          <w:rPr>
            <w:rStyle w:val="Hyperlink"/>
            <w:i/>
            <w:iCs/>
          </w:rPr>
          <w:t>Seeds</w:t>
        </w:r>
      </w:hyperlink>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A06A94">
        <w:br/>
      </w:r>
      <w:r>
        <w:t>Der</w:t>
      </w:r>
      <w:r w:rsidR="00671D44">
        <w:t xml:space="preserve"> </w:t>
      </w:r>
      <w:r w:rsidR="00745739" w:rsidRPr="00745739">
        <w:rPr>
          <w:rFonts w:ascii="Consolas" w:hAnsi="Consolas" w:cs="Consolas"/>
          <w:color w:val="9A1541"/>
          <w:sz w:val="20"/>
          <w:szCs w:val="21"/>
        </w:rPr>
        <w:t>roleseed</w:t>
      </w:r>
      <w:r w:rsidR="00745739" w:rsidRPr="00745739">
        <w:rPr>
          <w:color w:val="9A1541"/>
          <w:sz w:val="20"/>
          <w:szCs w:val="21"/>
        </w:rPr>
        <w:t xml:space="preserve"> </w:t>
      </w:r>
      <w:r w:rsidR="00671D44">
        <w:t>integriert hierbei zunächst die festgelegten User Rollen</w:t>
      </w:r>
      <w:r w:rsidR="00671D44">
        <w:rPr>
          <w:rStyle w:val="FootnoteReference"/>
        </w:rPr>
        <w:footnoteReference w:id="10"/>
      </w:r>
      <w:r w:rsidR="00671D44">
        <w:t xml:space="preserve">, </w:t>
      </w:r>
      <w:r w:rsidR="00745739" w:rsidRPr="00745739">
        <w:rPr>
          <w:rFonts w:ascii="Consolas" w:hAnsi="Consolas" w:cs="Consolas"/>
          <w:color w:val="9A1541"/>
          <w:sz w:val="20"/>
          <w:szCs w:val="21"/>
        </w:rPr>
        <w:t>adminseed</w:t>
      </w:r>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r w:rsidR="00745739" w:rsidRPr="00745739">
        <w:rPr>
          <w:rFonts w:ascii="Consolas" w:hAnsi="Consolas" w:cs="Consolas"/>
          <w:color w:val="9A1541"/>
          <w:sz w:val="20"/>
          <w:szCs w:val="21"/>
        </w:rPr>
        <w:t>typeseeder</w:t>
      </w:r>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400" w:name="_Toc71644795"/>
      <w:bookmarkStart w:id="401" w:name="_Toc71893711"/>
      <w:bookmarkStart w:id="402" w:name="_Toc71898015"/>
      <w:bookmarkStart w:id="403" w:name="_Toc71898190"/>
      <w:bookmarkStart w:id="404" w:name="_Toc71898330"/>
      <w:bookmarkStart w:id="405" w:name="_Toc71975404"/>
      <w:bookmarkStart w:id="406" w:name="_Toc71975655"/>
      <w:bookmarkStart w:id="407" w:name="_Toc72226430"/>
      <w:r>
        <w:t>Dokumentation</w:t>
      </w:r>
      <w:bookmarkEnd w:id="400"/>
      <w:bookmarkEnd w:id="401"/>
      <w:bookmarkEnd w:id="402"/>
      <w:bookmarkEnd w:id="403"/>
      <w:bookmarkEnd w:id="404"/>
      <w:bookmarkEnd w:id="405"/>
      <w:bookmarkEnd w:id="406"/>
      <w:bookmarkEnd w:id="407"/>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w:t>
      </w:r>
      <w:r w:rsidR="00B367CE">
        <w:lastRenderedPageBreak/>
        <w:t xml:space="preserve">durch andere Entwickler als erste Anlaufstelle und Einarbeitungsmöglichkeit zentral im Git-Verzeichnis der Applikation dienen. Daher wurde für die Entwicklungsdokumentation das Dateiformat </w:t>
      </w:r>
      <w:hyperlink w:anchor="_Glossar_2" w:history="1">
        <w:r w:rsidR="00B367CE" w:rsidRPr="00B367CE">
          <w:rPr>
            <w:rStyle w:val="Hyperlink"/>
            <w:i/>
            <w:iCs/>
          </w:rPr>
          <w:t>Markdown</w:t>
        </w:r>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408" w:name="_Fazit"/>
      <w:bookmarkStart w:id="409" w:name="_Toc71644796"/>
      <w:bookmarkStart w:id="410" w:name="_Toc71893712"/>
      <w:bookmarkStart w:id="411" w:name="_Toc71898016"/>
      <w:bookmarkStart w:id="412" w:name="_Toc71898191"/>
      <w:bookmarkStart w:id="413" w:name="_Toc71898331"/>
      <w:bookmarkStart w:id="414" w:name="_Toc71975405"/>
      <w:bookmarkStart w:id="415" w:name="_Toc71975656"/>
      <w:bookmarkStart w:id="416" w:name="_Toc72226431"/>
      <w:bookmarkEnd w:id="408"/>
      <w:r>
        <w:t>Fazit</w:t>
      </w:r>
      <w:bookmarkEnd w:id="409"/>
      <w:bookmarkEnd w:id="410"/>
      <w:bookmarkEnd w:id="411"/>
      <w:bookmarkEnd w:id="412"/>
      <w:bookmarkEnd w:id="413"/>
      <w:bookmarkEnd w:id="414"/>
      <w:bookmarkEnd w:id="415"/>
      <w:bookmarkEnd w:id="416"/>
    </w:p>
    <w:p w14:paraId="30AC88AD" w14:textId="554D32D8" w:rsidR="00495646" w:rsidRDefault="00495646" w:rsidP="00745739">
      <w:pPr>
        <w:pStyle w:val="Heading2"/>
      </w:pPr>
      <w:bookmarkStart w:id="417" w:name="_Toc71644797"/>
      <w:bookmarkStart w:id="418" w:name="_Toc71893713"/>
      <w:bookmarkStart w:id="419" w:name="_Toc71898017"/>
      <w:bookmarkStart w:id="420" w:name="_Toc71898192"/>
      <w:bookmarkStart w:id="421" w:name="_Toc71898332"/>
      <w:bookmarkStart w:id="422" w:name="_Toc71975406"/>
      <w:bookmarkStart w:id="423" w:name="_Toc71975657"/>
      <w:bookmarkStart w:id="424" w:name="_Toc72226432"/>
      <w:r>
        <w:t>Soll-/ Ist-Vergleich</w:t>
      </w:r>
      <w:bookmarkEnd w:id="417"/>
      <w:bookmarkEnd w:id="418"/>
      <w:bookmarkEnd w:id="419"/>
      <w:bookmarkEnd w:id="420"/>
      <w:bookmarkEnd w:id="421"/>
      <w:bookmarkEnd w:id="422"/>
      <w:bookmarkEnd w:id="423"/>
      <w:bookmarkEnd w:id="424"/>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Atrivio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 xml:space="preserve">Punkt </w:t>
        </w:r>
        <w:r w:rsidR="006309DE">
          <w:rPr>
            <w:rStyle w:val="Hyperlink"/>
          </w:rPr>
          <w:t>8</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uche. Zurückzuführen ist diese Abweichung auf den unterschätzen Aufwand der Datenbank Relationsprogrammierung. Mit steigender Anzahl der Relationen und K</w:t>
      </w:r>
      <w:r w:rsidR="003A031C" w:rsidRPr="003A031C">
        <w:t>ardinalitäten</w:t>
      </w:r>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n der Projektphase „Abnahme und Deployment“ im Punkt „</w:t>
      </w:r>
      <w:r w:rsidR="00BA62A8" w:rsidRPr="00704B66">
        <w:t>Deployment der Applikation</w:t>
      </w:r>
      <w:r w:rsidR="00BA62A8">
        <w:t>“</w:t>
      </w:r>
      <w:r w:rsidR="00B72E62">
        <w:t xml:space="preserve"> </w:t>
      </w:r>
      <w:r w:rsidR="00BA62A8">
        <w:t>mehr Zeit als nötig geschätzt. Nachdem der Deployment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425" w:name="_Toc71644798"/>
      <w:bookmarkStart w:id="426" w:name="_Toc71893714"/>
      <w:bookmarkStart w:id="427" w:name="_Toc71898018"/>
      <w:bookmarkStart w:id="428" w:name="_Toc71898193"/>
      <w:bookmarkStart w:id="429" w:name="_Toc71898333"/>
      <w:bookmarkStart w:id="430" w:name="_Toc71975407"/>
      <w:bookmarkStart w:id="431" w:name="_Toc71975658"/>
      <w:bookmarkStart w:id="432" w:name="_Toc72226433"/>
      <w:r>
        <w:t>Lesson</w:t>
      </w:r>
      <w:r w:rsidR="00F84135">
        <w:t>s</w:t>
      </w:r>
      <w:r>
        <w:t xml:space="preserve"> Learned</w:t>
      </w:r>
      <w:bookmarkEnd w:id="425"/>
      <w:bookmarkEnd w:id="426"/>
      <w:bookmarkEnd w:id="427"/>
      <w:bookmarkEnd w:id="428"/>
      <w:bookmarkEnd w:id="429"/>
      <w:bookmarkEnd w:id="430"/>
      <w:bookmarkEnd w:id="431"/>
      <w:bookmarkEnd w:id="432"/>
    </w:p>
    <w:p w14:paraId="43ACD3F4" w14:textId="58DA9D8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E57E00">
        <w:t xml:space="preserve"> </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r w:rsidR="00F84135" w:rsidRPr="00E5567D">
          <w:rPr>
            <w:rStyle w:val="Hyperlink"/>
            <w:i/>
            <w:iCs/>
          </w:rPr>
          <w:t>Laravel</w:t>
        </w:r>
      </w:hyperlink>
      <w:r w:rsidR="00F84135">
        <w:t>-Ökosystems. Durch jenen versierten Einsatz lernte der Autor aber auch den Aufwand der Eloquent Integration, besonders i</w:t>
      </w:r>
      <w:r w:rsidR="00E5567D">
        <w:t>n</w:t>
      </w:r>
      <w:r w:rsidR="00F84135">
        <w:t xml:space="preserve"> Bezug auf die </w:t>
      </w:r>
      <w:r w:rsidR="00F84135" w:rsidRPr="00F84135">
        <w:t>Kardinalitäten</w:t>
      </w:r>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433" w:name="_Ausblick"/>
      <w:bookmarkStart w:id="434" w:name="_Toc71644799"/>
      <w:bookmarkStart w:id="435" w:name="_Toc71893715"/>
      <w:bookmarkStart w:id="436" w:name="_Toc71898019"/>
      <w:bookmarkStart w:id="437" w:name="_Toc71898194"/>
      <w:bookmarkStart w:id="438" w:name="_Toc71898334"/>
      <w:bookmarkStart w:id="439" w:name="_Toc71975408"/>
      <w:bookmarkStart w:id="440" w:name="_Toc71975659"/>
      <w:bookmarkStart w:id="441" w:name="_Toc72226434"/>
      <w:bookmarkEnd w:id="433"/>
      <w:r>
        <w:t>Ausblick</w:t>
      </w:r>
      <w:bookmarkEnd w:id="434"/>
      <w:bookmarkEnd w:id="435"/>
      <w:bookmarkEnd w:id="436"/>
      <w:bookmarkEnd w:id="437"/>
      <w:bookmarkEnd w:id="438"/>
      <w:bookmarkEnd w:id="439"/>
      <w:bookmarkEnd w:id="440"/>
      <w:bookmarkEnd w:id="441"/>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Salesforce</w:t>
      </w:r>
      <w:r>
        <w:rPr>
          <w:rStyle w:val="FootnoteReference"/>
        </w:rPr>
        <w:footnoteReference w:id="11"/>
      </w:r>
      <w:r>
        <w:t xml:space="preserve"> oder DATEV</w:t>
      </w:r>
      <w:r>
        <w:rPr>
          <w:rStyle w:val="FootnoteReference"/>
        </w:rPr>
        <w:footnoteReference w:id="12"/>
      </w:r>
      <w:r>
        <w:t xml:space="preserve"> denkbar. Die </w:t>
      </w:r>
      <w:hyperlink w:anchor="_Glossar_2" w:history="1">
        <w:r w:rsidRPr="00E5567D">
          <w:rPr>
            <w:rStyle w:val="Hyperlink"/>
            <w:i/>
            <w:iCs/>
          </w:rPr>
          <w:t>Laravel</w:t>
        </w:r>
      </w:hyperlink>
      <w:r>
        <w:t xml:space="preserve"> Architektur macht die </w:t>
      </w:r>
      <w:r w:rsidR="005F61B7">
        <w:t>Schnittstellenintegration bzw. API Anbindung (RESTful, Soap bspw. möglich) dafür zeitnah realisierbar. Des Weiteren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442" w:name="_Literaturverzeichnis"/>
      <w:bookmarkStart w:id="443" w:name="_Toc71644800"/>
      <w:bookmarkStart w:id="444" w:name="_Toc71893716"/>
      <w:bookmarkStart w:id="445" w:name="_Toc71898020"/>
      <w:bookmarkStart w:id="446" w:name="_Toc71898195"/>
      <w:bookmarkStart w:id="447" w:name="_Toc71898335"/>
      <w:bookmarkStart w:id="448" w:name="_Toc71975409"/>
      <w:bookmarkStart w:id="449" w:name="_Toc71975660"/>
      <w:bookmarkStart w:id="450" w:name="_Toc72226435"/>
      <w:bookmarkEnd w:id="442"/>
      <w:r>
        <w:lastRenderedPageBreak/>
        <w:t>Literaturverzeichnis</w:t>
      </w:r>
      <w:bookmarkEnd w:id="443"/>
      <w:bookmarkEnd w:id="444"/>
      <w:bookmarkEnd w:id="445"/>
      <w:bookmarkEnd w:id="446"/>
      <w:bookmarkEnd w:id="447"/>
      <w:bookmarkEnd w:id="448"/>
      <w:bookmarkEnd w:id="449"/>
      <w:bookmarkEnd w:id="450"/>
    </w:p>
    <w:p w14:paraId="78C6E848" w14:textId="32C123A4" w:rsidR="00A46C79" w:rsidRPr="00B94ED3" w:rsidRDefault="00B94ED3" w:rsidP="00745739">
      <w:pPr>
        <w:ind w:left="567" w:hanging="567"/>
      </w:pPr>
      <w:r>
        <w:t xml:space="preserve">Prof. Dr. Gert Heinrich, Klaus Mairon (2008) </w:t>
      </w:r>
      <w:r>
        <w:rPr>
          <w:i/>
          <w:iCs/>
        </w:rPr>
        <w:t>Objektorientierte Systemanalyse,</w:t>
      </w:r>
      <w:r>
        <w:t xml:space="preserve"> </w:t>
      </w:r>
      <w:r w:rsidR="00181D11">
        <w:br/>
      </w:r>
      <w:r>
        <w:t>Oldenbourg Wissenschaftsverlag Gmbh,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3533C9E0" w:rsidR="002D0C8A" w:rsidRDefault="008B7237" w:rsidP="00745739">
      <w:pPr>
        <w:ind w:left="567" w:hanging="567"/>
        <w:rPr>
          <w:szCs w:val="21"/>
        </w:rPr>
      </w:pPr>
      <w:r>
        <w:rPr>
          <w:noProof/>
          <w:szCs w:val="21"/>
        </w:rPr>
        <w:pict w14:anchorId="39F8B9C4">
          <v:rect id="_x0000_i1025" alt="" style="width:107.85pt;height:.05pt;mso-width-percent:0;mso-height-percent:0;mso-width-percent:0;mso-height-percent:0" o:hrpct="239" o:hralign="center" o:hrstd="t" o:hr="t" fillcolor="#a0a0a0" stroked="f"/>
        </w:pict>
      </w:r>
    </w:p>
    <w:p w14:paraId="4E0C8754" w14:textId="2C81D569" w:rsidR="002D0C8A" w:rsidRDefault="002D0C8A" w:rsidP="00745739">
      <w:pPr>
        <w:pStyle w:val="Heading1"/>
        <w:numPr>
          <w:ilvl w:val="0"/>
          <w:numId w:val="0"/>
        </w:numPr>
      </w:pPr>
      <w:bookmarkStart w:id="451" w:name="_Quellen"/>
      <w:bookmarkStart w:id="452" w:name="_Toc71644801"/>
      <w:bookmarkStart w:id="453" w:name="_Toc71893717"/>
      <w:bookmarkStart w:id="454" w:name="_Toc71898021"/>
      <w:bookmarkStart w:id="455" w:name="_Toc71898196"/>
      <w:bookmarkStart w:id="456" w:name="_Toc71898336"/>
      <w:bookmarkStart w:id="457" w:name="_Toc71975410"/>
      <w:bookmarkStart w:id="458" w:name="_Toc71975661"/>
      <w:bookmarkStart w:id="459" w:name="_Toc72226436"/>
      <w:bookmarkEnd w:id="451"/>
      <w:r>
        <w:t>Quellen</w:t>
      </w:r>
      <w:bookmarkEnd w:id="452"/>
      <w:bookmarkEnd w:id="453"/>
      <w:bookmarkEnd w:id="454"/>
      <w:bookmarkEnd w:id="455"/>
      <w:bookmarkEnd w:id="456"/>
      <w:bookmarkEnd w:id="457"/>
      <w:bookmarkEnd w:id="458"/>
      <w:bookmarkEnd w:id="459"/>
    </w:p>
    <w:p w14:paraId="6A094C53" w14:textId="24DEB8EA" w:rsidR="00496B44" w:rsidRPr="00053648" w:rsidRDefault="00496B44" w:rsidP="00053648">
      <w:pPr>
        <w:ind w:left="567" w:hanging="567"/>
        <w:rPr>
          <w:i/>
          <w:iCs/>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laravel.com/</w:t>
      </w:r>
      <w:r w:rsidRPr="002D0C8A">
        <w:rPr>
          <w:i/>
          <w:iCs/>
          <w:szCs w:val="21"/>
        </w:rPr>
        <w:br/>
        <w:t>www.php.net/</w:t>
      </w:r>
      <w:r w:rsidR="004D4882">
        <w:rPr>
          <w:i/>
          <w:iCs/>
          <w:szCs w:val="21"/>
        </w:rPr>
        <w:br/>
      </w:r>
      <w:r w:rsidR="004D4882" w:rsidRPr="004D4882">
        <w:rPr>
          <w:i/>
          <w:iCs/>
          <w:szCs w:val="21"/>
        </w:rPr>
        <w:t>www.a-coding-project.de/</w:t>
      </w:r>
      <w:r w:rsidR="00053648">
        <w:rPr>
          <w:i/>
          <w:iCs/>
          <w:szCs w:val="21"/>
        </w:rPr>
        <w:br/>
      </w:r>
      <w:r w:rsidR="00053648" w:rsidRPr="00053648">
        <w:rPr>
          <w:i/>
          <w:iCs/>
          <w:szCs w:val="21"/>
        </w:rPr>
        <w:t>getbootstrap.com/</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60" w:name="_Toc71644802"/>
      <w:bookmarkStart w:id="461" w:name="_Toc71893718"/>
      <w:bookmarkStart w:id="462" w:name="_Toc71898022"/>
      <w:bookmarkStart w:id="463" w:name="_Toc71898197"/>
      <w:bookmarkStart w:id="464" w:name="_Toc71898337"/>
      <w:bookmarkStart w:id="465" w:name="_Toc71975411"/>
      <w:bookmarkStart w:id="466" w:name="_Toc71975662"/>
      <w:bookmarkStart w:id="467" w:name="_Toc72226437"/>
      <w:r>
        <w:lastRenderedPageBreak/>
        <w:t>Anhang</w:t>
      </w:r>
      <w:bookmarkEnd w:id="460"/>
      <w:bookmarkEnd w:id="461"/>
      <w:bookmarkEnd w:id="462"/>
      <w:bookmarkEnd w:id="463"/>
      <w:bookmarkEnd w:id="464"/>
      <w:bookmarkEnd w:id="465"/>
      <w:bookmarkEnd w:id="466"/>
      <w:bookmarkEnd w:id="467"/>
    </w:p>
    <w:p w14:paraId="38AC6C1A" w14:textId="480E8B19" w:rsidR="00E15696" w:rsidRDefault="000A0B3B" w:rsidP="00745739">
      <w:pPr>
        <w:pStyle w:val="Heading2"/>
        <w:numPr>
          <w:ilvl w:val="0"/>
          <w:numId w:val="0"/>
        </w:numPr>
        <w:ind w:left="576" w:hanging="576"/>
      </w:pPr>
      <w:bookmarkStart w:id="468" w:name="_A.1__Detaillierte"/>
      <w:bookmarkStart w:id="469" w:name="_Toc71644803"/>
      <w:bookmarkStart w:id="470" w:name="_Toc71893719"/>
      <w:bookmarkStart w:id="471" w:name="_Toc71898023"/>
      <w:bookmarkStart w:id="472" w:name="_Toc71898198"/>
      <w:bookmarkStart w:id="473" w:name="_Toc71898338"/>
      <w:bookmarkStart w:id="474" w:name="_Toc71975412"/>
      <w:bookmarkStart w:id="475" w:name="_Toc71975663"/>
      <w:bookmarkStart w:id="476" w:name="_Toc72226438"/>
      <w:bookmarkEnd w:id="468"/>
      <w:r>
        <w:t>A.1</w:t>
      </w:r>
      <w:r>
        <w:tab/>
      </w:r>
      <w:r>
        <w:tab/>
      </w:r>
      <w:r w:rsidR="00704B66">
        <w:t>Detaillierte</w:t>
      </w:r>
      <w:r>
        <w:t xml:space="preserve"> Zeitplanung</w:t>
      </w:r>
      <w:bookmarkEnd w:id="469"/>
      <w:bookmarkEnd w:id="470"/>
      <w:bookmarkEnd w:id="471"/>
      <w:bookmarkEnd w:id="472"/>
      <w:bookmarkEnd w:id="473"/>
      <w:bookmarkEnd w:id="474"/>
      <w:bookmarkEnd w:id="475"/>
      <w:bookmarkEnd w:id="47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(z.b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r w:rsidRPr="00704B66">
              <w:rPr>
                <w:b w:val="0"/>
                <w:bCs w:val="0"/>
                <w:lang w:val="en-US"/>
              </w:rPr>
              <w:t>Ermittlung des Use – Case (bzw. Use – Case Diagramm)</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60012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Frontend-Mockup</w:t>
            </w:r>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522D4E16" w:rsidR="008A2840" w:rsidRPr="00704B66" w:rsidRDefault="00B66201"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w:t>
            </w:r>
            <w:r w:rsidR="008A2840" w:rsidRPr="00704B66">
              <w:t>.5h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 xml:space="preserve">Entwicklung der Mail-Notifications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Entwicklung der Ablehnungs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Frontend Erstellung nach Mockup</w:t>
            </w:r>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Abnahme und Deployment</w:t>
            </w:r>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Code-Review mit dem Ausbilder u. ggf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r w:rsidRPr="00704B66">
              <w:rPr>
                <w:b w:val="0"/>
                <w:bCs w:val="0"/>
              </w:rPr>
              <w:t>Deployment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3C3B2D">
            <w:pPr>
              <w:keepNext/>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4B8326F" w:rsidR="00704B66" w:rsidRPr="00B93093" w:rsidRDefault="00B93093" w:rsidP="00B93093">
      <w:pPr>
        <w:pStyle w:val="Caption"/>
        <w:jc w:val="center"/>
        <w:rPr>
          <w:color w:val="595959" w:themeColor="text1" w:themeTint="A6"/>
        </w:rPr>
      </w:pPr>
      <w:bookmarkStart w:id="477" w:name="_Toc71913661"/>
      <w:bookmarkStart w:id="47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A06A94">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77"/>
      <w:bookmarkEnd w:id="47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79" w:name="_A.2__Ressourcenplan"/>
      <w:bookmarkStart w:id="480" w:name="_Toc71644804"/>
      <w:bookmarkStart w:id="481" w:name="_Toc71893720"/>
      <w:bookmarkStart w:id="482" w:name="_Toc71898024"/>
      <w:bookmarkStart w:id="483" w:name="_Toc71898199"/>
      <w:bookmarkStart w:id="484" w:name="_Toc71898339"/>
      <w:bookmarkStart w:id="485" w:name="_Toc71975413"/>
      <w:bookmarkStart w:id="486" w:name="_Toc71975664"/>
      <w:bookmarkStart w:id="487" w:name="_Toc72226439"/>
      <w:bookmarkEnd w:id="479"/>
      <w:r>
        <w:lastRenderedPageBreak/>
        <w:t>A.2</w:t>
      </w:r>
      <w:r>
        <w:tab/>
      </w:r>
      <w:r>
        <w:tab/>
      </w:r>
      <w:r w:rsidR="008A2840">
        <w:t>Ressourcenplan</w:t>
      </w:r>
      <w:bookmarkStart w:id="488" w:name="_A.3__Ist-Analyse"/>
      <w:bookmarkEnd w:id="480"/>
      <w:bookmarkEnd w:id="481"/>
      <w:bookmarkEnd w:id="482"/>
      <w:bookmarkEnd w:id="483"/>
      <w:bookmarkEnd w:id="484"/>
      <w:bookmarkEnd w:id="485"/>
      <w:bookmarkEnd w:id="486"/>
      <w:bookmarkEnd w:id="487"/>
      <w:bookmarkEnd w:id="488"/>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macOS Big Sur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VMWare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Docker desktop 3.3.1</w:t>
            </w:r>
          </w:p>
        </w:tc>
      </w:tr>
      <w:tr w:rsidR="00D26C60" w:rsidRPr="00B942B3"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Docker Container mysql/mysql-ser</w:t>
            </w:r>
            <w:r>
              <w:rPr>
                <w:lang w:val="en-US"/>
              </w:rPr>
              <w:t>ver (lokal)</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dockage/mailcatcher (lokal)</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Jetbrains Datagrip</w:t>
            </w:r>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Microsoft Visual Studio Code UMLet</w:t>
            </w:r>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D26C60">
              <w:t>iTerm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Mitarbeiter Testing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5636BBA" w:rsidR="00704B66" w:rsidRPr="00B93093" w:rsidRDefault="00B93093" w:rsidP="00B93093">
      <w:pPr>
        <w:pStyle w:val="Caption"/>
        <w:jc w:val="center"/>
        <w:rPr>
          <w:color w:val="595959" w:themeColor="text1" w:themeTint="A6"/>
        </w:rPr>
      </w:pPr>
      <w:bookmarkStart w:id="489" w:name="_Toc71913662"/>
      <w:bookmarkStart w:id="490"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A06A94">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89"/>
      <w:bookmarkEnd w:id="490"/>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91" w:name="_Toc71644805"/>
      <w:bookmarkStart w:id="492" w:name="_Toc71893721"/>
      <w:bookmarkStart w:id="493" w:name="_Toc71898025"/>
      <w:bookmarkStart w:id="494" w:name="_Toc71898200"/>
      <w:bookmarkStart w:id="495" w:name="_Toc71898340"/>
      <w:bookmarkStart w:id="496" w:name="_Toc71975414"/>
      <w:bookmarkStart w:id="497" w:name="_Toc71975665"/>
      <w:bookmarkStart w:id="498" w:name="_Toc72226440"/>
      <w:r>
        <w:lastRenderedPageBreak/>
        <w:t>A.3</w:t>
      </w:r>
      <w:r>
        <w:tab/>
      </w:r>
      <w:r>
        <w:tab/>
        <w:t xml:space="preserve">Ist-Analyse </w:t>
      </w:r>
      <w:r w:rsidR="00992D70">
        <w:t xml:space="preserve">- </w:t>
      </w:r>
      <w:r>
        <w:t>Aktivitätsdiagram</w:t>
      </w:r>
      <w:r w:rsidR="00181D11">
        <w:t>m</w:t>
      </w:r>
      <w:bookmarkEnd w:id="491"/>
      <w:bookmarkEnd w:id="492"/>
      <w:bookmarkEnd w:id="493"/>
      <w:bookmarkEnd w:id="494"/>
      <w:bookmarkEnd w:id="495"/>
      <w:bookmarkEnd w:id="496"/>
      <w:bookmarkEnd w:id="497"/>
      <w:bookmarkEnd w:id="498"/>
    </w:p>
    <w:p w14:paraId="294E2798" w14:textId="38BC370F" w:rsidR="00F75F1E" w:rsidRDefault="00DE41DC" w:rsidP="005107F3">
      <w:pPr>
        <w:jc w:val="center"/>
      </w:pPr>
      <w:bookmarkStart w:id="499" w:name="_A.4__Kalkulatorische"/>
      <w:bookmarkStart w:id="500" w:name="_Toc71975415"/>
      <w:bookmarkEnd w:id="9"/>
      <w:bookmarkEnd w:id="499"/>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500"/>
    </w:p>
    <w:p w14:paraId="6674926D" w14:textId="6134122B" w:rsidR="00D503AC" w:rsidRDefault="00D503AC" w:rsidP="00745739">
      <w:pPr>
        <w:pStyle w:val="Heading2"/>
        <w:numPr>
          <w:ilvl w:val="0"/>
          <w:numId w:val="0"/>
        </w:numPr>
        <w:ind w:left="576" w:hanging="576"/>
      </w:pPr>
      <w:bookmarkStart w:id="501" w:name="_A.4__Kalkulatorische_1"/>
      <w:bookmarkStart w:id="502" w:name="_Toc71644806"/>
      <w:bookmarkStart w:id="503" w:name="_Toc71893722"/>
      <w:bookmarkStart w:id="504" w:name="_Toc71898026"/>
      <w:bookmarkStart w:id="505" w:name="_Toc71898201"/>
      <w:bookmarkStart w:id="506" w:name="_Toc71898341"/>
      <w:bookmarkStart w:id="507" w:name="_Toc71975416"/>
      <w:bookmarkStart w:id="508" w:name="_Toc71975666"/>
      <w:bookmarkStart w:id="509" w:name="_Toc72226441"/>
      <w:bookmarkEnd w:id="501"/>
      <w:r>
        <w:lastRenderedPageBreak/>
        <w:t>A.4</w:t>
      </w:r>
      <w:r>
        <w:tab/>
      </w:r>
      <w:r>
        <w:tab/>
        <w:t>Kalkulatorische Aufstellung</w:t>
      </w:r>
      <w:bookmarkEnd w:id="502"/>
      <w:bookmarkEnd w:id="503"/>
      <w:bookmarkEnd w:id="504"/>
      <w:bookmarkEnd w:id="505"/>
      <w:bookmarkEnd w:id="506"/>
      <w:bookmarkEnd w:id="507"/>
      <w:bookmarkEnd w:id="508"/>
      <w:bookmarkEnd w:id="509"/>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Tamler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Frau Klasen (Auszubildende Projektleitung, Testing)</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3978C5D8" w:rsidR="008A2840" w:rsidRPr="00B93093" w:rsidRDefault="00B93093" w:rsidP="00B93093">
      <w:pPr>
        <w:pStyle w:val="Caption"/>
        <w:jc w:val="center"/>
        <w:rPr>
          <w:color w:val="595959" w:themeColor="text1" w:themeTint="A6"/>
          <w:sz w:val="22"/>
          <w:szCs w:val="22"/>
        </w:rPr>
      </w:pPr>
      <w:bookmarkStart w:id="510" w:name="_A.5__Zeiteinsparung"/>
      <w:bookmarkStart w:id="511" w:name="_Toc71913663"/>
      <w:bookmarkStart w:id="512" w:name="_Toc71913782"/>
      <w:bookmarkEnd w:id="51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A06A94">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511"/>
      <w:bookmarkEnd w:id="512"/>
    </w:p>
    <w:p w14:paraId="78848A58" w14:textId="77777777" w:rsidR="00F75F1E" w:rsidRDefault="00F75F1E" w:rsidP="003A7743"/>
    <w:p w14:paraId="0A89AE99" w14:textId="2EE7DFFA" w:rsidR="002309DE" w:rsidRPr="00D503AC" w:rsidRDefault="002309DE" w:rsidP="00745739">
      <w:pPr>
        <w:pStyle w:val="Heading2"/>
        <w:numPr>
          <w:ilvl w:val="0"/>
          <w:numId w:val="0"/>
        </w:numPr>
        <w:ind w:left="576" w:hanging="576"/>
      </w:pPr>
      <w:bookmarkStart w:id="513" w:name="_Toc71644807"/>
      <w:bookmarkStart w:id="514" w:name="_Toc71893723"/>
      <w:bookmarkStart w:id="515" w:name="_Toc71898027"/>
      <w:bookmarkStart w:id="516" w:name="_Toc71898202"/>
      <w:bookmarkStart w:id="517" w:name="_Toc71898342"/>
      <w:bookmarkStart w:id="518" w:name="_Toc71975417"/>
      <w:bookmarkStart w:id="519" w:name="_Toc71975667"/>
      <w:bookmarkStart w:id="520" w:name="_Toc72226442"/>
      <w:r>
        <w:t>A.5</w:t>
      </w:r>
      <w:r>
        <w:tab/>
      </w:r>
      <w:r>
        <w:tab/>
        <w:t>Zeiteinsparung</w:t>
      </w:r>
      <w:bookmarkEnd w:id="513"/>
      <w:bookmarkEnd w:id="514"/>
      <w:bookmarkEnd w:id="515"/>
      <w:bookmarkEnd w:id="516"/>
      <w:bookmarkEnd w:id="517"/>
      <w:bookmarkEnd w:id="518"/>
      <w:bookmarkEnd w:id="519"/>
      <w:bookmarkEnd w:id="520"/>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r w:rsidRPr="0062443C">
              <w:rPr>
                <w:b w:val="0"/>
                <w:bCs w:val="0"/>
                <w:lang w:val="en-US"/>
              </w:rPr>
              <w:t>Vorgesetzer</w:t>
            </w:r>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55DD4799" w:rsidR="00B93093" w:rsidRPr="00B93093" w:rsidRDefault="00B93093" w:rsidP="00B93093">
      <w:pPr>
        <w:pStyle w:val="Caption"/>
        <w:jc w:val="center"/>
        <w:rPr>
          <w:color w:val="595959" w:themeColor="text1" w:themeTint="A6"/>
          <w:szCs w:val="20"/>
        </w:rPr>
      </w:pPr>
      <w:bookmarkStart w:id="521" w:name="_Toc71913664"/>
      <w:bookmarkStart w:id="522"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A06A94">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521"/>
      <w:bookmarkEnd w:id="522"/>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523" w:name="_A.6__Anwendungsfälle"/>
      <w:bookmarkStart w:id="524" w:name="_Toc71644808"/>
      <w:bookmarkStart w:id="525" w:name="_Toc71893724"/>
      <w:bookmarkStart w:id="526" w:name="_Toc71898028"/>
      <w:bookmarkStart w:id="527" w:name="_Toc71898203"/>
      <w:bookmarkStart w:id="528" w:name="_Toc71898343"/>
      <w:bookmarkStart w:id="529" w:name="_Toc71975418"/>
      <w:bookmarkStart w:id="530" w:name="_Toc71975668"/>
      <w:bookmarkStart w:id="531" w:name="_Toc72226443"/>
      <w:bookmarkEnd w:id="523"/>
      <w:r>
        <w:lastRenderedPageBreak/>
        <w:t>A.6</w:t>
      </w:r>
      <w:r>
        <w:tab/>
      </w:r>
      <w:r>
        <w:tab/>
        <w:t>Anwendungsfälle – Use</w:t>
      </w:r>
      <w:r w:rsidR="006D2147">
        <w:t>-</w:t>
      </w:r>
      <w:r>
        <w:t>Case</w:t>
      </w:r>
      <w:r w:rsidR="006D2147">
        <w:t>-</w:t>
      </w:r>
      <w:r>
        <w:t>Diagramm</w:t>
      </w:r>
      <w:bookmarkEnd w:id="524"/>
      <w:bookmarkEnd w:id="525"/>
      <w:bookmarkEnd w:id="526"/>
      <w:bookmarkEnd w:id="527"/>
      <w:bookmarkEnd w:id="528"/>
      <w:bookmarkEnd w:id="529"/>
      <w:bookmarkEnd w:id="530"/>
      <w:bookmarkEnd w:id="531"/>
    </w:p>
    <w:p w14:paraId="2CF61CE4" w14:textId="33034978" w:rsidR="0074798C" w:rsidRDefault="00174638" w:rsidP="00745739">
      <w:pPr>
        <w:jc w:val="both"/>
      </w:pPr>
      <w:r>
        <w:rPr>
          <w:noProof/>
        </w:rPr>
        <w:drawing>
          <wp:inline distT="0" distB="0" distL="0" distR="0" wp14:anchorId="20264D8C" wp14:editId="06C4A5D0">
            <wp:extent cx="5849257" cy="6317352"/>
            <wp:effectExtent l="0" t="0" r="571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1576" cy="6319856"/>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532" w:name="_A.7__Auszug"/>
      <w:bookmarkStart w:id="533" w:name="_Toc71644809"/>
      <w:bookmarkStart w:id="534" w:name="_Toc71893725"/>
      <w:bookmarkStart w:id="535" w:name="_Toc71898029"/>
      <w:bookmarkStart w:id="536" w:name="_Toc71898204"/>
      <w:bookmarkStart w:id="537" w:name="_Toc71898344"/>
      <w:bookmarkStart w:id="538" w:name="_Toc71975419"/>
      <w:bookmarkStart w:id="539" w:name="_Toc71975669"/>
      <w:bookmarkStart w:id="540" w:name="_Toc72226444"/>
      <w:bookmarkEnd w:id="532"/>
      <w:r>
        <w:lastRenderedPageBreak/>
        <w:t>A.7</w:t>
      </w:r>
      <w:r>
        <w:tab/>
      </w:r>
      <w:r>
        <w:tab/>
        <w:t>Auszug Lastenheft</w:t>
      </w:r>
      <w:bookmarkEnd w:id="533"/>
      <w:bookmarkEnd w:id="534"/>
      <w:bookmarkEnd w:id="535"/>
      <w:bookmarkEnd w:id="536"/>
      <w:bookmarkEnd w:id="537"/>
      <w:bookmarkEnd w:id="538"/>
      <w:bookmarkEnd w:id="539"/>
      <w:bookmarkEnd w:id="540"/>
    </w:p>
    <w:p w14:paraId="0EA025F8" w14:textId="2C320BBC" w:rsidR="002A5672" w:rsidRDefault="002A5672" w:rsidP="00B93093">
      <w:pPr>
        <w:jc w:val="center"/>
      </w:pPr>
      <w:r w:rsidRPr="002A5672">
        <w:rPr>
          <w:noProof/>
        </w:rPr>
        <w:drawing>
          <wp:inline distT="0" distB="0" distL="0" distR="0" wp14:anchorId="5CE39AE3" wp14:editId="121B330F">
            <wp:extent cx="5548008" cy="7851115"/>
            <wp:effectExtent l="25400" t="25400" r="2730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7003" cy="7906297"/>
                    </a:xfrm>
                    <a:prstGeom prst="rect">
                      <a:avLst/>
                    </a:prstGeom>
                    <a:ln w="19050">
                      <a:solidFill>
                        <a:schemeClr val="bg1">
                          <a:lumMod val="95000"/>
                        </a:schemeClr>
                      </a:solidFill>
                    </a:ln>
                  </pic:spPr>
                </pic:pic>
              </a:graphicData>
            </a:graphic>
          </wp:inline>
        </w:drawing>
      </w:r>
    </w:p>
    <w:p w14:paraId="5CEF3459" w14:textId="5C8C1202" w:rsidR="00B21A89" w:rsidRDefault="00B21A89" w:rsidP="00745739">
      <w:pPr>
        <w:jc w:val="both"/>
      </w:pPr>
    </w:p>
    <w:p w14:paraId="343BD2CD" w14:textId="43D96B5B" w:rsidR="002A5672" w:rsidRPr="002A5672" w:rsidRDefault="00B21A89" w:rsidP="00745739">
      <w:pPr>
        <w:pStyle w:val="Heading2"/>
        <w:numPr>
          <w:ilvl w:val="0"/>
          <w:numId w:val="0"/>
        </w:numPr>
        <w:ind w:left="576" w:hanging="576"/>
      </w:pPr>
      <w:bookmarkStart w:id="541" w:name="_A.8__"/>
      <w:bookmarkStart w:id="542" w:name="_Toc71644810"/>
      <w:bookmarkStart w:id="543" w:name="_Toc71893726"/>
      <w:bookmarkStart w:id="544" w:name="_Toc71898030"/>
      <w:bookmarkStart w:id="545" w:name="_Toc71898205"/>
      <w:bookmarkStart w:id="546" w:name="_Toc71898345"/>
      <w:bookmarkStart w:id="547" w:name="_Toc71975420"/>
      <w:bookmarkStart w:id="548" w:name="_Toc71975670"/>
      <w:bookmarkStart w:id="549" w:name="_Toc72226445"/>
      <w:bookmarkEnd w:id="541"/>
      <w:r>
        <w:t>A.8</w:t>
      </w:r>
      <w:r w:rsidR="004145F6">
        <w:tab/>
      </w:r>
      <w:r w:rsidR="004145F6">
        <w:tab/>
      </w:r>
      <w:r>
        <w:t xml:space="preserve">Mockup </w:t>
      </w:r>
      <w:r w:rsidR="005D4E52">
        <w:t xml:space="preserve">- </w:t>
      </w:r>
      <w:r>
        <w:t>Formular</w:t>
      </w:r>
      <w:bookmarkEnd w:id="542"/>
      <w:bookmarkEnd w:id="543"/>
      <w:bookmarkEnd w:id="544"/>
      <w:bookmarkEnd w:id="545"/>
      <w:bookmarkEnd w:id="546"/>
      <w:bookmarkEnd w:id="547"/>
      <w:bookmarkEnd w:id="548"/>
      <w:bookmarkEnd w:id="549"/>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550" w:name="_A.9__Mockup"/>
      <w:bookmarkStart w:id="551" w:name="_Toc71644811"/>
      <w:bookmarkStart w:id="552" w:name="_Toc71893727"/>
      <w:bookmarkStart w:id="553" w:name="_Toc71898031"/>
      <w:bookmarkStart w:id="554" w:name="_Toc71898206"/>
      <w:bookmarkStart w:id="555" w:name="_Toc71898346"/>
      <w:bookmarkStart w:id="556" w:name="_Toc71975421"/>
      <w:bookmarkStart w:id="557" w:name="_Toc71975671"/>
      <w:bookmarkStart w:id="558" w:name="_Toc72226446"/>
      <w:bookmarkEnd w:id="550"/>
      <w:r>
        <w:t>A.9</w:t>
      </w:r>
      <w:r>
        <w:tab/>
      </w:r>
      <w:r>
        <w:tab/>
        <w:t xml:space="preserve">Mockup </w:t>
      </w:r>
      <w:r w:rsidR="005D4E52">
        <w:t xml:space="preserve">- </w:t>
      </w:r>
      <w:r>
        <w:t>Dashboard</w:t>
      </w:r>
      <w:bookmarkEnd w:id="551"/>
      <w:bookmarkEnd w:id="552"/>
      <w:bookmarkEnd w:id="553"/>
      <w:bookmarkEnd w:id="554"/>
      <w:bookmarkEnd w:id="555"/>
      <w:bookmarkEnd w:id="556"/>
      <w:bookmarkEnd w:id="557"/>
      <w:bookmarkEnd w:id="558"/>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59" w:name="_A.10_Entity_Relationship"/>
      <w:bookmarkStart w:id="560" w:name="_Toc71644812"/>
      <w:bookmarkStart w:id="561" w:name="_Toc71893728"/>
      <w:bookmarkStart w:id="562" w:name="_Toc71898032"/>
      <w:bookmarkStart w:id="563" w:name="_Toc71898207"/>
      <w:bookmarkStart w:id="564" w:name="_Toc71898347"/>
      <w:bookmarkStart w:id="565" w:name="_Toc71975422"/>
      <w:bookmarkStart w:id="566" w:name="_Toc71975672"/>
      <w:bookmarkStart w:id="567" w:name="_Toc72226447"/>
      <w:bookmarkEnd w:id="559"/>
      <w:r>
        <w:lastRenderedPageBreak/>
        <w:t>A.10</w:t>
      </w:r>
      <w:r>
        <w:tab/>
      </w:r>
      <w:r w:rsidR="006B1F0C" w:rsidRPr="006B1F0C">
        <w:t>Entity Relationship Modell</w:t>
      </w:r>
      <w:bookmarkEnd w:id="560"/>
      <w:bookmarkEnd w:id="561"/>
      <w:bookmarkEnd w:id="562"/>
      <w:bookmarkEnd w:id="563"/>
      <w:bookmarkEnd w:id="564"/>
      <w:bookmarkEnd w:id="565"/>
      <w:bookmarkEnd w:id="566"/>
      <w:bookmarkEnd w:id="56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786BC605">
            <wp:extent cx="5581828" cy="6756400"/>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09967" cy="6790460"/>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68" w:name="_A11._Codeauszug_–"/>
      <w:bookmarkStart w:id="569" w:name="_Toc71644813"/>
      <w:bookmarkStart w:id="570" w:name="_Toc71893729"/>
      <w:bookmarkStart w:id="571" w:name="_Toc71898033"/>
      <w:bookmarkStart w:id="572" w:name="_Toc71898208"/>
      <w:bookmarkStart w:id="573" w:name="_Toc71898348"/>
      <w:bookmarkStart w:id="574" w:name="_Toc71975423"/>
      <w:bookmarkStart w:id="575" w:name="_Toc71975673"/>
      <w:bookmarkStart w:id="576" w:name="_Toc72226448"/>
      <w:bookmarkEnd w:id="56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Codeauszug</w:t>
      </w:r>
      <w:bookmarkEnd w:id="569"/>
      <w:bookmarkEnd w:id="570"/>
      <w:bookmarkEnd w:id="571"/>
      <w:bookmarkEnd w:id="572"/>
      <w:bookmarkEnd w:id="573"/>
      <w:bookmarkEnd w:id="574"/>
      <w:bookmarkEnd w:id="575"/>
      <w:bookmarkEnd w:id="576"/>
    </w:p>
    <w:p w14:paraId="1C003AAE" w14:textId="619AC4BB" w:rsidR="00A23179" w:rsidRDefault="00F75F1E" w:rsidP="00B93093">
      <w:pPr>
        <w:jc w:val="center"/>
      </w:pPr>
      <w:r>
        <w:rPr>
          <w:noProof/>
        </w:rPr>
        <w:drawing>
          <wp:inline distT="0" distB="0" distL="0" distR="0" wp14:anchorId="72B7D36B" wp14:editId="441FE318">
            <wp:extent cx="5388572" cy="7575868"/>
            <wp:effectExtent l="25400" t="25400" r="22225" b="1905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16" cstate="print">
                      <a:extLst>
                        <a:ext uri="{28A0092B-C50C-407E-A947-70E740481C1C}">
                          <a14:useLocalDpi xmlns:a14="http://schemas.microsoft.com/office/drawing/2010/main" val="0"/>
                        </a:ext>
                      </a:extLst>
                    </a:blip>
                    <a:srcRect l="4396" t="3294" r="4759" b="3572"/>
                    <a:stretch/>
                  </pic:blipFill>
                  <pic:spPr bwMode="auto">
                    <a:xfrm>
                      <a:off x="0" y="0"/>
                      <a:ext cx="5398999" cy="759052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77" w:name="_A.12_Codeauszug_–"/>
      <w:bookmarkStart w:id="578" w:name="_Toc71644814"/>
      <w:bookmarkStart w:id="579" w:name="_Toc71893730"/>
      <w:bookmarkStart w:id="580" w:name="_Toc71898034"/>
      <w:bookmarkStart w:id="581" w:name="_Toc71898209"/>
      <w:bookmarkStart w:id="582" w:name="_Toc71898349"/>
      <w:bookmarkStart w:id="583" w:name="_Toc71975424"/>
      <w:bookmarkStart w:id="584" w:name="_Toc71975674"/>
      <w:bookmarkStart w:id="585" w:name="_Toc72226449"/>
      <w:bookmarkEnd w:id="577"/>
      <w:r>
        <w:lastRenderedPageBreak/>
        <w:t>A.12</w:t>
      </w:r>
      <w:r w:rsidR="005132E4">
        <w:tab/>
        <w:t>R</w:t>
      </w:r>
      <w:r w:rsidRPr="00F75F1E">
        <w:rPr>
          <w:lang w:val="en-US"/>
        </w:rPr>
        <w:t xml:space="preserve">equest </w:t>
      </w:r>
      <w:r>
        <w:rPr>
          <w:lang w:val="en-US"/>
        </w:rPr>
        <w:t>Migration</w:t>
      </w:r>
      <w:r w:rsidR="00B24759">
        <w:rPr>
          <w:lang w:val="en-US"/>
        </w:rPr>
        <w:t xml:space="preserve"> - Codeauszug</w:t>
      </w:r>
      <w:bookmarkEnd w:id="578"/>
      <w:bookmarkEnd w:id="579"/>
      <w:bookmarkEnd w:id="580"/>
      <w:bookmarkEnd w:id="581"/>
      <w:bookmarkEnd w:id="582"/>
      <w:bookmarkEnd w:id="583"/>
      <w:bookmarkEnd w:id="584"/>
      <w:bookmarkEnd w:id="585"/>
    </w:p>
    <w:p w14:paraId="63817725" w14:textId="590FEF3B" w:rsidR="00A23179" w:rsidRDefault="00A23179" w:rsidP="00B93093">
      <w:pPr>
        <w:jc w:val="center"/>
        <w:rPr>
          <w:lang w:val="en-US"/>
        </w:rPr>
      </w:pPr>
      <w:r>
        <w:rPr>
          <w:noProof/>
          <w:lang w:val="en-US"/>
        </w:rPr>
        <w:drawing>
          <wp:inline distT="0" distB="0" distL="0" distR="0" wp14:anchorId="656D9452" wp14:editId="0753BFE0">
            <wp:extent cx="5247568" cy="7796794"/>
            <wp:effectExtent l="25400" t="25400" r="23495" b="2667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274" t="3107" r="5476" b="3445"/>
                    <a:stretch/>
                  </pic:blipFill>
                  <pic:spPr bwMode="auto">
                    <a:xfrm>
                      <a:off x="0" y="0"/>
                      <a:ext cx="5277622" cy="784144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0894EED" w14:textId="3B20FA66" w:rsidR="00A23179" w:rsidRPr="00A23179" w:rsidRDefault="00A23179" w:rsidP="00745739">
      <w:pPr>
        <w:pStyle w:val="Heading2"/>
        <w:numPr>
          <w:ilvl w:val="0"/>
          <w:numId w:val="0"/>
        </w:numPr>
        <w:ind w:left="576" w:hanging="576"/>
      </w:pPr>
      <w:bookmarkStart w:id="586" w:name="_A.13_Request_-"/>
      <w:bookmarkStart w:id="587" w:name="_Toc71644815"/>
      <w:bookmarkStart w:id="588" w:name="_Toc71893731"/>
      <w:bookmarkStart w:id="589" w:name="_Toc71898035"/>
      <w:bookmarkStart w:id="590" w:name="_Toc71898210"/>
      <w:bookmarkStart w:id="591" w:name="_Toc71898350"/>
      <w:bookmarkStart w:id="592" w:name="_Toc71975425"/>
      <w:bookmarkStart w:id="593" w:name="_Toc71975675"/>
      <w:bookmarkStart w:id="594" w:name="_Toc72226450"/>
      <w:bookmarkEnd w:id="586"/>
      <w:r w:rsidRPr="00A23179">
        <w:lastRenderedPageBreak/>
        <w:t>A.13</w:t>
      </w:r>
      <w:r w:rsidR="005132E4">
        <w:tab/>
      </w:r>
      <w:r w:rsidRPr="00A23179">
        <w:t>Request - Klassendiagram</w:t>
      </w:r>
      <w:r>
        <w:t>m</w:t>
      </w:r>
      <w:bookmarkEnd w:id="587"/>
      <w:bookmarkEnd w:id="588"/>
      <w:bookmarkEnd w:id="589"/>
      <w:bookmarkEnd w:id="590"/>
      <w:bookmarkEnd w:id="591"/>
      <w:bookmarkEnd w:id="592"/>
      <w:bookmarkEnd w:id="593"/>
      <w:bookmarkEnd w:id="594"/>
    </w:p>
    <w:p w14:paraId="5842783D" w14:textId="63E4ACA8" w:rsidR="00A23179" w:rsidRDefault="00493A97" w:rsidP="00745739">
      <w:pPr>
        <w:jc w:val="both"/>
      </w:pPr>
      <w:r>
        <w:rPr>
          <w:noProof/>
        </w:rPr>
        <mc:AlternateContent>
          <mc:Choice Requires="wps">
            <w:drawing>
              <wp:anchor distT="0" distB="0" distL="114300" distR="114300" simplePos="0" relativeHeight="251675648" behindDoc="0" locked="0" layoutInCell="1" allowOverlap="1" wp14:anchorId="56C088A4" wp14:editId="4001591A">
                <wp:simplePos x="0" y="0"/>
                <wp:positionH relativeFrom="column">
                  <wp:posOffset>-188595</wp:posOffset>
                </wp:positionH>
                <wp:positionV relativeFrom="paragraph">
                  <wp:posOffset>6219644</wp:posOffset>
                </wp:positionV>
                <wp:extent cx="979714" cy="297542"/>
                <wp:effectExtent l="0" t="0" r="0" b="0"/>
                <wp:wrapNone/>
                <wp:docPr id="99" name="Rectangle 99"/>
                <wp:cNvGraphicFramePr/>
                <a:graphic xmlns:a="http://schemas.openxmlformats.org/drawingml/2006/main">
                  <a:graphicData uri="http://schemas.microsoft.com/office/word/2010/wordprocessingShape">
                    <wps:wsp>
                      <wps:cNvSpPr/>
                      <wps:spPr>
                        <a:xfrm>
                          <a:off x="0" y="0"/>
                          <a:ext cx="979714" cy="297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909DD" id="Rectangle 99" o:spid="_x0000_s1026" style="position:absolute;margin-left:-14.85pt;margin-top:489.75pt;width:77.15pt;height:2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" fillcolor="white [3212]" stroked="f" strokeweight="2pt"/>
            </w:pict>
          </mc:Fallback>
        </mc:AlternateContent>
      </w:r>
      <w:r>
        <w:rPr>
          <w:noProof/>
        </w:rPr>
        <w:drawing>
          <wp:inline distT="0" distB="0" distL="0" distR="0" wp14:anchorId="0995375A" wp14:editId="16FFFC55">
            <wp:extent cx="5979885" cy="6408057"/>
            <wp:effectExtent l="0" t="0" r="1905"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178" t="777" r="1700" b="1209"/>
                    <a:stretch/>
                  </pic:blipFill>
                  <pic:spPr bwMode="auto">
                    <a:xfrm>
                      <a:off x="0" y="0"/>
                      <a:ext cx="5985152" cy="6413701"/>
                    </a:xfrm>
                    <a:prstGeom prst="rect">
                      <a:avLst/>
                    </a:prstGeom>
                    <a:ln>
                      <a:noFill/>
                    </a:ln>
                    <a:extLst>
                      <a:ext uri="{53640926-AAD7-44D8-BBD7-CCE9431645EC}">
                        <a14:shadowObscured xmlns:a14="http://schemas.microsoft.com/office/drawing/2010/main"/>
                      </a:ext>
                    </a:extLst>
                  </pic:spPr>
                </pic:pic>
              </a:graphicData>
            </a:graphic>
          </wp:inline>
        </w:drawing>
      </w:r>
      <w:r w:rsidR="00A23179">
        <w:rPr>
          <w:noProof/>
        </w:rPr>
        <mc:AlternateContent>
          <mc:Choice Requires="wps">
            <w:drawing>
              <wp:anchor distT="0" distB="0" distL="114300" distR="114300" simplePos="0" relativeHeight="251669504" behindDoc="0" locked="0" layoutInCell="1" allowOverlap="1" wp14:anchorId="2ACB8A0F" wp14:editId="00A1955E">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295B3"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95" w:name="_A.14_Composer_Spezifikation"/>
      <w:bookmarkStart w:id="596" w:name="_Toc71644816"/>
      <w:bookmarkStart w:id="597" w:name="_Toc71893732"/>
      <w:bookmarkStart w:id="598" w:name="_Toc71898036"/>
      <w:bookmarkStart w:id="599" w:name="_Toc71898211"/>
      <w:bookmarkStart w:id="600" w:name="_Toc71898351"/>
      <w:bookmarkStart w:id="601" w:name="_Toc71975426"/>
      <w:bookmarkStart w:id="602" w:name="_Toc71975676"/>
      <w:bookmarkStart w:id="603" w:name="_Toc72226451"/>
      <w:bookmarkEnd w:id="595"/>
      <w:r>
        <w:lastRenderedPageBreak/>
        <w:t>A.14</w:t>
      </w:r>
      <w:r>
        <w:tab/>
        <w:t>Composer Spezifikation – Codeauszug</w:t>
      </w:r>
      <w:bookmarkEnd w:id="596"/>
      <w:bookmarkEnd w:id="597"/>
      <w:bookmarkEnd w:id="598"/>
      <w:bookmarkEnd w:id="599"/>
      <w:bookmarkEnd w:id="600"/>
      <w:bookmarkEnd w:id="601"/>
      <w:bookmarkEnd w:id="602"/>
      <w:bookmarkEnd w:id="603"/>
    </w:p>
    <w:p w14:paraId="5ACA3453" w14:textId="77777777" w:rsidR="00B92FBA" w:rsidRPr="00B92FBA" w:rsidRDefault="00B92FBA" w:rsidP="00745739">
      <w:pPr>
        <w:jc w:val="both"/>
        <w:rPr>
          <w:sz w:val="2"/>
          <w:szCs w:val="2"/>
        </w:rPr>
      </w:pPr>
    </w:p>
    <w:p w14:paraId="4E663853" w14:textId="703F9709" w:rsidR="00F9793B" w:rsidRDefault="005C3274" w:rsidP="00B93093">
      <w:pPr>
        <w:jc w:val="center"/>
      </w:pPr>
      <w:r>
        <w:rPr>
          <w:noProof/>
          <w:color w:val="C00000"/>
        </w:rPr>
        <mc:AlternateContent>
          <mc:Choice Requires="wps">
            <w:drawing>
              <wp:anchor distT="0" distB="0" distL="114300" distR="114300" simplePos="0" relativeHeight="251671552" behindDoc="0" locked="0" layoutInCell="1" allowOverlap="1" wp14:anchorId="7E587F13" wp14:editId="71154FE8">
                <wp:simplePos x="0" y="0"/>
                <wp:positionH relativeFrom="column">
                  <wp:posOffset>3003436</wp:posOffset>
                </wp:positionH>
                <wp:positionV relativeFrom="paragraph">
                  <wp:posOffset>1668730</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solidFill>
                          <a:srgbClr val="FAFAFA"/>
                        </a:solidFill>
                        <a:ln w="12700">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6" type="#_x0000_t47" style="position:absolute;left:0;text-align:left;margin-left:236.5pt;margin-top:131.4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" fillcolor="#fafafa" strokecolor="#bfbfbf [2412]"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93093" w:rsidRPr="00B2731E">
        <w:rPr>
          <w:noProof/>
          <w:color w:val="C00000"/>
        </w:rPr>
        <mc:AlternateContent>
          <mc:Choice Requires="wps">
            <w:drawing>
              <wp:anchor distT="0" distB="0" distL="114300" distR="114300" simplePos="0" relativeHeight="251670528" behindDoc="0" locked="0" layoutInCell="1" allowOverlap="1" wp14:anchorId="1F69BCD9" wp14:editId="5FE97ED2">
                <wp:simplePos x="0" y="0"/>
                <wp:positionH relativeFrom="column">
                  <wp:posOffset>566866</wp:posOffset>
                </wp:positionH>
                <wp:positionV relativeFrom="paragraph">
                  <wp:posOffset>1871949</wp:posOffset>
                </wp:positionV>
                <wp:extent cx="2743200" cy="1639146"/>
                <wp:effectExtent l="0" t="0" r="12700" b="12065"/>
                <wp:wrapNone/>
                <wp:docPr id="36" name="Rectangle 36"/>
                <wp:cNvGraphicFramePr/>
                <a:graphic xmlns:a="http://schemas.openxmlformats.org/drawingml/2006/main">
                  <a:graphicData uri="http://schemas.microsoft.com/office/word/2010/wordprocessingShape">
                    <wps:wsp>
                      <wps:cNvSpPr/>
                      <wps:spPr>
                        <a:xfrm>
                          <a:off x="0" y="0"/>
                          <a:ext cx="2743200" cy="1639146"/>
                        </a:xfrm>
                        <a:prstGeom prst="rect">
                          <a:avLst/>
                        </a:pr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9AC63" id="Rectangle 36" o:spid="_x0000_s1026" style="position:absolute;margin-left:44.65pt;margin-top:147.4pt;width:3in;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" filled="f" strokecolor="#bfbfbf [2412]" strokeweight="1pt"/>
            </w:pict>
          </mc:Fallback>
        </mc:AlternateContent>
      </w:r>
      <w:r w:rsidR="00B2731E">
        <w:rPr>
          <w:noProof/>
        </w:rPr>
        <w:drawing>
          <wp:inline distT="0" distB="0" distL="0" distR="0" wp14:anchorId="18E2A7E1" wp14:editId="6D017225">
            <wp:extent cx="5678283" cy="7666747"/>
            <wp:effectExtent l="25400" t="25400" r="24130" b="2984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19" cstate="print">
                      <a:extLst>
                        <a:ext uri="{28A0092B-C50C-407E-A947-70E740481C1C}">
                          <a14:useLocalDpi xmlns:a14="http://schemas.microsoft.com/office/drawing/2010/main" val="0"/>
                        </a:ext>
                      </a:extLst>
                    </a:blip>
                    <a:srcRect l="4953" t="2402" r="5392" b="33024"/>
                    <a:stretch/>
                  </pic:blipFill>
                  <pic:spPr bwMode="auto">
                    <a:xfrm>
                      <a:off x="0" y="0"/>
                      <a:ext cx="5732238" cy="7739597"/>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C9E1AFF" w14:textId="47B7D292" w:rsidR="00F9793B" w:rsidRDefault="00F9793B" w:rsidP="00745739">
      <w:pPr>
        <w:pStyle w:val="Heading2"/>
        <w:numPr>
          <w:ilvl w:val="0"/>
          <w:numId w:val="0"/>
        </w:numPr>
        <w:ind w:left="576" w:hanging="576"/>
      </w:pPr>
      <w:bookmarkStart w:id="604" w:name="_A.15_Composer_Specifikation"/>
      <w:bookmarkStart w:id="605" w:name="_Toc71644817"/>
      <w:bookmarkStart w:id="606" w:name="_Toc71893733"/>
      <w:bookmarkStart w:id="607" w:name="_Toc71898037"/>
      <w:bookmarkStart w:id="608" w:name="_Toc71898212"/>
      <w:bookmarkStart w:id="609" w:name="_Toc71898352"/>
      <w:bookmarkStart w:id="610" w:name="_Toc71975427"/>
      <w:bookmarkStart w:id="611" w:name="_Toc71975677"/>
      <w:bookmarkStart w:id="612" w:name="_Toc72226452"/>
      <w:bookmarkEnd w:id="604"/>
      <w:r>
        <w:lastRenderedPageBreak/>
        <w:t>A.15</w:t>
      </w:r>
      <w:r w:rsidR="005132E4">
        <w:tab/>
      </w:r>
      <w:r>
        <w:t xml:space="preserve">Composer </w:t>
      </w:r>
      <w:r w:rsidR="00A967E8">
        <w:t xml:space="preserve">Spezifikation </w:t>
      </w:r>
      <w:r w:rsidR="00B92FBA">
        <w:t>– Erklärung</w:t>
      </w:r>
      <w:bookmarkEnd w:id="605"/>
      <w:bookmarkEnd w:id="606"/>
      <w:bookmarkEnd w:id="607"/>
      <w:bookmarkEnd w:id="608"/>
      <w:bookmarkEnd w:id="609"/>
      <w:bookmarkEnd w:id="610"/>
      <w:bookmarkEnd w:id="611"/>
      <w:bookmarkEnd w:id="612"/>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r w:rsidR="00A967E8" w:rsidRPr="00A967E8">
          <w:rPr>
            <w:rStyle w:val="Hyperlink"/>
            <w:i/>
            <w:iCs/>
          </w:rPr>
          <w:t>composer.json</w:t>
        </w:r>
      </w:hyperlink>
      <w:r w:rsidR="00A967E8">
        <w:t xml:space="preserve"> </w:t>
      </w:r>
      <w:r>
        <w:t xml:space="preserve">aufgerührten </w:t>
      </w:r>
      <w:hyperlink w:anchor="_Glossar" w:history="1">
        <w:r w:rsidRPr="00A967E8">
          <w:rPr>
            <w:rStyle w:val="Hyperlink"/>
            <w:i/>
            <w:iCs/>
          </w:rPr>
          <w:t>packagist</w:t>
        </w:r>
      </w:hyperlink>
      <w:r>
        <w:t xml:space="preserve"> Packete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3"/>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"php"</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"fideloper/proxy"</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r w:rsidRPr="00A967E8">
              <w:t>Laravel</w:t>
            </w:r>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"fruitcake/laravel-cors"</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Resource Sharing-Header mit der </w:t>
            </w:r>
            <w:r w:rsidRPr="00A967E8">
              <w:t>Laravel</w:t>
            </w:r>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"guzzlehttp/guzzle"</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Guzzle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"laravel/framework"</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A967E8">
              <w:t>Laravel</w:t>
            </w:r>
            <w:r w:rsidRPr="00893B2E">
              <w:t xml:space="preserve"> repository.</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"laravel/tinker"</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A967E8">
              <w:t>Laravel</w:t>
            </w:r>
            <w:r>
              <w:t xml:space="preserve"> Tinker ist eine leistungsfähige </w:t>
            </w:r>
            <w:hyperlink w:anchor="_Technisches_Abkürzungsverzeichnis" w:history="1">
              <w:r w:rsidRPr="00B2731E">
                <w:rPr>
                  <w:rStyle w:val="Hyperlink"/>
                </w:rPr>
                <w:t>REPL</w:t>
              </w:r>
            </w:hyperlink>
            <w:r>
              <w:t xml:space="preserve"> für das </w:t>
            </w:r>
            <w:r w:rsidRPr="00A967E8">
              <w:t>Laravel</w:t>
            </w:r>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"laravel/ui"</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"laravel/laratrust"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r w:rsidRPr="00A967E8">
              <w:t>Laravel</w:t>
            </w:r>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"spatie/calendar-links"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Generieren von Links zum Hinzufügen zum Kalender für Google, iCal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71C51875" w:rsidR="005132E4" w:rsidRPr="00B93093" w:rsidRDefault="00B93093" w:rsidP="00B93093">
      <w:pPr>
        <w:pStyle w:val="Caption"/>
        <w:jc w:val="center"/>
        <w:rPr>
          <w:color w:val="595959" w:themeColor="text1" w:themeTint="A6"/>
        </w:rPr>
      </w:pPr>
      <w:bookmarkStart w:id="613" w:name="_Toc71913665"/>
      <w:bookmarkStart w:id="614"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A06A94">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613"/>
      <w:bookmarkEnd w:id="614"/>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615" w:name="_A.16_Routen_–"/>
      <w:bookmarkStart w:id="616" w:name="_Toc71644818"/>
      <w:bookmarkStart w:id="617" w:name="_Toc71893734"/>
      <w:bookmarkStart w:id="618" w:name="_Toc71898038"/>
      <w:bookmarkStart w:id="619" w:name="_Toc71898213"/>
      <w:bookmarkStart w:id="620" w:name="_Toc71898353"/>
      <w:bookmarkStart w:id="621" w:name="_Toc71975428"/>
      <w:bookmarkStart w:id="622" w:name="_Toc71975678"/>
      <w:bookmarkStart w:id="623" w:name="_Toc72226453"/>
      <w:bookmarkEnd w:id="615"/>
      <w:r>
        <w:lastRenderedPageBreak/>
        <w:t>A.16</w:t>
      </w:r>
      <w:r>
        <w:tab/>
        <w:t>Routen – Codeauszug</w:t>
      </w:r>
      <w:bookmarkEnd w:id="616"/>
      <w:bookmarkEnd w:id="617"/>
      <w:bookmarkEnd w:id="618"/>
      <w:bookmarkEnd w:id="619"/>
      <w:bookmarkEnd w:id="620"/>
      <w:bookmarkEnd w:id="621"/>
      <w:bookmarkEnd w:id="622"/>
      <w:bookmarkEnd w:id="623"/>
      <w:r>
        <w:t xml:space="preserve"> </w:t>
      </w:r>
    </w:p>
    <w:p w14:paraId="56DA3EDA" w14:textId="20D4CEEA" w:rsidR="00E551CE" w:rsidRDefault="00E551CE" w:rsidP="00745739">
      <w:pPr>
        <w:jc w:val="both"/>
      </w:pPr>
      <w:r>
        <w:rPr>
          <w:noProof/>
        </w:rPr>
        <w:drawing>
          <wp:inline distT="0" distB="0" distL="0" distR="0" wp14:anchorId="4A666C10" wp14:editId="1169B07C">
            <wp:extent cx="7374719" cy="3994934"/>
            <wp:effectExtent l="26035" t="24765" r="30480" b="3048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2781" t="5098" r="2899" b="4940"/>
                    <a:stretch/>
                  </pic:blipFill>
                  <pic:spPr bwMode="auto">
                    <a:xfrm rot="16200000">
                      <a:off x="0" y="0"/>
                      <a:ext cx="7454893" cy="403836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3C3B2D">
        <w:rPr>
          <w:rStyle w:val="FootnoteReference"/>
        </w:rPr>
        <w:footnoteReference w:id="14"/>
      </w:r>
    </w:p>
    <w:p w14:paraId="06C9592A" w14:textId="236E4519" w:rsidR="00097806" w:rsidRDefault="00C01785" w:rsidP="00745739">
      <w:pPr>
        <w:pStyle w:val="Heading2"/>
        <w:numPr>
          <w:ilvl w:val="0"/>
          <w:numId w:val="0"/>
        </w:numPr>
        <w:ind w:left="576" w:hanging="576"/>
      </w:pPr>
      <w:bookmarkStart w:id="624" w:name="_A.17_Blade_–"/>
      <w:bookmarkStart w:id="625" w:name="_Toc71644819"/>
      <w:bookmarkStart w:id="626" w:name="_Toc71893735"/>
      <w:bookmarkStart w:id="627" w:name="_Toc71898039"/>
      <w:bookmarkStart w:id="628" w:name="_Toc71898214"/>
      <w:bookmarkStart w:id="629" w:name="_Toc71898354"/>
      <w:bookmarkStart w:id="630" w:name="_Toc71975429"/>
      <w:bookmarkStart w:id="631" w:name="_Toc71975679"/>
      <w:bookmarkStart w:id="632" w:name="_Toc72226454"/>
      <w:bookmarkEnd w:id="624"/>
      <w:r>
        <w:lastRenderedPageBreak/>
        <w:t>A.17</w:t>
      </w:r>
      <w:r>
        <w:tab/>
      </w:r>
      <w:r w:rsidR="00097806">
        <w:t>Blade – Codeauszug</w:t>
      </w:r>
      <w:bookmarkEnd w:id="625"/>
      <w:bookmarkEnd w:id="626"/>
      <w:bookmarkEnd w:id="627"/>
      <w:bookmarkEnd w:id="628"/>
      <w:bookmarkEnd w:id="629"/>
      <w:bookmarkEnd w:id="630"/>
      <w:bookmarkEnd w:id="631"/>
      <w:bookmarkEnd w:id="632"/>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 xml:space="preserve">werden Basiselemente (header, footer, ect.)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legt den Contentabschnitt im Elterntemplate fest.</w:t>
      </w:r>
    </w:p>
    <w:p w14:paraId="064FE427" w14:textId="6DD81FCC" w:rsidR="00097806" w:rsidRDefault="00097806" w:rsidP="00745739">
      <w:pPr>
        <w:jc w:val="both"/>
      </w:pPr>
      <w:r>
        <w:rPr>
          <w:noProof/>
        </w:rPr>
        <w:drawing>
          <wp:inline distT="0" distB="0" distL="0" distR="0" wp14:anchorId="01D52746" wp14:editId="02D64E5E">
            <wp:extent cx="5765255" cy="3942738"/>
            <wp:effectExtent l="25400" t="25400" r="26035" b="1968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1" cstate="print">
                      <a:extLst>
                        <a:ext uri="{28A0092B-C50C-407E-A947-70E740481C1C}">
                          <a14:useLocalDpi xmlns:a14="http://schemas.microsoft.com/office/drawing/2010/main" val="0"/>
                        </a:ext>
                      </a:extLst>
                    </a:blip>
                    <a:srcRect l="3939" t="6005" r="4060" b="5857"/>
                    <a:stretch/>
                  </pic:blipFill>
                  <pic:spPr bwMode="auto">
                    <a:xfrm>
                      <a:off x="0" y="0"/>
                      <a:ext cx="5945376" cy="4065919"/>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633" w:name="_A.18_Screenshots_der"/>
      <w:bookmarkStart w:id="634" w:name="_Toc71644820"/>
      <w:bookmarkStart w:id="635" w:name="_Toc71893736"/>
      <w:bookmarkStart w:id="636" w:name="_Toc71898040"/>
      <w:bookmarkStart w:id="637" w:name="_Toc71898215"/>
      <w:bookmarkStart w:id="638" w:name="_Toc71898355"/>
      <w:bookmarkStart w:id="639" w:name="_Toc71975430"/>
      <w:bookmarkStart w:id="640" w:name="_Toc71975680"/>
      <w:bookmarkStart w:id="641" w:name="_Toc72226455"/>
      <w:bookmarkEnd w:id="633"/>
      <w:r>
        <w:lastRenderedPageBreak/>
        <w:t>A.18</w:t>
      </w:r>
      <w:r w:rsidR="00852129">
        <w:tab/>
      </w:r>
      <w:r>
        <w:t>Screenshots der Applikation</w:t>
      </w:r>
      <w:bookmarkEnd w:id="634"/>
      <w:bookmarkEnd w:id="635"/>
      <w:bookmarkEnd w:id="636"/>
      <w:bookmarkEnd w:id="637"/>
      <w:bookmarkEnd w:id="638"/>
      <w:bookmarkEnd w:id="639"/>
      <w:bookmarkEnd w:id="640"/>
      <w:bookmarkEnd w:id="641"/>
    </w:p>
    <w:p w14:paraId="12208A05" w14:textId="786F3146" w:rsidR="00BC1FA1" w:rsidRDefault="00BC1FA1" w:rsidP="00745739">
      <w:pPr>
        <w:jc w:val="both"/>
      </w:pPr>
      <w:r>
        <w:t>(Alle Screenshots sind nach der Implementierungsphase entstanden.)</w:t>
      </w:r>
    </w:p>
    <w:p w14:paraId="5CC25379" w14:textId="72ED511F" w:rsidR="00EA370C" w:rsidRPr="00BC1FA1" w:rsidRDefault="00007081" w:rsidP="00745739">
      <w:pPr>
        <w:pStyle w:val="Heading3"/>
        <w:numPr>
          <w:ilvl w:val="0"/>
          <w:numId w:val="0"/>
        </w:numPr>
        <w:ind w:left="720" w:hanging="720"/>
      </w:pPr>
      <w:bookmarkStart w:id="642" w:name="_Toc71644821"/>
      <w:bookmarkStart w:id="643" w:name="_Toc71893737"/>
      <w:bookmarkStart w:id="644" w:name="_Toc71898041"/>
      <w:bookmarkStart w:id="645" w:name="_Toc71898216"/>
      <w:bookmarkStart w:id="646" w:name="_Toc71898356"/>
      <w:bookmarkStart w:id="647" w:name="_Toc71975431"/>
      <w:bookmarkStart w:id="648" w:name="_Toc71975681"/>
      <w:bookmarkStart w:id="649" w:name="_Toc72226456"/>
      <w:r>
        <w:t>A.18.1</w:t>
      </w:r>
      <w:r w:rsidR="00423FD2">
        <w:t xml:space="preserve">  </w:t>
      </w:r>
      <w:r w:rsidR="00EA370C">
        <w:t>Login-Maske</w:t>
      </w:r>
      <w:bookmarkEnd w:id="642"/>
      <w:bookmarkEnd w:id="643"/>
      <w:bookmarkEnd w:id="644"/>
      <w:bookmarkEnd w:id="645"/>
      <w:bookmarkEnd w:id="646"/>
      <w:bookmarkEnd w:id="647"/>
      <w:bookmarkEnd w:id="648"/>
      <w:bookmarkEnd w:id="649"/>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4FE506AE">
            <wp:extent cx="5447461" cy="2776572"/>
            <wp:effectExtent l="25400" t="25400" r="26670" b="304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648732A5" w:rsidR="00EA370C" w:rsidRDefault="00007081" w:rsidP="00745739">
      <w:pPr>
        <w:pStyle w:val="Heading3"/>
        <w:numPr>
          <w:ilvl w:val="0"/>
          <w:numId w:val="0"/>
        </w:numPr>
        <w:ind w:left="720" w:hanging="720"/>
      </w:pPr>
      <w:bookmarkStart w:id="650" w:name="_Toc71644822"/>
      <w:bookmarkStart w:id="651" w:name="_Toc71893738"/>
      <w:bookmarkStart w:id="652" w:name="_Toc71898042"/>
      <w:bookmarkStart w:id="653" w:name="_Toc71898217"/>
      <w:bookmarkStart w:id="654" w:name="_Toc71898357"/>
      <w:bookmarkStart w:id="655" w:name="_Toc71975432"/>
      <w:bookmarkStart w:id="656" w:name="_Toc71975682"/>
      <w:bookmarkStart w:id="657" w:name="_Toc72226457"/>
      <w:r>
        <w:t>A.18.2</w:t>
      </w:r>
      <w:r w:rsidR="00423FD2">
        <w:t xml:space="preserve">  </w:t>
      </w:r>
      <w:r w:rsidR="00EA370C">
        <w:t>Dashboard</w:t>
      </w:r>
      <w:bookmarkEnd w:id="650"/>
      <w:bookmarkEnd w:id="651"/>
      <w:bookmarkEnd w:id="652"/>
      <w:bookmarkEnd w:id="653"/>
      <w:bookmarkEnd w:id="654"/>
      <w:bookmarkEnd w:id="655"/>
      <w:bookmarkEnd w:id="656"/>
      <w:bookmarkEnd w:id="657"/>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3D1E27AA">
            <wp:extent cx="5422182" cy="3347624"/>
            <wp:effectExtent l="25400" t="25400" r="26670" b="311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a:ln w="19050">
                      <a:solidFill>
                        <a:schemeClr val="bg1">
                          <a:lumMod val="95000"/>
                        </a:schemeClr>
                      </a:solidFill>
                    </a:ln>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750F7E60" w:rsidR="00EA370C" w:rsidRDefault="00007081" w:rsidP="00745739">
      <w:pPr>
        <w:pStyle w:val="Heading3"/>
        <w:numPr>
          <w:ilvl w:val="0"/>
          <w:numId w:val="0"/>
        </w:numPr>
        <w:ind w:left="720" w:hanging="720"/>
      </w:pPr>
      <w:bookmarkStart w:id="658" w:name="_Toc71644823"/>
      <w:bookmarkStart w:id="659" w:name="_Toc71893739"/>
      <w:bookmarkStart w:id="660" w:name="_Toc71898043"/>
      <w:bookmarkStart w:id="661" w:name="_Toc71898218"/>
      <w:bookmarkStart w:id="662" w:name="_Toc71898358"/>
      <w:bookmarkStart w:id="663" w:name="_Toc71975433"/>
      <w:bookmarkStart w:id="664" w:name="_Toc71975683"/>
      <w:bookmarkStart w:id="665" w:name="_Toc72226458"/>
      <w:r>
        <w:lastRenderedPageBreak/>
        <w:t>A.18.3</w:t>
      </w:r>
      <w:r w:rsidR="008F73AC">
        <w:t xml:space="preserve">  </w:t>
      </w:r>
      <w:r w:rsidR="00EA370C">
        <w:t>Erstellungs-Maske</w:t>
      </w:r>
      <w:bookmarkEnd w:id="658"/>
      <w:bookmarkEnd w:id="659"/>
      <w:bookmarkEnd w:id="660"/>
      <w:bookmarkEnd w:id="661"/>
      <w:bookmarkEnd w:id="662"/>
      <w:bookmarkEnd w:id="663"/>
      <w:bookmarkEnd w:id="664"/>
      <w:bookmarkEnd w:id="665"/>
    </w:p>
    <w:p w14:paraId="72DD064D" w14:textId="56B68EE9" w:rsidR="00BC1FA1" w:rsidRDefault="00BC1FA1" w:rsidP="00745739">
      <w:pPr>
        <w:jc w:val="both"/>
        <w:rPr>
          <w:i/>
          <w:iCs/>
          <w:color w:val="A6A6A6" w:themeColor="background1" w:themeShade="A6"/>
          <w:sz w:val="16"/>
          <w:szCs w:val="18"/>
        </w:rPr>
      </w:pPr>
      <w:r>
        <w:rPr>
          <w:noProof/>
        </w:rPr>
        <w:drawing>
          <wp:inline distT="0" distB="0" distL="0" distR="0" wp14:anchorId="370A93A7" wp14:editId="1BA8436D">
            <wp:extent cx="6981391" cy="5715475"/>
            <wp:effectExtent l="23495" t="27305" r="27305" b="273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036391" cy="5760502"/>
                    </a:xfrm>
                    <a:prstGeom prst="rect">
                      <a:avLst/>
                    </a:prstGeom>
                    <a:ln w="19050">
                      <a:solidFill>
                        <a:schemeClr val="bg1">
                          <a:lumMod val="95000"/>
                        </a:schemeClr>
                      </a:solidFill>
                    </a:ln>
                  </pic:spPr>
                </pic:pic>
              </a:graphicData>
            </a:graphic>
          </wp:inline>
        </w:drawing>
      </w:r>
      <w:r w:rsidR="003C3B2D">
        <w:rPr>
          <w:rStyle w:val="FootnoteReference"/>
          <w:noProof/>
        </w:rPr>
        <w:footnoteReference w:id="15"/>
      </w:r>
      <w:r>
        <w:rPr>
          <w:noProof/>
        </w:rPr>
        <w:br/>
      </w:r>
      <w:r>
        <w:rPr>
          <w:i/>
          <w:iCs/>
          <w:color w:val="A6A6A6" w:themeColor="background1" w:themeShade="A6"/>
          <w:sz w:val="16"/>
          <w:szCs w:val="18"/>
        </w:rPr>
        <w:t>Antrags Erstellungsmaske aus der Sicht eines Mitarbeiters</w:t>
      </w:r>
    </w:p>
    <w:p w14:paraId="169E19C8" w14:textId="758F5EA4" w:rsidR="00EA370C" w:rsidRDefault="00007081" w:rsidP="00745739">
      <w:pPr>
        <w:pStyle w:val="Heading3"/>
        <w:numPr>
          <w:ilvl w:val="0"/>
          <w:numId w:val="0"/>
        </w:numPr>
        <w:ind w:left="720" w:hanging="720"/>
        <w:rPr>
          <w:noProof/>
        </w:rPr>
      </w:pPr>
      <w:bookmarkStart w:id="666" w:name="_A.18.4_Antrags_Administration"/>
      <w:bookmarkStart w:id="667" w:name="_Toc71644824"/>
      <w:bookmarkStart w:id="668" w:name="_Toc71893740"/>
      <w:bookmarkStart w:id="669" w:name="_Toc71898044"/>
      <w:bookmarkStart w:id="670" w:name="_Toc71898219"/>
      <w:bookmarkStart w:id="671" w:name="_Toc71898359"/>
      <w:bookmarkStart w:id="672" w:name="_Toc71975434"/>
      <w:bookmarkStart w:id="673" w:name="_Toc71975684"/>
      <w:bookmarkStart w:id="674" w:name="_Toc72226459"/>
      <w:bookmarkEnd w:id="666"/>
      <w:r>
        <w:rPr>
          <w:noProof/>
        </w:rPr>
        <w:lastRenderedPageBreak/>
        <w:t>A.18.4</w:t>
      </w:r>
      <w:r w:rsidR="00423FD2">
        <w:rPr>
          <w:noProof/>
        </w:rPr>
        <w:t xml:space="preserve">  </w:t>
      </w:r>
      <w:r w:rsidR="00EA370C">
        <w:rPr>
          <w:noProof/>
        </w:rPr>
        <w:t>Antrags Administration</w:t>
      </w:r>
      <w:bookmarkEnd w:id="667"/>
      <w:bookmarkEnd w:id="668"/>
      <w:bookmarkEnd w:id="669"/>
      <w:bookmarkEnd w:id="670"/>
      <w:bookmarkEnd w:id="671"/>
      <w:bookmarkEnd w:id="672"/>
      <w:bookmarkEnd w:id="673"/>
      <w:bookmarkEnd w:id="674"/>
    </w:p>
    <w:p w14:paraId="100A6BCF" w14:textId="5F4FFEA9" w:rsidR="00EA370C" w:rsidRPr="00C90E4C" w:rsidRDefault="00EA370C" w:rsidP="00C90E4C">
      <w:pPr>
        <w:pStyle w:val="NoSpacing"/>
        <w:spacing w:line="276" w:lineRule="auto"/>
        <w:rPr>
          <w:rFonts w:ascii="Garamond" w:hAnsi="Garamond"/>
          <w:i/>
          <w:iCs/>
          <w:color w:val="A6A6A6" w:themeColor="background1" w:themeShade="A6"/>
          <w:sz w:val="16"/>
          <w:szCs w:val="18"/>
        </w:rPr>
      </w:pPr>
      <w:r w:rsidRPr="00EA370C">
        <w:rPr>
          <w:noProof/>
        </w:rPr>
        <w:drawing>
          <wp:inline distT="0" distB="0" distL="0" distR="0" wp14:anchorId="72BB474D" wp14:editId="140A7771">
            <wp:extent cx="5562600" cy="7700255"/>
            <wp:effectExtent l="25400" t="25400" r="25400" b="2159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l="1" r="1308" b="3730"/>
                    <a:stretch/>
                  </pic:blipFill>
                  <pic:spPr bwMode="auto">
                    <a:xfrm>
                      <a:off x="0" y="0"/>
                      <a:ext cx="5574265" cy="771640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Pr>
          <w:noProof/>
        </w:rPr>
        <w:br/>
      </w:r>
      <w:r w:rsidR="00C90E4C" w:rsidRPr="00C90E4C">
        <w:rPr>
          <w:rFonts w:ascii="Garamond" w:hAnsi="Garamond"/>
          <w:i/>
          <w:iCs/>
          <w:caps w:val="0"/>
          <w:color w:val="A6A6A6" w:themeColor="background1" w:themeShade="A6"/>
          <w:sz w:val="16"/>
          <w:szCs w:val="18"/>
          <w:vertAlign w:val="baseline"/>
        </w:rPr>
        <w:t>Antrags Administrationsmaske Aus Der Sicht Eines Vorgesetzen</w:t>
      </w:r>
    </w:p>
    <w:p w14:paraId="68C6B477" w14:textId="4B7A89A5" w:rsidR="00EA370C" w:rsidRPr="00EA370C" w:rsidRDefault="00007081" w:rsidP="00745739">
      <w:pPr>
        <w:pStyle w:val="Heading3"/>
        <w:numPr>
          <w:ilvl w:val="0"/>
          <w:numId w:val="0"/>
        </w:numPr>
        <w:ind w:left="720" w:hanging="720"/>
      </w:pPr>
      <w:bookmarkStart w:id="675" w:name="_A.18.5_Antrags_Übersicht"/>
      <w:bookmarkStart w:id="676" w:name="_Toc71644825"/>
      <w:bookmarkStart w:id="677" w:name="_Toc71893741"/>
      <w:bookmarkStart w:id="678" w:name="_Toc71898045"/>
      <w:bookmarkStart w:id="679" w:name="_Toc71898220"/>
      <w:bookmarkStart w:id="680" w:name="_Toc71898360"/>
      <w:bookmarkStart w:id="681" w:name="_Toc71975435"/>
      <w:bookmarkStart w:id="682" w:name="_Toc71975685"/>
      <w:bookmarkStart w:id="683" w:name="_Toc72226460"/>
      <w:bookmarkEnd w:id="675"/>
      <w:r>
        <w:lastRenderedPageBreak/>
        <w:t>A.18.5</w:t>
      </w:r>
      <w:r w:rsidR="00423FD2">
        <w:t xml:space="preserve">  </w:t>
      </w:r>
      <w:r w:rsidR="006A7B77">
        <w:t>Antrags Übersicht</w:t>
      </w:r>
      <w:bookmarkEnd w:id="676"/>
      <w:bookmarkEnd w:id="677"/>
      <w:bookmarkEnd w:id="678"/>
      <w:bookmarkEnd w:id="679"/>
      <w:bookmarkEnd w:id="680"/>
      <w:bookmarkEnd w:id="681"/>
      <w:bookmarkEnd w:id="682"/>
      <w:bookmarkEnd w:id="683"/>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7985C3FB">
            <wp:extent cx="5760720" cy="5493385"/>
            <wp:effectExtent l="25400" t="25400" r="30480" b="311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5493385"/>
                    </a:xfrm>
                    <a:prstGeom prst="rect">
                      <a:avLst/>
                    </a:prstGeom>
                    <a:ln w="19050">
                      <a:solidFill>
                        <a:schemeClr val="bg1">
                          <a:lumMod val="95000"/>
                        </a:schemeClr>
                      </a:solidFill>
                    </a:ln>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84" w:name="_A.19_Word_Vorlage"/>
      <w:bookmarkStart w:id="685" w:name="_Toc71644826"/>
      <w:bookmarkStart w:id="686" w:name="_Toc71893742"/>
      <w:bookmarkStart w:id="687" w:name="_Toc71898046"/>
      <w:bookmarkStart w:id="688" w:name="_Toc71898221"/>
      <w:bookmarkStart w:id="689" w:name="_Toc71898361"/>
      <w:bookmarkStart w:id="690" w:name="_Toc71975436"/>
      <w:bookmarkStart w:id="691" w:name="_Toc71975686"/>
      <w:bookmarkStart w:id="692" w:name="_Toc72226461"/>
      <w:bookmarkEnd w:id="684"/>
      <w:r>
        <w:lastRenderedPageBreak/>
        <w:t>A.19</w:t>
      </w:r>
      <w:r>
        <w:tab/>
        <w:t>Ist-Analyse – Word Vorlage</w:t>
      </w:r>
      <w:bookmarkEnd w:id="685"/>
      <w:bookmarkEnd w:id="686"/>
      <w:bookmarkEnd w:id="687"/>
      <w:bookmarkEnd w:id="688"/>
      <w:bookmarkEnd w:id="689"/>
      <w:bookmarkEnd w:id="690"/>
      <w:bookmarkEnd w:id="691"/>
      <w:bookmarkEnd w:id="692"/>
    </w:p>
    <w:p w14:paraId="7937457D" w14:textId="16610036" w:rsidR="004B53F8" w:rsidRDefault="004B53F8" w:rsidP="00E551CE">
      <w:pPr>
        <w:jc w:val="center"/>
      </w:pPr>
      <w:r>
        <w:rPr>
          <w:noProof/>
        </w:rPr>
        <w:drawing>
          <wp:inline distT="0" distB="0" distL="0" distR="0" wp14:anchorId="7D4C92F8" wp14:editId="712AB8D6">
            <wp:extent cx="5712057" cy="7461816"/>
            <wp:effectExtent l="25400" t="25400" r="28575" b="3175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7651" cy="7534440"/>
                    </a:xfrm>
                    <a:prstGeom prst="rect">
                      <a:avLst/>
                    </a:prstGeom>
                    <a:ln w="19050">
                      <a:solidFill>
                        <a:schemeClr val="bg1">
                          <a:lumMod val="9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93" w:name="_A.20_Antrags_Administration"/>
      <w:bookmarkStart w:id="694" w:name="_Toc71644827"/>
      <w:bookmarkStart w:id="695" w:name="_Toc71893743"/>
      <w:bookmarkStart w:id="696" w:name="_Toc71898047"/>
      <w:bookmarkStart w:id="697" w:name="_Toc71898222"/>
      <w:bookmarkStart w:id="698" w:name="_Toc71898362"/>
      <w:bookmarkStart w:id="699" w:name="_Toc71975437"/>
      <w:bookmarkStart w:id="700" w:name="_Toc71975687"/>
      <w:bookmarkStart w:id="701" w:name="_Toc72226462"/>
      <w:bookmarkEnd w:id="693"/>
      <w:r>
        <w:lastRenderedPageBreak/>
        <w:t>A.20</w:t>
      </w:r>
      <w:r>
        <w:tab/>
        <w:t>Antrag</w:t>
      </w:r>
      <w:r w:rsidR="00EA370C">
        <w:t>s Administration – Codeauszug</w:t>
      </w:r>
      <w:bookmarkEnd w:id="694"/>
      <w:bookmarkEnd w:id="695"/>
      <w:bookmarkEnd w:id="696"/>
      <w:bookmarkEnd w:id="697"/>
      <w:bookmarkEnd w:id="698"/>
      <w:bookmarkEnd w:id="699"/>
      <w:bookmarkEnd w:id="700"/>
      <w:bookmarkEnd w:id="701"/>
    </w:p>
    <w:p w14:paraId="631D8594" w14:textId="769FCEDF" w:rsidR="00EA370C" w:rsidRDefault="00EA370C" w:rsidP="00745739">
      <w:pPr>
        <w:jc w:val="both"/>
      </w:pPr>
      <w:r>
        <w:rPr>
          <w:noProof/>
        </w:rPr>
        <w:drawing>
          <wp:inline distT="0" distB="0" distL="0" distR="0" wp14:anchorId="58D9C7F4" wp14:editId="1D92496E">
            <wp:extent cx="5716629" cy="7435259"/>
            <wp:effectExtent l="25400" t="25400" r="24130" b="19685"/>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7A9FAB86" w14:textId="28350C0A" w:rsidR="00EA370C" w:rsidRDefault="00EA370C" w:rsidP="00745739">
      <w:pPr>
        <w:jc w:val="both"/>
      </w:pPr>
      <w:r>
        <w:rPr>
          <w:noProof/>
        </w:rPr>
        <w:lastRenderedPageBreak/>
        <w:drawing>
          <wp:inline distT="0" distB="0" distL="0" distR="0" wp14:anchorId="49C1200A" wp14:editId="1042EE71">
            <wp:extent cx="5720777" cy="5917096"/>
            <wp:effectExtent l="25400" t="25400" r="1968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8"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702" w:name="_A.20_E-Mail_Notification"/>
      <w:bookmarkStart w:id="703" w:name="_Toc71644828"/>
      <w:bookmarkStart w:id="704" w:name="_Toc71893744"/>
      <w:bookmarkStart w:id="705" w:name="_Toc71898048"/>
      <w:bookmarkStart w:id="706" w:name="_Toc71898223"/>
      <w:bookmarkStart w:id="707" w:name="_Toc71898363"/>
      <w:bookmarkStart w:id="708" w:name="_Toc71975438"/>
      <w:bookmarkStart w:id="709" w:name="_Toc71975688"/>
      <w:bookmarkStart w:id="710" w:name="_Toc72226463"/>
      <w:bookmarkEnd w:id="702"/>
      <w:r w:rsidRPr="006A30C8">
        <w:rPr>
          <w:lang w:val="en-US"/>
        </w:rPr>
        <w:lastRenderedPageBreak/>
        <w:t>A.21</w:t>
      </w:r>
      <w:r w:rsidRPr="006A30C8">
        <w:rPr>
          <w:lang w:val="en-US"/>
        </w:rPr>
        <w:tab/>
        <w:t>E-Mail Notification – Sequenzdiagram</w:t>
      </w:r>
      <w:bookmarkEnd w:id="703"/>
      <w:bookmarkEnd w:id="704"/>
      <w:bookmarkEnd w:id="705"/>
      <w:bookmarkEnd w:id="706"/>
      <w:bookmarkEnd w:id="707"/>
      <w:bookmarkEnd w:id="708"/>
      <w:bookmarkEnd w:id="709"/>
      <w:bookmarkEnd w:id="710"/>
    </w:p>
    <w:p w14:paraId="39F37C62" w14:textId="4A86AAD1" w:rsidR="001E5B22" w:rsidRDefault="006A30C8" w:rsidP="00745739">
      <w:pPr>
        <w:jc w:val="both"/>
      </w:pPr>
      <w:r>
        <w:rPr>
          <w:noProof/>
        </w:rPr>
        <w:drawing>
          <wp:inline distT="0" distB="0" distL="0" distR="0" wp14:anchorId="070ADF24" wp14:editId="73E72B2B">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711" w:name="_A.22_Mailing_-"/>
      <w:bookmarkStart w:id="712" w:name="_Toc71644829"/>
      <w:bookmarkStart w:id="713" w:name="_Toc71893745"/>
      <w:bookmarkStart w:id="714" w:name="_Toc71898049"/>
      <w:bookmarkStart w:id="715" w:name="_Toc71898224"/>
      <w:bookmarkStart w:id="716" w:name="_Toc71898364"/>
      <w:bookmarkStart w:id="717" w:name="_Toc71975439"/>
      <w:bookmarkStart w:id="718" w:name="_Toc71975689"/>
      <w:bookmarkStart w:id="719" w:name="_Toc72226464"/>
      <w:bookmarkEnd w:id="711"/>
      <w:r>
        <w:lastRenderedPageBreak/>
        <w:t>A.22</w:t>
      </w:r>
      <w:r>
        <w:tab/>
        <w:t>Mailing - Codeauszug</w:t>
      </w:r>
      <w:bookmarkEnd w:id="712"/>
      <w:bookmarkEnd w:id="713"/>
      <w:bookmarkEnd w:id="714"/>
      <w:bookmarkEnd w:id="715"/>
      <w:bookmarkEnd w:id="716"/>
      <w:bookmarkEnd w:id="717"/>
      <w:bookmarkEnd w:id="718"/>
      <w:bookmarkEnd w:id="719"/>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3AFC2838">
                <wp:simplePos x="0" y="0"/>
                <wp:positionH relativeFrom="column">
                  <wp:posOffset>1025162</wp:posOffset>
                </wp:positionH>
                <wp:positionV relativeFrom="paragraph">
                  <wp:posOffset>6032772</wp:posOffset>
                </wp:positionV>
                <wp:extent cx="4436110" cy="1985010"/>
                <wp:effectExtent l="749300" t="889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4491"/>
                            <a:gd name="adj6" fmla="val 1001"/>
                          </a:avLst>
                        </a:prstGeom>
                        <a:solidFill>
                          <a:srgbClr val="FAFAFA"/>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7" type="#_x0000_t48" style="position:absolute;left:0;text-align:left;margin-left:80.7pt;margin-top:47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" adj="216,-970" fillcolor="#fafafa" strokecolor="#bfbfbf [2412]"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7FEF6919">
            <wp:extent cx="5702245" cy="6255472"/>
            <wp:effectExtent l="25400" t="25400" r="26035" b="311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A5BE11B" w14:textId="77777777" w:rsidR="003E30AE" w:rsidRDefault="00B74368" w:rsidP="00745739">
      <w:pPr>
        <w:pStyle w:val="Heading2"/>
        <w:numPr>
          <w:ilvl w:val="0"/>
          <w:numId w:val="0"/>
        </w:numPr>
        <w:ind w:left="576" w:hanging="576"/>
      </w:pPr>
      <w:bookmarkStart w:id="720" w:name="_A.23_Enlightn_Test"/>
      <w:bookmarkStart w:id="721" w:name="_Toc71644830"/>
      <w:bookmarkStart w:id="722" w:name="_Toc71893746"/>
      <w:bookmarkStart w:id="723" w:name="_Toc71898050"/>
      <w:bookmarkStart w:id="724" w:name="_Toc71898225"/>
      <w:bookmarkStart w:id="725" w:name="_Toc71898365"/>
      <w:bookmarkStart w:id="726" w:name="_Toc71975440"/>
      <w:bookmarkStart w:id="727" w:name="_Toc71975690"/>
      <w:bookmarkStart w:id="728" w:name="_Toc72226465"/>
      <w:bookmarkEnd w:id="720"/>
      <w:r>
        <w:lastRenderedPageBreak/>
        <w:t>A.23</w:t>
      </w:r>
      <w:r w:rsidR="00BA62A8">
        <w:tab/>
      </w:r>
      <w:r>
        <w:t>E</w:t>
      </w:r>
      <w:r w:rsidRPr="00B74368">
        <w:t>nlightn</w:t>
      </w:r>
      <w:r>
        <w:t xml:space="preserve"> Test – CLI Auszug</w:t>
      </w:r>
      <w:bookmarkEnd w:id="721"/>
      <w:bookmarkEnd w:id="722"/>
      <w:bookmarkEnd w:id="723"/>
      <w:bookmarkEnd w:id="724"/>
      <w:bookmarkEnd w:id="725"/>
      <w:bookmarkEnd w:id="726"/>
      <w:bookmarkEnd w:id="727"/>
      <w:bookmarkEnd w:id="728"/>
    </w:p>
    <w:p w14:paraId="70CA1F65" w14:textId="6F8A8610" w:rsidR="00B74368" w:rsidRPr="00BA62A8" w:rsidRDefault="005C3274" w:rsidP="003E30AE">
      <w:pPr>
        <w:rPr>
          <w:sz w:val="10"/>
          <w:szCs w:val="10"/>
        </w:rPr>
      </w:pPr>
      <w:r>
        <w:rPr>
          <w:noProof/>
        </w:rPr>
        <mc:AlternateContent>
          <mc:Choice Requires="wps">
            <w:drawing>
              <wp:anchor distT="0" distB="0" distL="114300" distR="114300" simplePos="0" relativeHeight="251679744" behindDoc="0" locked="0" layoutInCell="1" allowOverlap="1" wp14:anchorId="6EEB0248" wp14:editId="558AC116">
                <wp:simplePos x="0" y="0"/>
                <wp:positionH relativeFrom="column">
                  <wp:posOffset>693005</wp:posOffset>
                </wp:positionH>
                <wp:positionV relativeFrom="paragraph">
                  <wp:posOffset>5908040</wp:posOffset>
                </wp:positionV>
                <wp:extent cx="4455550" cy="1914279"/>
                <wp:effectExtent l="12700" t="12700" r="15240" b="16510"/>
                <wp:wrapNone/>
                <wp:docPr id="13" name="Rectangle 13"/>
                <wp:cNvGraphicFramePr/>
                <a:graphic xmlns:a="http://schemas.openxmlformats.org/drawingml/2006/main">
                  <a:graphicData uri="http://schemas.microsoft.com/office/word/2010/wordprocessingShape">
                    <wps:wsp>
                      <wps:cNvSpPr/>
                      <wps:spPr>
                        <a:xfrm>
                          <a:off x="0" y="0"/>
                          <a:ext cx="4455550" cy="1914279"/>
                        </a:xfrm>
                        <a:prstGeom prst="rect">
                          <a:avLst/>
                        </a:prstGeom>
                        <a:solidFill>
                          <a:schemeClr val="bg1"/>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29" name="Picture 2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B0248" id="Rectangle 13" o:spid="_x0000_s1028" style="position:absolute;margin-left:54.55pt;margin-top:465.2pt;width:350.85pt;height:15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" fillcolor="white [3212]" strokecolor="#f2f2f2 [3052]" strokeweight="2pt">
                <v:textbo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29" name="Picture 29"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D08659C" wp14:editId="1E1C4711">
                <wp:simplePos x="0" y="0"/>
                <wp:positionH relativeFrom="column">
                  <wp:posOffset>5247263</wp:posOffset>
                </wp:positionH>
                <wp:positionV relativeFrom="paragraph">
                  <wp:posOffset>6939916</wp:posOffset>
                </wp:positionV>
                <wp:extent cx="479425" cy="596900"/>
                <wp:effectExtent l="0" t="0" r="3175" b="0"/>
                <wp:wrapNone/>
                <wp:docPr id="21" name="Bent Arrow 21"/>
                <wp:cNvGraphicFramePr/>
                <a:graphic xmlns:a="http://schemas.openxmlformats.org/drawingml/2006/main">
                  <a:graphicData uri="http://schemas.microsoft.com/office/word/2010/wordprocessingShape">
                    <wps:wsp>
                      <wps:cNvSpPr/>
                      <wps:spPr>
                        <a:xfrm rot="10800000">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D2F999" id="Bent Arrow 21" o:spid="_x0000_s1026" style="position:absolute;margin-left:413.15pt;margin-top:546.45pt;width:37.75pt;height:47pt;rotation:18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Pr>
          <w:noProof/>
        </w:rPr>
        <mc:AlternateContent>
          <mc:Choice Requires="wps">
            <w:drawing>
              <wp:anchor distT="0" distB="0" distL="114300" distR="114300" simplePos="0" relativeHeight="251682816" behindDoc="0" locked="0" layoutInCell="1" allowOverlap="1" wp14:anchorId="0393CFA4" wp14:editId="483A3155">
                <wp:simplePos x="0" y="0"/>
                <wp:positionH relativeFrom="column">
                  <wp:posOffset>107441</wp:posOffset>
                </wp:positionH>
                <wp:positionV relativeFrom="paragraph">
                  <wp:posOffset>6936149</wp:posOffset>
                </wp:positionV>
                <wp:extent cx="479425" cy="596900"/>
                <wp:effectExtent l="0" t="0" r="3175" b="0"/>
                <wp:wrapNone/>
                <wp:docPr id="22" name="Bent Arrow 22"/>
                <wp:cNvGraphicFramePr/>
                <a:graphic xmlns:a="http://schemas.openxmlformats.org/drawingml/2006/main">
                  <a:graphicData uri="http://schemas.microsoft.com/office/word/2010/wordprocessingShape">
                    <wps:wsp>
                      <wps:cNvSpPr/>
                      <wps:spPr>
                        <a:xfrm flipV="1">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5087E" id="Bent Arrow 22" o:spid="_x0000_s1026" style="position:absolute;margin-left:8.45pt;margin-top:546.15pt;width:37.75pt;height:47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sidR="00BA62A8">
        <w:br/>
      </w:r>
      <w:r w:rsidR="003E30AE">
        <w:rPr>
          <w:noProof/>
          <w:sz w:val="10"/>
          <w:szCs w:val="10"/>
        </w:rPr>
        <w:drawing>
          <wp:inline distT="0" distB="0" distL="0" distR="0" wp14:anchorId="6709B7EA" wp14:editId="0F3EB345">
            <wp:extent cx="5800288" cy="6744831"/>
            <wp:effectExtent l="25400" t="25400" r="29210" b="2476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813937" cy="6760702"/>
                    </a:xfrm>
                    <a:prstGeom prst="rect">
                      <a:avLst/>
                    </a:prstGeom>
                    <a:ln w="19050">
                      <a:solidFill>
                        <a:schemeClr val="bg1">
                          <a:lumMod val="95000"/>
                        </a:schemeClr>
                      </a:solidFill>
                    </a:ln>
                  </pic:spPr>
                </pic:pic>
              </a:graphicData>
            </a:graphic>
          </wp:inline>
        </w:drawing>
      </w:r>
    </w:p>
    <w:p w14:paraId="3C2C36D6" w14:textId="6BA6E48C" w:rsidR="00B74368" w:rsidRDefault="00B74368" w:rsidP="00745739">
      <w:pPr>
        <w:jc w:val="both"/>
      </w:pPr>
      <w:r>
        <w:t xml:space="preserve"> </w:t>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729" w:name="_A.24_Soll-/Ist-Vergleich"/>
      <w:bookmarkStart w:id="730" w:name="_Toc71644831"/>
      <w:bookmarkStart w:id="731" w:name="_Toc71893747"/>
      <w:bookmarkStart w:id="732" w:name="_Toc71898051"/>
      <w:bookmarkStart w:id="733" w:name="_Toc71898226"/>
      <w:bookmarkStart w:id="734" w:name="_Toc71898366"/>
      <w:bookmarkStart w:id="735" w:name="_Toc71975441"/>
      <w:bookmarkStart w:id="736" w:name="_Toc71975691"/>
      <w:bookmarkStart w:id="737" w:name="_Toc72226466"/>
      <w:bookmarkEnd w:id="729"/>
      <w:r>
        <w:lastRenderedPageBreak/>
        <w:t>A.24</w:t>
      </w:r>
      <w:r>
        <w:tab/>
        <w:t>Soll-/Ist-Vergleich</w:t>
      </w:r>
      <w:bookmarkEnd w:id="730"/>
      <w:bookmarkEnd w:id="731"/>
      <w:bookmarkEnd w:id="732"/>
      <w:bookmarkEnd w:id="733"/>
      <w:bookmarkEnd w:id="734"/>
      <w:bookmarkEnd w:id="735"/>
      <w:bookmarkEnd w:id="736"/>
      <w:bookmarkEnd w:id="737"/>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Abnahme und Deployment</w:t>
            </w:r>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1D83B5D1" w:rsidR="00E551CE" w:rsidRPr="00E551CE" w:rsidRDefault="00E551CE" w:rsidP="00E551CE">
      <w:pPr>
        <w:pStyle w:val="Caption"/>
        <w:jc w:val="center"/>
        <w:rPr>
          <w:rFonts w:ascii="Bell MT" w:hAnsi="Bell MT"/>
          <w:color w:val="595959" w:themeColor="text1" w:themeTint="A6"/>
        </w:rPr>
      </w:pPr>
      <w:bookmarkStart w:id="738" w:name="_Toc71913666"/>
      <w:bookmarkStart w:id="739"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00A06A94">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738"/>
      <w:bookmarkEnd w:id="739"/>
    </w:p>
    <w:p w14:paraId="535A8B6C" w14:textId="0B7594F3" w:rsidR="00BA62A8" w:rsidRDefault="00D040C7" w:rsidP="00745739">
      <w:pPr>
        <w:pStyle w:val="Heading2"/>
        <w:numPr>
          <w:ilvl w:val="0"/>
          <w:numId w:val="0"/>
        </w:numPr>
        <w:ind w:left="576" w:hanging="576"/>
      </w:pPr>
      <w:bookmarkStart w:id="740" w:name="_A.25_Entwicklerdokumentation_–"/>
      <w:bookmarkStart w:id="741" w:name="_Toc71644832"/>
      <w:bookmarkStart w:id="742" w:name="_Toc71893748"/>
      <w:bookmarkStart w:id="743" w:name="_Toc71898052"/>
      <w:bookmarkStart w:id="744" w:name="_Toc71898227"/>
      <w:bookmarkStart w:id="745" w:name="_Toc71898367"/>
      <w:bookmarkStart w:id="746" w:name="_Toc71975442"/>
      <w:bookmarkStart w:id="747" w:name="_Toc71975692"/>
      <w:bookmarkStart w:id="748" w:name="_Toc72226467"/>
      <w:bookmarkEnd w:id="740"/>
      <w:r>
        <w:t>A.25</w:t>
      </w:r>
      <w:r>
        <w:tab/>
        <w:t>Entwicklerdokumentation – Auszug</w:t>
      </w:r>
      <w:bookmarkEnd w:id="741"/>
      <w:bookmarkEnd w:id="742"/>
      <w:bookmarkEnd w:id="743"/>
      <w:bookmarkEnd w:id="744"/>
      <w:bookmarkEnd w:id="745"/>
      <w:bookmarkEnd w:id="746"/>
      <w:bookmarkEnd w:id="747"/>
      <w:bookmarkEnd w:id="748"/>
    </w:p>
    <w:p w14:paraId="4799CC69" w14:textId="5355BD4E" w:rsidR="006C2CAF" w:rsidRPr="006C2CAF" w:rsidRDefault="00960166" w:rsidP="006C2CAF">
      <w:pPr>
        <w:rPr>
          <w:i/>
          <w:iCs/>
        </w:rPr>
      </w:pPr>
      <w:r>
        <w:rPr>
          <w:noProof/>
        </w:rPr>
        <w:drawing>
          <wp:inline distT="0" distB="0" distL="0" distR="0" wp14:anchorId="265F4C87" wp14:editId="4ABDD75B">
            <wp:extent cx="5759225" cy="4913086"/>
            <wp:effectExtent l="25400" t="25400" r="19685" b="27305"/>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l="21462" t="14551" r="22648" b="54771"/>
                    <a:stretch/>
                  </pic:blipFill>
                  <pic:spPr bwMode="auto">
                    <a:xfrm>
                      <a:off x="0" y="0"/>
                      <a:ext cx="5786109" cy="493602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21851DA6" w14:textId="69581446" w:rsidR="00D040C7" w:rsidRDefault="00D040C7" w:rsidP="006C2CAF">
      <w:pPr>
        <w:jc w:val="center"/>
      </w:pPr>
      <w:r>
        <w:rPr>
          <w:noProof/>
        </w:rPr>
        <w:lastRenderedPageBreak/>
        <w:drawing>
          <wp:inline distT="0" distB="0" distL="0" distR="0" wp14:anchorId="6A7BE880" wp14:editId="24FEA1B3">
            <wp:extent cx="5689586" cy="6810829"/>
            <wp:effectExtent l="25400" t="25400" r="26035" b="22225"/>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l="21607" t="45152" r="21835" b="11285"/>
                    <a:stretch/>
                  </pic:blipFill>
                  <pic:spPr bwMode="auto">
                    <a:xfrm>
                      <a:off x="0" y="0"/>
                      <a:ext cx="5752666" cy="688634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30EB8F0" w14:textId="16D9C487" w:rsidR="003E30AE" w:rsidRDefault="003E30AE">
      <w:r>
        <w:br w:type="page"/>
      </w:r>
    </w:p>
    <w:p w14:paraId="3B5533E7" w14:textId="7318D05D" w:rsidR="003E30AE" w:rsidRDefault="003E30AE" w:rsidP="003E30AE">
      <w:pPr>
        <w:pStyle w:val="Heading2"/>
        <w:numPr>
          <w:ilvl w:val="0"/>
          <w:numId w:val="0"/>
        </w:numPr>
        <w:ind w:left="576" w:hanging="576"/>
      </w:pPr>
      <w:bookmarkStart w:id="749" w:name="_A.26_Projektplanung_-"/>
      <w:bookmarkStart w:id="750" w:name="_Toc72226468"/>
      <w:bookmarkEnd w:id="749"/>
      <w:r>
        <w:lastRenderedPageBreak/>
        <w:t>A.26</w:t>
      </w:r>
      <w:r>
        <w:tab/>
        <w:t xml:space="preserve">Projektplanung - </w:t>
      </w:r>
      <w:r w:rsidRPr="003E30AE">
        <w:t>Gantt Diagramm</w:t>
      </w:r>
      <w:bookmarkEnd w:id="750"/>
    </w:p>
    <w:p w14:paraId="19FE6CF5" w14:textId="4982CA3D" w:rsidR="003E30AE" w:rsidRPr="003E30AE" w:rsidRDefault="003E30AE" w:rsidP="003E30AE">
      <w:r>
        <w:rPr>
          <w:noProof/>
        </w:rPr>
        <mc:AlternateContent>
          <mc:Choice Requires="wps">
            <w:drawing>
              <wp:anchor distT="0" distB="0" distL="114300" distR="114300" simplePos="0" relativeHeight="251678720" behindDoc="0" locked="0" layoutInCell="1" allowOverlap="1" wp14:anchorId="39957188" wp14:editId="041C78DF">
                <wp:simplePos x="0" y="0"/>
                <wp:positionH relativeFrom="column">
                  <wp:posOffset>1309250</wp:posOffset>
                </wp:positionH>
                <wp:positionV relativeFrom="paragraph">
                  <wp:posOffset>195712</wp:posOffset>
                </wp:positionV>
                <wp:extent cx="2994003" cy="5984341"/>
                <wp:effectExtent l="0" t="12700" r="16510" b="60960"/>
                <wp:wrapNone/>
                <wp:docPr id="9" name="Curved Connector 9"/>
                <wp:cNvGraphicFramePr/>
                <a:graphic xmlns:a="http://schemas.openxmlformats.org/drawingml/2006/main">
                  <a:graphicData uri="http://schemas.microsoft.com/office/word/2010/wordprocessingShape">
                    <wps:wsp>
                      <wps:cNvCnPr/>
                      <wps:spPr>
                        <a:xfrm>
                          <a:off x="0" y="0"/>
                          <a:ext cx="2994003" cy="5984341"/>
                        </a:xfrm>
                        <a:prstGeom prst="curvedConnector3">
                          <a:avLst>
                            <a:gd name="adj1" fmla="val 50671"/>
                          </a:avLst>
                        </a:prstGeom>
                        <a:ln w="19050">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32B5B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 o:spid="_x0000_s1026" type="#_x0000_t38" style="position:absolute;margin-left:103.1pt;margin-top:15.4pt;width:235.75pt;height:47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" adj="10945" strokecolor="#a5a5a5 [2092]" strokeweight="1.5pt">
                <v:stroke endarrow="block"/>
              </v:shape>
            </w:pict>
          </mc:Fallback>
        </mc:AlternateContent>
      </w:r>
      <w:r>
        <w:rPr>
          <w:noProof/>
        </w:rPr>
        <w:drawing>
          <wp:anchor distT="0" distB="0" distL="114300" distR="114300" simplePos="0" relativeHeight="251677696" behindDoc="0" locked="0" layoutInCell="1" allowOverlap="1" wp14:anchorId="2E3939EE" wp14:editId="0BCFFF2A">
            <wp:simplePos x="0" y="0"/>
            <wp:positionH relativeFrom="column">
              <wp:posOffset>1465925</wp:posOffset>
            </wp:positionH>
            <wp:positionV relativeFrom="paragraph">
              <wp:posOffset>1736786</wp:posOffset>
            </wp:positionV>
            <wp:extent cx="5931535" cy="2940050"/>
            <wp:effectExtent l="22543" t="28257" r="21907" b="21908"/>
            <wp:wrapNone/>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53591" t="8545"/>
                    <a:stretch/>
                  </pic:blipFill>
                  <pic:spPr bwMode="auto">
                    <a:xfrm rot="16200000">
                      <a:off x="0" y="0"/>
                      <a:ext cx="5931535" cy="294005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630D3BBE" wp14:editId="457CA4BB">
            <wp:simplePos x="0" y="0"/>
            <wp:positionH relativeFrom="column">
              <wp:posOffset>-1633585</wp:posOffset>
            </wp:positionH>
            <wp:positionV relativeFrom="paragraph">
              <wp:posOffset>1858743</wp:posOffset>
            </wp:positionV>
            <wp:extent cx="5930493" cy="2672191"/>
            <wp:effectExtent l="28893" t="21907" r="29527" b="29528"/>
            <wp:wrapNone/>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498" t="8750" r="48515" b="-105"/>
                    <a:stretch/>
                  </pic:blipFill>
                  <pic:spPr bwMode="auto">
                    <a:xfrm rot="16200000">
                      <a:off x="0" y="0"/>
                      <a:ext cx="5930493" cy="2672191"/>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E30AE" w:rsidRPr="003E30AE" w:rsidSect="00E1246C">
      <w:headerReference w:type="default" r:id="rId36"/>
      <w:footerReference w:type="even" r:id="rId37"/>
      <w:footerReference w:type="default" r:id="rId38"/>
      <w:footerReference w:type="first" r:id="rId39"/>
      <w:pgSz w:w="11906" w:h="16838"/>
      <w:pgMar w:top="2028" w:right="1417" w:bottom="1134" w:left="1417" w:header="1020" w:footer="946"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6A2006" w14:textId="77777777" w:rsidR="008B7237" w:rsidRDefault="008B7237" w:rsidP="00563830">
      <w:pPr>
        <w:spacing w:after="0" w:line="240" w:lineRule="auto"/>
      </w:pPr>
      <w:r>
        <w:separator/>
      </w:r>
    </w:p>
  </w:endnote>
  <w:endnote w:type="continuationSeparator" w:id="0">
    <w:p w14:paraId="6AC18E83" w14:textId="77777777" w:rsidR="008B7237" w:rsidRDefault="008B7237"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hentox Regular">
    <w:altName w:val="Calibri"/>
    <w:panose1 w:val="020B0604020202020204"/>
    <w:charset w:val="4D"/>
    <w:family w:val="auto"/>
    <w:pitch w:val="variable"/>
    <w:sig w:usb0="A00000AF" w:usb1="5000205B" w:usb2="00000010" w:usb3="00000000" w:csb0="00000093"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Fira Mono for Powerline"/>
    <w:panose1 w:val="020B0509050000020004"/>
    <w:charset w:val="00"/>
    <w:family w:val="modern"/>
    <w:notTrueType/>
    <w:pitch w:val="fixed"/>
    <w:sig w:usb0="40000287" w:usb1="02003801" w:usb2="00000000" w:usb3="00000000" w:csb0="0000009F" w:csb1="00000000"/>
  </w:font>
  <w:font w:name="Shentox SemiBold">
    <w:altName w:val="Calibri"/>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 w:name="Shentox Bold">
    <w:altName w:val="Shentox Bold"/>
    <w:panose1 w:val="020B0604020202020204"/>
    <w:charset w:val="4D"/>
    <w:family w:val="auto"/>
    <w:notTrueType/>
    <w:pitch w:val="variable"/>
    <w:sig w:usb0="A00000AF" w:usb1="5000205B" w:usb2="0000001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39F4B" w14:textId="76EACA7C" w:rsidR="00E1246C" w:rsidRDefault="00E1246C" w:rsidP="000A75C5">
    <w:pPr>
      <w:pStyle w:val="Footer"/>
      <w:rPr>
        <w:color w:val="0D0D0D" w:themeColor="text1" w:themeTint="F2"/>
        <w:szCs w:val="21"/>
      </w:rPr>
    </w:pPr>
    <w:r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68F3E8AD">
              <wp:simplePos x="0" y="0"/>
              <wp:positionH relativeFrom="column">
                <wp:posOffset>-3502</wp:posOffset>
              </wp:positionH>
              <wp:positionV relativeFrom="paragraph">
                <wp:posOffset>98343</wp:posOffset>
              </wp:positionV>
              <wp:extent cx="5757055" cy="0"/>
              <wp:effectExtent l="0" t="0" r="8890" b="12700"/>
              <wp:wrapNone/>
              <wp:docPr id="6" name="Straight Connector 6"/>
              <wp:cNvGraphicFramePr/>
              <a:graphic xmlns:a="http://schemas.openxmlformats.org/drawingml/2006/main">
                <a:graphicData uri="http://schemas.microsoft.com/office/word/2010/wordprocessingShape">
                  <wps:wsp>
                    <wps:cNvCnPr/>
                    <wps:spPr>
                      <a:xfrm>
                        <a:off x="0" y="0"/>
                        <a:ext cx="575705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55F31" id="Straight Connector 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7.75pt" to="453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" strokecolor="black [3213]" strokeweight="1pt"/>
          </w:pict>
        </mc:Fallback>
      </mc:AlternateContent>
    </w:r>
  </w:p>
  <w:p w14:paraId="29C50279" w14:textId="014779C1" w:rsidR="009F395D" w:rsidRPr="00E1246C" w:rsidRDefault="009F395D" w:rsidP="000A75C5">
    <w:pPr>
      <w:pStyle w:val="Footer"/>
      <w:rPr>
        <w:color w:val="0D0D0D" w:themeColor="text1" w:themeTint="F2"/>
        <w:sz w:val="18"/>
        <w:szCs w:val="18"/>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E1246C" w14:paraId="475E4600" w14:textId="77777777" w:rsidTr="00E1246C">
      <w:tc>
        <w:tcPr>
          <w:tcW w:w="3020" w:type="dxa"/>
        </w:tcPr>
        <w:p w14:paraId="4C3256DA" w14:textId="3C4BC975" w:rsidR="00E1246C" w:rsidRDefault="00E1246C" w:rsidP="000A75C5">
          <w:pPr>
            <w:pStyle w:val="Footer"/>
            <w:rPr>
              <w:i/>
              <w:iCs/>
              <w:color w:val="0D0D0D" w:themeColor="text1" w:themeTint="F2"/>
              <w:szCs w:val="21"/>
            </w:rPr>
          </w:pPr>
          <w:r>
            <w:rPr>
              <w:rFonts w:cs="Times New Roman (Body CS)"/>
              <w:b/>
              <w:bCs/>
              <w:color w:val="000000" w:themeColor="text1"/>
              <w:szCs w:val="21"/>
            </w:rPr>
            <w:t>Prüfling</w:t>
          </w:r>
          <w:r w:rsidRPr="003A2972">
            <w:rPr>
              <w:rFonts w:cs="Times New Roman (Body CS)"/>
              <w:b/>
              <w:bCs/>
              <w:color w:val="000000" w:themeColor="text1"/>
              <w:szCs w:val="21"/>
            </w:rPr>
            <w:t>:</w:t>
          </w:r>
        </w:p>
      </w:tc>
      <w:tc>
        <w:tcPr>
          <w:tcW w:w="3021" w:type="dxa"/>
        </w:tcPr>
        <w:p w14:paraId="423ABC24" w14:textId="11EA03E9" w:rsidR="00E1246C" w:rsidRDefault="00E1246C" w:rsidP="00E1246C">
          <w:pPr>
            <w:pStyle w:val="Footer"/>
            <w:jc w:val="center"/>
            <w:rPr>
              <w:i/>
              <w:iCs/>
              <w:color w:val="0D0D0D" w:themeColor="text1" w:themeTint="F2"/>
              <w:szCs w:val="21"/>
            </w:rPr>
          </w:pPr>
          <w:r>
            <w:rPr>
              <w:rFonts w:cs="Times New Roman (Body CS)"/>
              <w:b/>
              <w:bCs/>
              <w:color w:val="000000" w:themeColor="text1"/>
              <w:szCs w:val="21"/>
            </w:rPr>
            <w:t>Seite</w:t>
          </w:r>
          <w:r w:rsidRPr="003A2972">
            <w:rPr>
              <w:rFonts w:cs="Times New Roman (Body CS)"/>
              <w:b/>
              <w:bCs/>
              <w:color w:val="000000" w:themeColor="text1"/>
              <w:szCs w:val="21"/>
            </w:rPr>
            <w:t>:</w:t>
          </w:r>
        </w:p>
      </w:tc>
      <w:tc>
        <w:tcPr>
          <w:tcW w:w="3021" w:type="dxa"/>
        </w:tcPr>
        <w:p w14:paraId="62508DD6" w14:textId="1156E72D" w:rsidR="00E1246C" w:rsidRDefault="00E1246C" w:rsidP="00E1246C">
          <w:pPr>
            <w:pStyle w:val="Footer"/>
            <w:jc w:val="right"/>
            <w:rPr>
              <w:i/>
              <w:iCs/>
              <w:color w:val="0D0D0D" w:themeColor="text1" w:themeTint="F2"/>
              <w:szCs w:val="21"/>
            </w:rPr>
          </w:pPr>
          <w:r w:rsidRPr="003A2972">
            <w:rPr>
              <w:rFonts w:cs="Times New Roman (Body CS)"/>
              <w:b/>
              <w:bCs/>
              <w:color w:val="000000" w:themeColor="text1"/>
              <w:szCs w:val="21"/>
            </w:rPr>
            <w:t>Prüflingsnummer:</w:t>
          </w:r>
        </w:p>
      </w:tc>
    </w:tr>
    <w:tr w:rsidR="00E1246C" w14:paraId="263F55EB" w14:textId="77777777" w:rsidTr="00E1246C">
      <w:trPr>
        <w:trHeight w:val="67"/>
      </w:trPr>
      <w:tc>
        <w:tcPr>
          <w:tcW w:w="3020" w:type="dxa"/>
        </w:tcPr>
        <w:p w14:paraId="06B04020" w14:textId="78ED6A77" w:rsidR="00E1246C" w:rsidRDefault="00E1246C" w:rsidP="00E1246C">
          <w:pPr>
            <w:pStyle w:val="Footer"/>
            <w:rPr>
              <w:i/>
              <w:iCs/>
              <w:color w:val="0D0D0D" w:themeColor="text1" w:themeTint="F2"/>
              <w:szCs w:val="21"/>
            </w:rPr>
          </w:pPr>
          <w:r>
            <w:rPr>
              <w:rFonts w:cs="Times New Roman (Body CS)"/>
              <w:color w:val="000000" w:themeColor="text1"/>
              <w:szCs w:val="21"/>
            </w:rPr>
            <w:t>Müller, Maximilian</w:t>
          </w:r>
        </w:p>
      </w:tc>
      <w:tc>
        <w:tcPr>
          <w:tcW w:w="3021" w:type="dxa"/>
        </w:tcPr>
        <w:sdt>
          <w:sdtPr>
            <w:rPr>
              <w:rStyle w:val="PageNumber"/>
              <w:szCs w:val="21"/>
            </w:rPr>
            <w:id w:val="1278295040"/>
            <w:docPartObj>
              <w:docPartGallery w:val="Page Numbers (Bottom of Page)"/>
              <w:docPartUnique/>
            </w:docPartObj>
          </w:sdtPr>
          <w:sdtEndPr>
            <w:rPr>
              <w:rStyle w:val="PageNumber"/>
            </w:rPr>
          </w:sdtEndPr>
          <w:sdtContent>
            <w:p w14:paraId="3298C219" w14:textId="5101FB47" w:rsidR="00E1246C" w:rsidRPr="00E1246C" w:rsidRDefault="00E1246C" w:rsidP="00E1246C">
              <w:pPr>
                <w:pStyle w:val="Footer"/>
                <w:jc w:val="center"/>
                <w:rP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1</w:t>
              </w:r>
              <w:r w:rsidRPr="003A62FD">
                <w:rPr>
                  <w:rStyle w:val="PageNumber"/>
                  <w:szCs w:val="21"/>
                </w:rPr>
                <w:fldChar w:fldCharType="end"/>
              </w:r>
              <w:r>
                <w:rPr>
                  <w:rStyle w:val="PageNumber"/>
                  <w:szCs w:val="21"/>
                </w:rPr>
                <w:t xml:space="preserve"> </w:t>
              </w:r>
              <w:r>
                <w:rPr>
                  <w:rStyle w:val="PageNumber"/>
                </w:rPr>
                <w:t xml:space="preserve">von </w:t>
              </w:r>
              <w:sdt>
                <w:sdtPr>
                  <w:rPr>
                    <w:rStyle w:val="PageNumber"/>
                    <w:szCs w:val="21"/>
                  </w:rPr>
                  <w:id w:val="-1651127737"/>
                  <w:docPartObj>
                    <w:docPartGallery w:val="Page Numbers (Bottom of Page)"/>
                    <w:docPartUnique/>
                  </w:docPartObj>
                </w:sdtPr>
                <w:sdtEndPr>
                  <w:rPr>
                    <w:rStyle w:val="PageNumber"/>
                  </w:rPr>
                </w:sdtEndPr>
                <w:sdtContent>
                  <w:r w:rsidRPr="003A62FD">
                    <w:rPr>
                      <w:rStyle w:val="PageNumber"/>
                      <w:szCs w:val="21"/>
                    </w:rPr>
                    <w:fldChar w:fldCharType="begin"/>
                  </w:r>
                  <w:r w:rsidRPr="003A62FD">
                    <w:rPr>
                      <w:rStyle w:val="PageNumber"/>
                      <w:szCs w:val="21"/>
                    </w:rPr>
                    <w:instrText xml:space="preserve"> </w:instrText>
                  </w:r>
                  <w:r>
                    <w:rPr>
                      <w:rStyle w:val="PageNumber"/>
                      <w:szCs w:val="21"/>
                    </w:rPr>
                    <w:instrText>NU</w:instrText>
                  </w:r>
                  <w:r>
                    <w:rPr>
                      <w:rStyle w:val="PageNumber"/>
                    </w:rPr>
                    <w:instrText>MPAGES</w:instrText>
                  </w:r>
                  <w:r w:rsidRPr="003A62FD">
                    <w:rPr>
                      <w:rStyle w:val="PageNumber"/>
                      <w:szCs w:val="21"/>
                    </w:rPr>
                    <w:fldChar w:fldCharType="separate"/>
                  </w:r>
                  <w:r>
                    <w:rPr>
                      <w:rStyle w:val="PageNumber"/>
                      <w:szCs w:val="21"/>
                    </w:rPr>
                    <w:t>85</w:t>
                  </w:r>
                  <w:r w:rsidRPr="003A62FD">
                    <w:rPr>
                      <w:rStyle w:val="PageNumber"/>
                      <w:szCs w:val="21"/>
                    </w:rPr>
                    <w:fldChar w:fldCharType="end"/>
                  </w:r>
                </w:sdtContent>
              </w:sdt>
            </w:p>
          </w:sdtContent>
        </w:sdt>
      </w:tc>
      <w:tc>
        <w:tcPr>
          <w:tcW w:w="3021" w:type="dxa"/>
        </w:tcPr>
        <w:p w14:paraId="295B14F2" w14:textId="4CF3E182" w:rsidR="00E1246C" w:rsidRDefault="00E1246C" w:rsidP="00E1246C">
          <w:pPr>
            <w:pStyle w:val="Footer"/>
            <w:jc w:val="right"/>
            <w:rPr>
              <w:i/>
              <w:iCs/>
              <w:color w:val="0D0D0D" w:themeColor="text1" w:themeTint="F2"/>
              <w:szCs w:val="21"/>
            </w:rPr>
          </w:pPr>
          <w:r w:rsidRPr="003A2972">
            <w:rPr>
              <w:rFonts w:cs="Times New Roman (Body CS)"/>
              <w:color w:val="000000" w:themeColor="text1"/>
              <w:szCs w:val="21"/>
            </w:rPr>
            <w:t>0 4087</w:t>
          </w:r>
        </w:p>
      </w:tc>
    </w:tr>
  </w:tbl>
  <w:p w14:paraId="05683444" w14:textId="37D47340" w:rsidR="000A75C5" w:rsidRPr="00E1246C" w:rsidRDefault="000A75C5" w:rsidP="00E1246C">
    <w:pPr>
      <w:pStyle w:val="Footer"/>
      <w:rPr>
        <w:i/>
        <w:iCs/>
        <w:color w:val="0D0D0D" w:themeColor="text1" w:themeTint="F2"/>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0D3020" w14:textId="77777777" w:rsidR="008B7237" w:rsidRDefault="008B7237" w:rsidP="00563830">
      <w:pPr>
        <w:spacing w:after="0" w:line="240" w:lineRule="auto"/>
      </w:pPr>
      <w:r>
        <w:separator/>
      </w:r>
    </w:p>
  </w:footnote>
  <w:footnote w:type="continuationSeparator" w:id="0">
    <w:p w14:paraId="7644003C" w14:textId="77777777" w:rsidR="008B7237" w:rsidRDefault="008B7237" w:rsidP="00563830">
      <w:pPr>
        <w:spacing w:after="0" w:line="240" w:lineRule="auto"/>
      </w:pPr>
      <w:r>
        <w:continuationSeparator/>
      </w:r>
    </w:p>
  </w:footnote>
  <w:footnote w:id="1">
    <w:p w14:paraId="43981621" w14:textId="3727D6C3" w:rsidR="004D4882" w:rsidRDefault="004D4882">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4D4882">
        <w:t>www.a-coding-project.de</w:t>
      </w:r>
    </w:p>
  </w:footnote>
  <w:footnote w:id="2">
    <w:p w14:paraId="55C70982" w14:textId="789ABEDB" w:rsidR="00053648" w:rsidRDefault="00053648">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053648">
        <w:t>getbootstrap.com/</w:t>
      </w:r>
    </w:p>
  </w:footnote>
  <w:footnote w:id="3">
    <w:p w14:paraId="6DD48F53" w14:textId="4157AD0A" w:rsidR="00824CB6" w:rsidRDefault="00824CB6">
      <w:pPr>
        <w:pStyle w:val="FootnoteText"/>
      </w:pPr>
      <w:r>
        <w:rPr>
          <w:rStyle w:val="FootnoteReference"/>
        </w:rPr>
        <w:footnoteRef/>
      </w:r>
      <w:r>
        <w:t xml:space="preserve"> Dabei wurden Puffer der Projektmeilensteine, parallellaufende Projekte und der Urlaub </w:t>
      </w:r>
      <w:r w:rsidR="008F73AC">
        <w:t>des Autors</w:t>
      </w:r>
      <w:r>
        <w:t xml:space="preserve"> berücksichtigt.</w:t>
      </w:r>
    </w:p>
  </w:footnote>
  <w:footnote w:id="4">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5">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6">
    <w:p w14:paraId="04A17A47" w14:textId="39F9DDDA" w:rsidR="00073B24" w:rsidRPr="00073B24" w:rsidRDefault="00073B24">
      <w:pPr>
        <w:pStyle w:val="FootnoteText"/>
        <w:rPr>
          <w:lang w:val="en-DE"/>
        </w:rPr>
      </w:pPr>
      <w:r>
        <w:rPr>
          <w:rStyle w:val="FootnoteReference"/>
        </w:rPr>
        <w:footnoteRef/>
      </w:r>
      <w:r>
        <w:t xml:space="preserve"> Kostenlose Diagramm WebApp aus dem </w:t>
      </w:r>
      <w:r w:rsidRPr="00073B24">
        <w:t xml:space="preserve">Atlassian </w:t>
      </w:r>
      <w:r>
        <w:t>Öko</w:t>
      </w:r>
      <w:r w:rsidRPr="00073B24">
        <w:t>system</w:t>
      </w:r>
    </w:p>
  </w:footnote>
  <w:footnote w:id="7">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8">
    <w:p w14:paraId="5D1D8389" w14:textId="77777777" w:rsidR="002033C5" w:rsidRDefault="002033C5" w:rsidP="002033C5">
      <w:pPr>
        <w:pStyle w:val="FootnoteText"/>
      </w:pPr>
      <w:r>
        <w:rPr>
          <w:rStyle w:val="FootnoteReference"/>
        </w:rPr>
        <w:footnoteRef/>
      </w:r>
      <w:r>
        <w:t xml:space="preserve"> $creator-&gt;name: Name des Erstellers, $requestModel-&gt;id: Primärschlüssel des Antrags, </w:t>
      </w:r>
      <w:r>
        <w:br/>
        <w:t>$creator-&gt;email: E-Mail Adresse des Erstellers.</w:t>
      </w:r>
    </w:p>
  </w:footnote>
  <w:footnote w:id="9">
    <w:p w14:paraId="3B58005D" w14:textId="7FE6C36F" w:rsidR="00763EBE" w:rsidRDefault="00763EBE">
      <w:pPr>
        <w:pStyle w:val="FootnoteText"/>
      </w:pPr>
      <w:r>
        <w:rPr>
          <w:rStyle w:val="FootnoteReference"/>
        </w:rPr>
        <w:footnoteRef/>
      </w:r>
      <w:r>
        <w:t xml:space="preserve"> </w:t>
      </w:r>
      <w:r w:rsidRPr="00763EBE">
        <w:t>Die Enlightn OSS (Open Source Software</w:t>
      </w:r>
      <w:r>
        <w:t>, für Laravel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10">
    <w:p w14:paraId="451EFD79" w14:textId="014A104E" w:rsidR="00671D44" w:rsidRDefault="00671D44">
      <w:pPr>
        <w:pStyle w:val="FootnoteText"/>
      </w:pPr>
      <w:r>
        <w:rPr>
          <w:rStyle w:val="FootnoteReference"/>
        </w:rPr>
        <w:footnoteRef/>
      </w:r>
      <w:r>
        <w:t xml:space="preserve"> Mitarbeiter, Vorgesetzter, Verwaltung und Admin.</w:t>
      </w:r>
    </w:p>
  </w:footnote>
  <w:footnote w:id="11">
    <w:p w14:paraId="6785A9DE" w14:textId="237AE4F8" w:rsidR="00E5567D" w:rsidRDefault="00E5567D">
      <w:pPr>
        <w:pStyle w:val="FootnoteText"/>
      </w:pPr>
      <w:r>
        <w:rPr>
          <w:rStyle w:val="FootnoteReference"/>
        </w:rPr>
        <w:footnoteRef/>
      </w:r>
      <w:r>
        <w:t xml:space="preserve"> </w:t>
      </w:r>
      <w:r w:rsidRPr="00E5567D">
        <w:t>https://www.salesforce.com/</w:t>
      </w:r>
    </w:p>
  </w:footnote>
  <w:footnote w:id="12">
    <w:p w14:paraId="6546A7D0" w14:textId="70F03BD3" w:rsidR="00E5567D" w:rsidRDefault="00E5567D">
      <w:pPr>
        <w:pStyle w:val="FootnoteText"/>
      </w:pPr>
      <w:r>
        <w:rPr>
          <w:rStyle w:val="FootnoteReference"/>
        </w:rPr>
        <w:footnoteRef/>
      </w:r>
      <w:r>
        <w:t xml:space="preserve"> </w:t>
      </w:r>
      <w:r w:rsidRPr="00E5567D">
        <w:t>https://www.datev.de/</w:t>
      </w:r>
    </w:p>
  </w:footnote>
  <w:footnote w:id="13">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 w:id="14">
    <w:p w14:paraId="1F12A354" w14:textId="249854AE" w:rsidR="003C3B2D" w:rsidRDefault="003C3B2D">
      <w:pPr>
        <w:pStyle w:val="FootnoteText"/>
      </w:pPr>
      <w:r>
        <w:rPr>
          <w:rStyle w:val="FootnoteReference"/>
        </w:rPr>
        <w:footnoteRef/>
      </w:r>
      <w:r>
        <w:t xml:space="preserve"> </w:t>
      </w:r>
      <w:r w:rsidR="00443B91">
        <w:t>Um eine bessere</w:t>
      </w:r>
      <w:r>
        <w:t xml:space="preserve"> Lesbarkeit</w:t>
      </w:r>
      <w:r w:rsidR="00443B91">
        <w:t xml:space="preserve"> der Grafik zu gewährleisten</w:t>
      </w:r>
      <w:r>
        <w:t xml:space="preserve"> wurde die Anlage um 90° gedreht.</w:t>
      </w:r>
    </w:p>
  </w:footnote>
  <w:footnote w:id="15">
    <w:p w14:paraId="34956A72" w14:textId="7F9A8497" w:rsidR="003C3B2D" w:rsidRDefault="003C3B2D">
      <w:pPr>
        <w:pStyle w:val="FootnoteText"/>
      </w:pPr>
      <w:r>
        <w:rPr>
          <w:rStyle w:val="FootnoteReference"/>
        </w:rPr>
        <w:footnoteRef/>
      </w:r>
      <w:r>
        <w:t xml:space="preserve"> </w:t>
      </w:r>
      <w:r w:rsidR="00443B91">
        <w:t>Um eine bessere Lesbarkeit der Grafik zu gewährleisten wurde die Anlage um 90° gedreht.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6CED79A2" w:rsidR="008437C6" w:rsidRPr="004D6AAB" w:rsidRDefault="00963A62">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524017E5">
          <wp:simplePos x="0" y="0"/>
          <wp:positionH relativeFrom="column">
            <wp:posOffset>5280660</wp:posOffset>
          </wp:positionH>
          <wp:positionV relativeFrom="paragraph">
            <wp:posOffset>-238125</wp:posOffset>
          </wp:positionV>
          <wp:extent cx="471805" cy="631825"/>
          <wp:effectExtent l="0" t="0" r="0" b="0"/>
          <wp:wrapNone/>
          <wp:docPr id="53" name="Picture 53"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71805" cy="631825"/>
                  </a:xfrm>
                  <a:prstGeom prst="rect">
                    <a:avLst/>
                  </a:prstGeom>
                </pic:spPr>
              </pic:pic>
            </a:graphicData>
          </a:graphic>
          <wp14:sizeRelH relativeFrom="page">
            <wp14:pctWidth>0</wp14:pctWidth>
          </wp14:sizeRelH>
          <wp14:sizeRelV relativeFrom="page">
            <wp14:pctHeight>0</wp14:pctHeight>
          </wp14:sizeRelV>
        </wp:anchor>
      </w:drawing>
    </w:r>
    <w:r w:rsidR="00E1246C"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7AE41350">
              <wp:simplePos x="0" y="0"/>
              <wp:positionH relativeFrom="column">
                <wp:posOffset>-3502</wp:posOffset>
              </wp:positionH>
              <wp:positionV relativeFrom="paragraph">
                <wp:posOffset>465876</wp:posOffset>
              </wp:positionV>
              <wp:extent cx="5756910"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5756910"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7F1E1" id="Straight Connector 8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36.7pt" to="453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" strokecolor="black [3213]" strokeweight="1pt"/>
          </w:pict>
        </mc:Fallback>
      </mc:AlternateContent>
    </w:r>
    <w:r w:rsidR="00E1246C">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4D6FBE82">
              <wp:simplePos x="0" y="0"/>
              <wp:positionH relativeFrom="column">
                <wp:posOffset>-75930</wp:posOffset>
              </wp:positionH>
              <wp:positionV relativeFrom="paragraph">
                <wp:posOffset>-303668</wp:posOffset>
              </wp:positionV>
              <wp:extent cx="4888865" cy="695199"/>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888865" cy="695199"/>
                      </a:xfrm>
                      <a:prstGeom prst="rect">
                        <a:avLst/>
                      </a:prstGeom>
                      <a:noFill/>
                      <a:ln w="6350">
                        <a:noFill/>
                      </a:ln>
                    </wps:spPr>
                    <wps:txb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29" type="#_x0000_t202" style="position:absolute;margin-left:-6pt;margin-top:-23.9pt;width:384.95pt;height:5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" filled="f" stroked="f" strokeweight=".5pt">
              <v:textbo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displayBackgroundShape/>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07E36"/>
    <w:rsid w:val="000110FA"/>
    <w:rsid w:val="00012609"/>
    <w:rsid w:val="000158FC"/>
    <w:rsid w:val="00020319"/>
    <w:rsid w:val="00053648"/>
    <w:rsid w:val="00073B24"/>
    <w:rsid w:val="000908DA"/>
    <w:rsid w:val="000937A6"/>
    <w:rsid w:val="00097806"/>
    <w:rsid w:val="000A0B3B"/>
    <w:rsid w:val="000A64CE"/>
    <w:rsid w:val="000A75C5"/>
    <w:rsid w:val="000B230C"/>
    <w:rsid w:val="000C1AF3"/>
    <w:rsid w:val="000D582D"/>
    <w:rsid w:val="000E5A50"/>
    <w:rsid w:val="000F550F"/>
    <w:rsid w:val="000F5C2A"/>
    <w:rsid w:val="000F64F2"/>
    <w:rsid w:val="00127C52"/>
    <w:rsid w:val="0013413F"/>
    <w:rsid w:val="00143F79"/>
    <w:rsid w:val="001541AD"/>
    <w:rsid w:val="00154DED"/>
    <w:rsid w:val="001623C0"/>
    <w:rsid w:val="0017379D"/>
    <w:rsid w:val="00174638"/>
    <w:rsid w:val="00181D11"/>
    <w:rsid w:val="0019310E"/>
    <w:rsid w:val="00194111"/>
    <w:rsid w:val="001A0292"/>
    <w:rsid w:val="001B2B89"/>
    <w:rsid w:val="001C032C"/>
    <w:rsid w:val="001C6C0C"/>
    <w:rsid w:val="001D7AD4"/>
    <w:rsid w:val="001E291D"/>
    <w:rsid w:val="001E2CD9"/>
    <w:rsid w:val="001E5B22"/>
    <w:rsid w:val="001F21C4"/>
    <w:rsid w:val="001F2E38"/>
    <w:rsid w:val="001F3613"/>
    <w:rsid w:val="001F3B18"/>
    <w:rsid w:val="002033C5"/>
    <w:rsid w:val="00215419"/>
    <w:rsid w:val="002159C5"/>
    <w:rsid w:val="002214BC"/>
    <w:rsid w:val="002309DE"/>
    <w:rsid w:val="00235047"/>
    <w:rsid w:val="00236D47"/>
    <w:rsid w:val="00243BC1"/>
    <w:rsid w:val="0026655F"/>
    <w:rsid w:val="002732D4"/>
    <w:rsid w:val="00283C57"/>
    <w:rsid w:val="00293B28"/>
    <w:rsid w:val="002A5672"/>
    <w:rsid w:val="002B3367"/>
    <w:rsid w:val="002B55FD"/>
    <w:rsid w:val="002C489C"/>
    <w:rsid w:val="002C4C22"/>
    <w:rsid w:val="002C7692"/>
    <w:rsid w:val="002D0C8A"/>
    <w:rsid w:val="002D710B"/>
    <w:rsid w:val="002E29B5"/>
    <w:rsid w:val="002F0C4D"/>
    <w:rsid w:val="002F4C6F"/>
    <w:rsid w:val="002F65E5"/>
    <w:rsid w:val="002F713F"/>
    <w:rsid w:val="00322185"/>
    <w:rsid w:val="00332BA5"/>
    <w:rsid w:val="003375FF"/>
    <w:rsid w:val="003452E5"/>
    <w:rsid w:val="0035699C"/>
    <w:rsid w:val="003579DB"/>
    <w:rsid w:val="0036195F"/>
    <w:rsid w:val="0036796D"/>
    <w:rsid w:val="00393EAA"/>
    <w:rsid w:val="003A031C"/>
    <w:rsid w:val="003A2972"/>
    <w:rsid w:val="003A541D"/>
    <w:rsid w:val="003A62FD"/>
    <w:rsid w:val="003A7743"/>
    <w:rsid w:val="003B5B9A"/>
    <w:rsid w:val="003C3B2D"/>
    <w:rsid w:val="003C5616"/>
    <w:rsid w:val="003C611C"/>
    <w:rsid w:val="003C76BC"/>
    <w:rsid w:val="003D30BC"/>
    <w:rsid w:val="003E30AE"/>
    <w:rsid w:val="003F5105"/>
    <w:rsid w:val="003F6B57"/>
    <w:rsid w:val="00406441"/>
    <w:rsid w:val="00413FD2"/>
    <w:rsid w:val="004145F6"/>
    <w:rsid w:val="00414D93"/>
    <w:rsid w:val="00414EEE"/>
    <w:rsid w:val="00423FD2"/>
    <w:rsid w:val="00434FD5"/>
    <w:rsid w:val="00443B91"/>
    <w:rsid w:val="004559DB"/>
    <w:rsid w:val="00456C89"/>
    <w:rsid w:val="0045702C"/>
    <w:rsid w:val="004632CA"/>
    <w:rsid w:val="00464361"/>
    <w:rsid w:val="00481DB8"/>
    <w:rsid w:val="004879C6"/>
    <w:rsid w:val="00493A97"/>
    <w:rsid w:val="004953A3"/>
    <w:rsid w:val="00495646"/>
    <w:rsid w:val="00496B44"/>
    <w:rsid w:val="004A1E64"/>
    <w:rsid w:val="004B53F8"/>
    <w:rsid w:val="004C3F80"/>
    <w:rsid w:val="004C6531"/>
    <w:rsid w:val="004D4882"/>
    <w:rsid w:val="004D6AAB"/>
    <w:rsid w:val="004E4AEF"/>
    <w:rsid w:val="005107F3"/>
    <w:rsid w:val="0051291E"/>
    <w:rsid w:val="005132E4"/>
    <w:rsid w:val="00516C0A"/>
    <w:rsid w:val="00521E3D"/>
    <w:rsid w:val="00531622"/>
    <w:rsid w:val="005339AC"/>
    <w:rsid w:val="0054591F"/>
    <w:rsid w:val="00551D1C"/>
    <w:rsid w:val="0056286D"/>
    <w:rsid w:val="0056349B"/>
    <w:rsid w:val="00563830"/>
    <w:rsid w:val="00566E3A"/>
    <w:rsid w:val="00573799"/>
    <w:rsid w:val="00577720"/>
    <w:rsid w:val="005A2D00"/>
    <w:rsid w:val="005B7C84"/>
    <w:rsid w:val="005C3274"/>
    <w:rsid w:val="005D4E52"/>
    <w:rsid w:val="005D6155"/>
    <w:rsid w:val="005E201A"/>
    <w:rsid w:val="005E43E7"/>
    <w:rsid w:val="005E508F"/>
    <w:rsid w:val="005E58BF"/>
    <w:rsid w:val="005E634E"/>
    <w:rsid w:val="005F61B7"/>
    <w:rsid w:val="0060012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390E"/>
    <w:rsid w:val="006A64B8"/>
    <w:rsid w:val="006A688B"/>
    <w:rsid w:val="006A7B77"/>
    <w:rsid w:val="006B1F0C"/>
    <w:rsid w:val="006B7E9A"/>
    <w:rsid w:val="006C0716"/>
    <w:rsid w:val="006C1BE0"/>
    <w:rsid w:val="006C2CAF"/>
    <w:rsid w:val="006C5013"/>
    <w:rsid w:val="006C639A"/>
    <w:rsid w:val="006D2147"/>
    <w:rsid w:val="0070115F"/>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4CB6"/>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B7237"/>
    <w:rsid w:val="008C3C89"/>
    <w:rsid w:val="008C751B"/>
    <w:rsid w:val="008E4BE8"/>
    <w:rsid w:val="008F2269"/>
    <w:rsid w:val="008F73AC"/>
    <w:rsid w:val="00910C93"/>
    <w:rsid w:val="00925470"/>
    <w:rsid w:val="0093630E"/>
    <w:rsid w:val="009439E3"/>
    <w:rsid w:val="00944CED"/>
    <w:rsid w:val="00953502"/>
    <w:rsid w:val="00960166"/>
    <w:rsid w:val="00963A62"/>
    <w:rsid w:val="00965C05"/>
    <w:rsid w:val="00982227"/>
    <w:rsid w:val="00982AD9"/>
    <w:rsid w:val="00992D70"/>
    <w:rsid w:val="009A08B6"/>
    <w:rsid w:val="009A161F"/>
    <w:rsid w:val="009A7A99"/>
    <w:rsid w:val="009B5F5F"/>
    <w:rsid w:val="009C66E2"/>
    <w:rsid w:val="009D2F31"/>
    <w:rsid w:val="009E1F1A"/>
    <w:rsid w:val="009E20CC"/>
    <w:rsid w:val="009E76F2"/>
    <w:rsid w:val="009F395D"/>
    <w:rsid w:val="009F3F8C"/>
    <w:rsid w:val="009F5CF7"/>
    <w:rsid w:val="009F6353"/>
    <w:rsid w:val="00A06A94"/>
    <w:rsid w:val="00A23179"/>
    <w:rsid w:val="00A25E88"/>
    <w:rsid w:val="00A34AE8"/>
    <w:rsid w:val="00A34C4D"/>
    <w:rsid w:val="00A46816"/>
    <w:rsid w:val="00A46C79"/>
    <w:rsid w:val="00A50F6D"/>
    <w:rsid w:val="00A51659"/>
    <w:rsid w:val="00A55F25"/>
    <w:rsid w:val="00A62E35"/>
    <w:rsid w:val="00A838F6"/>
    <w:rsid w:val="00A9665D"/>
    <w:rsid w:val="00A967E8"/>
    <w:rsid w:val="00AA573D"/>
    <w:rsid w:val="00AB23AC"/>
    <w:rsid w:val="00AB2931"/>
    <w:rsid w:val="00AB4A99"/>
    <w:rsid w:val="00AE4115"/>
    <w:rsid w:val="00AF6132"/>
    <w:rsid w:val="00B05079"/>
    <w:rsid w:val="00B06EF6"/>
    <w:rsid w:val="00B07069"/>
    <w:rsid w:val="00B07CF7"/>
    <w:rsid w:val="00B10358"/>
    <w:rsid w:val="00B21A89"/>
    <w:rsid w:val="00B24759"/>
    <w:rsid w:val="00B2731E"/>
    <w:rsid w:val="00B31A71"/>
    <w:rsid w:val="00B367CE"/>
    <w:rsid w:val="00B4762D"/>
    <w:rsid w:val="00B4764B"/>
    <w:rsid w:val="00B51F1C"/>
    <w:rsid w:val="00B6391A"/>
    <w:rsid w:val="00B66201"/>
    <w:rsid w:val="00B66CC5"/>
    <w:rsid w:val="00B72E62"/>
    <w:rsid w:val="00B72FF0"/>
    <w:rsid w:val="00B74368"/>
    <w:rsid w:val="00B850AF"/>
    <w:rsid w:val="00B92FBA"/>
    <w:rsid w:val="00B93093"/>
    <w:rsid w:val="00B942B3"/>
    <w:rsid w:val="00B94ED3"/>
    <w:rsid w:val="00BA117D"/>
    <w:rsid w:val="00BA62A8"/>
    <w:rsid w:val="00BC1FA1"/>
    <w:rsid w:val="00BC6FEB"/>
    <w:rsid w:val="00BC7163"/>
    <w:rsid w:val="00BE412B"/>
    <w:rsid w:val="00BF1DB8"/>
    <w:rsid w:val="00BF47B5"/>
    <w:rsid w:val="00BF58A9"/>
    <w:rsid w:val="00C01785"/>
    <w:rsid w:val="00C03817"/>
    <w:rsid w:val="00C0554C"/>
    <w:rsid w:val="00C137AD"/>
    <w:rsid w:val="00C2075A"/>
    <w:rsid w:val="00C7107E"/>
    <w:rsid w:val="00C716A2"/>
    <w:rsid w:val="00C72C81"/>
    <w:rsid w:val="00C73FB9"/>
    <w:rsid w:val="00C90E4C"/>
    <w:rsid w:val="00C9274E"/>
    <w:rsid w:val="00CB0CDB"/>
    <w:rsid w:val="00CC75C4"/>
    <w:rsid w:val="00CF383A"/>
    <w:rsid w:val="00CF3D3D"/>
    <w:rsid w:val="00D040C7"/>
    <w:rsid w:val="00D14C42"/>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246C"/>
    <w:rsid w:val="00E15696"/>
    <w:rsid w:val="00E252A6"/>
    <w:rsid w:val="00E44004"/>
    <w:rsid w:val="00E50F81"/>
    <w:rsid w:val="00E54EE8"/>
    <w:rsid w:val="00E551CE"/>
    <w:rsid w:val="00E5567D"/>
    <w:rsid w:val="00E55D8B"/>
    <w:rsid w:val="00E57E00"/>
    <w:rsid w:val="00E743D4"/>
    <w:rsid w:val="00E76195"/>
    <w:rsid w:val="00E76CC7"/>
    <w:rsid w:val="00E947BE"/>
    <w:rsid w:val="00EA089D"/>
    <w:rsid w:val="00EA370C"/>
    <w:rsid w:val="00EC1783"/>
    <w:rsid w:val="00ED206A"/>
    <w:rsid w:val="00ED3DEC"/>
    <w:rsid w:val="00ED5832"/>
    <w:rsid w:val="00ED6D86"/>
    <w:rsid w:val="00EE0E0E"/>
    <w:rsid w:val="00EF4690"/>
    <w:rsid w:val="00EF7566"/>
    <w:rsid w:val="00F2169D"/>
    <w:rsid w:val="00F25559"/>
    <w:rsid w:val="00F31799"/>
    <w:rsid w:val="00F4288D"/>
    <w:rsid w:val="00F47FC5"/>
    <w:rsid w:val="00F546A8"/>
    <w:rsid w:val="00F57FC5"/>
    <w:rsid w:val="00F616C2"/>
    <w:rsid w:val="00F75F1E"/>
    <w:rsid w:val="00F8055A"/>
    <w:rsid w:val="00F830D6"/>
    <w:rsid w:val="00F84135"/>
    <w:rsid w:val="00F951C0"/>
    <w:rsid w:val="00F9793B"/>
    <w:rsid w:val="00FA619F"/>
    <w:rsid w:val="00FB7AC2"/>
    <w:rsid w:val="00FC0793"/>
    <w:rsid w:val="00FC1789"/>
    <w:rsid w:val="00FC34B2"/>
    <w:rsid w:val="00FC3C73"/>
    <w:rsid w:val="00FC4AA6"/>
    <w:rsid w:val="00FD0D8F"/>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2E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34714989">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743211042">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04674707">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1</TotalTime>
  <Pages>47</Pages>
  <Words>8554</Words>
  <Characters>48763</Characters>
  <Application>Microsoft Office Word</Application>
  <DocSecurity>0</DocSecurity>
  <Lines>406</Lines>
  <Paragraphs>114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cp:revision>
  <cp:lastPrinted>2021-05-19T08:04:00Z</cp:lastPrinted>
  <dcterms:created xsi:type="dcterms:W3CDTF">2021-05-19T08:04:00Z</dcterms:created>
  <dcterms:modified xsi:type="dcterms:W3CDTF">2021-05-19T08:05:00Z</dcterms:modified>
</cp:coreProperties>
</file>