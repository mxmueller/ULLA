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390548" w14:textId="4B99AF0E" w:rsidR="00322185" w:rsidRPr="00322185" w:rsidRDefault="00B05079" w:rsidP="003221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E" w:eastAsia="en-GB"/>
        </w:rPr>
      </w:pPr>
      <w:r w:rsidRPr="00322185">
        <w:rPr>
          <w:rFonts w:ascii="Times New Roman" w:eastAsia="Times New Roman" w:hAnsi="Times New Roman" w:cs="Times New Roman"/>
          <w:noProof/>
          <w:sz w:val="24"/>
          <w:szCs w:val="24"/>
          <w:lang w:val="en-DE" w:eastAsia="en-GB"/>
        </w:rPr>
        <w:drawing>
          <wp:anchor distT="0" distB="0" distL="114300" distR="114300" simplePos="0" relativeHeight="251665408" behindDoc="0" locked="0" layoutInCell="1" allowOverlap="1" wp14:anchorId="18632647" wp14:editId="2E7EBE67">
            <wp:simplePos x="0" y="0"/>
            <wp:positionH relativeFrom="column">
              <wp:posOffset>5209839</wp:posOffset>
            </wp:positionH>
            <wp:positionV relativeFrom="paragraph">
              <wp:posOffset>-990600</wp:posOffset>
            </wp:positionV>
            <wp:extent cx="850900" cy="421153"/>
            <wp:effectExtent l="0" t="0" r="0" b="0"/>
            <wp:wrapNone/>
            <wp:docPr id="22" name="Picture 2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66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" r="49988" b="-7"/>
                    <a:stretch/>
                  </pic:blipFill>
                  <pic:spPr bwMode="auto">
                    <a:xfrm>
                      <a:off x="0" y="0"/>
                      <a:ext cx="850900" cy="421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22185">
        <w:rPr>
          <w:noProof/>
          <w:lang w:eastAsia="de-DE"/>
        </w:rPr>
        <w:drawing>
          <wp:anchor distT="0" distB="0" distL="114300" distR="114300" simplePos="0" relativeHeight="251659264" behindDoc="1" locked="0" layoutInCell="1" allowOverlap="1" wp14:anchorId="47AA24A0" wp14:editId="212EBC23">
            <wp:simplePos x="0" y="0"/>
            <wp:positionH relativeFrom="column">
              <wp:posOffset>-907415</wp:posOffset>
            </wp:positionH>
            <wp:positionV relativeFrom="paragraph">
              <wp:posOffset>-1626870</wp:posOffset>
            </wp:positionV>
            <wp:extent cx="7658735" cy="10859770"/>
            <wp:effectExtent l="0" t="0" r="0" b="0"/>
            <wp:wrapNone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lanko2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58735" cy="10859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22185" w:rsidRPr="00322185">
        <w:rPr>
          <w:rFonts w:ascii="Times New Roman" w:eastAsia="Times New Roman" w:hAnsi="Times New Roman" w:cs="Times New Roman"/>
          <w:sz w:val="24"/>
          <w:szCs w:val="24"/>
          <w:lang w:val="en-DE" w:eastAsia="en-GB"/>
        </w:rPr>
        <w:fldChar w:fldCharType="begin"/>
      </w:r>
      <w:r w:rsidR="00322185" w:rsidRPr="00322185">
        <w:rPr>
          <w:rFonts w:ascii="Times New Roman" w:eastAsia="Times New Roman" w:hAnsi="Times New Roman" w:cs="Times New Roman"/>
          <w:sz w:val="24"/>
          <w:szCs w:val="24"/>
          <w:lang w:val="en-DE" w:eastAsia="en-GB"/>
        </w:rPr>
        <w:instrText xml:space="preserve"> INCLUDEPICTURE "https://www.schwaben.ihk.de/blueprint/servlet/resource/blob/3129814/cc0c446363f7cd70f7e97e7f1c0ab8ef/ihk-logo-data.png" \* MERGEFORMATINET </w:instrText>
      </w:r>
      <w:r w:rsidR="00322185" w:rsidRPr="00322185">
        <w:rPr>
          <w:rFonts w:ascii="Times New Roman" w:eastAsia="Times New Roman" w:hAnsi="Times New Roman" w:cs="Times New Roman"/>
          <w:sz w:val="24"/>
          <w:szCs w:val="24"/>
          <w:lang w:val="en-DE" w:eastAsia="en-GB"/>
        </w:rPr>
        <w:fldChar w:fldCharType="separate"/>
      </w:r>
      <w:r w:rsidR="00322185" w:rsidRPr="00322185">
        <w:rPr>
          <w:rFonts w:ascii="Times New Roman" w:eastAsia="Times New Roman" w:hAnsi="Times New Roman" w:cs="Times New Roman"/>
          <w:sz w:val="24"/>
          <w:szCs w:val="24"/>
          <w:lang w:val="en-DE" w:eastAsia="en-GB"/>
        </w:rPr>
        <w:fldChar w:fldCharType="end"/>
      </w:r>
    </w:p>
    <w:p w14:paraId="49BEF5FF" w14:textId="61DD89AB" w:rsidR="00D94118" w:rsidRDefault="00322185">
      <w:pPr>
        <w:sectPr w:rsidR="00D94118" w:rsidSect="00236D47">
          <w:headerReference w:type="default" r:id="rId11"/>
          <w:footerReference w:type="default" r:id="rId12"/>
          <w:pgSz w:w="11906" w:h="16838"/>
          <w:pgMar w:top="2576" w:right="1417" w:bottom="1134" w:left="1417" w:header="703" w:footer="703" w:gutter="0"/>
          <w:pgNumType w:start="1"/>
          <w:cols w:space="708"/>
          <w:titlePg/>
          <w:docGrid w:linePitch="360"/>
        </w:sectPr>
      </w:pPr>
      <w:r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BAD04CD" wp14:editId="74D798BF">
                <wp:simplePos x="0" y="0"/>
                <wp:positionH relativeFrom="column">
                  <wp:posOffset>-112395</wp:posOffset>
                </wp:positionH>
                <wp:positionV relativeFrom="paragraph">
                  <wp:posOffset>2275840</wp:posOffset>
                </wp:positionV>
                <wp:extent cx="6172835" cy="4622800"/>
                <wp:effectExtent l="0" t="0" r="0" b="0"/>
                <wp:wrapSquare wrapText="bothSides"/>
                <wp:docPr id="1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2835" cy="4622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CC6DE4" w14:textId="77777777" w:rsidR="00322185" w:rsidRPr="00322185" w:rsidRDefault="00322185" w:rsidP="0045702C">
                            <w:pPr>
                              <w:spacing w:line="240" w:lineRule="auto"/>
                              <w:rPr>
                                <w:rFonts w:ascii="Shentox Bold" w:hAnsi="Shentox Bold"/>
                                <w:b/>
                                <w:bCs/>
                                <w:color w:val="FFFFFF" w:themeColor="background1"/>
                                <w:spacing w:val="80"/>
                                <w:sz w:val="96"/>
                                <w:szCs w:val="96"/>
                              </w:rPr>
                            </w:pPr>
                            <w:r w:rsidRPr="00322185">
                              <w:rPr>
                                <w:rFonts w:ascii="Shentox Bold" w:hAnsi="Shentox Bold"/>
                                <w:b/>
                                <w:bCs/>
                                <w:color w:val="FFFFFF" w:themeColor="background1"/>
                                <w:spacing w:val="80"/>
                                <w:sz w:val="96"/>
                                <w:szCs w:val="96"/>
                              </w:rPr>
                              <w:t>ULLA</w:t>
                            </w:r>
                          </w:p>
                          <w:p w14:paraId="30AF900D" w14:textId="77777777" w:rsidR="00322185" w:rsidRPr="00322185" w:rsidRDefault="00322185" w:rsidP="0045702C">
                            <w:pPr>
                              <w:spacing w:line="240" w:lineRule="auto"/>
                              <w:rPr>
                                <w:color w:val="FFFFFF" w:themeColor="background1"/>
                                <w:spacing w:val="6"/>
                                <w:sz w:val="2"/>
                                <w:szCs w:val="2"/>
                              </w:rPr>
                            </w:pPr>
                            <w:r w:rsidRPr="00322185">
                              <w:rPr>
                                <w:color w:val="FFFFFF" w:themeColor="background1"/>
                                <w:spacing w:val="80"/>
                                <w:sz w:val="52"/>
                                <w:szCs w:val="52"/>
                              </w:rPr>
                              <w:t xml:space="preserve">Firmeninternes Management Interface zur Urlaubsverwaltung &amp; </w:t>
                            </w:r>
                            <w:r w:rsidRPr="00322185">
                              <w:rPr>
                                <w:color w:val="FFFFFF" w:themeColor="background1"/>
                                <w:spacing w:val="80"/>
                                <w:sz w:val="52"/>
                                <w:szCs w:val="52"/>
                              </w:rPr>
                              <w:t>Antragserstellung</w:t>
                            </w:r>
                            <w:r w:rsidRPr="00322185">
                              <w:rPr>
                                <w:color w:val="FFFFFF" w:themeColor="background1"/>
                                <w:spacing w:val="80"/>
                                <w:sz w:val="52"/>
                                <w:szCs w:val="52"/>
                              </w:rPr>
                              <w:t xml:space="preserve"> als Webapplikation zum Zwecke der Digitalisierung</w:t>
                            </w:r>
                            <w:r w:rsidR="0045702C" w:rsidRPr="00322185">
                              <w:rPr>
                                <w:color w:val="FFFFFF" w:themeColor="background1"/>
                                <w:spacing w:val="80"/>
                                <w:sz w:val="56"/>
                                <w:szCs w:val="56"/>
                              </w:rPr>
                              <w:br/>
                            </w:r>
                          </w:p>
                          <w:p w14:paraId="37715533" w14:textId="7DB1FFCE" w:rsidR="00982AD9" w:rsidRPr="00B05079" w:rsidRDefault="00982AD9" w:rsidP="0045702C">
                            <w:pPr>
                              <w:spacing w:line="240" w:lineRule="auto"/>
                              <w:rPr>
                                <w:rFonts w:ascii="Shentox UltraLight Italic" w:hAnsi="Shentox UltraLight Italic"/>
                                <w:i/>
                                <w:iCs/>
                                <w:color w:val="FFFFFF" w:themeColor="background1"/>
                                <w:spacing w:val="80"/>
                                <w:sz w:val="20"/>
                                <w:szCs w:val="20"/>
                              </w:rPr>
                            </w:pPr>
                            <w:r w:rsidRPr="00B05079">
                              <w:rPr>
                                <w:rFonts w:ascii="Shentox UltraLight Italic" w:hAnsi="Shentox UltraLight Italic"/>
                                <w:i/>
                                <w:iCs/>
                                <w:color w:val="F2F2F2" w:themeColor="background1" w:themeShade="F2"/>
                                <w:spacing w:val="6"/>
                                <w:sz w:val="32"/>
                                <w:szCs w:val="32"/>
                              </w:rPr>
                              <w:t>Datum:</w:t>
                            </w:r>
                            <w:r w:rsidR="0045702C" w:rsidRPr="00B05079">
                              <w:rPr>
                                <w:rFonts w:ascii="Shentox UltraLight Italic" w:hAnsi="Shentox UltraLight Italic"/>
                                <w:i/>
                                <w:iCs/>
                                <w:color w:val="F2F2F2" w:themeColor="background1" w:themeShade="F2"/>
                                <w:spacing w:val="6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434FD5" w:rsidRPr="00B05079">
                              <w:rPr>
                                <w:rFonts w:ascii="Shentox UltraLight Italic" w:hAnsi="Shentox UltraLight Italic"/>
                                <w:i/>
                                <w:iCs/>
                                <w:color w:val="F2F2F2" w:themeColor="background1" w:themeShade="F2"/>
                                <w:spacing w:val="6"/>
                                <w:sz w:val="32"/>
                                <w:szCs w:val="32"/>
                              </w:rPr>
                              <w:fldChar w:fldCharType="begin"/>
                            </w:r>
                            <w:r w:rsidR="00434FD5" w:rsidRPr="00B05079">
                              <w:rPr>
                                <w:rFonts w:ascii="Shentox UltraLight Italic" w:hAnsi="Shentox UltraLight Italic"/>
                                <w:i/>
                                <w:iCs/>
                                <w:color w:val="F2F2F2" w:themeColor="background1" w:themeShade="F2"/>
                                <w:spacing w:val="6"/>
                                <w:sz w:val="32"/>
                                <w:szCs w:val="32"/>
                              </w:rPr>
                              <w:instrText xml:space="preserve"> TIME \@ "dd.MM.yyyy" </w:instrText>
                            </w:r>
                            <w:r w:rsidR="00434FD5" w:rsidRPr="00B05079">
                              <w:rPr>
                                <w:rFonts w:ascii="Shentox UltraLight Italic" w:hAnsi="Shentox UltraLight Italic"/>
                                <w:i/>
                                <w:iCs/>
                                <w:color w:val="F2F2F2" w:themeColor="background1" w:themeShade="F2"/>
                                <w:spacing w:val="6"/>
                                <w:sz w:val="32"/>
                                <w:szCs w:val="32"/>
                              </w:rPr>
                              <w:fldChar w:fldCharType="separate"/>
                            </w:r>
                            <w:r w:rsidR="00322185" w:rsidRPr="00B05079">
                              <w:rPr>
                                <w:rFonts w:ascii="Shentox UltraLight Italic" w:hAnsi="Shentox UltraLight Italic"/>
                                <w:i/>
                                <w:iCs/>
                                <w:noProof/>
                                <w:color w:val="F2F2F2" w:themeColor="background1" w:themeShade="F2"/>
                                <w:spacing w:val="6"/>
                                <w:sz w:val="32"/>
                                <w:szCs w:val="32"/>
                              </w:rPr>
                              <w:t>19.04.2021</w:t>
                            </w:r>
                            <w:r w:rsidR="00434FD5" w:rsidRPr="00B05079">
                              <w:rPr>
                                <w:rFonts w:ascii="Shentox UltraLight Italic" w:hAnsi="Shentox UltraLight Italic"/>
                                <w:i/>
                                <w:iCs/>
                                <w:color w:val="F2F2F2" w:themeColor="background1" w:themeShade="F2"/>
                                <w:spacing w:val="6"/>
                                <w:sz w:val="32"/>
                                <w:szCs w:val="32"/>
                              </w:rPr>
                              <w:fldChar w:fldCharType="end"/>
                            </w:r>
                            <w:r w:rsidR="0045702C" w:rsidRPr="00B05079">
                              <w:rPr>
                                <w:rFonts w:ascii="Shentox UltraLight Italic" w:hAnsi="Shentox UltraLight Italic"/>
                                <w:i/>
                                <w:iCs/>
                                <w:color w:val="FFFFFF" w:themeColor="background1"/>
                                <w:spacing w:val="6"/>
                                <w:sz w:val="40"/>
                                <w:szCs w:val="40"/>
                              </w:rPr>
                              <w:br/>
                            </w:r>
                          </w:p>
                          <w:p w14:paraId="11DE5A46" w14:textId="77777777" w:rsidR="00982AD9" w:rsidRPr="00322185" w:rsidRDefault="00982AD9" w:rsidP="00982AD9">
                            <w:pPr>
                              <w:rPr>
                                <w:rFonts w:ascii="Shentox SemiBold" w:hAnsi="Shentox SemiBold"/>
                                <w:b/>
                                <w:bCs/>
                                <w:color w:val="FFFFFF" w:themeColor="background1"/>
                                <w:spacing w:val="2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AD04CD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-8.85pt;margin-top:179.2pt;width:486.05pt;height:36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" filled="f" stroked="f">
                <v:textbox>
                  <w:txbxContent>
                    <w:p w14:paraId="54CC6DE4" w14:textId="77777777" w:rsidR="00322185" w:rsidRPr="00322185" w:rsidRDefault="00322185" w:rsidP="0045702C">
                      <w:pPr>
                        <w:spacing w:line="240" w:lineRule="auto"/>
                        <w:rPr>
                          <w:rFonts w:ascii="Shentox Bold" w:hAnsi="Shentox Bold"/>
                          <w:b/>
                          <w:bCs/>
                          <w:color w:val="FFFFFF" w:themeColor="background1"/>
                          <w:spacing w:val="80"/>
                          <w:sz w:val="96"/>
                          <w:szCs w:val="96"/>
                        </w:rPr>
                      </w:pPr>
                      <w:r w:rsidRPr="00322185">
                        <w:rPr>
                          <w:rFonts w:ascii="Shentox Bold" w:hAnsi="Shentox Bold"/>
                          <w:b/>
                          <w:bCs/>
                          <w:color w:val="FFFFFF" w:themeColor="background1"/>
                          <w:spacing w:val="80"/>
                          <w:sz w:val="96"/>
                          <w:szCs w:val="96"/>
                        </w:rPr>
                        <w:t>ULLA</w:t>
                      </w:r>
                    </w:p>
                    <w:p w14:paraId="30AF900D" w14:textId="77777777" w:rsidR="00322185" w:rsidRPr="00322185" w:rsidRDefault="00322185" w:rsidP="0045702C">
                      <w:pPr>
                        <w:spacing w:line="240" w:lineRule="auto"/>
                        <w:rPr>
                          <w:color w:val="FFFFFF" w:themeColor="background1"/>
                          <w:spacing w:val="6"/>
                          <w:sz w:val="2"/>
                          <w:szCs w:val="2"/>
                        </w:rPr>
                      </w:pPr>
                      <w:r w:rsidRPr="00322185">
                        <w:rPr>
                          <w:color w:val="FFFFFF" w:themeColor="background1"/>
                          <w:spacing w:val="80"/>
                          <w:sz w:val="52"/>
                          <w:szCs w:val="52"/>
                        </w:rPr>
                        <w:t xml:space="preserve">Firmeninternes Management Interface zur Urlaubsverwaltung &amp; </w:t>
                      </w:r>
                      <w:r w:rsidRPr="00322185">
                        <w:rPr>
                          <w:color w:val="FFFFFF" w:themeColor="background1"/>
                          <w:spacing w:val="80"/>
                          <w:sz w:val="52"/>
                          <w:szCs w:val="52"/>
                        </w:rPr>
                        <w:t>Antragserstellung</w:t>
                      </w:r>
                      <w:r w:rsidRPr="00322185">
                        <w:rPr>
                          <w:color w:val="FFFFFF" w:themeColor="background1"/>
                          <w:spacing w:val="80"/>
                          <w:sz w:val="52"/>
                          <w:szCs w:val="52"/>
                        </w:rPr>
                        <w:t xml:space="preserve"> als Webapplikation zum Zwecke der Digitalisierung</w:t>
                      </w:r>
                      <w:r w:rsidR="0045702C" w:rsidRPr="00322185">
                        <w:rPr>
                          <w:color w:val="FFFFFF" w:themeColor="background1"/>
                          <w:spacing w:val="80"/>
                          <w:sz w:val="56"/>
                          <w:szCs w:val="56"/>
                        </w:rPr>
                        <w:br/>
                      </w:r>
                    </w:p>
                    <w:p w14:paraId="37715533" w14:textId="7DB1FFCE" w:rsidR="00982AD9" w:rsidRPr="00B05079" w:rsidRDefault="00982AD9" w:rsidP="0045702C">
                      <w:pPr>
                        <w:spacing w:line="240" w:lineRule="auto"/>
                        <w:rPr>
                          <w:rFonts w:ascii="Shentox UltraLight Italic" w:hAnsi="Shentox UltraLight Italic"/>
                          <w:i/>
                          <w:iCs/>
                          <w:color w:val="FFFFFF" w:themeColor="background1"/>
                          <w:spacing w:val="80"/>
                          <w:sz w:val="20"/>
                          <w:szCs w:val="20"/>
                        </w:rPr>
                      </w:pPr>
                      <w:r w:rsidRPr="00B05079">
                        <w:rPr>
                          <w:rFonts w:ascii="Shentox UltraLight Italic" w:hAnsi="Shentox UltraLight Italic"/>
                          <w:i/>
                          <w:iCs/>
                          <w:color w:val="F2F2F2" w:themeColor="background1" w:themeShade="F2"/>
                          <w:spacing w:val="6"/>
                          <w:sz w:val="32"/>
                          <w:szCs w:val="32"/>
                        </w:rPr>
                        <w:t>Datum:</w:t>
                      </w:r>
                      <w:r w:rsidR="0045702C" w:rsidRPr="00B05079">
                        <w:rPr>
                          <w:rFonts w:ascii="Shentox UltraLight Italic" w:hAnsi="Shentox UltraLight Italic"/>
                          <w:i/>
                          <w:iCs/>
                          <w:color w:val="F2F2F2" w:themeColor="background1" w:themeShade="F2"/>
                          <w:spacing w:val="6"/>
                          <w:sz w:val="32"/>
                          <w:szCs w:val="32"/>
                        </w:rPr>
                        <w:t xml:space="preserve"> </w:t>
                      </w:r>
                      <w:r w:rsidR="00434FD5" w:rsidRPr="00B05079">
                        <w:rPr>
                          <w:rFonts w:ascii="Shentox UltraLight Italic" w:hAnsi="Shentox UltraLight Italic"/>
                          <w:i/>
                          <w:iCs/>
                          <w:color w:val="F2F2F2" w:themeColor="background1" w:themeShade="F2"/>
                          <w:spacing w:val="6"/>
                          <w:sz w:val="32"/>
                          <w:szCs w:val="32"/>
                        </w:rPr>
                        <w:fldChar w:fldCharType="begin"/>
                      </w:r>
                      <w:r w:rsidR="00434FD5" w:rsidRPr="00B05079">
                        <w:rPr>
                          <w:rFonts w:ascii="Shentox UltraLight Italic" w:hAnsi="Shentox UltraLight Italic"/>
                          <w:i/>
                          <w:iCs/>
                          <w:color w:val="F2F2F2" w:themeColor="background1" w:themeShade="F2"/>
                          <w:spacing w:val="6"/>
                          <w:sz w:val="32"/>
                          <w:szCs w:val="32"/>
                        </w:rPr>
                        <w:instrText xml:space="preserve"> TIME \@ "dd.MM.yyyy" </w:instrText>
                      </w:r>
                      <w:r w:rsidR="00434FD5" w:rsidRPr="00B05079">
                        <w:rPr>
                          <w:rFonts w:ascii="Shentox UltraLight Italic" w:hAnsi="Shentox UltraLight Italic"/>
                          <w:i/>
                          <w:iCs/>
                          <w:color w:val="F2F2F2" w:themeColor="background1" w:themeShade="F2"/>
                          <w:spacing w:val="6"/>
                          <w:sz w:val="32"/>
                          <w:szCs w:val="32"/>
                        </w:rPr>
                        <w:fldChar w:fldCharType="separate"/>
                      </w:r>
                      <w:r w:rsidR="00322185" w:rsidRPr="00B05079">
                        <w:rPr>
                          <w:rFonts w:ascii="Shentox UltraLight Italic" w:hAnsi="Shentox UltraLight Italic"/>
                          <w:i/>
                          <w:iCs/>
                          <w:noProof/>
                          <w:color w:val="F2F2F2" w:themeColor="background1" w:themeShade="F2"/>
                          <w:spacing w:val="6"/>
                          <w:sz w:val="32"/>
                          <w:szCs w:val="32"/>
                        </w:rPr>
                        <w:t>19.04.2021</w:t>
                      </w:r>
                      <w:r w:rsidR="00434FD5" w:rsidRPr="00B05079">
                        <w:rPr>
                          <w:rFonts w:ascii="Shentox UltraLight Italic" w:hAnsi="Shentox UltraLight Italic"/>
                          <w:i/>
                          <w:iCs/>
                          <w:color w:val="F2F2F2" w:themeColor="background1" w:themeShade="F2"/>
                          <w:spacing w:val="6"/>
                          <w:sz w:val="32"/>
                          <w:szCs w:val="32"/>
                        </w:rPr>
                        <w:fldChar w:fldCharType="end"/>
                      </w:r>
                      <w:r w:rsidR="0045702C" w:rsidRPr="00B05079">
                        <w:rPr>
                          <w:rFonts w:ascii="Shentox UltraLight Italic" w:hAnsi="Shentox UltraLight Italic"/>
                          <w:i/>
                          <w:iCs/>
                          <w:color w:val="FFFFFF" w:themeColor="background1"/>
                          <w:spacing w:val="6"/>
                          <w:sz w:val="40"/>
                          <w:szCs w:val="40"/>
                        </w:rPr>
                        <w:br/>
                      </w:r>
                    </w:p>
                    <w:p w14:paraId="11DE5A46" w14:textId="77777777" w:rsidR="00982AD9" w:rsidRPr="00322185" w:rsidRDefault="00982AD9" w:rsidP="00982AD9">
                      <w:pPr>
                        <w:rPr>
                          <w:rFonts w:ascii="Shentox SemiBold" w:hAnsi="Shentox SemiBold"/>
                          <w:b/>
                          <w:bCs/>
                          <w:color w:val="FFFFFF" w:themeColor="background1"/>
                          <w:spacing w:val="20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bookmarkStart w:id="0" w:name="_Toc24039759" w:displacedByCustomXml="next"/>
    <w:sdt>
      <w:sdtPr>
        <w:rPr>
          <w:rFonts w:ascii="Shentox Regular" w:eastAsiaTheme="minorHAnsi" w:hAnsi="Shentox Regular" w:cstheme="minorBidi"/>
          <w:b w:val="0"/>
          <w:bCs w:val="0"/>
          <w:color w:val="auto"/>
          <w:sz w:val="22"/>
          <w:szCs w:val="22"/>
          <w:lang w:eastAsia="en-US"/>
        </w:rPr>
        <w:id w:val="2013251676"/>
        <w:docPartObj>
          <w:docPartGallery w:val="Table of Contents"/>
          <w:docPartUnique/>
        </w:docPartObj>
      </w:sdtPr>
      <w:sdtEndPr/>
      <w:sdtContent>
        <w:p w14:paraId="3DF01E4A" w14:textId="1D7C0F71" w:rsidR="00E15696" w:rsidRDefault="00E15696">
          <w:pPr>
            <w:pStyle w:val="TOCHeading"/>
          </w:pPr>
          <w:r>
            <w:t>Inhalt</w:t>
          </w:r>
        </w:p>
        <w:p w14:paraId="3FC6D0E1" w14:textId="77777777" w:rsidR="00E15696" w:rsidRDefault="00E15696">
          <w:pPr>
            <w:pStyle w:val="TOC1"/>
            <w:tabs>
              <w:tab w:val="left" w:pos="327"/>
              <w:tab w:val="right" w:leader="dot" w:pos="9062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u w:val="none"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6585485" w:history="1">
            <w:r w:rsidRPr="007B08E0">
              <w:rPr>
                <w:rStyle w:val="Hyperlink"/>
                <w:noProof/>
              </w:rPr>
              <w:t>1</w:t>
            </w:r>
            <w:r>
              <w:rPr>
                <w:rFonts w:asciiTheme="minorHAnsi" w:eastAsiaTheme="minorEastAsia" w:hAnsiTheme="minorHAnsi"/>
                <w:b w:val="0"/>
                <w:bCs w:val="0"/>
                <w:caps w:val="0"/>
                <w:noProof/>
                <w:u w:val="none"/>
                <w:lang w:eastAsia="de-DE"/>
              </w:rPr>
              <w:tab/>
            </w:r>
            <w:r w:rsidRPr="007B08E0">
              <w:rPr>
                <w:rStyle w:val="Hyperlink"/>
                <w:noProof/>
              </w:rPr>
              <w:t>Ü1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_Toc56585485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4812F7" w14:textId="77777777" w:rsidR="00E15696" w:rsidRDefault="002214BC">
          <w:pPr>
            <w:pStyle w:val="TOC1"/>
            <w:tabs>
              <w:tab w:val="left" w:pos="327"/>
              <w:tab w:val="right" w:leader="dot" w:pos="9062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u w:val="none"/>
              <w:lang w:eastAsia="de-DE"/>
            </w:rPr>
          </w:pPr>
          <w:hyperlink w:anchor="_Toc56585486" w:history="1">
            <w:r w:rsidR="00E15696" w:rsidRPr="007B08E0">
              <w:rPr>
                <w:rStyle w:val="Hyperlink"/>
                <w:noProof/>
              </w:rPr>
              <w:t>1</w:t>
            </w:r>
            <w:r w:rsidR="00E15696">
              <w:rPr>
                <w:rFonts w:asciiTheme="minorHAnsi" w:eastAsiaTheme="minorEastAsia" w:hAnsiTheme="minorHAnsi"/>
                <w:b w:val="0"/>
                <w:bCs w:val="0"/>
                <w:caps w:val="0"/>
                <w:noProof/>
                <w:u w:val="none"/>
                <w:lang w:eastAsia="de-DE"/>
              </w:rPr>
              <w:tab/>
            </w:r>
            <w:r w:rsidR="00E15696" w:rsidRPr="007B08E0">
              <w:rPr>
                <w:rStyle w:val="Hyperlink"/>
                <w:noProof/>
              </w:rPr>
              <w:t>Versionen</w:t>
            </w:r>
            <w:r w:rsidR="00E15696">
              <w:rPr>
                <w:noProof/>
                <w:webHidden/>
              </w:rPr>
              <w:tab/>
            </w:r>
            <w:r w:rsidR="00E15696">
              <w:rPr>
                <w:noProof/>
                <w:webHidden/>
              </w:rPr>
              <w:fldChar w:fldCharType="begin"/>
            </w:r>
            <w:r w:rsidR="00E15696">
              <w:rPr>
                <w:noProof/>
                <w:webHidden/>
              </w:rPr>
              <w:instrText xml:space="preserve"> PAGEREF _Toc56585486 \h </w:instrText>
            </w:r>
            <w:r w:rsidR="00E15696">
              <w:rPr>
                <w:noProof/>
                <w:webHidden/>
              </w:rPr>
            </w:r>
            <w:r w:rsidR="00E15696">
              <w:rPr>
                <w:noProof/>
                <w:webHidden/>
              </w:rPr>
              <w:fldChar w:fldCharType="separate"/>
            </w:r>
            <w:r w:rsidR="00E15696">
              <w:rPr>
                <w:noProof/>
                <w:webHidden/>
              </w:rPr>
              <w:t>3</w:t>
            </w:r>
            <w:r w:rsidR="00E15696">
              <w:rPr>
                <w:noProof/>
                <w:webHidden/>
              </w:rPr>
              <w:fldChar w:fldCharType="end"/>
            </w:r>
          </w:hyperlink>
        </w:p>
        <w:p w14:paraId="6D0C75A7" w14:textId="77777777" w:rsidR="00E15696" w:rsidRDefault="00E15696">
          <w:r>
            <w:rPr>
              <w:b/>
              <w:bCs/>
            </w:rPr>
            <w:fldChar w:fldCharType="end"/>
          </w:r>
        </w:p>
      </w:sdtContent>
    </w:sdt>
    <w:p w14:paraId="120A8567" w14:textId="77777777" w:rsidR="00E15696" w:rsidRDefault="00E15696">
      <w:pPr>
        <w:rPr>
          <w:rFonts w:ascii="Shentox SemiBold" w:eastAsiaTheme="majorEastAsia" w:hAnsi="Shentox SemiBold" w:cstheme="majorBidi"/>
          <w:color w:val="9A1240"/>
          <w:sz w:val="40"/>
          <w:szCs w:val="32"/>
        </w:rPr>
      </w:pPr>
      <w:r>
        <w:br w:type="page"/>
      </w:r>
    </w:p>
    <w:p w14:paraId="38AC6C1A" w14:textId="77777777" w:rsidR="00E15696" w:rsidRDefault="00E15696" w:rsidP="00E15696">
      <w:pPr>
        <w:pStyle w:val="Heading1"/>
      </w:pPr>
      <w:bookmarkStart w:id="1" w:name="_Toc56585485"/>
      <w:r>
        <w:lastRenderedPageBreak/>
        <w:t>Ü1</w:t>
      </w:r>
      <w:bookmarkEnd w:id="1"/>
      <w:r>
        <w:br w:type="page"/>
      </w:r>
    </w:p>
    <w:p w14:paraId="49BBF750" w14:textId="77777777" w:rsidR="002D710B" w:rsidRPr="00464361" w:rsidRDefault="00464361" w:rsidP="008903FD">
      <w:pPr>
        <w:pStyle w:val="Heading1"/>
        <w:numPr>
          <w:ilvl w:val="0"/>
          <w:numId w:val="15"/>
        </w:numPr>
      </w:pPr>
      <w:bookmarkStart w:id="2" w:name="_Toc56585486"/>
      <w:r>
        <w:lastRenderedPageBreak/>
        <w:t>Versionen</w:t>
      </w:r>
      <w:bookmarkEnd w:id="0"/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1843"/>
        <w:gridCol w:w="1843"/>
        <w:gridCol w:w="4105"/>
      </w:tblGrid>
      <w:tr w:rsidR="00F8055A" w14:paraId="045F59B3" w14:textId="77777777" w:rsidTr="00464361">
        <w:trPr>
          <w:trHeight w:val="601"/>
        </w:trPr>
        <w:tc>
          <w:tcPr>
            <w:tcW w:w="1271" w:type="dxa"/>
            <w:tcBorders>
              <w:top w:val="single" w:sz="4" w:space="0" w:color="D2D3D2"/>
              <w:left w:val="single" w:sz="4" w:space="0" w:color="FFFFFF" w:themeColor="background1"/>
              <w:bottom w:val="single" w:sz="4" w:space="0" w:color="D2D3D2"/>
              <w:right w:val="single" w:sz="4" w:space="0" w:color="FFFFFF" w:themeColor="background1"/>
            </w:tcBorders>
            <w:vAlign w:val="center"/>
          </w:tcPr>
          <w:p w14:paraId="4B0B980C" w14:textId="77777777" w:rsidR="001623C0" w:rsidRPr="006771D9" w:rsidRDefault="005B7C84" w:rsidP="00F951C0">
            <w:r>
              <w:rPr>
                <w:rFonts w:ascii="Shentox SemiBold" w:eastAsiaTheme="majorEastAsia" w:hAnsi="Shentox SemiBold" w:cstheme="majorBidi"/>
                <w:caps/>
                <w:color w:val="9A123F"/>
                <w:sz w:val="40"/>
                <w:szCs w:val="32"/>
              </w:rPr>
              <w:br w:type="page"/>
            </w:r>
            <w:r w:rsidR="00464361">
              <w:t>Version</w:t>
            </w:r>
          </w:p>
        </w:tc>
        <w:tc>
          <w:tcPr>
            <w:tcW w:w="1843" w:type="dxa"/>
            <w:tcBorders>
              <w:top w:val="single" w:sz="4" w:space="0" w:color="D2D3D2"/>
              <w:left w:val="single" w:sz="4" w:space="0" w:color="FFFFFF" w:themeColor="background1"/>
              <w:bottom w:val="single" w:sz="4" w:space="0" w:color="D2D3D2"/>
              <w:right w:val="single" w:sz="4" w:space="0" w:color="FFFFFF" w:themeColor="background1"/>
            </w:tcBorders>
            <w:vAlign w:val="center"/>
          </w:tcPr>
          <w:p w14:paraId="16D4D1FD" w14:textId="77777777" w:rsidR="002D710B" w:rsidRPr="006771D9" w:rsidRDefault="00464361" w:rsidP="00F951C0">
            <w:r>
              <w:t>Autor</w:t>
            </w:r>
          </w:p>
        </w:tc>
        <w:tc>
          <w:tcPr>
            <w:tcW w:w="1843" w:type="dxa"/>
            <w:tcBorders>
              <w:top w:val="single" w:sz="4" w:space="0" w:color="D2D3D2"/>
              <w:left w:val="single" w:sz="4" w:space="0" w:color="FFFFFF" w:themeColor="background1"/>
              <w:bottom w:val="single" w:sz="4" w:space="0" w:color="D2D3D2"/>
              <w:right w:val="single" w:sz="4" w:space="0" w:color="FFFFFF" w:themeColor="background1"/>
            </w:tcBorders>
            <w:vAlign w:val="center"/>
          </w:tcPr>
          <w:p w14:paraId="7D889147" w14:textId="77777777" w:rsidR="002D710B" w:rsidRPr="006771D9" w:rsidRDefault="00464361" w:rsidP="00F951C0">
            <w:r>
              <w:t>Datum</w:t>
            </w:r>
          </w:p>
        </w:tc>
        <w:tc>
          <w:tcPr>
            <w:tcW w:w="4105" w:type="dxa"/>
            <w:tcBorders>
              <w:top w:val="single" w:sz="4" w:space="0" w:color="D2D3D2"/>
              <w:left w:val="single" w:sz="4" w:space="0" w:color="FFFFFF" w:themeColor="background1"/>
              <w:bottom w:val="single" w:sz="4" w:space="0" w:color="D2D3D2"/>
              <w:right w:val="single" w:sz="4" w:space="0" w:color="FFFFFF"/>
            </w:tcBorders>
            <w:vAlign w:val="center"/>
          </w:tcPr>
          <w:p w14:paraId="7B3A3DBC" w14:textId="77777777" w:rsidR="002D710B" w:rsidRPr="006771D9" w:rsidRDefault="00464361" w:rsidP="00F951C0">
            <w:r>
              <w:t>Kommentar</w:t>
            </w:r>
          </w:p>
        </w:tc>
      </w:tr>
      <w:tr w:rsidR="00F8055A" w14:paraId="666796A2" w14:textId="77777777" w:rsidTr="00464361">
        <w:trPr>
          <w:trHeight w:val="567"/>
        </w:trPr>
        <w:tc>
          <w:tcPr>
            <w:tcW w:w="1271" w:type="dxa"/>
            <w:tcBorders>
              <w:top w:val="single" w:sz="4" w:space="0" w:color="D2D3D2"/>
              <w:left w:val="single" w:sz="4" w:space="0" w:color="FFFFFF" w:themeColor="background1"/>
              <w:bottom w:val="single" w:sz="4" w:space="0" w:color="D2D3D2"/>
              <w:right w:val="single" w:sz="4" w:space="0" w:color="FFFFFF" w:themeColor="background1"/>
            </w:tcBorders>
            <w:vAlign w:val="center"/>
          </w:tcPr>
          <w:p w14:paraId="5900DA01" w14:textId="77777777" w:rsidR="002D710B" w:rsidRPr="006771D9" w:rsidRDefault="00464361" w:rsidP="00F951C0">
            <w:r>
              <w:t>1.0</w:t>
            </w:r>
          </w:p>
        </w:tc>
        <w:tc>
          <w:tcPr>
            <w:tcW w:w="1843" w:type="dxa"/>
            <w:tcBorders>
              <w:top w:val="single" w:sz="4" w:space="0" w:color="D2D3D2"/>
              <w:left w:val="single" w:sz="4" w:space="0" w:color="FFFFFF" w:themeColor="background1"/>
              <w:bottom w:val="single" w:sz="4" w:space="0" w:color="D2D3D2"/>
              <w:right w:val="single" w:sz="4" w:space="0" w:color="FFFFFF" w:themeColor="background1"/>
            </w:tcBorders>
            <w:vAlign w:val="center"/>
          </w:tcPr>
          <w:p w14:paraId="10B83820" w14:textId="77777777" w:rsidR="002D710B" w:rsidRPr="006771D9" w:rsidRDefault="00464361" w:rsidP="00F951C0">
            <w:r>
              <w:t>Tamler Markus</w:t>
            </w:r>
          </w:p>
        </w:tc>
        <w:tc>
          <w:tcPr>
            <w:tcW w:w="1843" w:type="dxa"/>
            <w:tcBorders>
              <w:top w:val="single" w:sz="4" w:space="0" w:color="D2D3D2"/>
              <w:left w:val="single" w:sz="4" w:space="0" w:color="FFFFFF" w:themeColor="background1"/>
              <w:bottom w:val="single" w:sz="4" w:space="0" w:color="D2D3D2"/>
              <w:right w:val="single" w:sz="4" w:space="0" w:color="FFFFFF" w:themeColor="background1"/>
            </w:tcBorders>
            <w:vAlign w:val="center"/>
          </w:tcPr>
          <w:p w14:paraId="064DDC59" w14:textId="77777777" w:rsidR="002D710B" w:rsidRPr="006771D9" w:rsidRDefault="00464361" w:rsidP="00F951C0">
            <w:r>
              <w:t>16.10.2019</w:t>
            </w:r>
          </w:p>
        </w:tc>
        <w:tc>
          <w:tcPr>
            <w:tcW w:w="4105" w:type="dxa"/>
            <w:tcBorders>
              <w:top w:val="single" w:sz="4" w:space="0" w:color="D2D3D2"/>
              <w:left w:val="single" w:sz="4" w:space="0" w:color="FFFFFF" w:themeColor="background1"/>
              <w:bottom w:val="single" w:sz="4" w:space="0" w:color="D2D3D2"/>
              <w:right w:val="single" w:sz="4" w:space="0" w:color="FFFFFF"/>
            </w:tcBorders>
            <w:vAlign w:val="center"/>
          </w:tcPr>
          <w:p w14:paraId="740B0910" w14:textId="77777777" w:rsidR="002D710B" w:rsidRPr="006771D9" w:rsidRDefault="002D710B" w:rsidP="00F951C0"/>
        </w:tc>
      </w:tr>
    </w:tbl>
    <w:p w14:paraId="2F0AAD61" w14:textId="77777777" w:rsidR="002D710B" w:rsidRPr="002D710B" w:rsidRDefault="002D710B" w:rsidP="00F951C0">
      <w:pPr>
        <w:rPr>
          <w:b/>
        </w:rPr>
      </w:pPr>
    </w:p>
    <w:sectPr w:rsidR="002D710B" w:rsidRPr="002D710B" w:rsidSect="00D94118">
      <w:pgSz w:w="11906" w:h="16838"/>
      <w:pgMar w:top="2576" w:right="1417" w:bottom="1134" w:left="1417" w:header="703" w:footer="703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A8ACA3" w14:textId="77777777" w:rsidR="002214BC" w:rsidRDefault="002214BC" w:rsidP="00563830">
      <w:pPr>
        <w:spacing w:after="0" w:line="240" w:lineRule="auto"/>
      </w:pPr>
      <w:r>
        <w:separator/>
      </w:r>
    </w:p>
  </w:endnote>
  <w:endnote w:type="continuationSeparator" w:id="0">
    <w:p w14:paraId="0A1E2446" w14:textId="77777777" w:rsidR="002214BC" w:rsidRDefault="002214BC" w:rsidP="005638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entox Regular">
    <w:altName w:val="Calibri"/>
    <w:panose1 w:val="020B0604020202020204"/>
    <w:charset w:val="4D"/>
    <w:family w:val="auto"/>
    <w:notTrueType/>
    <w:pitch w:val="variable"/>
    <w:sig w:usb0="A00000AF" w:usb1="5000205B" w:usb2="00000010" w:usb3="00000000" w:csb0="00000093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hentox SemiBold">
    <w:altName w:val="Calibri"/>
    <w:panose1 w:val="020B0604020202020204"/>
    <w:charset w:val="4D"/>
    <w:family w:val="auto"/>
    <w:notTrueType/>
    <w:pitch w:val="variable"/>
    <w:sig w:usb0="A00000AF" w:usb1="5000205B" w:usb2="0000001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hentox Bold">
    <w:altName w:val="Calibri"/>
    <w:panose1 w:val="020B0604020202020204"/>
    <w:charset w:val="4D"/>
    <w:family w:val="auto"/>
    <w:notTrueType/>
    <w:pitch w:val="variable"/>
    <w:sig w:usb0="A00000AF" w:usb1="5000205B" w:usb2="00000010" w:usb3="00000000" w:csb0="00000093" w:csb1="00000000"/>
  </w:font>
  <w:font w:name="Shentox Light">
    <w:altName w:val="Calibri"/>
    <w:panose1 w:val="020B0604020202020204"/>
    <w:charset w:val="4D"/>
    <w:family w:val="auto"/>
    <w:notTrueType/>
    <w:pitch w:val="variable"/>
    <w:sig w:usb0="A00000AF" w:usb1="5000205B" w:usb2="00000010" w:usb3="00000000" w:csb0="00000093" w:csb1="00000000"/>
  </w:font>
  <w:font w:name="Shentox UltraLight Italic">
    <w:altName w:val="Shentox UltraLight Italic"/>
    <w:panose1 w:val="00000000000000000000"/>
    <w:charset w:val="4D"/>
    <w:family w:val="auto"/>
    <w:notTrueType/>
    <w:pitch w:val="variable"/>
    <w:sig w:usb0="A00000AF" w:usb1="5000205B" w:usb2="0000001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6674A0" w14:textId="77777777" w:rsidR="00FA619F" w:rsidRDefault="00FA619F" w:rsidP="00563830">
    <w:pPr>
      <w:pStyle w:val="Footer"/>
    </w:pPr>
  </w:p>
  <w:p w14:paraId="53950DD8" w14:textId="77777777" w:rsidR="00FA619F" w:rsidRDefault="002B3367" w:rsidP="00563830">
    <w:pPr>
      <w:pStyle w:val="Footer"/>
    </w:pPr>
    <w:r w:rsidRPr="00FB65B8">
      <w:rPr>
        <w:b/>
        <w:bCs/>
        <w:noProof/>
        <w:lang w:eastAsia="de-DE"/>
      </w:rPr>
      <mc:AlternateContent>
        <mc:Choice Requires="wps">
          <w:drawing>
            <wp:anchor distT="45720" distB="45720" distL="114300" distR="114300" simplePos="0" relativeHeight="251665408" behindDoc="0" locked="0" layoutInCell="1" allowOverlap="1" wp14:anchorId="530A4669" wp14:editId="4C3C1152">
              <wp:simplePos x="0" y="0"/>
              <wp:positionH relativeFrom="column">
                <wp:posOffset>3910330</wp:posOffset>
              </wp:positionH>
              <wp:positionV relativeFrom="paragraph">
                <wp:posOffset>130810</wp:posOffset>
              </wp:positionV>
              <wp:extent cx="1934845" cy="584200"/>
              <wp:effectExtent l="0" t="0" r="8255" b="0"/>
              <wp:wrapSquare wrapText="bothSides"/>
              <wp:docPr id="1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34845" cy="5842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5D044A" w14:textId="77777777" w:rsidR="002B3367" w:rsidRPr="00FB65B8" w:rsidRDefault="002B3367" w:rsidP="002B3367">
                          <w:pPr>
                            <w:spacing w:line="312" w:lineRule="auto"/>
                            <w:rPr>
                              <w:color w:val="A8003B"/>
                              <w:spacing w:val="10"/>
                              <w:sz w:val="12"/>
                              <w:szCs w:val="12"/>
                            </w:rPr>
                          </w:pPr>
                          <w:r w:rsidRPr="00FB65B8">
                            <w:rPr>
                              <w:color w:val="A8003B"/>
                              <w:spacing w:val="10"/>
                              <w:sz w:val="12"/>
                              <w:szCs w:val="12"/>
                            </w:rPr>
                            <w:t>Geschäftsführer: Dr. Gerd Graf, Michael Helm</w:t>
                          </w:r>
                          <w:r w:rsidRPr="00FB65B8">
                            <w:rPr>
                              <w:color w:val="A8003B"/>
                              <w:spacing w:val="10"/>
                              <w:sz w:val="12"/>
                              <w:szCs w:val="12"/>
                            </w:rPr>
                            <w:br/>
                            <w:t>Amtsgericht Kempten: HRB 8224</w:t>
                          </w:r>
                          <w:r w:rsidRPr="00FB65B8">
                            <w:rPr>
                              <w:color w:val="A8003B"/>
                              <w:spacing w:val="10"/>
                              <w:sz w:val="12"/>
                              <w:szCs w:val="12"/>
                            </w:rPr>
                            <w:br/>
                            <w:t>USt-IdNr. DE229953934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530A4669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307.9pt;margin-top:10.3pt;width:152.35pt;height:4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" stroked="f">
              <v:textbox style="mso-fit-shape-to-text:t">
                <w:txbxContent>
                  <w:p w14:paraId="5C5D044A" w14:textId="77777777" w:rsidR="002B3367" w:rsidRPr="00FB65B8" w:rsidRDefault="002B3367" w:rsidP="002B3367">
                    <w:pPr>
                      <w:spacing w:line="312" w:lineRule="auto"/>
                      <w:rPr>
                        <w:color w:val="A8003B"/>
                        <w:spacing w:val="10"/>
                        <w:sz w:val="12"/>
                        <w:szCs w:val="12"/>
                      </w:rPr>
                    </w:pPr>
                    <w:r w:rsidRPr="00FB65B8">
                      <w:rPr>
                        <w:color w:val="A8003B"/>
                        <w:spacing w:val="10"/>
                        <w:sz w:val="12"/>
                        <w:szCs w:val="12"/>
                      </w:rPr>
                      <w:t>Geschäftsführer: Dr. Gerd Graf, Michael Helm</w:t>
                    </w:r>
                    <w:r w:rsidRPr="00FB65B8">
                      <w:rPr>
                        <w:color w:val="A8003B"/>
                        <w:spacing w:val="10"/>
                        <w:sz w:val="12"/>
                        <w:szCs w:val="12"/>
                      </w:rPr>
                      <w:br/>
                      <w:t>Amtsgericht Kempten: HRB 8224</w:t>
                    </w:r>
                    <w:r w:rsidRPr="00FB65B8">
                      <w:rPr>
                        <w:color w:val="A8003B"/>
                        <w:spacing w:val="10"/>
                        <w:sz w:val="12"/>
                        <w:szCs w:val="12"/>
                      </w:rPr>
                      <w:br/>
                      <w:t>USt-IdNr. DE229953934</w:t>
                    </w:r>
                  </w:p>
                </w:txbxContent>
              </v:textbox>
              <w10:wrap type="square"/>
            </v:shape>
          </w:pict>
        </mc:Fallback>
      </mc:AlternateContent>
    </w:r>
  </w:p>
  <w:p w14:paraId="1840EAB8" w14:textId="77777777" w:rsidR="00563830" w:rsidRDefault="00563830">
    <w:pPr>
      <w:pStyle w:val="Footer"/>
      <w:rPr>
        <w:rFonts w:ascii="Shentox Light" w:hAnsi="Shentox Light"/>
      </w:rPr>
    </w:pPr>
  </w:p>
  <w:p w14:paraId="0D7940C1" w14:textId="77777777" w:rsidR="002B3367" w:rsidRDefault="002B33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0017EE" w14:textId="77777777" w:rsidR="002214BC" w:rsidRDefault="002214BC" w:rsidP="00563830">
      <w:pPr>
        <w:spacing w:after="0" w:line="240" w:lineRule="auto"/>
      </w:pPr>
      <w:r>
        <w:separator/>
      </w:r>
    </w:p>
  </w:footnote>
  <w:footnote w:type="continuationSeparator" w:id="0">
    <w:p w14:paraId="3F496B0F" w14:textId="77777777" w:rsidR="002214BC" w:rsidRDefault="002214BC" w:rsidP="005638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90C96B" w14:textId="13500F2A" w:rsidR="008437C6" w:rsidRPr="00413FD2" w:rsidRDefault="00322185" w:rsidP="00413FD2">
    <w:pPr>
      <w:pStyle w:val="Header"/>
      <w:rPr>
        <w:b/>
        <w:color w:val="A6A6A6" w:themeColor="background1" w:themeShade="A6"/>
        <w:sz w:val="72"/>
        <w:szCs w:val="72"/>
      </w:rPr>
    </w:pPr>
    <w:r w:rsidRPr="00322185">
      <w:rPr>
        <w:rFonts w:ascii="Times New Roman" w:eastAsia="Times New Roman" w:hAnsi="Times New Roman" w:cs="Times New Roman"/>
        <w:noProof/>
        <w:sz w:val="24"/>
        <w:szCs w:val="24"/>
        <w:lang w:val="en-DE" w:eastAsia="en-GB"/>
      </w:rPr>
      <w:drawing>
        <wp:anchor distT="0" distB="0" distL="114300" distR="114300" simplePos="0" relativeHeight="251667456" behindDoc="0" locked="0" layoutInCell="1" allowOverlap="1" wp14:anchorId="26B6363B" wp14:editId="5788099F">
          <wp:simplePos x="0" y="0"/>
          <wp:positionH relativeFrom="column">
            <wp:posOffset>4815205</wp:posOffset>
          </wp:positionH>
          <wp:positionV relativeFrom="paragraph">
            <wp:posOffset>-3810</wp:posOffset>
          </wp:positionV>
          <wp:extent cx="1460500" cy="361510"/>
          <wp:effectExtent l="0" t="0" r="0" b="0"/>
          <wp:wrapNone/>
          <wp:docPr id="23" name="Picture 23" descr="Graphical user interfac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Picture 22" descr="Graphical user interface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0500" cy="3615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51659">
      <w:rPr>
        <w:noProof/>
        <w:lang w:eastAsia="de-DE"/>
      </w:rPr>
      <w:drawing>
        <wp:anchor distT="0" distB="0" distL="114300" distR="114300" simplePos="0" relativeHeight="251659264" behindDoc="1" locked="0" layoutInCell="1" allowOverlap="1" wp14:anchorId="008610BA" wp14:editId="323C5F61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1383527" cy="363042"/>
          <wp:effectExtent l="0" t="0" r="7620" b="0"/>
          <wp:wrapNone/>
          <wp:docPr id="29" name="Grafik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Atrivio-Dach-Bildmarke-Wortmarke-rot-2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00438" cy="3674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13FD2">
      <w:rPr>
        <w:rFonts w:ascii="Shentox Bold" w:hAnsi="Shentox Bold"/>
        <w:b/>
        <w:color w:val="9A123F"/>
        <w:sz w:val="56"/>
        <w:szCs w:val="56"/>
      </w:rPr>
      <w:tab/>
    </w:r>
    <w:r w:rsidR="00413FD2">
      <w:rPr>
        <w:rFonts w:ascii="Shentox Bold" w:hAnsi="Shentox Bold"/>
        <w:b/>
        <w:color w:val="9A123F"/>
        <w:sz w:val="56"/>
        <w:szCs w:val="56"/>
      </w:rPr>
      <w:tab/>
    </w:r>
  </w:p>
  <w:p w14:paraId="2D8BFDBE" w14:textId="77777777" w:rsidR="008437C6" w:rsidRDefault="00A51659">
    <w:pPr>
      <w:pStyle w:val="Header"/>
    </w:pP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123D25D" wp14:editId="664A2771">
              <wp:simplePos x="0" y="0"/>
              <wp:positionH relativeFrom="column">
                <wp:posOffset>-71110</wp:posOffset>
              </wp:positionH>
              <wp:positionV relativeFrom="paragraph">
                <wp:posOffset>171450</wp:posOffset>
              </wp:positionV>
              <wp:extent cx="2061376" cy="241300"/>
              <wp:effectExtent l="0" t="0" r="0" b="6350"/>
              <wp:wrapNone/>
              <wp:docPr id="38" name="Textfeld 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61376" cy="2413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0C3B3AA7" w14:textId="44AE95D6" w:rsidR="00A51659" w:rsidRPr="00913438" w:rsidRDefault="00A51659" w:rsidP="00A51659">
                          <w:pPr>
                            <w:spacing w:line="312" w:lineRule="auto"/>
                            <w:rPr>
                              <w:rFonts w:ascii="Shentox Light" w:hAnsi="Shentox Light"/>
                              <w:color w:val="9A123F"/>
                              <w:spacing w:val="6"/>
                              <w:sz w:val="18"/>
                              <w:szCs w:val="18"/>
                            </w:rPr>
                          </w:pPr>
                          <w:r w:rsidRPr="00913438">
                            <w:rPr>
                              <w:rFonts w:ascii="Shentox Light" w:hAnsi="Shentox Light"/>
                              <w:color w:val="9A123F"/>
                              <w:spacing w:val="6"/>
                              <w:sz w:val="18"/>
                              <w:szCs w:val="18"/>
                            </w:rPr>
                            <w:t xml:space="preserve">Datum: </w:t>
                          </w:r>
                          <w:r w:rsidRPr="00913438">
                            <w:rPr>
                              <w:rFonts w:ascii="Shentox Light" w:hAnsi="Shentox Light"/>
                              <w:color w:val="9A123F"/>
                              <w:spacing w:val="6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913438">
                            <w:rPr>
                              <w:rFonts w:ascii="Shentox Light" w:hAnsi="Shentox Light"/>
                              <w:color w:val="9A123F"/>
                              <w:spacing w:val="6"/>
                              <w:sz w:val="18"/>
                              <w:szCs w:val="18"/>
                            </w:rPr>
                            <w:instrText xml:space="preserve"> DATE   \* MERGEFORMAT </w:instrText>
                          </w:r>
                          <w:r w:rsidRPr="00913438">
                            <w:rPr>
                              <w:rFonts w:ascii="Shentox Light" w:hAnsi="Shentox Light"/>
                              <w:color w:val="9A123F"/>
                              <w:spacing w:val="6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22185">
                            <w:rPr>
                              <w:rFonts w:ascii="Shentox Light" w:hAnsi="Shentox Light"/>
                              <w:noProof/>
                              <w:color w:val="9A123F"/>
                              <w:spacing w:val="6"/>
                              <w:sz w:val="18"/>
                              <w:szCs w:val="18"/>
                            </w:rPr>
                            <w:t>19.04.21</w:t>
                          </w:r>
                          <w:r w:rsidRPr="00913438">
                            <w:rPr>
                              <w:rFonts w:ascii="Shentox Light" w:hAnsi="Shentox Light"/>
                              <w:color w:val="9A123F"/>
                              <w:spacing w:val="6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123D25D" id="_x0000_t202" coordsize="21600,21600" o:spt="202" path="m,l,21600r21600,l21600,xe">
              <v:stroke joinstyle="miter"/>
              <v:path gradientshapeok="t" o:connecttype="rect"/>
            </v:shapetype>
            <v:shape id="Textfeld 38" o:spid="_x0000_s1027" type="#_x0000_t202" style="position:absolute;margin-left:-5.6pt;margin-top:13.5pt;width:162.3pt;height:1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" fillcolor="white [3201]" stroked="f" strokeweight=".5pt">
              <v:textbox>
                <w:txbxContent>
                  <w:p w14:paraId="0C3B3AA7" w14:textId="44AE95D6" w:rsidR="00A51659" w:rsidRPr="00913438" w:rsidRDefault="00A51659" w:rsidP="00A51659">
                    <w:pPr>
                      <w:spacing w:line="312" w:lineRule="auto"/>
                      <w:rPr>
                        <w:rFonts w:ascii="Shentox Light" w:hAnsi="Shentox Light"/>
                        <w:color w:val="9A123F"/>
                        <w:spacing w:val="6"/>
                        <w:sz w:val="18"/>
                        <w:szCs w:val="18"/>
                      </w:rPr>
                    </w:pPr>
                    <w:r w:rsidRPr="00913438">
                      <w:rPr>
                        <w:rFonts w:ascii="Shentox Light" w:hAnsi="Shentox Light"/>
                        <w:color w:val="9A123F"/>
                        <w:spacing w:val="6"/>
                        <w:sz w:val="18"/>
                        <w:szCs w:val="18"/>
                      </w:rPr>
                      <w:t xml:space="preserve">Datum: </w:t>
                    </w:r>
                    <w:r w:rsidRPr="00913438">
                      <w:rPr>
                        <w:rFonts w:ascii="Shentox Light" w:hAnsi="Shentox Light"/>
                        <w:color w:val="9A123F"/>
                        <w:spacing w:val="6"/>
                        <w:sz w:val="18"/>
                        <w:szCs w:val="18"/>
                      </w:rPr>
                      <w:fldChar w:fldCharType="begin"/>
                    </w:r>
                    <w:r w:rsidRPr="00913438">
                      <w:rPr>
                        <w:rFonts w:ascii="Shentox Light" w:hAnsi="Shentox Light"/>
                        <w:color w:val="9A123F"/>
                        <w:spacing w:val="6"/>
                        <w:sz w:val="18"/>
                        <w:szCs w:val="18"/>
                      </w:rPr>
                      <w:instrText xml:space="preserve"> DATE   \* MERGEFORMAT </w:instrText>
                    </w:r>
                    <w:r w:rsidRPr="00913438">
                      <w:rPr>
                        <w:rFonts w:ascii="Shentox Light" w:hAnsi="Shentox Light"/>
                        <w:color w:val="9A123F"/>
                        <w:spacing w:val="6"/>
                        <w:sz w:val="18"/>
                        <w:szCs w:val="18"/>
                      </w:rPr>
                      <w:fldChar w:fldCharType="separate"/>
                    </w:r>
                    <w:r w:rsidR="00322185">
                      <w:rPr>
                        <w:rFonts w:ascii="Shentox Light" w:hAnsi="Shentox Light"/>
                        <w:noProof/>
                        <w:color w:val="9A123F"/>
                        <w:spacing w:val="6"/>
                        <w:sz w:val="18"/>
                        <w:szCs w:val="18"/>
                      </w:rPr>
                      <w:t>19.04.21</w:t>
                    </w:r>
                    <w:r w:rsidRPr="00913438">
                      <w:rPr>
                        <w:rFonts w:ascii="Shentox Light" w:hAnsi="Shentox Light"/>
                        <w:color w:val="9A123F"/>
                        <w:spacing w:val="6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5D8008D" wp14:editId="0A9A0DA6">
              <wp:simplePos x="0" y="0"/>
              <wp:positionH relativeFrom="column">
                <wp:posOffset>4819445</wp:posOffset>
              </wp:positionH>
              <wp:positionV relativeFrom="paragraph">
                <wp:posOffset>177149</wp:posOffset>
              </wp:positionV>
              <wp:extent cx="1550505" cy="241300"/>
              <wp:effectExtent l="0" t="0" r="0" b="6350"/>
              <wp:wrapNone/>
              <wp:docPr id="39" name="Textfeld 3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50505" cy="2413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2AFD8164" w14:textId="77777777" w:rsidR="00A51659" w:rsidRDefault="00A51659" w:rsidP="00A51659">
                          <w:pPr>
                            <w:pStyle w:val="Header"/>
                            <w:jc w:val="right"/>
                          </w:pPr>
                          <w:r>
                            <w:rPr>
                              <w:rFonts w:ascii="Shentox Light" w:hAnsi="Shentox Light"/>
                              <w:color w:val="9A123F"/>
                              <w:spacing w:val="6"/>
                              <w:sz w:val="18"/>
                              <w:szCs w:val="18"/>
                            </w:rPr>
                            <w:t xml:space="preserve">Seite: </w:t>
                          </w:r>
                          <w:sdt>
                            <w:sdtPr>
                              <w:id w:val="-1077514099"/>
                              <w:docPartObj>
                                <w:docPartGallery w:val="Page Numbers (Top of Page)"/>
                                <w:docPartUnique/>
                              </w:docPartObj>
                            </w:sdtPr>
                            <w:sdtEndPr>
                              <w:rPr>
                                <w:rFonts w:ascii="Shentox Light" w:hAnsi="Shentox Light"/>
                                <w:color w:val="9A123F"/>
                                <w:spacing w:val="6"/>
                                <w:sz w:val="18"/>
                                <w:szCs w:val="18"/>
                              </w:rPr>
                            </w:sdtEndPr>
                            <w:sdtContent>
                              <w:r w:rsidRPr="00FB65B8">
                                <w:rPr>
                                  <w:rFonts w:ascii="Shentox Light" w:hAnsi="Shentox Light"/>
                                  <w:color w:val="9A123F"/>
                                  <w:spacing w:val="6"/>
                                  <w:sz w:val="18"/>
                                  <w:szCs w:val="18"/>
                                </w:rPr>
                                <w:fldChar w:fldCharType="begin"/>
                              </w:r>
                              <w:r w:rsidRPr="00FB65B8">
                                <w:rPr>
                                  <w:rFonts w:ascii="Shentox Light" w:hAnsi="Shentox Light"/>
                                  <w:color w:val="9A123F"/>
                                  <w:spacing w:val="6"/>
                                  <w:sz w:val="18"/>
                                  <w:szCs w:val="18"/>
                                </w:rPr>
                                <w:instrText xml:space="preserve"> PAGE    \* MERGEFORMAT </w:instrText>
                              </w:r>
                              <w:r w:rsidRPr="00FB65B8">
                                <w:rPr>
                                  <w:rFonts w:ascii="Shentox Light" w:hAnsi="Shentox Light"/>
                                  <w:color w:val="9A123F"/>
                                  <w:spacing w:val="6"/>
                                  <w:sz w:val="18"/>
                                  <w:szCs w:val="18"/>
                                </w:rPr>
                                <w:fldChar w:fldCharType="separate"/>
                              </w:r>
                              <w:r w:rsidR="00DA6694">
                                <w:rPr>
                                  <w:rFonts w:ascii="Shentox Light" w:hAnsi="Shentox Light"/>
                                  <w:noProof/>
                                  <w:color w:val="9A123F"/>
                                  <w:spacing w:val="6"/>
                                  <w:sz w:val="18"/>
                                  <w:szCs w:val="18"/>
                                </w:rPr>
                                <w:t>2</w:t>
                              </w:r>
                              <w:r w:rsidRPr="00FB65B8">
                                <w:rPr>
                                  <w:rFonts w:ascii="Shentox Light" w:hAnsi="Shentox Light"/>
                                  <w:color w:val="9A123F"/>
                                  <w:spacing w:val="6"/>
                                  <w:sz w:val="18"/>
                                  <w:szCs w:val="18"/>
                                </w:rPr>
                                <w:fldChar w:fldCharType="end"/>
                              </w:r>
                              <w:r w:rsidRPr="00FB65B8">
                                <w:rPr>
                                  <w:rFonts w:ascii="Shentox Light" w:hAnsi="Shentox Light"/>
                                  <w:color w:val="9A123F"/>
                                  <w:spacing w:val="6"/>
                                  <w:sz w:val="18"/>
                                  <w:szCs w:val="18"/>
                                </w:rPr>
                                <w:t>/</w:t>
                              </w:r>
                              <w:r w:rsidRPr="00FB65B8">
                                <w:rPr>
                                  <w:rFonts w:ascii="Shentox Light" w:hAnsi="Shentox Light"/>
                                  <w:color w:val="9A123F"/>
                                  <w:spacing w:val="6"/>
                                  <w:sz w:val="18"/>
                                  <w:szCs w:val="18"/>
                                </w:rPr>
                                <w:fldChar w:fldCharType="begin"/>
                              </w:r>
                              <w:r w:rsidRPr="00FB65B8">
                                <w:rPr>
                                  <w:rFonts w:ascii="Shentox Light" w:hAnsi="Shentox Light"/>
                                  <w:color w:val="9A123F"/>
                                  <w:spacing w:val="6"/>
                                  <w:sz w:val="18"/>
                                  <w:szCs w:val="18"/>
                                </w:rPr>
                                <w:instrText xml:space="preserve"> NUMPAGES  \* Arabic  \* MERGEFORMAT </w:instrText>
                              </w:r>
                              <w:r w:rsidRPr="00FB65B8">
                                <w:rPr>
                                  <w:rFonts w:ascii="Shentox Light" w:hAnsi="Shentox Light"/>
                                  <w:color w:val="9A123F"/>
                                  <w:spacing w:val="6"/>
                                  <w:sz w:val="18"/>
                                  <w:szCs w:val="18"/>
                                </w:rPr>
                                <w:fldChar w:fldCharType="separate"/>
                              </w:r>
                              <w:r w:rsidR="00DA6694">
                                <w:rPr>
                                  <w:rFonts w:ascii="Shentox Light" w:hAnsi="Shentox Light"/>
                                  <w:noProof/>
                                  <w:color w:val="9A123F"/>
                                  <w:spacing w:val="6"/>
                                  <w:sz w:val="18"/>
                                  <w:szCs w:val="18"/>
                                </w:rPr>
                                <w:t>9</w:t>
                              </w:r>
                              <w:r w:rsidRPr="00FB65B8">
                                <w:rPr>
                                  <w:rFonts w:ascii="Shentox Light" w:hAnsi="Shentox Light"/>
                                  <w:color w:val="9A123F"/>
                                  <w:spacing w:val="6"/>
                                  <w:sz w:val="18"/>
                                  <w:szCs w:val="18"/>
                                </w:rPr>
                                <w:fldChar w:fldCharType="end"/>
                              </w:r>
                              <w:r w:rsidRPr="00FB65B8">
                                <w:rPr>
                                  <w:rFonts w:ascii="Shentox Light" w:hAnsi="Shentox Light"/>
                                  <w:color w:val="9A123F"/>
                                  <w:spacing w:val="6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sdtContent>
                          </w:sdt>
                        </w:p>
                        <w:p w14:paraId="5A59ADEC" w14:textId="77777777" w:rsidR="00A51659" w:rsidRPr="00913438" w:rsidRDefault="00A51659" w:rsidP="00A51659">
                          <w:pPr>
                            <w:spacing w:line="312" w:lineRule="auto"/>
                            <w:rPr>
                              <w:rFonts w:ascii="Shentox Light" w:hAnsi="Shentox Light"/>
                              <w:color w:val="9A123F"/>
                              <w:spacing w:val="6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5D8008D" id="Textfeld 39" o:spid="_x0000_s1028" type="#_x0000_t202" style="position:absolute;margin-left:379.5pt;margin-top:13.95pt;width:122.1pt;height:1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" fillcolor="white [3201]" stroked="f" strokeweight=".5pt">
              <v:textbox>
                <w:txbxContent>
                  <w:p w14:paraId="2AFD8164" w14:textId="77777777" w:rsidR="00A51659" w:rsidRDefault="00A51659" w:rsidP="00A51659">
                    <w:pPr>
                      <w:pStyle w:val="Header"/>
                      <w:jc w:val="right"/>
                    </w:pPr>
                    <w:r>
                      <w:rPr>
                        <w:rFonts w:ascii="Shentox Light" w:hAnsi="Shentox Light"/>
                        <w:color w:val="9A123F"/>
                        <w:spacing w:val="6"/>
                        <w:sz w:val="18"/>
                        <w:szCs w:val="18"/>
                      </w:rPr>
                      <w:t xml:space="preserve">Seite: </w:t>
                    </w:r>
                    <w:sdt>
                      <w:sdtPr>
                        <w:id w:val="-1077514099"/>
                        <w:docPartObj>
                          <w:docPartGallery w:val="Page Numbers (Top of Page)"/>
                          <w:docPartUnique/>
                        </w:docPartObj>
                      </w:sdtPr>
                      <w:sdtEndPr>
                        <w:rPr>
                          <w:rFonts w:ascii="Shentox Light" w:hAnsi="Shentox Light"/>
                          <w:color w:val="9A123F"/>
                          <w:spacing w:val="6"/>
                          <w:sz w:val="18"/>
                          <w:szCs w:val="18"/>
                        </w:rPr>
                      </w:sdtEndPr>
                      <w:sdtContent>
                        <w:r w:rsidRPr="00FB65B8">
                          <w:rPr>
                            <w:rFonts w:ascii="Shentox Light" w:hAnsi="Shentox Light"/>
                            <w:color w:val="9A123F"/>
                            <w:spacing w:val="6"/>
                            <w:sz w:val="18"/>
                            <w:szCs w:val="18"/>
                          </w:rPr>
                          <w:fldChar w:fldCharType="begin"/>
                        </w:r>
                        <w:r w:rsidRPr="00FB65B8">
                          <w:rPr>
                            <w:rFonts w:ascii="Shentox Light" w:hAnsi="Shentox Light"/>
                            <w:color w:val="9A123F"/>
                            <w:spacing w:val="6"/>
                            <w:sz w:val="18"/>
                            <w:szCs w:val="18"/>
                          </w:rPr>
                          <w:instrText xml:space="preserve"> PAGE    \* MERGEFORMAT </w:instrText>
                        </w:r>
                        <w:r w:rsidRPr="00FB65B8">
                          <w:rPr>
                            <w:rFonts w:ascii="Shentox Light" w:hAnsi="Shentox Light"/>
                            <w:color w:val="9A123F"/>
                            <w:spacing w:val="6"/>
                            <w:sz w:val="18"/>
                            <w:szCs w:val="18"/>
                          </w:rPr>
                          <w:fldChar w:fldCharType="separate"/>
                        </w:r>
                        <w:r w:rsidR="00DA6694">
                          <w:rPr>
                            <w:rFonts w:ascii="Shentox Light" w:hAnsi="Shentox Light"/>
                            <w:noProof/>
                            <w:color w:val="9A123F"/>
                            <w:spacing w:val="6"/>
                            <w:sz w:val="18"/>
                            <w:szCs w:val="18"/>
                          </w:rPr>
                          <w:t>2</w:t>
                        </w:r>
                        <w:r w:rsidRPr="00FB65B8">
                          <w:rPr>
                            <w:rFonts w:ascii="Shentox Light" w:hAnsi="Shentox Light"/>
                            <w:color w:val="9A123F"/>
                            <w:spacing w:val="6"/>
                            <w:sz w:val="18"/>
                            <w:szCs w:val="18"/>
                          </w:rPr>
                          <w:fldChar w:fldCharType="end"/>
                        </w:r>
                        <w:r w:rsidRPr="00FB65B8">
                          <w:rPr>
                            <w:rFonts w:ascii="Shentox Light" w:hAnsi="Shentox Light"/>
                            <w:color w:val="9A123F"/>
                            <w:spacing w:val="6"/>
                            <w:sz w:val="18"/>
                            <w:szCs w:val="18"/>
                          </w:rPr>
                          <w:t>/</w:t>
                        </w:r>
                        <w:r w:rsidRPr="00FB65B8">
                          <w:rPr>
                            <w:rFonts w:ascii="Shentox Light" w:hAnsi="Shentox Light"/>
                            <w:color w:val="9A123F"/>
                            <w:spacing w:val="6"/>
                            <w:sz w:val="18"/>
                            <w:szCs w:val="18"/>
                          </w:rPr>
                          <w:fldChar w:fldCharType="begin"/>
                        </w:r>
                        <w:r w:rsidRPr="00FB65B8">
                          <w:rPr>
                            <w:rFonts w:ascii="Shentox Light" w:hAnsi="Shentox Light"/>
                            <w:color w:val="9A123F"/>
                            <w:spacing w:val="6"/>
                            <w:sz w:val="18"/>
                            <w:szCs w:val="18"/>
                          </w:rPr>
                          <w:instrText xml:space="preserve"> NUMPAGES  \* Arabic  \* MERGEFORMAT </w:instrText>
                        </w:r>
                        <w:r w:rsidRPr="00FB65B8">
                          <w:rPr>
                            <w:rFonts w:ascii="Shentox Light" w:hAnsi="Shentox Light"/>
                            <w:color w:val="9A123F"/>
                            <w:spacing w:val="6"/>
                            <w:sz w:val="18"/>
                            <w:szCs w:val="18"/>
                          </w:rPr>
                          <w:fldChar w:fldCharType="separate"/>
                        </w:r>
                        <w:r w:rsidR="00DA6694">
                          <w:rPr>
                            <w:rFonts w:ascii="Shentox Light" w:hAnsi="Shentox Light"/>
                            <w:noProof/>
                            <w:color w:val="9A123F"/>
                            <w:spacing w:val="6"/>
                            <w:sz w:val="18"/>
                            <w:szCs w:val="18"/>
                          </w:rPr>
                          <w:t>9</w:t>
                        </w:r>
                        <w:r w:rsidRPr="00FB65B8">
                          <w:rPr>
                            <w:rFonts w:ascii="Shentox Light" w:hAnsi="Shentox Light"/>
                            <w:color w:val="9A123F"/>
                            <w:spacing w:val="6"/>
                            <w:sz w:val="18"/>
                            <w:szCs w:val="18"/>
                          </w:rPr>
                          <w:fldChar w:fldCharType="end"/>
                        </w:r>
                        <w:r w:rsidRPr="00FB65B8">
                          <w:rPr>
                            <w:rFonts w:ascii="Shentox Light" w:hAnsi="Shentox Light"/>
                            <w:color w:val="9A123F"/>
                            <w:spacing w:val="6"/>
                            <w:sz w:val="18"/>
                            <w:szCs w:val="18"/>
                          </w:rPr>
                          <w:t xml:space="preserve"> </w:t>
                        </w:r>
                      </w:sdtContent>
                    </w:sdt>
                  </w:p>
                  <w:p w14:paraId="5A59ADEC" w14:textId="77777777" w:rsidR="00A51659" w:rsidRPr="00913438" w:rsidRDefault="00A51659" w:rsidP="00A51659">
                    <w:pPr>
                      <w:spacing w:line="312" w:lineRule="auto"/>
                      <w:rPr>
                        <w:rFonts w:ascii="Shentox Light" w:hAnsi="Shentox Light"/>
                        <w:color w:val="9A123F"/>
                        <w:spacing w:val="6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53E3E"/>
    <w:multiLevelType w:val="multilevel"/>
    <w:tmpl w:val="0407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9A83109"/>
    <w:multiLevelType w:val="multilevel"/>
    <w:tmpl w:val="0407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D4955C4"/>
    <w:multiLevelType w:val="multilevel"/>
    <w:tmpl w:val="9D7E9B86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451DCF"/>
    <w:multiLevelType w:val="multilevel"/>
    <w:tmpl w:val="17440F7C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8B7F77"/>
    <w:multiLevelType w:val="multilevel"/>
    <w:tmpl w:val="0407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EE203CD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3ED46D7"/>
    <w:multiLevelType w:val="hybridMultilevel"/>
    <w:tmpl w:val="5642984C"/>
    <w:lvl w:ilvl="0" w:tplc="0A76B76C">
      <w:start w:val="3"/>
      <w:numFmt w:val="bullet"/>
      <w:lvlText w:val="-"/>
      <w:lvlJc w:val="left"/>
      <w:pPr>
        <w:ind w:left="720" w:hanging="360"/>
      </w:pPr>
      <w:rPr>
        <w:rFonts w:ascii="Shentox Regular" w:eastAsiaTheme="minorHAnsi" w:hAnsi="Shentox Regular" w:cstheme="minorBidi" w:hint="default"/>
        <w:b w:val="0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F9116E"/>
    <w:multiLevelType w:val="multilevel"/>
    <w:tmpl w:val="0407001F"/>
    <w:numStyleLink w:val="111111"/>
  </w:abstractNum>
  <w:abstractNum w:abstractNumId="8" w15:restartNumberingAfterBreak="0">
    <w:nsid w:val="44FC28CB"/>
    <w:multiLevelType w:val="hybridMultilevel"/>
    <w:tmpl w:val="4240F224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820423E"/>
    <w:multiLevelType w:val="multilevel"/>
    <w:tmpl w:val="9D7E9B86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670451"/>
    <w:multiLevelType w:val="hybridMultilevel"/>
    <w:tmpl w:val="8940C99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BD3B71"/>
    <w:multiLevelType w:val="multilevel"/>
    <w:tmpl w:val="0407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5D8E4CDE"/>
    <w:multiLevelType w:val="multilevel"/>
    <w:tmpl w:val="0407001F"/>
    <w:numStyleLink w:val="111111"/>
  </w:abstractNum>
  <w:abstractNum w:abstractNumId="13" w15:restartNumberingAfterBreak="0">
    <w:nsid w:val="66AF238F"/>
    <w:multiLevelType w:val="hybridMultilevel"/>
    <w:tmpl w:val="C19AC7C0"/>
    <w:lvl w:ilvl="0" w:tplc="A6D6032A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117D4E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F26656E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1F9374B"/>
    <w:multiLevelType w:val="hybridMultilevel"/>
    <w:tmpl w:val="DA6612F8"/>
    <w:lvl w:ilvl="0" w:tplc="0407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781342EB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6"/>
  </w:num>
  <w:num w:numId="2">
    <w:abstractNumId w:val="10"/>
  </w:num>
  <w:num w:numId="3">
    <w:abstractNumId w:val="8"/>
  </w:num>
  <w:num w:numId="4">
    <w:abstractNumId w:val="12"/>
    <w:lvlOverride w:ilvl="0">
      <w:lvl w:ilvl="0">
        <w:start w:val="1"/>
        <w:numFmt w:val="decimal"/>
        <w:lvlText w:val="%1."/>
        <w:lvlJc w:val="left"/>
        <w:pPr>
          <w:ind w:left="360" w:hanging="360"/>
        </w:p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</w:lvl>
    </w:lvlOverride>
  </w:num>
  <w:num w:numId="5">
    <w:abstractNumId w:val="16"/>
  </w:num>
  <w:num w:numId="6">
    <w:abstractNumId w:val="3"/>
  </w:num>
  <w:num w:numId="7">
    <w:abstractNumId w:val="9"/>
  </w:num>
  <w:num w:numId="8">
    <w:abstractNumId w:val="2"/>
  </w:num>
  <w:num w:numId="9">
    <w:abstractNumId w:val="0"/>
  </w:num>
  <w:num w:numId="10">
    <w:abstractNumId w:val="12"/>
    <w:lvlOverride w:ilvl="0">
      <w:lvl w:ilvl="0">
        <w:start w:val="1"/>
        <w:numFmt w:val="decimal"/>
        <w:lvlText w:val="%1."/>
        <w:lvlJc w:val="left"/>
        <w:pPr>
          <w:ind w:left="360" w:hanging="360"/>
        </w:p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</w:lvl>
    </w:lvlOverride>
  </w:num>
  <w:num w:numId="11">
    <w:abstractNumId w:val="17"/>
  </w:num>
  <w:num w:numId="12">
    <w:abstractNumId w:val="5"/>
  </w:num>
  <w:num w:numId="13">
    <w:abstractNumId w:val="14"/>
  </w:num>
  <w:num w:numId="14">
    <w:abstractNumId w:val="15"/>
  </w:num>
  <w:num w:numId="15">
    <w:abstractNumId w:val="11"/>
  </w:num>
  <w:num w:numId="16">
    <w:abstractNumId w:val="4"/>
  </w:num>
  <w:num w:numId="17">
    <w:abstractNumId w:val="13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czNDcyNzE0MTYxMDBT0lEKTi0uzszPAykwrAUAa52O1SwAAAA="/>
    <w:docVar w:name="dgnword-docGUID" w:val="{63C69895-D0AD-40C5-85B1-E20E082ED5BF}"/>
    <w:docVar w:name="dgnword-eventsink" w:val="162365952"/>
  </w:docVars>
  <w:rsids>
    <w:rsidRoot w:val="00414EEE"/>
    <w:rsid w:val="000110FA"/>
    <w:rsid w:val="000937A6"/>
    <w:rsid w:val="00127C52"/>
    <w:rsid w:val="001623C0"/>
    <w:rsid w:val="00194111"/>
    <w:rsid w:val="001A0292"/>
    <w:rsid w:val="001C6C0C"/>
    <w:rsid w:val="001E2CD9"/>
    <w:rsid w:val="001F21C4"/>
    <w:rsid w:val="001F3613"/>
    <w:rsid w:val="001F3B18"/>
    <w:rsid w:val="00215419"/>
    <w:rsid w:val="002159C5"/>
    <w:rsid w:val="002214BC"/>
    <w:rsid w:val="00236D47"/>
    <w:rsid w:val="00243BC1"/>
    <w:rsid w:val="00283C57"/>
    <w:rsid w:val="00293B28"/>
    <w:rsid w:val="002B3367"/>
    <w:rsid w:val="002D710B"/>
    <w:rsid w:val="002F65E5"/>
    <w:rsid w:val="00322185"/>
    <w:rsid w:val="003375FF"/>
    <w:rsid w:val="0036796D"/>
    <w:rsid w:val="00393EAA"/>
    <w:rsid w:val="003A541D"/>
    <w:rsid w:val="003C76BC"/>
    <w:rsid w:val="003F6B57"/>
    <w:rsid w:val="00413FD2"/>
    <w:rsid w:val="00414EEE"/>
    <w:rsid w:val="00434FD5"/>
    <w:rsid w:val="0045702C"/>
    <w:rsid w:val="00464361"/>
    <w:rsid w:val="00481DB8"/>
    <w:rsid w:val="004C3F80"/>
    <w:rsid w:val="004E4AEF"/>
    <w:rsid w:val="005339AC"/>
    <w:rsid w:val="00551D1C"/>
    <w:rsid w:val="00563830"/>
    <w:rsid w:val="005B7C84"/>
    <w:rsid w:val="00602D68"/>
    <w:rsid w:val="00606344"/>
    <w:rsid w:val="00636BFD"/>
    <w:rsid w:val="00670EAB"/>
    <w:rsid w:val="006771D9"/>
    <w:rsid w:val="006A64B8"/>
    <w:rsid w:val="006C1BE0"/>
    <w:rsid w:val="007178E9"/>
    <w:rsid w:val="007F6DB3"/>
    <w:rsid w:val="008437C6"/>
    <w:rsid w:val="00845593"/>
    <w:rsid w:val="008762A8"/>
    <w:rsid w:val="008813EE"/>
    <w:rsid w:val="008903FD"/>
    <w:rsid w:val="008A05D5"/>
    <w:rsid w:val="008C3C89"/>
    <w:rsid w:val="008F2269"/>
    <w:rsid w:val="00953502"/>
    <w:rsid w:val="00965C05"/>
    <w:rsid w:val="00982227"/>
    <w:rsid w:val="00982AD9"/>
    <w:rsid w:val="009E76F2"/>
    <w:rsid w:val="009F3F8C"/>
    <w:rsid w:val="00A34AE8"/>
    <w:rsid w:val="00A51659"/>
    <w:rsid w:val="00A55F25"/>
    <w:rsid w:val="00A838F6"/>
    <w:rsid w:val="00B05079"/>
    <w:rsid w:val="00B07CF7"/>
    <w:rsid w:val="00B31A71"/>
    <w:rsid w:val="00B4762D"/>
    <w:rsid w:val="00B51F1C"/>
    <w:rsid w:val="00B72FF0"/>
    <w:rsid w:val="00B850AF"/>
    <w:rsid w:val="00C137AD"/>
    <w:rsid w:val="00C2075A"/>
    <w:rsid w:val="00C716A2"/>
    <w:rsid w:val="00CC75C4"/>
    <w:rsid w:val="00D94118"/>
    <w:rsid w:val="00DA6694"/>
    <w:rsid w:val="00E0706C"/>
    <w:rsid w:val="00E15696"/>
    <w:rsid w:val="00E44004"/>
    <w:rsid w:val="00E54EE8"/>
    <w:rsid w:val="00E743D4"/>
    <w:rsid w:val="00EC1783"/>
    <w:rsid w:val="00F546A8"/>
    <w:rsid w:val="00F57FC5"/>
    <w:rsid w:val="00F8055A"/>
    <w:rsid w:val="00F951C0"/>
    <w:rsid w:val="00FA619F"/>
    <w:rsid w:val="00FC1789"/>
    <w:rsid w:val="00FC3C73"/>
    <w:rsid w:val="00FC4AA6"/>
    <w:rsid w:val="00FD6217"/>
    <w:rsid w:val="00FD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11D5CC82"/>
  <w15:docId w15:val="{A6E59541-013A-3C45-9557-434A005DE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51C0"/>
    <w:rPr>
      <w:rFonts w:ascii="Shentox Regular" w:hAnsi="Shentox Regular"/>
    </w:rPr>
  </w:style>
  <w:style w:type="paragraph" w:styleId="Heading1">
    <w:name w:val="heading 1"/>
    <w:basedOn w:val="Normal"/>
    <w:next w:val="Normal"/>
    <w:link w:val="Heading1Char"/>
    <w:uiPriority w:val="9"/>
    <w:qFormat/>
    <w:rsid w:val="00F951C0"/>
    <w:pPr>
      <w:keepNext/>
      <w:keepLines/>
      <w:numPr>
        <w:numId w:val="18"/>
      </w:numPr>
      <w:spacing w:before="240" w:after="0"/>
      <w:outlineLvl w:val="0"/>
    </w:pPr>
    <w:rPr>
      <w:rFonts w:ascii="Shentox SemiBold" w:eastAsiaTheme="majorEastAsia" w:hAnsi="Shentox SemiBold" w:cstheme="majorBidi"/>
      <w:color w:val="9A1240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51C0"/>
    <w:pPr>
      <w:keepNext/>
      <w:keepLines/>
      <w:numPr>
        <w:ilvl w:val="1"/>
        <w:numId w:val="18"/>
      </w:numPr>
      <w:spacing w:before="40" w:after="0"/>
      <w:outlineLvl w:val="1"/>
    </w:pPr>
    <w:rPr>
      <w:rFonts w:ascii="Shentox SemiBold" w:eastAsiaTheme="majorEastAsia" w:hAnsi="Shentox SemiBold" w:cstheme="majorBidi"/>
      <w:color w:val="9A1240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51C0"/>
    <w:pPr>
      <w:keepNext/>
      <w:keepLines/>
      <w:numPr>
        <w:ilvl w:val="2"/>
        <w:numId w:val="18"/>
      </w:numPr>
      <w:spacing w:before="40" w:after="0"/>
      <w:outlineLvl w:val="2"/>
    </w:pPr>
    <w:rPr>
      <w:rFonts w:ascii="Shentox SemiBold" w:eastAsiaTheme="majorEastAsia" w:hAnsi="Shentox SemiBold" w:cstheme="majorBidi"/>
      <w:color w:val="9A12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51C0"/>
    <w:pPr>
      <w:keepNext/>
      <w:keepLines/>
      <w:numPr>
        <w:ilvl w:val="3"/>
        <w:numId w:val="18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51C0"/>
    <w:pPr>
      <w:keepNext/>
      <w:keepLines/>
      <w:numPr>
        <w:ilvl w:val="4"/>
        <w:numId w:val="18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51C0"/>
    <w:pPr>
      <w:keepNext/>
      <w:keepLines/>
      <w:numPr>
        <w:ilvl w:val="5"/>
        <w:numId w:val="18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51C0"/>
    <w:pPr>
      <w:keepNext/>
      <w:keepLines/>
      <w:numPr>
        <w:ilvl w:val="6"/>
        <w:numId w:val="18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51C0"/>
    <w:pPr>
      <w:keepNext/>
      <w:keepLines/>
      <w:numPr>
        <w:ilvl w:val="7"/>
        <w:numId w:val="18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51C0"/>
    <w:pPr>
      <w:keepNext/>
      <w:keepLines/>
      <w:numPr>
        <w:ilvl w:val="8"/>
        <w:numId w:val="18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383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3830"/>
  </w:style>
  <w:style w:type="paragraph" w:styleId="Footer">
    <w:name w:val="footer"/>
    <w:basedOn w:val="Normal"/>
    <w:link w:val="FooterChar"/>
    <w:uiPriority w:val="99"/>
    <w:unhideWhenUsed/>
    <w:rsid w:val="0056383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3830"/>
  </w:style>
  <w:style w:type="paragraph" w:styleId="BalloonText">
    <w:name w:val="Balloon Text"/>
    <w:basedOn w:val="Normal"/>
    <w:link w:val="BalloonTextChar"/>
    <w:uiPriority w:val="99"/>
    <w:semiHidden/>
    <w:unhideWhenUsed/>
    <w:rsid w:val="005638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383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57F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178E9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243BC1"/>
    <w:pPr>
      <w:spacing w:before="360" w:after="360"/>
    </w:pPr>
    <w:rPr>
      <w:b/>
      <w:bCs/>
      <w:caps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393EAA"/>
    <w:pPr>
      <w:spacing w:after="0"/>
    </w:pPr>
    <w:rPr>
      <w:b/>
      <w:bCs/>
      <w:smallCaps/>
    </w:rPr>
  </w:style>
  <w:style w:type="paragraph" w:styleId="TOC3">
    <w:name w:val="toc 3"/>
    <w:basedOn w:val="Normal"/>
    <w:next w:val="Normal"/>
    <w:autoRedefine/>
    <w:uiPriority w:val="39"/>
    <w:unhideWhenUsed/>
    <w:rsid w:val="00243BC1"/>
    <w:pPr>
      <w:spacing w:after="0"/>
    </w:pPr>
    <w:rPr>
      <w:smallCaps/>
    </w:rPr>
  </w:style>
  <w:style w:type="paragraph" w:styleId="TOC4">
    <w:name w:val="toc 4"/>
    <w:basedOn w:val="Normal"/>
    <w:next w:val="Normal"/>
    <w:autoRedefine/>
    <w:uiPriority w:val="39"/>
    <w:unhideWhenUsed/>
    <w:rsid w:val="00243BC1"/>
    <w:pPr>
      <w:spacing w:after="0"/>
    </w:pPr>
  </w:style>
  <w:style w:type="paragraph" w:styleId="TOC5">
    <w:name w:val="toc 5"/>
    <w:basedOn w:val="Normal"/>
    <w:next w:val="Normal"/>
    <w:autoRedefine/>
    <w:uiPriority w:val="39"/>
    <w:unhideWhenUsed/>
    <w:rsid w:val="00243BC1"/>
    <w:pPr>
      <w:spacing w:after="0"/>
    </w:pPr>
  </w:style>
  <w:style w:type="paragraph" w:styleId="TOC6">
    <w:name w:val="toc 6"/>
    <w:basedOn w:val="Normal"/>
    <w:next w:val="Normal"/>
    <w:autoRedefine/>
    <w:uiPriority w:val="39"/>
    <w:unhideWhenUsed/>
    <w:rsid w:val="00243BC1"/>
    <w:pPr>
      <w:spacing w:after="0"/>
    </w:pPr>
  </w:style>
  <w:style w:type="paragraph" w:styleId="TOC7">
    <w:name w:val="toc 7"/>
    <w:basedOn w:val="Normal"/>
    <w:next w:val="Normal"/>
    <w:autoRedefine/>
    <w:uiPriority w:val="39"/>
    <w:unhideWhenUsed/>
    <w:rsid w:val="00243BC1"/>
    <w:pPr>
      <w:spacing w:after="0"/>
    </w:pPr>
  </w:style>
  <w:style w:type="paragraph" w:styleId="TOC8">
    <w:name w:val="toc 8"/>
    <w:basedOn w:val="Normal"/>
    <w:next w:val="Normal"/>
    <w:autoRedefine/>
    <w:uiPriority w:val="39"/>
    <w:unhideWhenUsed/>
    <w:rsid w:val="00243BC1"/>
    <w:pPr>
      <w:spacing w:after="0"/>
    </w:pPr>
  </w:style>
  <w:style w:type="paragraph" w:styleId="TOC9">
    <w:name w:val="toc 9"/>
    <w:basedOn w:val="Normal"/>
    <w:next w:val="Normal"/>
    <w:autoRedefine/>
    <w:uiPriority w:val="39"/>
    <w:unhideWhenUsed/>
    <w:rsid w:val="00243BC1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F951C0"/>
    <w:rPr>
      <w:rFonts w:ascii="Shentox SemiBold" w:eastAsiaTheme="majorEastAsia" w:hAnsi="Shentox SemiBold" w:cstheme="majorBidi"/>
      <w:color w:val="9A1240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951C0"/>
    <w:rPr>
      <w:rFonts w:ascii="Shentox SemiBold" w:eastAsiaTheme="majorEastAsia" w:hAnsi="Shentox SemiBold" w:cstheme="majorBidi"/>
      <w:color w:val="9A1240"/>
      <w:sz w:val="32"/>
      <w:szCs w:val="26"/>
    </w:rPr>
  </w:style>
  <w:style w:type="character" w:styleId="Hyperlink">
    <w:name w:val="Hyperlink"/>
    <w:basedOn w:val="DefaultParagraphFont"/>
    <w:uiPriority w:val="99"/>
    <w:unhideWhenUsed/>
    <w:rsid w:val="00393EAA"/>
    <w:rPr>
      <w:color w:val="0000FF" w:themeColor="hyperlink"/>
      <w:u w:val="single"/>
    </w:rPr>
  </w:style>
  <w:style w:type="numbering" w:styleId="111111">
    <w:name w:val="Outline List 2"/>
    <w:basedOn w:val="NoList"/>
    <w:uiPriority w:val="99"/>
    <w:semiHidden/>
    <w:unhideWhenUsed/>
    <w:rsid w:val="00982227"/>
    <w:pPr>
      <w:numPr>
        <w:numId w:val="9"/>
      </w:numPr>
    </w:pPr>
  </w:style>
  <w:style w:type="paragraph" w:styleId="TOCHeading">
    <w:name w:val="TOC Heading"/>
    <w:basedOn w:val="Heading1"/>
    <w:next w:val="Normal"/>
    <w:uiPriority w:val="39"/>
    <w:unhideWhenUsed/>
    <w:qFormat/>
    <w:rsid w:val="001F21C4"/>
    <w:pPr>
      <w:numPr>
        <w:numId w:val="0"/>
      </w:numPr>
      <w:spacing w:before="480"/>
      <w:outlineLvl w:val="9"/>
    </w:pPr>
    <w:rPr>
      <w:b/>
      <w:bCs/>
      <w:sz w:val="28"/>
      <w:szCs w:val="28"/>
      <w:lang w:eastAsia="de-DE"/>
    </w:rPr>
  </w:style>
  <w:style w:type="character" w:customStyle="1" w:styleId="Heading3Char">
    <w:name w:val="Heading 3 Char"/>
    <w:basedOn w:val="DefaultParagraphFont"/>
    <w:link w:val="Heading3"/>
    <w:uiPriority w:val="9"/>
    <w:rsid w:val="00F951C0"/>
    <w:rPr>
      <w:rFonts w:ascii="Shentox SemiBold" w:eastAsiaTheme="majorEastAsia" w:hAnsi="Shentox SemiBold" w:cstheme="majorBidi"/>
      <w:color w:val="9A12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51C0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51C0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51C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51C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51C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51C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rmalWeb">
    <w:name w:val="Normal (Web)"/>
    <w:basedOn w:val="Normal"/>
    <w:uiPriority w:val="99"/>
    <w:semiHidden/>
    <w:unhideWhenUsed/>
    <w:rsid w:val="008F22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16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9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6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94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93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1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09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0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aximilianmuller/SeaDrive/Fu&#776;r%20meine%20Gruppen/Marketing/Atrivio%20CI/02_CD_Entwicklung/10_Anwendungen/Word%20Vorlagen/Dokumentation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elsortierung"/>
</file>

<file path=customXml/itemProps1.xml><?xml version="1.0" encoding="utf-8"?>
<ds:datastoreItem xmlns:ds="http://schemas.openxmlformats.org/officeDocument/2006/customXml" ds:itemID="{AA7ABBAC-4925-4D51-A0CA-7E1AF73DB6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Dokumentation.dotx</Template>
  <TotalTime>19</TotalTime>
  <Pages>4</Pages>
  <Words>63</Words>
  <Characters>360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Maximilian Müller</cp:lastModifiedBy>
  <cp:revision>2</cp:revision>
  <cp:lastPrinted>2019-08-27T18:15:00Z</cp:lastPrinted>
  <dcterms:created xsi:type="dcterms:W3CDTF">2021-04-19T15:01:00Z</dcterms:created>
  <dcterms:modified xsi:type="dcterms:W3CDTF">2021-04-19T15:29:00Z</dcterms:modified>
</cp:coreProperties>
</file>