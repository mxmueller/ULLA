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0E00F2" w14:textId="1FD28DE1" w:rsidR="00CF3D3D" w:rsidRDefault="00CF3D3D" w:rsidP="00745739">
      <w:pPr>
        <w:pStyle w:val="Heading1"/>
        <w:numPr>
          <w:ilvl w:val="0"/>
          <w:numId w:val="0"/>
        </w:numPr>
      </w:pPr>
      <w:bookmarkStart w:id="0" w:name="_Glossar"/>
      <w:bookmarkStart w:id="1" w:name="_Toc71644747"/>
      <w:bookmarkStart w:id="2" w:name="_Toc71893663"/>
      <w:bookmarkStart w:id="3" w:name="_Toc71897967"/>
      <w:bookmarkStart w:id="4" w:name="_Toc71898142"/>
      <w:bookmarkStart w:id="5" w:name="_Toc71898282"/>
      <w:bookmarkStart w:id="6" w:name="_Toc71975355"/>
      <w:bookmarkStart w:id="7" w:name="_Toc71975606"/>
      <w:bookmarkStart w:id="8" w:name="_Toc72156085"/>
      <w:bookmarkStart w:id="9" w:name="_Toc24039759"/>
      <w:bookmarkEnd w:id="0"/>
      <w:r>
        <w:t>Vorwort</w:t>
      </w:r>
      <w:bookmarkEnd w:id="1"/>
      <w:bookmarkEnd w:id="2"/>
      <w:bookmarkEnd w:id="3"/>
      <w:bookmarkEnd w:id="4"/>
      <w:bookmarkEnd w:id="5"/>
      <w:bookmarkEnd w:id="6"/>
      <w:bookmarkEnd w:id="7"/>
      <w:bookmarkEnd w:id="8"/>
    </w:p>
    <w:p w14:paraId="24124B75" w14:textId="63D0ED4E" w:rsidR="004953A3" w:rsidRDefault="0093630E" w:rsidP="00745739">
      <w:pPr>
        <w:jc w:val="both"/>
      </w:pPr>
      <w:r>
        <w:t xml:space="preserve">Die Folgende Dokumentation ist im </w:t>
      </w:r>
      <w:r w:rsidR="009B5F5F">
        <w:t>Prüfungsr</w:t>
      </w:r>
      <w:r>
        <w:t xml:space="preserve">ahmen der IHK Schwaben </w:t>
      </w:r>
      <w:r w:rsidR="009B5F5F">
        <w:t>verfasst:</w:t>
      </w:r>
    </w:p>
    <w:p w14:paraId="17E915EE" w14:textId="7EC9FCAB" w:rsidR="0093630E" w:rsidRPr="00B4764B" w:rsidRDefault="0093630E"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Die Ausführung der Projektarbeit wird mit praxisbezogenen Unterlagen dokumentiert. Durch die Projektarbeit und deren Dokumentation soll der Prüfling belegen, daß er Arbeitsabläufe und Teilaufgaben zielorientiert unter Beachtung wirtschaftlicher, technischer, organisatorischer und zeitlicher Vorgaben selbständig planen und kundengerecht umsetzen sowie Dokumentationen kundengerecht anfertigen, zusammenstellen und modifizieren kann.</w:t>
      </w:r>
      <w:r w:rsidRPr="007251DA">
        <w:rPr>
          <w:rFonts w:ascii="Bell MT" w:eastAsia="Times New Roman" w:hAnsi="Bell MT" w:cs="Times New Roman"/>
          <w:color w:val="000000" w:themeColor="text1"/>
          <w:szCs w:val="21"/>
          <w:lang w:val="en-DE" w:eastAsia="en-GB"/>
        </w:rPr>
        <w:t>"</w:t>
      </w:r>
      <w:r w:rsidR="007251DA">
        <w:rPr>
          <w:rFonts w:eastAsia="Times New Roman" w:cs="Times New Roman"/>
          <w:color w:val="000000" w:themeColor="text1"/>
          <w:szCs w:val="21"/>
          <w:lang w:val="en-DE" w:eastAsia="en-GB"/>
        </w:rPr>
        <w:br/>
      </w:r>
      <w:r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Praktischen Abschlussprüfung, s. </w:t>
      </w:r>
      <w:r w:rsidR="00B07069">
        <w:fldChar w:fldCharType="begin"/>
      </w:r>
      <w:r w:rsidR="00B07069">
        <w:instrText xml:space="preserve"> HYPERLINK \l "_Literaturverzeichnis" </w:instrText>
      </w:r>
      <w:r w:rsidR="00B07069">
        <w:fldChar w:fldCharType="separate"/>
      </w:r>
      <w:r w:rsidR="009B5F5F" w:rsidRPr="00B4764B">
        <w:rPr>
          <w:rStyle w:val="Hyperlink"/>
          <w:rFonts w:eastAsia="Times New Roman" w:cs="Times New Roman"/>
          <w:szCs w:val="21"/>
          <w:lang w:eastAsia="en-GB"/>
        </w:rPr>
        <w:t>Literaturverzeichnis</w:t>
      </w:r>
      <w:r w:rsidR="00B07069">
        <w:rPr>
          <w:rStyle w:val="Hyperlink"/>
          <w:rFonts w:eastAsia="Times New Roman" w:cs="Times New Roman"/>
          <w:szCs w:val="21"/>
          <w:lang w:eastAsia="en-GB"/>
        </w:rPr>
        <w:fldChar w:fldCharType="end"/>
      </w:r>
      <w:r w:rsidRPr="00B4764B">
        <w:rPr>
          <w:rFonts w:eastAsia="Times New Roman" w:cs="Times New Roman"/>
          <w:color w:val="000000"/>
          <w:szCs w:val="21"/>
          <w:lang w:val="en-DE" w:eastAsia="en-GB"/>
        </w:rPr>
        <w:t>).</w:t>
      </w:r>
    </w:p>
    <w:p w14:paraId="63FB065A" w14:textId="77777777" w:rsidR="0093630E" w:rsidRPr="0093630E" w:rsidRDefault="0093630E" w:rsidP="00745739">
      <w:pPr>
        <w:spacing w:after="0"/>
        <w:jc w:val="both"/>
        <w:rPr>
          <w:rFonts w:ascii="Times New Roman" w:eastAsia="Times New Roman" w:hAnsi="Times New Roman" w:cs="Times New Roman"/>
          <w:sz w:val="24"/>
          <w:szCs w:val="24"/>
          <w:lang w:val="en-DE" w:eastAsia="en-GB"/>
        </w:rPr>
      </w:pPr>
    </w:p>
    <w:p w14:paraId="3AF0BDC1" w14:textId="41C32958" w:rsidR="004953A3" w:rsidRPr="00874950" w:rsidRDefault="00874950" w:rsidP="00745739">
      <w:pPr>
        <w:jc w:val="both"/>
      </w:pPr>
      <w:r>
        <w:t>Die Rahmen</w:t>
      </w:r>
      <w:r w:rsidR="002F4C6F">
        <w:t>bedingungen</w:t>
      </w:r>
      <w:r>
        <w:t xml:space="preserve"> der Dokumentation wurden von der Kammer wie folgt vorgegeben: </w:t>
      </w:r>
    </w:p>
    <w:p w14:paraId="3AC202D0" w14:textId="472F6B2A" w:rsidR="009B5F5F" w:rsidRPr="00B4764B" w:rsidRDefault="00874950"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Umfang der Dokumentation ohne Anlagen höchstens 10 Seiten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Es gibt keine Vorgaben zu Formatierungen (bspw. Zeilenabstand, Schriftgröße, etc.)</w:t>
      </w:r>
      <w:r w:rsidRPr="007251DA">
        <w:rPr>
          <w:rFonts w:ascii="Bell MT" w:eastAsia="Times New Roman" w:hAnsi="Bell MT" w:cs="Times New Roman"/>
          <w:i/>
          <w:iCs/>
          <w:color w:val="000000" w:themeColor="text1"/>
          <w:szCs w:val="21"/>
          <w:lang w:eastAsia="en-GB"/>
        </w:rPr>
        <w:t>, N</w:t>
      </w:r>
      <w:r w:rsidRPr="007251DA">
        <w:rPr>
          <w:rFonts w:ascii="Bell MT" w:eastAsia="Times New Roman" w:hAnsi="Bell MT" w:cs="Times New Roman"/>
          <w:i/>
          <w:iCs/>
          <w:color w:val="000000" w:themeColor="text1"/>
          <w:szCs w:val="21"/>
          <w:lang w:val="en-DE" w:eastAsia="en-GB"/>
        </w:rPr>
        <w:t>icht selbstständig erstellte Dokumentationsteile deutlich kennzeichnen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Kennzeichnung und Begründung von Änderungen gegenüber dem Projektantrag</w:t>
      </w:r>
      <w:r w:rsidRPr="007251DA">
        <w:rPr>
          <w:rFonts w:eastAsia="Times New Roman" w:cs="Times New Roman"/>
          <w:i/>
          <w:iCs/>
          <w:color w:val="000000" w:themeColor="text1"/>
          <w:szCs w:val="21"/>
          <w:lang w:eastAsia="en-GB"/>
        </w:rPr>
        <w:t xml:space="preserve"> </w:t>
      </w:r>
      <w:r w:rsidRPr="007251DA">
        <w:rPr>
          <w:rFonts w:eastAsia="Times New Roman" w:cs="Times New Roman"/>
          <w:color w:val="000000" w:themeColor="text1"/>
          <w:szCs w:val="21"/>
          <w:lang w:val="en-DE" w:eastAsia="en-GB"/>
        </w:rPr>
        <w:t xml:space="preserve">" </w:t>
      </w:r>
      <w:r w:rsidR="009B5F5F" w:rsidRPr="00B4764B">
        <w:rPr>
          <w:rFonts w:eastAsia="Times New Roman" w:cs="Times New Roman"/>
          <w:color w:val="404040" w:themeColor="text1" w:themeTint="BF"/>
          <w:szCs w:val="21"/>
          <w:lang w:val="en-DE" w:eastAsia="en-GB"/>
        </w:rPr>
        <w:br/>
      </w:r>
      <w:r w:rsidR="009B5F5F"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Projektverordnung, s. </w:t>
      </w:r>
      <w:hyperlink w:anchor="_Literaturverzeichnis" w:history="1">
        <w:r w:rsidR="009B5F5F" w:rsidRPr="00B4764B">
          <w:rPr>
            <w:rStyle w:val="Hyperlink"/>
            <w:rFonts w:eastAsia="Times New Roman" w:cs="Times New Roman"/>
            <w:szCs w:val="21"/>
            <w:lang w:eastAsia="en-GB"/>
          </w:rPr>
          <w:t>Literaturverzeichnis</w:t>
        </w:r>
      </w:hyperlink>
      <w:r w:rsidR="009B5F5F" w:rsidRPr="00B4764B">
        <w:rPr>
          <w:rFonts w:eastAsia="Times New Roman" w:cs="Times New Roman"/>
          <w:color w:val="000000"/>
          <w:szCs w:val="21"/>
          <w:lang w:val="en-DE" w:eastAsia="en-GB"/>
        </w:rPr>
        <w:t>).</w:t>
      </w:r>
    </w:p>
    <w:p w14:paraId="668DC430" w14:textId="64687216" w:rsidR="00874950" w:rsidRDefault="00874950" w:rsidP="00745739">
      <w:pPr>
        <w:shd w:val="clear" w:color="auto" w:fill="FFFFFF"/>
        <w:spacing w:after="150"/>
        <w:jc w:val="both"/>
      </w:pPr>
      <w:r>
        <w:t xml:space="preserve">Der Dokumentationsumfang der genannten 10 Seiten erstreckt sich von Seite </w:t>
      </w:r>
      <w:hyperlink w:anchor="_Projektbeschreibung" w:history="1">
        <w:r w:rsidR="009A7A99" w:rsidRPr="009A7A99">
          <w:rPr>
            <w:rStyle w:val="Hyperlink"/>
          </w:rPr>
          <w:t>9</w:t>
        </w:r>
      </w:hyperlink>
      <w:r>
        <w:t xml:space="preserve"> bis </w:t>
      </w:r>
      <w:hyperlink w:anchor="_Fazit" w:history="1">
        <w:r w:rsidR="009A7A99" w:rsidRPr="009A7A99">
          <w:rPr>
            <w:rStyle w:val="Hyperlink"/>
          </w:rPr>
          <w:t>18</w:t>
        </w:r>
      </w:hyperlink>
      <w:r>
        <w:t>.</w:t>
      </w:r>
    </w:p>
    <w:p w14:paraId="0B62170F" w14:textId="298F6588" w:rsidR="009A08B6" w:rsidRDefault="00B07069" w:rsidP="002E29B5">
      <w:pPr>
        <w:shd w:val="clear" w:color="auto" w:fill="FFFFFF"/>
        <w:spacing w:after="150"/>
        <w:ind w:left="57"/>
        <w:jc w:val="both"/>
      </w:pPr>
      <w:r>
        <w:rPr>
          <w:noProof/>
        </w:rPr>
        <w:pict w14:anchorId="11F1C0F0">
          <v:rect id="_x0000_i1028" alt="" style="width:448.45pt;height:.05pt;mso-width-percent:0;mso-height-percent:0;mso-width-percent:0;mso-height-percent:0" o:hralign="center" o:hrstd="t" o:hr="t" fillcolor="#a0a0a0" stroked="f"/>
        </w:pict>
      </w:r>
    </w:p>
    <w:p w14:paraId="22CB531C" w14:textId="1A6DDE3A" w:rsidR="009A08B6" w:rsidRDefault="009A08B6" w:rsidP="00745739">
      <w:pPr>
        <w:pStyle w:val="Heading2"/>
        <w:numPr>
          <w:ilvl w:val="0"/>
          <w:numId w:val="0"/>
        </w:numPr>
        <w:ind w:left="576" w:hanging="576"/>
      </w:pPr>
      <w:bookmarkStart w:id="10" w:name="_Toc71644748"/>
      <w:bookmarkStart w:id="11" w:name="_Toc71893664"/>
      <w:bookmarkStart w:id="12" w:name="_Toc71897968"/>
      <w:bookmarkStart w:id="13" w:name="_Toc71898143"/>
      <w:bookmarkStart w:id="14" w:name="_Toc71898283"/>
      <w:bookmarkStart w:id="15" w:name="_Toc71975356"/>
      <w:bookmarkStart w:id="16" w:name="_Toc71975607"/>
      <w:bookmarkStart w:id="17" w:name="_Toc72156086"/>
      <w:r>
        <w:t>Sprachgebrauch</w:t>
      </w:r>
      <w:bookmarkEnd w:id="10"/>
      <w:bookmarkEnd w:id="11"/>
      <w:bookmarkEnd w:id="12"/>
      <w:bookmarkEnd w:id="13"/>
      <w:bookmarkEnd w:id="14"/>
      <w:bookmarkEnd w:id="15"/>
      <w:bookmarkEnd w:id="16"/>
      <w:bookmarkEnd w:id="17"/>
    </w:p>
    <w:p w14:paraId="7E6A5370" w14:textId="673E7EB4" w:rsidR="00874950" w:rsidRDefault="00874950" w:rsidP="00745739">
      <w:pPr>
        <w:jc w:val="both"/>
      </w:pPr>
      <w:r>
        <w:t>Zur besseren Lesbarkeit wird in der vorliegenden Arbeit auf die gleichzeitige Verwendung männlicher und weiblicher Sprachformen verzichtet. Es wird das generische Maskulinum verwendet, wobei beide Geschlechter gleichermaßen gemeint sind.</w:t>
      </w:r>
    </w:p>
    <w:p w14:paraId="4D92E68A" w14:textId="5A5DA121" w:rsidR="00874950" w:rsidRDefault="00874950" w:rsidP="00745739">
      <w:pPr>
        <w:jc w:val="both"/>
      </w:pPr>
      <w:r>
        <w:t xml:space="preserve">Die in der </w:t>
      </w:r>
      <w:r w:rsidR="00B4764B">
        <w:t>Dokumentation</w:t>
      </w:r>
      <w:r>
        <w:t xml:space="preserve"> gewählte männliche Form bezieht sich immer zugleich auf Männer und Frauen.</w:t>
      </w:r>
    </w:p>
    <w:p w14:paraId="6A644D45" w14:textId="2ACAE5DC" w:rsidR="00874950" w:rsidRPr="004953A3" w:rsidRDefault="00874950" w:rsidP="00745739">
      <w:pPr>
        <w:jc w:val="both"/>
      </w:pPr>
    </w:p>
    <w:p w14:paraId="6AB5CC83" w14:textId="77777777" w:rsidR="00600127" w:rsidRDefault="00600127">
      <w:pPr>
        <w:rPr>
          <w:rFonts w:ascii="Century Gothic" w:eastAsiaTheme="majorEastAsia" w:hAnsi="Century Gothic" w:cstheme="majorBidi"/>
          <w:color w:val="9A1541"/>
          <w:sz w:val="32"/>
          <w:szCs w:val="32"/>
        </w:rPr>
      </w:pPr>
      <w:r>
        <w:rPr>
          <w:rFonts w:ascii="Century Gothic" w:eastAsiaTheme="majorEastAsia" w:hAnsi="Century Gothic" w:cstheme="majorBidi"/>
          <w:color w:val="9A1541"/>
          <w:sz w:val="32"/>
          <w:szCs w:val="32"/>
        </w:rPr>
        <w:br w:type="page"/>
      </w:r>
    </w:p>
    <w:p w14:paraId="5A5EE5B7" w14:textId="3DBF3089" w:rsidR="00745739" w:rsidRDefault="00745739" w:rsidP="00423FD2">
      <w:pPr>
        <w:pStyle w:val="Heading1"/>
        <w:numPr>
          <w:ilvl w:val="0"/>
          <w:numId w:val="0"/>
        </w:numPr>
        <w:ind w:left="432" w:hanging="432"/>
      </w:pPr>
      <w:bookmarkStart w:id="18" w:name="_Toc72156087"/>
      <w:r w:rsidRPr="00745739">
        <w:lastRenderedPageBreak/>
        <w:t>Inhaltsverzeichnis</w:t>
      </w:r>
      <w:bookmarkEnd w:id="18"/>
    </w:p>
    <w:bookmarkStart w:id="19" w:name="_Toc71975358"/>
    <w:bookmarkStart w:id="20" w:name="_Toc71975609"/>
    <w:p w14:paraId="49BE5F16" w14:textId="4DA34171" w:rsidR="00423FD2" w:rsidRPr="00423FD2" w:rsidRDefault="00423FD2">
      <w:pPr>
        <w:pStyle w:val="TOC1"/>
        <w:tabs>
          <w:tab w:val="right" w:leader="dot" w:pos="9062"/>
        </w:tabs>
        <w:rPr>
          <w:rFonts w:ascii="Century Gothic" w:eastAsiaTheme="minorEastAsia" w:hAnsi="Century Gothic"/>
          <w:b w:val="0"/>
          <w:bCs w:val="0"/>
          <w:i w:val="0"/>
          <w:iCs w:val="0"/>
          <w:noProof/>
          <w:lang w:val="en-DE" w:eastAsia="en-GB"/>
        </w:rPr>
      </w:pPr>
      <w:r w:rsidRPr="00423FD2">
        <w:rPr>
          <w:rFonts w:ascii="Century Gothic" w:hAnsi="Century Gothic"/>
          <w:b w:val="0"/>
          <w:bCs w:val="0"/>
        </w:rPr>
        <w:fldChar w:fldCharType="begin"/>
      </w:r>
      <w:r w:rsidRPr="00423FD2">
        <w:rPr>
          <w:rFonts w:ascii="Century Gothic" w:hAnsi="Century Gothic"/>
          <w:b w:val="0"/>
          <w:bCs w:val="0"/>
        </w:rPr>
        <w:instrText xml:space="preserve"> TOC \o "1-3" \h \z \u </w:instrText>
      </w:r>
      <w:r w:rsidRPr="00423FD2">
        <w:rPr>
          <w:rFonts w:ascii="Century Gothic" w:hAnsi="Century Gothic"/>
          <w:b w:val="0"/>
          <w:bCs w:val="0"/>
        </w:rPr>
        <w:fldChar w:fldCharType="separate"/>
      </w:r>
      <w:hyperlink w:anchor="_Toc72156085" w:history="1">
        <w:r w:rsidRPr="00423FD2">
          <w:rPr>
            <w:rStyle w:val="Hyperlink"/>
            <w:rFonts w:ascii="Century Gothic" w:hAnsi="Century Gothic"/>
            <w:b w:val="0"/>
            <w:bCs w:val="0"/>
            <w:noProof/>
          </w:rPr>
          <w:t>Vorwort</w:t>
        </w:r>
        <w:r w:rsidRPr="00423FD2">
          <w:rPr>
            <w:rFonts w:ascii="Century Gothic" w:hAnsi="Century Gothic"/>
            <w:b w:val="0"/>
            <w:bCs w:val="0"/>
            <w:noProof/>
            <w:webHidden/>
          </w:rPr>
          <w:tab/>
        </w:r>
        <w:r w:rsidRPr="00423FD2">
          <w:rPr>
            <w:rFonts w:ascii="Century Gothic" w:hAnsi="Century Gothic"/>
            <w:b w:val="0"/>
            <w:bCs w:val="0"/>
            <w:noProof/>
            <w:webHidden/>
          </w:rPr>
          <w:fldChar w:fldCharType="begin"/>
        </w:r>
        <w:r w:rsidRPr="00423FD2">
          <w:rPr>
            <w:rFonts w:ascii="Century Gothic" w:hAnsi="Century Gothic"/>
            <w:b w:val="0"/>
            <w:bCs w:val="0"/>
            <w:noProof/>
            <w:webHidden/>
          </w:rPr>
          <w:instrText xml:space="preserve"> PAGEREF _Toc72156085 \h </w:instrText>
        </w:r>
        <w:r w:rsidRPr="00423FD2">
          <w:rPr>
            <w:rFonts w:ascii="Century Gothic" w:hAnsi="Century Gothic"/>
            <w:b w:val="0"/>
            <w:bCs w:val="0"/>
            <w:noProof/>
            <w:webHidden/>
          </w:rPr>
        </w:r>
        <w:r w:rsidRPr="00423FD2">
          <w:rPr>
            <w:rFonts w:ascii="Century Gothic" w:hAnsi="Century Gothic"/>
            <w:b w:val="0"/>
            <w:bCs w:val="0"/>
            <w:noProof/>
            <w:webHidden/>
          </w:rPr>
          <w:fldChar w:fldCharType="separate"/>
        </w:r>
        <w:r w:rsidRPr="00423FD2">
          <w:rPr>
            <w:rFonts w:ascii="Century Gothic" w:hAnsi="Century Gothic"/>
            <w:b w:val="0"/>
            <w:bCs w:val="0"/>
            <w:noProof/>
            <w:webHidden/>
          </w:rPr>
          <w:t>1</w:t>
        </w:r>
        <w:r w:rsidRPr="00423FD2">
          <w:rPr>
            <w:rFonts w:ascii="Century Gothic" w:hAnsi="Century Gothic"/>
            <w:b w:val="0"/>
            <w:bCs w:val="0"/>
            <w:noProof/>
            <w:webHidden/>
          </w:rPr>
          <w:fldChar w:fldCharType="end"/>
        </w:r>
      </w:hyperlink>
    </w:p>
    <w:p w14:paraId="27529C2C" w14:textId="5F52FDC1" w:rsidR="00423FD2" w:rsidRPr="00423FD2" w:rsidRDefault="00B07069">
      <w:pPr>
        <w:pStyle w:val="TOC2"/>
        <w:tabs>
          <w:tab w:val="right" w:leader="dot" w:pos="9062"/>
        </w:tabs>
        <w:rPr>
          <w:rFonts w:ascii="Century Gothic" w:eastAsiaTheme="minorEastAsia" w:hAnsi="Century Gothic"/>
          <w:b w:val="0"/>
          <w:bCs w:val="0"/>
          <w:noProof/>
          <w:sz w:val="24"/>
          <w:szCs w:val="24"/>
          <w:lang w:val="en-DE" w:eastAsia="en-GB"/>
        </w:rPr>
      </w:pPr>
      <w:hyperlink w:anchor="_Toc72156086" w:history="1">
        <w:r w:rsidR="00423FD2" w:rsidRPr="00423FD2">
          <w:rPr>
            <w:rStyle w:val="Hyperlink"/>
            <w:rFonts w:ascii="Century Gothic" w:hAnsi="Century Gothic"/>
            <w:b w:val="0"/>
            <w:bCs w:val="0"/>
            <w:noProof/>
          </w:rPr>
          <w:t>Sprachgebrauch</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_Toc72156086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w:t>
        </w:r>
        <w:r w:rsidR="00423FD2" w:rsidRPr="00423FD2">
          <w:rPr>
            <w:rFonts w:ascii="Century Gothic" w:hAnsi="Century Gothic"/>
            <w:b w:val="0"/>
            <w:bCs w:val="0"/>
            <w:noProof/>
            <w:webHidden/>
          </w:rPr>
          <w:fldChar w:fldCharType="end"/>
        </w:r>
      </w:hyperlink>
    </w:p>
    <w:p w14:paraId="273DFAE9" w14:textId="31A19E11" w:rsidR="00423FD2" w:rsidRPr="00423FD2" w:rsidRDefault="00B07069">
      <w:pPr>
        <w:pStyle w:val="TOC1"/>
        <w:tabs>
          <w:tab w:val="right" w:leader="dot" w:pos="9062"/>
        </w:tabs>
        <w:rPr>
          <w:rFonts w:ascii="Century Gothic" w:eastAsiaTheme="minorEastAsia" w:hAnsi="Century Gothic"/>
          <w:b w:val="0"/>
          <w:bCs w:val="0"/>
          <w:i w:val="0"/>
          <w:iCs w:val="0"/>
          <w:noProof/>
          <w:lang w:val="en-DE" w:eastAsia="en-GB"/>
        </w:rPr>
      </w:pPr>
      <w:hyperlink w:anchor="_Toc72156087" w:history="1">
        <w:r w:rsidR="00423FD2" w:rsidRPr="00423FD2">
          <w:rPr>
            <w:rStyle w:val="Hyperlink"/>
            <w:rFonts w:ascii="Century Gothic" w:hAnsi="Century Gothic"/>
            <w:b w:val="0"/>
            <w:bCs w:val="0"/>
            <w:noProof/>
          </w:rPr>
          <w:t>Inhaltsverzeichnis</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_Toc72156087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w:t>
        </w:r>
        <w:r w:rsidR="00423FD2" w:rsidRPr="00423FD2">
          <w:rPr>
            <w:rFonts w:ascii="Century Gothic" w:hAnsi="Century Gothic"/>
            <w:b w:val="0"/>
            <w:bCs w:val="0"/>
            <w:noProof/>
            <w:webHidden/>
          </w:rPr>
          <w:fldChar w:fldCharType="end"/>
        </w:r>
      </w:hyperlink>
    </w:p>
    <w:p w14:paraId="0FCF7598" w14:textId="0E64B191" w:rsidR="00423FD2" w:rsidRPr="00423FD2" w:rsidRDefault="00B07069">
      <w:pPr>
        <w:pStyle w:val="TOC1"/>
        <w:tabs>
          <w:tab w:val="right" w:leader="dot" w:pos="9062"/>
        </w:tabs>
        <w:rPr>
          <w:rFonts w:ascii="Century Gothic" w:eastAsiaTheme="minorEastAsia" w:hAnsi="Century Gothic"/>
          <w:b w:val="0"/>
          <w:bCs w:val="0"/>
          <w:i w:val="0"/>
          <w:iCs w:val="0"/>
          <w:noProof/>
          <w:lang w:val="en-DE" w:eastAsia="en-GB"/>
        </w:rPr>
      </w:pPr>
      <w:hyperlink w:anchor="_Toc72156088" w:history="1">
        <w:r w:rsidR="00423FD2" w:rsidRPr="00423FD2">
          <w:rPr>
            <w:rStyle w:val="Hyperlink"/>
            <w:rFonts w:ascii="Century Gothic" w:hAnsi="Century Gothic"/>
            <w:b w:val="0"/>
            <w:bCs w:val="0"/>
            <w:noProof/>
          </w:rPr>
          <w:t>Tabellenverzeichnis</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_Toc72156088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5</w:t>
        </w:r>
        <w:r w:rsidR="00423FD2" w:rsidRPr="00423FD2">
          <w:rPr>
            <w:rFonts w:ascii="Century Gothic" w:hAnsi="Century Gothic"/>
            <w:b w:val="0"/>
            <w:bCs w:val="0"/>
            <w:noProof/>
            <w:webHidden/>
          </w:rPr>
          <w:fldChar w:fldCharType="end"/>
        </w:r>
      </w:hyperlink>
    </w:p>
    <w:p w14:paraId="24DEFD7F" w14:textId="512B8A38" w:rsidR="00423FD2" w:rsidRPr="00423FD2" w:rsidRDefault="00B07069">
      <w:pPr>
        <w:pStyle w:val="TOC1"/>
        <w:tabs>
          <w:tab w:val="right" w:leader="dot" w:pos="9062"/>
        </w:tabs>
        <w:rPr>
          <w:rFonts w:ascii="Century Gothic" w:eastAsiaTheme="minorEastAsia" w:hAnsi="Century Gothic"/>
          <w:b w:val="0"/>
          <w:bCs w:val="0"/>
          <w:i w:val="0"/>
          <w:iCs w:val="0"/>
          <w:noProof/>
          <w:lang w:val="en-DE" w:eastAsia="en-GB"/>
        </w:rPr>
      </w:pPr>
      <w:hyperlink w:anchor="_Toc72156089" w:history="1">
        <w:r w:rsidR="00423FD2" w:rsidRPr="00423FD2">
          <w:rPr>
            <w:rStyle w:val="Hyperlink"/>
            <w:rFonts w:ascii="Century Gothic" w:hAnsi="Century Gothic"/>
            <w:b w:val="0"/>
            <w:bCs w:val="0"/>
            <w:noProof/>
          </w:rPr>
          <w:t>Glossar</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_Toc72156089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6</w:t>
        </w:r>
        <w:r w:rsidR="00423FD2" w:rsidRPr="00423FD2">
          <w:rPr>
            <w:rFonts w:ascii="Century Gothic" w:hAnsi="Century Gothic"/>
            <w:b w:val="0"/>
            <w:bCs w:val="0"/>
            <w:noProof/>
            <w:webHidden/>
          </w:rPr>
          <w:fldChar w:fldCharType="end"/>
        </w:r>
      </w:hyperlink>
    </w:p>
    <w:p w14:paraId="19AFAA3C" w14:textId="696BCB15" w:rsidR="00423FD2" w:rsidRPr="00423FD2" w:rsidRDefault="00B07069">
      <w:pPr>
        <w:pStyle w:val="TOC1"/>
        <w:tabs>
          <w:tab w:val="right" w:leader="dot" w:pos="9062"/>
        </w:tabs>
        <w:rPr>
          <w:rFonts w:ascii="Century Gothic" w:eastAsiaTheme="minorEastAsia" w:hAnsi="Century Gothic"/>
          <w:b w:val="0"/>
          <w:bCs w:val="0"/>
          <w:i w:val="0"/>
          <w:iCs w:val="0"/>
          <w:noProof/>
          <w:lang w:val="en-DE" w:eastAsia="en-GB"/>
        </w:rPr>
      </w:pPr>
      <w:hyperlink w:anchor="_Toc72156090" w:history="1">
        <w:r w:rsidR="00423FD2" w:rsidRPr="00423FD2">
          <w:rPr>
            <w:rStyle w:val="Hyperlink"/>
            <w:rFonts w:ascii="Century Gothic" w:hAnsi="Century Gothic"/>
            <w:b w:val="0"/>
            <w:bCs w:val="0"/>
            <w:noProof/>
          </w:rPr>
          <w:t>Technisches Abkürzungsverzeichnis</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_Toc72156090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8</w:t>
        </w:r>
        <w:r w:rsidR="00423FD2" w:rsidRPr="00423FD2">
          <w:rPr>
            <w:rFonts w:ascii="Century Gothic" w:hAnsi="Century Gothic"/>
            <w:b w:val="0"/>
            <w:bCs w:val="0"/>
            <w:noProof/>
            <w:webHidden/>
          </w:rPr>
          <w:fldChar w:fldCharType="end"/>
        </w:r>
      </w:hyperlink>
    </w:p>
    <w:p w14:paraId="03228303" w14:textId="314A4804" w:rsidR="00423FD2" w:rsidRPr="00423FD2" w:rsidRDefault="00B07069">
      <w:pPr>
        <w:pStyle w:val="TOC1"/>
        <w:tabs>
          <w:tab w:val="left" w:pos="630"/>
          <w:tab w:val="right" w:leader="dot" w:pos="9062"/>
        </w:tabs>
        <w:rPr>
          <w:rFonts w:ascii="Century Gothic" w:eastAsiaTheme="minorEastAsia" w:hAnsi="Century Gothic"/>
          <w:b w:val="0"/>
          <w:bCs w:val="0"/>
          <w:i w:val="0"/>
          <w:iCs w:val="0"/>
          <w:noProof/>
          <w:lang w:val="en-DE" w:eastAsia="en-GB"/>
        </w:rPr>
      </w:pPr>
      <w:hyperlink w:anchor="_Toc72156091" w:history="1">
        <w:r w:rsidR="00423FD2" w:rsidRPr="00423FD2">
          <w:rPr>
            <w:rStyle w:val="Hyperlink"/>
            <w:rFonts w:ascii="Century Gothic" w:hAnsi="Century Gothic"/>
            <w:b w:val="0"/>
            <w:bCs w:val="0"/>
            <w:noProof/>
          </w:rPr>
          <w:t>1.</w:t>
        </w:r>
        <w:r w:rsidR="00423FD2" w:rsidRPr="00423FD2">
          <w:rPr>
            <w:rFonts w:ascii="Century Gothic" w:eastAsiaTheme="minorEastAsia" w:hAnsi="Century Gothic"/>
            <w:b w:val="0"/>
            <w:bCs w:val="0"/>
            <w:i w:val="0"/>
            <w:iCs w:val="0"/>
            <w:noProof/>
            <w:lang w:val="en-DE" w:eastAsia="en-GB"/>
          </w:rPr>
          <w:tab/>
        </w:r>
        <w:r w:rsidR="00423FD2" w:rsidRPr="00423FD2">
          <w:rPr>
            <w:rStyle w:val="Hyperlink"/>
            <w:rFonts w:ascii="Century Gothic" w:hAnsi="Century Gothic"/>
            <w:b w:val="0"/>
            <w:bCs w:val="0"/>
            <w:noProof/>
          </w:rPr>
          <w:t>Projektbeschreibung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_Toc72156091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9</w:t>
        </w:r>
        <w:r w:rsidR="00423FD2" w:rsidRPr="00423FD2">
          <w:rPr>
            <w:rFonts w:ascii="Century Gothic" w:hAnsi="Century Gothic"/>
            <w:b w:val="0"/>
            <w:bCs w:val="0"/>
            <w:noProof/>
            <w:webHidden/>
          </w:rPr>
          <w:fldChar w:fldCharType="end"/>
        </w:r>
      </w:hyperlink>
    </w:p>
    <w:p w14:paraId="5E08BAF1" w14:textId="4A766495"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092" w:history="1">
        <w:r w:rsidR="00423FD2" w:rsidRPr="00423FD2">
          <w:rPr>
            <w:rStyle w:val="Hyperlink"/>
            <w:rFonts w:ascii="Century Gothic" w:hAnsi="Century Gothic"/>
            <w:b w:val="0"/>
            <w:bCs w:val="0"/>
            <w:noProof/>
          </w:rPr>
          <w:t>1.1</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Projektbezeichnung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_Toc72156092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9</w:t>
        </w:r>
        <w:r w:rsidR="00423FD2" w:rsidRPr="00423FD2">
          <w:rPr>
            <w:rFonts w:ascii="Century Gothic" w:hAnsi="Century Gothic"/>
            <w:b w:val="0"/>
            <w:bCs w:val="0"/>
            <w:noProof/>
            <w:webHidden/>
          </w:rPr>
          <w:fldChar w:fldCharType="end"/>
        </w:r>
      </w:hyperlink>
    </w:p>
    <w:p w14:paraId="0FF899E1" w14:textId="28313DE4"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093" w:history="1">
        <w:r w:rsidR="00423FD2" w:rsidRPr="00423FD2">
          <w:rPr>
            <w:rStyle w:val="Hyperlink"/>
            <w:rFonts w:ascii="Century Gothic" w:hAnsi="Century Gothic"/>
            <w:b w:val="0"/>
            <w:bCs w:val="0"/>
            <w:noProof/>
          </w:rPr>
          <w:t>1.2</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Projektumfeld</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_Toc72156093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9</w:t>
        </w:r>
        <w:r w:rsidR="00423FD2" w:rsidRPr="00423FD2">
          <w:rPr>
            <w:rFonts w:ascii="Century Gothic" w:hAnsi="Century Gothic"/>
            <w:b w:val="0"/>
            <w:bCs w:val="0"/>
            <w:noProof/>
            <w:webHidden/>
          </w:rPr>
          <w:fldChar w:fldCharType="end"/>
        </w:r>
      </w:hyperlink>
    </w:p>
    <w:p w14:paraId="4F340D8D" w14:textId="79B231CB"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094" w:history="1">
        <w:r w:rsidR="00423FD2" w:rsidRPr="00423FD2">
          <w:rPr>
            <w:rStyle w:val="Hyperlink"/>
            <w:rFonts w:ascii="Century Gothic" w:hAnsi="Century Gothic"/>
            <w:b w:val="0"/>
            <w:bCs w:val="0"/>
            <w:noProof/>
          </w:rPr>
          <w:t>1.3</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Projektziel</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_Toc72156094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9</w:t>
        </w:r>
        <w:r w:rsidR="00423FD2" w:rsidRPr="00423FD2">
          <w:rPr>
            <w:rFonts w:ascii="Century Gothic" w:hAnsi="Century Gothic"/>
            <w:b w:val="0"/>
            <w:bCs w:val="0"/>
            <w:noProof/>
            <w:webHidden/>
          </w:rPr>
          <w:fldChar w:fldCharType="end"/>
        </w:r>
      </w:hyperlink>
    </w:p>
    <w:p w14:paraId="1AF8B8A3" w14:textId="434BA36C"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095" w:history="1">
        <w:r w:rsidR="00423FD2" w:rsidRPr="00423FD2">
          <w:rPr>
            <w:rStyle w:val="Hyperlink"/>
            <w:rFonts w:ascii="Century Gothic" w:hAnsi="Century Gothic"/>
            <w:b w:val="0"/>
            <w:bCs w:val="0"/>
            <w:noProof/>
          </w:rPr>
          <w:t>1.4</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Projektbegründung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_Toc72156095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9</w:t>
        </w:r>
        <w:r w:rsidR="00423FD2" w:rsidRPr="00423FD2">
          <w:rPr>
            <w:rFonts w:ascii="Century Gothic" w:hAnsi="Century Gothic"/>
            <w:b w:val="0"/>
            <w:bCs w:val="0"/>
            <w:noProof/>
            <w:webHidden/>
          </w:rPr>
          <w:fldChar w:fldCharType="end"/>
        </w:r>
      </w:hyperlink>
    </w:p>
    <w:p w14:paraId="52CFF398" w14:textId="54002A0A"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096" w:history="1">
        <w:r w:rsidR="00423FD2" w:rsidRPr="00423FD2">
          <w:rPr>
            <w:rStyle w:val="Hyperlink"/>
            <w:rFonts w:ascii="Century Gothic" w:hAnsi="Century Gothic"/>
            <w:b w:val="0"/>
            <w:bCs w:val="0"/>
            <w:noProof/>
          </w:rPr>
          <w:t>1.5</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Projektschnittstellen</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_Toc72156096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9</w:t>
        </w:r>
        <w:r w:rsidR="00423FD2" w:rsidRPr="00423FD2">
          <w:rPr>
            <w:rFonts w:ascii="Century Gothic" w:hAnsi="Century Gothic"/>
            <w:b w:val="0"/>
            <w:bCs w:val="0"/>
            <w:noProof/>
            <w:webHidden/>
          </w:rPr>
          <w:fldChar w:fldCharType="end"/>
        </w:r>
      </w:hyperlink>
    </w:p>
    <w:p w14:paraId="0EC0F8C5" w14:textId="1BEE3A58"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097" w:history="1">
        <w:r w:rsidR="00423FD2" w:rsidRPr="00423FD2">
          <w:rPr>
            <w:rStyle w:val="Hyperlink"/>
            <w:rFonts w:ascii="Century Gothic" w:hAnsi="Century Gothic"/>
            <w:b w:val="0"/>
            <w:bCs w:val="0"/>
            <w:noProof/>
          </w:rPr>
          <w:t>1.6</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Projektabgrenzung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_Toc72156097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10</w:t>
        </w:r>
        <w:r w:rsidR="00423FD2" w:rsidRPr="00423FD2">
          <w:rPr>
            <w:rFonts w:ascii="Century Gothic" w:hAnsi="Century Gothic"/>
            <w:b w:val="0"/>
            <w:bCs w:val="0"/>
            <w:noProof/>
            <w:webHidden/>
          </w:rPr>
          <w:fldChar w:fldCharType="end"/>
        </w:r>
      </w:hyperlink>
    </w:p>
    <w:p w14:paraId="1C145C49" w14:textId="7957835E" w:rsidR="00423FD2" w:rsidRPr="00423FD2" w:rsidRDefault="00B07069">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156098" w:history="1">
        <w:r w:rsidR="00423FD2" w:rsidRPr="00423FD2">
          <w:rPr>
            <w:rStyle w:val="Hyperlink"/>
            <w:rFonts w:ascii="Century Gothic" w:hAnsi="Century Gothic"/>
            <w:b w:val="0"/>
            <w:bCs w:val="0"/>
            <w:noProof/>
          </w:rPr>
          <w:t>2</w:t>
        </w:r>
        <w:r w:rsidR="00423FD2" w:rsidRPr="00423FD2">
          <w:rPr>
            <w:rFonts w:ascii="Century Gothic" w:eastAsiaTheme="minorEastAsia" w:hAnsi="Century Gothic"/>
            <w:b w:val="0"/>
            <w:bCs w:val="0"/>
            <w:i w:val="0"/>
            <w:iCs w:val="0"/>
            <w:noProof/>
            <w:lang w:val="en-DE" w:eastAsia="en-GB"/>
          </w:rPr>
          <w:tab/>
        </w:r>
        <w:r w:rsidR="00423FD2" w:rsidRPr="00423FD2">
          <w:rPr>
            <w:rStyle w:val="Hyperlink"/>
            <w:rFonts w:ascii="Century Gothic" w:hAnsi="Century Gothic"/>
            <w:b w:val="0"/>
            <w:bCs w:val="0"/>
            <w:noProof/>
          </w:rPr>
          <w:t>Projektplanung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_Toc72156098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10</w:t>
        </w:r>
        <w:r w:rsidR="00423FD2" w:rsidRPr="00423FD2">
          <w:rPr>
            <w:rFonts w:ascii="Century Gothic" w:hAnsi="Century Gothic"/>
            <w:b w:val="0"/>
            <w:bCs w:val="0"/>
            <w:noProof/>
            <w:webHidden/>
          </w:rPr>
          <w:fldChar w:fldCharType="end"/>
        </w:r>
      </w:hyperlink>
    </w:p>
    <w:p w14:paraId="54251145" w14:textId="7D15EBB9"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099" w:history="1">
        <w:r w:rsidR="00423FD2" w:rsidRPr="00423FD2">
          <w:rPr>
            <w:rStyle w:val="Hyperlink"/>
            <w:rFonts w:ascii="Century Gothic" w:eastAsia="Times New Roman" w:hAnsi="Century Gothic"/>
            <w:b w:val="0"/>
            <w:bCs w:val="0"/>
            <w:noProof/>
            <w:lang w:eastAsia="en-GB"/>
          </w:rPr>
          <w:t>2.1</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eastAsia="Times New Roman" w:hAnsi="Century Gothic"/>
            <w:b w:val="0"/>
            <w:bCs w:val="0"/>
            <w:noProof/>
            <w:lang w:eastAsia="en-GB"/>
          </w:rPr>
          <w:t>Projektphasen</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_Toc72156099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10</w:t>
        </w:r>
        <w:r w:rsidR="00423FD2" w:rsidRPr="00423FD2">
          <w:rPr>
            <w:rFonts w:ascii="Century Gothic" w:hAnsi="Century Gothic"/>
            <w:b w:val="0"/>
            <w:bCs w:val="0"/>
            <w:noProof/>
            <w:webHidden/>
          </w:rPr>
          <w:fldChar w:fldCharType="end"/>
        </w:r>
      </w:hyperlink>
    </w:p>
    <w:p w14:paraId="2D14591D" w14:textId="186DF98D"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00" w:history="1">
        <w:r w:rsidR="00423FD2" w:rsidRPr="00423FD2">
          <w:rPr>
            <w:rStyle w:val="Hyperlink"/>
            <w:rFonts w:ascii="Century Gothic" w:hAnsi="Century Gothic"/>
            <w:b w:val="0"/>
            <w:bCs w:val="0"/>
            <w:noProof/>
            <w:lang w:val="en-DE"/>
          </w:rPr>
          <w:t>2.2</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Abweichungen vom Projektantrag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_Toc72156100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10</w:t>
        </w:r>
        <w:r w:rsidR="00423FD2" w:rsidRPr="00423FD2">
          <w:rPr>
            <w:rFonts w:ascii="Century Gothic" w:hAnsi="Century Gothic"/>
            <w:b w:val="0"/>
            <w:bCs w:val="0"/>
            <w:noProof/>
            <w:webHidden/>
          </w:rPr>
          <w:fldChar w:fldCharType="end"/>
        </w:r>
      </w:hyperlink>
    </w:p>
    <w:p w14:paraId="00AB673C" w14:textId="689C576F"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01" w:history="1">
        <w:r w:rsidR="00423FD2" w:rsidRPr="00423FD2">
          <w:rPr>
            <w:rStyle w:val="Hyperlink"/>
            <w:rFonts w:ascii="Century Gothic" w:hAnsi="Century Gothic"/>
            <w:b w:val="0"/>
            <w:bCs w:val="0"/>
            <w:noProof/>
          </w:rPr>
          <w:t>2.3</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Ressourcenplanung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_Toc72156101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10</w:t>
        </w:r>
        <w:r w:rsidR="00423FD2" w:rsidRPr="00423FD2">
          <w:rPr>
            <w:rFonts w:ascii="Century Gothic" w:hAnsi="Century Gothic"/>
            <w:b w:val="0"/>
            <w:bCs w:val="0"/>
            <w:noProof/>
            <w:webHidden/>
          </w:rPr>
          <w:fldChar w:fldCharType="end"/>
        </w:r>
      </w:hyperlink>
    </w:p>
    <w:p w14:paraId="4AA41707" w14:textId="0CA4FF50"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02" w:history="1">
        <w:r w:rsidR="00423FD2" w:rsidRPr="00423FD2">
          <w:rPr>
            <w:rStyle w:val="Hyperlink"/>
            <w:rFonts w:ascii="Century Gothic" w:hAnsi="Century Gothic"/>
            <w:b w:val="0"/>
            <w:bCs w:val="0"/>
            <w:noProof/>
          </w:rPr>
          <w:t>2.4</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Entwicklungsprozess</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_Toc72156102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10</w:t>
        </w:r>
        <w:r w:rsidR="00423FD2" w:rsidRPr="00423FD2">
          <w:rPr>
            <w:rFonts w:ascii="Century Gothic" w:hAnsi="Century Gothic"/>
            <w:b w:val="0"/>
            <w:bCs w:val="0"/>
            <w:noProof/>
            <w:webHidden/>
          </w:rPr>
          <w:fldChar w:fldCharType="end"/>
        </w:r>
      </w:hyperlink>
    </w:p>
    <w:p w14:paraId="14144429" w14:textId="1D359634" w:rsidR="00423FD2" w:rsidRPr="00423FD2" w:rsidRDefault="00B07069">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156103" w:history="1">
        <w:r w:rsidR="00423FD2" w:rsidRPr="00423FD2">
          <w:rPr>
            <w:rStyle w:val="Hyperlink"/>
            <w:rFonts w:ascii="Century Gothic" w:hAnsi="Century Gothic"/>
            <w:b w:val="0"/>
            <w:bCs w:val="0"/>
            <w:noProof/>
          </w:rPr>
          <w:t>3</w:t>
        </w:r>
        <w:r w:rsidR="00423FD2" w:rsidRPr="00423FD2">
          <w:rPr>
            <w:rFonts w:ascii="Century Gothic" w:eastAsiaTheme="minorEastAsia" w:hAnsi="Century Gothic"/>
            <w:b w:val="0"/>
            <w:bCs w:val="0"/>
            <w:i w:val="0"/>
            <w:iCs w:val="0"/>
            <w:noProof/>
            <w:lang w:val="en-DE" w:eastAsia="en-GB"/>
          </w:rPr>
          <w:tab/>
        </w:r>
        <w:r w:rsidR="00423FD2" w:rsidRPr="00423FD2">
          <w:rPr>
            <w:rStyle w:val="Hyperlink"/>
            <w:rFonts w:ascii="Century Gothic" w:hAnsi="Century Gothic"/>
            <w:b w:val="0"/>
            <w:bCs w:val="0"/>
            <w:noProof/>
          </w:rPr>
          <w:t>Analysephase</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_Toc72156103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11</w:t>
        </w:r>
        <w:r w:rsidR="00423FD2" w:rsidRPr="00423FD2">
          <w:rPr>
            <w:rFonts w:ascii="Century Gothic" w:hAnsi="Century Gothic"/>
            <w:b w:val="0"/>
            <w:bCs w:val="0"/>
            <w:noProof/>
            <w:webHidden/>
          </w:rPr>
          <w:fldChar w:fldCharType="end"/>
        </w:r>
      </w:hyperlink>
    </w:p>
    <w:p w14:paraId="688784F3" w14:textId="4BA29FD6"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04" w:history="1">
        <w:r w:rsidR="00423FD2" w:rsidRPr="00423FD2">
          <w:rPr>
            <w:rStyle w:val="Hyperlink"/>
            <w:rFonts w:ascii="Century Gothic" w:hAnsi="Century Gothic"/>
            <w:b w:val="0"/>
            <w:bCs w:val="0"/>
            <w:noProof/>
          </w:rPr>
          <w:t>3.1</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Ist-Analyse</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_Toc72156104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11</w:t>
        </w:r>
        <w:r w:rsidR="00423FD2" w:rsidRPr="00423FD2">
          <w:rPr>
            <w:rFonts w:ascii="Century Gothic" w:hAnsi="Century Gothic"/>
            <w:b w:val="0"/>
            <w:bCs w:val="0"/>
            <w:noProof/>
            <w:webHidden/>
          </w:rPr>
          <w:fldChar w:fldCharType="end"/>
        </w:r>
      </w:hyperlink>
    </w:p>
    <w:p w14:paraId="320456FD" w14:textId="079AA19B"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05" w:history="1">
        <w:r w:rsidR="00423FD2" w:rsidRPr="00423FD2">
          <w:rPr>
            <w:rStyle w:val="Hyperlink"/>
            <w:rFonts w:ascii="Century Gothic" w:hAnsi="Century Gothic"/>
            <w:b w:val="0"/>
            <w:bCs w:val="0"/>
            <w:noProof/>
          </w:rPr>
          <w:t>3.2</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Wirtschaftlichkeitsanalyse</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_Toc72156105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11</w:t>
        </w:r>
        <w:r w:rsidR="00423FD2" w:rsidRPr="00423FD2">
          <w:rPr>
            <w:rFonts w:ascii="Century Gothic" w:hAnsi="Century Gothic"/>
            <w:b w:val="0"/>
            <w:bCs w:val="0"/>
            <w:noProof/>
            <w:webHidden/>
          </w:rPr>
          <w:fldChar w:fldCharType="end"/>
        </w:r>
      </w:hyperlink>
    </w:p>
    <w:p w14:paraId="6B89F349" w14:textId="13A35393" w:rsidR="00423FD2" w:rsidRPr="00423FD2" w:rsidRDefault="00B07069">
      <w:pPr>
        <w:pStyle w:val="TOC3"/>
        <w:tabs>
          <w:tab w:val="left" w:pos="1260"/>
          <w:tab w:val="right" w:leader="dot" w:pos="9062"/>
        </w:tabs>
        <w:rPr>
          <w:rFonts w:ascii="Century Gothic" w:eastAsiaTheme="minorEastAsia" w:hAnsi="Century Gothic"/>
          <w:noProof/>
          <w:sz w:val="24"/>
          <w:szCs w:val="24"/>
          <w:lang w:val="en-DE" w:eastAsia="en-GB"/>
        </w:rPr>
      </w:pPr>
      <w:hyperlink w:anchor="_Toc72156106" w:history="1">
        <w:r w:rsidR="00423FD2" w:rsidRPr="00423FD2">
          <w:rPr>
            <w:rStyle w:val="Hyperlink"/>
            <w:rFonts w:ascii="Century Gothic" w:hAnsi="Century Gothic"/>
            <w:noProof/>
          </w:rPr>
          <w:t>3.2.1</w:t>
        </w:r>
        <w:r w:rsidR="00423FD2" w:rsidRPr="00423FD2">
          <w:rPr>
            <w:rFonts w:ascii="Century Gothic" w:eastAsiaTheme="minorEastAsia" w:hAnsi="Century Gothic"/>
            <w:noProof/>
            <w:sz w:val="24"/>
            <w:szCs w:val="24"/>
            <w:lang w:val="en-DE" w:eastAsia="en-GB"/>
          </w:rPr>
          <w:tab/>
        </w:r>
        <w:r w:rsidR="00423FD2" w:rsidRPr="00423FD2">
          <w:rPr>
            <w:rStyle w:val="Hyperlink"/>
            <w:rFonts w:ascii="Century Gothic" w:hAnsi="Century Gothic"/>
            <w:noProof/>
          </w:rPr>
          <w:t>„Make or buy“ Entscheidung</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_Toc72156106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11</w:t>
        </w:r>
        <w:r w:rsidR="00423FD2" w:rsidRPr="00423FD2">
          <w:rPr>
            <w:rFonts w:ascii="Century Gothic" w:hAnsi="Century Gothic"/>
            <w:noProof/>
            <w:webHidden/>
          </w:rPr>
          <w:fldChar w:fldCharType="end"/>
        </w:r>
      </w:hyperlink>
    </w:p>
    <w:p w14:paraId="26472D62" w14:textId="1003D8F0" w:rsidR="00423FD2" w:rsidRPr="00423FD2" w:rsidRDefault="00B07069">
      <w:pPr>
        <w:pStyle w:val="TOC3"/>
        <w:tabs>
          <w:tab w:val="left" w:pos="1260"/>
          <w:tab w:val="right" w:leader="dot" w:pos="9062"/>
        </w:tabs>
        <w:rPr>
          <w:rFonts w:ascii="Century Gothic" w:eastAsiaTheme="minorEastAsia" w:hAnsi="Century Gothic"/>
          <w:noProof/>
          <w:sz w:val="24"/>
          <w:szCs w:val="24"/>
          <w:lang w:val="en-DE" w:eastAsia="en-GB"/>
        </w:rPr>
      </w:pPr>
      <w:hyperlink w:anchor="_Toc72156107" w:history="1">
        <w:r w:rsidR="00423FD2" w:rsidRPr="00423FD2">
          <w:rPr>
            <w:rStyle w:val="Hyperlink"/>
            <w:rFonts w:ascii="Century Gothic" w:hAnsi="Century Gothic"/>
            <w:noProof/>
          </w:rPr>
          <w:t>3.2.2</w:t>
        </w:r>
        <w:r w:rsidR="00423FD2" w:rsidRPr="00423FD2">
          <w:rPr>
            <w:rFonts w:ascii="Century Gothic" w:eastAsiaTheme="minorEastAsia" w:hAnsi="Century Gothic"/>
            <w:noProof/>
            <w:sz w:val="24"/>
            <w:szCs w:val="24"/>
            <w:lang w:val="en-DE" w:eastAsia="en-GB"/>
          </w:rPr>
          <w:tab/>
        </w:r>
        <w:r w:rsidR="00423FD2" w:rsidRPr="00423FD2">
          <w:rPr>
            <w:rStyle w:val="Hyperlink"/>
            <w:rFonts w:ascii="Century Gothic" w:hAnsi="Century Gothic"/>
            <w:noProof/>
          </w:rPr>
          <w:t>Projektkosten</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_Toc72156107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11</w:t>
        </w:r>
        <w:r w:rsidR="00423FD2" w:rsidRPr="00423FD2">
          <w:rPr>
            <w:rFonts w:ascii="Century Gothic" w:hAnsi="Century Gothic"/>
            <w:noProof/>
            <w:webHidden/>
          </w:rPr>
          <w:fldChar w:fldCharType="end"/>
        </w:r>
      </w:hyperlink>
    </w:p>
    <w:p w14:paraId="13A4D7CE" w14:textId="65B1C997" w:rsidR="00423FD2" w:rsidRPr="00423FD2" w:rsidRDefault="00B07069">
      <w:pPr>
        <w:pStyle w:val="TOC3"/>
        <w:tabs>
          <w:tab w:val="left" w:pos="1260"/>
          <w:tab w:val="right" w:leader="dot" w:pos="9062"/>
        </w:tabs>
        <w:rPr>
          <w:rFonts w:ascii="Century Gothic" w:eastAsiaTheme="minorEastAsia" w:hAnsi="Century Gothic"/>
          <w:noProof/>
          <w:sz w:val="24"/>
          <w:szCs w:val="24"/>
          <w:lang w:val="en-DE" w:eastAsia="en-GB"/>
        </w:rPr>
      </w:pPr>
      <w:hyperlink w:anchor="_Toc72156108" w:history="1">
        <w:r w:rsidR="00423FD2" w:rsidRPr="00423FD2">
          <w:rPr>
            <w:rStyle w:val="Hyperlink"/>
            <w:rFonts w:ascii="Century Gothic" w:hAnsi="Century Gothic"/>
            <w:noProof/>
          </w:rPr>
          <w:t>3.2.3</w:t>
        </w:r>
        <w:r w:rsidR="00423FD2" w:rsidRPr="00423FD2">
          <w:rPr>
            <w:rFonts w:ascii="Century Gothic" w:eastAsiaTheme="minorEastAsia" w:hAnsi="Century Gothic"/>
            <w:noProof/>
            <w:sz w:val="24"/>
            <w:szCs w:val="24"/>
            <w:lang w:val="en-DE" w:eastAsia="en-GB"/>
          </w:rPr>
          <w:tab/>
        </w:r>
        <w:r w:rsidR="00423FD2" w:rsidRPr="00423FD2">
          <w:rPr>
            <w:rStyle w:val="Hyperlink"/>
            <w:rFonts w:ascii="Century Gothic" w:hAnsi="Century Gothic"/>
            <w:noProof/>
          </w:rPr>
          <w:t>Amortisationsdauer</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_Toc72156108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11</w:t>
        </w:r>
        <w:r w:rsidR="00423FD2" w:rsidRPr="00423FD2">
          <w:rPr>
            <w:rFonts w:ascii="Century Gothic" w:hAnsi="Century Gothic"/>
            <w:noProof/>
            <w:webHidden/>
          </w:rPr>
          <w:fldChar w:fldCharType="end"/>
        </w:r>
      </w:hyperlink>
    </w:p>
    <w:p w14:paraId="35F7AD16" w14:textId="42AB7067"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09" w:history="1">
        <w:r w:rsidR="00423FD2" w:rsidRPr="00423FD2">
          <w:rPr>
            <w:rStyle w:val="Hyperlink"/>
            <w:rFonts w:ascii="Century Gothic" w:hAnsi="Century Gothic"/>
            <w:b w:val="0"/>
            <w:bCs w:val="0"/>
            <w:noProof/>
          </w:rPr>
          <w:t>3.3</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Anwendungsfälle</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_Toc72156109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12</w:t>
        </w:r>
        <w:r w:rsidR="00423FD2" w:rsidRPr="00423FD2">
          <w:rPr>
            <w:rFonts w:ascii="Century Gothic" w:hAnsi="Century Gothic"/>
            <w:b w:val="0"/>
            <w:bCs w:val="0"/>
            <w:noProof/>
            <w:webHidden/>
          </w:rPr>
          <w:fldChar w:fldCharType="end"/>
        </w:r>
      </w:hyperlink>
    </w:p>
    <w:p w14:paraId="79B8081E" w14:textId="5499ED68"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10" w:history="1">
        <w:r w:rsidR="00423FD2" w:rsidRPr="00423FD2">
          <w:rPr>
            <w:rStyle w:val="Hyperlink"/>
            <w:rFonts w:ascii="Century Gothic" w:hAnsi="Century Gothic"/>
            <w:b w:val="0"/>
            <w:bCs w:val="0"/>
            <w:noProof/>
          </w:rPr>
          <w:t>3.4</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Lastenheft</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_Toc72156110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12</w:t>
        </w:r>
        <w:r w:rsidR="00423FD2" w:rsidRPr="00423FD2">
          <w:rPr>
            <w:rFonts w:ascii="Century Gothic" w:hAnsi="Century Gothic"/>
            <w:b w:val="0"/>
            <w:bCs w:val="0"/>
            <w:noProof/>
            <w:webHidden/>
          </w:rPr>
          <w:fldChar w:fldCharType="end"/>
        </w:r>
      </w:hyperlink>
    </w:p>
    <w:p w14:paraId="241C7304" w14:textId="2FEFC648" w:rsidR="00423FD2" w:rsidRPr="00423FD2" w:rsidRDefault="00B07069">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156111" w:history="1">
        <w:r w:rsidR="00423FD2" w:rsidRPr="00423FD2">
          <w:rPr>
            <w:rStyle w:val="Hyperlink"/>
            <w:rFonts w:ascii="Century Gothic" w:hAnsi="Century Gothic"/>
            <w:b w:val="0"/>
            <w:bCs w:val="0"/>
            <w:noProof/>
          </w:rPr>
          <w:t>4</w:t>
        </w:r>
        <w:r w:rsidR="00423FD2" w:rsidRPr="00423FD2">
          <w:rPr>
            <w:rFonts w:ascii="Century Gothic" w:eastAsiaTheme="minorEastAsia" w:hAnsi="Century Gothic"/>
            <w:b w:val="0"/>
            <w:bCs w:val="0"/>
            <w:i w:val="0"/>
            <w:iCs w:val="0"/>
            <w:noProof/>
            <w:lang w:val="en-DE" w:eastAsia="en-GB"/>
          </w:rPr>
          <w:tab/>
        </w:r>
        <w:r w:rsidR="00423FD2" w:rsidRPr="00423FD2">
          <w:rPr>
            <w:rStyle w:val="Hyperlink"/>
            <w:rFonts w:ascii="Century Gothic" w:hAnsi="Century Gothic"/>
            <w:b w:val="0"/>
            <w:bCs w:val="0"/>
            <w:noProof/>
          </w:rPr>
          <w:t>Entwurfsphase</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_Toc72156111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12</w:t>
        </w:r>
        <w:r w:rsidR="00423FD2" w:rsidRPr="00423FD2">
          <w:rPr>
            <w:rFonts w:ascii="Century Gothic" w:hAnsi="Century Gothic"/>
            <w:b w:val="0"/>
            <w:bCs w:val="0"/>
            <w:noProof/>
            <w:webHidden/>
          </w:rPr>
          <w:fldChar w:fldCharType="end"/>
        </w:r>
      </w:hyperlink>
    </w:p>
    <w:p w14:paraId="72752DB4" w14:textId="33ABEF44"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12" w:history="1">
        <w:r w:rsidR="00423FD2" w:rsidRPr="00423FD2">
          <w:rPr>
            <w:rStyle w:val="Hyperlink"/>
            <w:rFonts w:ascii="Century Gothic" w:hAnsi="Century Gothic"/>
            <w:b w:val="0"/>
            <w:bCs w:val="0"/>
            <w:noProof/>
          </w:rPr>
          <w:t>4.1</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Zielplattform</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_Toc72156112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12</w:t>
        </w:r>
        <w:r w:rsidR="00423FD2" w:rsidRPr="00423FD2">
          <w:rPr>
            <w:rFonts w:ascii="Century Gothic" w:hAnsi="Century Gothic"/>
            <w:b w:val="0"/>
            <w:bCs w:val="0"/>
            <w:noProof/>
            <w:webHidden/>
          </w:rPr>
          <w:fldChar w:fldCharType="end"/>
        </w:r>
      </w:hyperlink>
    </w:p>
    <w:p w14:paraId="146736A6" w14:textId="6E068ADB"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13" w:history="1">
        <w:r w:rsidR="00423FD2" w:rsidRPr="00423FD2">
          <w:rPr>
            <w:rStyle w:val="Hyperlink"/>
            <w:rFonts w:ascii="Century Gothic" w:hAnsi="Century Gothic"/>
            <w:b w:val="0"/>
            <w:bCs w:val="0"/>
            <w:noProof/>
          </w:rPr>
          <w:t>4.2</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Server</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_Toc72156113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12</w:t>
        </w:r>
        <w:r w:rsidR="00423FD2" w:rsidRPr="00423FD2">
          <w:rPr>
            <w:rFonts w:ascii="Century Gothic" w:hAnsi="Century Gothic"/>
            <w:b w:val="0"/>
            <w:bCs w:val="0"/>
            <w:noProof/>
            <w:webHidden/>
          </w:rPr>
          <w:fldChar w:fldCharType="end"/>
        </w:r>
      </w:hyperlink>
    </w:p>
    <w:p w14:paraId="56A83347" w14:textId="0172C495" w:rsidR="00423FD2" w:rsidRPr="00423FD2" w:rsidRDefault="00B07069">
      <w:pPr>
        <w:pStyle w:val="TOC3"/>
        <w:tabs>
          <w:tab w:val="left" w:pos="1260"/>
          <w:tab w:val="right" w:leader="dot" w:pos="9062"/>
        </w:tabs>
        <w:rPr>
          <w:rFonts w:ascii="Century Gothic" w:eastAsiaTheme="minorEastAsia" w:hAnsi="Century Gothic"/>
          <w:noProof/>
          <w:sz w:val="24"/>
          <w:szCs w:val="24"/>
          <w:lang w:val="en-DE" w:eastAsia="en-GB"/>
        </w:rPr>
      </w:pPr>
      <w:hyperlink w:anchor="_Toc72156114" w:history="1">
        <w:r w:rsidR="00423FD2" w:rsidRPr="00423FD2">
          <w:rPr>
            <w:rStyle w:val="Hyperlink"/>
            <w:rFonts w:ascii="Century Gothic" w:hAnsi="Century Gothic"/>
            <w:noProof/>
          </w:rPr>
          <w:t>4.2.1</w:t>
        </w:r>
        <w:r w:rsidR="00423FD2" w:rsidRPr="00423FD2">
          <w:rPr>
            <w:rFonts w:ascii="Century Gothic" w:eastAsiaTheme="minorEastAsia" w:hAnsi="Century Gothic"/>
            <w:noProof/>
            <w:sz w:val="24"/>
            <w:szCs w:val="24"/>
            <w:lang w:val="en-DE" w:eastAsia="en-GB"/>
          </w:rPr>
          <w:tab/>
        </w:r>
        <w:r w:rsidR="00423FD2" w:rsidRPr="00423FD2">
          <w:rPr>
            <w:rStyle w:val="Hyperlink"/>
            <w:rFonts w:ascii="Century Gothic" w:hAnsi="Century Gothic"/>
            <w:noProof/>
          </w:rPr>
          <w:t>Spezifikationen</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_Toc72156114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12</w:t>
        </w:r>
        <w:r w:rsidR="00423FD2" w:rsidRPr="00423FD2">
          <w:rPr>
            <w:rFonts w:ascii="Century Gothic" w:hAnsi="Century Gothic"/>
            <w:noProof/>
            <w:webHidden/>
          </w:rPr>
          <w:fldChar w:fldCharType="end"/>
        </w:r>
      </w:hyperlink>
    </w:p>
    <w:p w14:paraId="0DC414BF" w14:textId="1B9706D2"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15" w:history="1">
        <w:r w:rsidR="00423FD2" w:rsidRPr="00423FD2">
          <w:rPr>
            <w:rStyle w:val="Hyperlink"/>
            <w:rFonts w:ascii="Century Gothic" w:hAnsi="Century Gothic"/>
            <w:b w:val="0"/>
            <w:bCs w:val="0"/>
            <w:noProof/>
          </w:rPr>
          <w:t>4.3</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Architekturdesign</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_Toc72156115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13</w:t>
        </w:r>
        <w:r w:rsidR="00423FD2" w:rsidRPr="00423FD2">
          <w:rPr>
            <w:rFonts w:ascii="Century Gothic" w:hAnsi="Century Gothic"/>
            <w:b w:val="0"/>
            <w:bCs w:val="0"/>
            <w:noProof/>
            <w:webHidden/>
          </w:rPr>
          <w:fldChar w:fldCharType="end"/>
        </w:r>
      </w:hyperlink>
    </w:p>
    <w:p w14:paraId="365C90B8" w14:textId="1FA1B4DA"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16" w:history="1">
        <w:r w:rsidR="00423FD2" w:rsidRPr="00423FD2">
          <w:rPr>
            <w:rStyle w:val="Hyperlink"/>
            <w:rFonts w:ascii="Century Gothic" w:hAnsi="Century Gothic"/>
            <w:b w:val="0"/>
            <w:bCs w:val="0"/>
            <w:noProof/>
          </w:rPr>
          <w:t>4.4</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Benutzeroberfläche</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_Toc72156116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13</w:t>
        </w:r>
        <w:r w:rsidR="00423FD2" w:rsidRPr="00423FD2">
          <w:rPr>
            <w:rFonts w:ascii="Century Gothic" w:hAnsi="Century Gothic"/>
            <w:b w:val="0"/>
            <w:bCs w:val="0"/>
            <w:noProof/>
            <w:webHidden/>
          </w:rPr>
          <w:fldChar w:fldCharType="end"/>
        </w:r>
      </w:hyperlink>
    </w:p>
    <w:p w14:paraId="1828B891" w14:textId="13939585"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17" w:history="1">
        <w:r w:rsidR="00423FD2" w:rsidRPr="00423FD2">
          <w:rPr>
            <w:rStyle w:val="Hyperlink"/>
            <w:rFonts w:ascii="Century Gothic" w:hAnsi="Century Gothic"/>
            <w:b w:val="0"/>
            <w:bCs w:val="0"/>
            <w:noProof/>
          </w:rPr>
          <w:t>4.5</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Datenmodell</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_Toc72156117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13</w:t>
        </w:r>
        <w:r w:rsidR="00423FD2" w:rsidRPr="00423FD2">
          <w:rPr>
            <w:rFonts w:ascii="Century Gothic" w:hAnsi="Century Gothic"/>
            <w:b w:val="0"/>
            <w:bCs w:val="0"/>
            <w:noProof/>
            <w:webHidden/>
          </w:rPr>
          <w:fldChar w:fldCharType="end"/>
        </w:r>
      </w:hyperlink>
    </w:p>
    <w:p w14:paraId="6D3D3E5B" w14:textId="4B6B9144"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18" w:history="1">
        <w:r w:rsidR="00423FD2" w:rsidRPr="00423FD2">
          <w:rPr>
            <w:rStyle w:val="Hyperlink"/>
            <w:rFonts w:ascii="Century Gothic" w:hAnsi="Century Gothic"/>
            <w:b w:val="0"/>
            <w:bCs w:val="0"/>
            <w:noProof/>
          </w:rPr>
          <w:t>4.6</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E-Mail</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_Toc72156118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14</w:t>
        </w:r>
        <w:r w:rsidR="00423FD2" w:rsidRPr="00423FD2">
          <w:rPr>
            <w:rFonts w:ascii="Century Gothic" w:hAnsi="Century Gothic"/>
            <w:b w:val="0"/>
            <w:bCs w:val="0"/>
            <w:noProof/>
            <w:webHidden/>
          </w:rPr>
          <w:fldChar w:fldCharType="end"/>
        </w:r>
      </w:hyperlink>
    </w:p>
    <w:p w14:paraId="618E254A" w14:textId="2E8A8A94"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19" w:history="1">
        <w:r w:rsidR="00423FD2" w:rsidRPr="00423FD2">
          <w:rPr>
            <w:rStyle w:val="Hyperlink"/>
            <w:rFonts w:ascii="Century Gothic" w:hAnsi="Century Gothic"/>
            <w:b w:val="0"/>
            <w:bCs w:val="0"/>
            <w:noProof/>
          </w:rPr>
          <w:t>4.7</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Geschäftslogik</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_Toc72156119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14</w:t>
        </w:r>
        <w:r w:rsidR="00423FD2" w:rsidRPr="00423FD2">
          <w:rPr>
            <w:rFonts w:ascii="Century Gothic" w:hAnsi="Century Gothic"/>
            <w:b w:val="0"/>
            <w:bCs w:val="0"/>
            <w:noProof/>
            <w:webHidden/>
          </w:rPr>
          <w:fldChar w:fldCharType="end"/>
        </w:r>
      </w:hyperlink>
    </w:p>
    <w:p w14:paraId="25396805" w14:textId="6B8CA6DE" w:rsidR="00423FD2" w:rsidRPr="00423FD2" w:rsidRDefault="00B07069">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156120" w:history="1">
        <w:r w:rsidR="00423FD2" w:rsidRPr="00423FD2">
          <w:rPr>
            <w:rStyle w:val="Hyperlink"/>
            <w:rFonts w:ascii="Century Gothic" w:hAnsi="Century Gothic"/>
            <w:b w:val="0"/>
            <w:bCs w:val="0"/>
            <w:noProof/>
            <w:lang w:val="en-DE"/>
          </w:rPr>
          <w:t>5</w:t>
        </w:r>
        <w:r w:rsidR="00423FD2" w:rsidRPr="00423FD2">
          <w:rPr>
            <w:rFonts w:ascii="Century Gothic" w:eastAsiaTheme="minorEastAsia" w:hAnsi="Century Gothic"/>
            <w:b w:val="0"/>
            <w:bCs w:val="0"/>
            <w:i w:val="0"/>
            <w:iCs w:val="0"/>
            <w:noProof/>
            <w:lang w:val="en-DE" w:eastAsia="en-GB"/>
          </w:rPr>
          <w:tab/>
        </w:r>
        <w:r w:rsidR="00423FD2" w:rsidRPr="00423FD2">
          <w:rPr>
            <w:rStyle w:val="Hyperlink"/>
            <w:rFonts w:ascii="Century Gothic" w:hAnsi="Century Gothic"/>
            <w:b w:val="0"/>
            <w:bCs w:val="0"/>
            <w:noProof/>
          </w:rPr>
          <w:t>Implementierungsphase</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_Toc72156120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14</w:t>
        </w:r>
        <w:r w:rsidR="00423FD2" w:rsidRPr="00423FD2">
          <w:rPr>
            <w:rFonts w:ascii="Century Gothic" w:hAnsi="Century Gothic"/>
            <w:b w:val="0"/>
            <w:bCs w:val="0"/>
            <w:noProof/>
            <w:webHidden/>
          </w:rPr>
          <w:fldChar w:fldCharType="end"/>
        </w:r>
      </w:hyperlink>
    </w:p>
    <w:p w14:paraId="26583D04" w14:textId="5451D32A"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21" w:history="1">
        <w:r w:rsidR="00423FD2" w:rsidRPr="00423FD2">
          <w:rPr>
            <w:rStyle w:val="Hyperlink"/>
            <w:rFonts w:ascii="Century Gothic" w:hAnsi="Century Gothic"/>
            <w:b w:val="0"/>
            <w:bCs w:val="0"/>
            <w:noProof/>
          </w:rPr>
          <w:t>5.1</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Implementierung des Datenmodells</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_Toc72156121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14</w:t>
        </w:r>
        <w:r w:rsidR="00423FD2" w:rsidRPr="00423FD2">
          <w:rPr>
            <w:rFonts w:ascii="Century Gothic" w:hAnsi="Century Gothic"/>
            <w:b w:val="0"/>
            <w:bCs w:val="0"/>
            <w:noProof/>
            <w:webHidden/>
          </w:rPr>
          <w:fldChar w:fldCharType="end"/>
        </w:r>
      </w:hyperlink>
    </w:p>
    <w:p w14:paraId="22299AF2" w14:textId="6CD795A6" w:rsidR="00423FD2" w:rsidRPr="00423FD2" w:rsidRDefault="00B07069">
      <w:pPr>
        <w:pStyle w:val="TOC3"/>
        <w:tabs>
          <w:tab w:val="left" w:pos="1260"/>
          <w:tab w:val="right" w:leader="dot" w:pos="9062"/>
        </w:tabs>
        <w:rPr>
          <w:rFonts w:ascii="Century Gothic" w:eastAsiaTheme="minorEastAsia" w:hAnsi="Century Gothic"/>
          <w:noProof/>
          <w:sz w:val="24"/>
          <w:szCs w:val="24"/>
          <w:lang w:val="en-DE" w:eastAsia="en-GB"/>
        </w:rPr>
      </w:pPr>
      <w:hyperlink w:anchor="_Toc72156122" w:history="1">
        <w:r w:rsidR="00423FD2" w:rsidRPr="00423FD2">
          <w:rPr>
            <w:rStyle w:val="Hyperlink"/>
            <w:rFonts w:ascii="Century Gothic" w:hAnsi="Century Gothic"/>
            <w:noProof/>
            <w:lang w:eastAsia="en-GB"/>
          </w:rPr>
          <w:t>5.1.1</w:t>
        </w:r>
        <w:r w:rsidR="00423FD2" w:rsidRPr="00423FD2">
          <w:rPr>
            <w:rFonts w:ascii="Century Gothic" w:eastAsiaTheme="minorEastAsia" w:hAnsi="Century Gothic"/>
            <w:noProof/>
            <w:sz w:val="24"/>
            <w:szCs w:val="24"/>
            <w:lang w:val="en-DE" w:eastAsia="en-GB"/>
          </w:rPr>
          <w:tab/>
        </w:r>
        <w:r w:rsidR="00423FD2" w:rsidRPr="00423FD2">
          <w:rPr>
            <w:rStyle w:val="Hyperlink"/>
            <w:rFonts w:ascii="Century Gothic" w:hAnsi="Century Gothic"/>
            <w:noProof/>
            <w:shd w:val="clear" w:color="auto" w:fill="FFFFFF"/>
            <w:lang w:eastAsia="en-GB"/>
          </w:rPr>
          <w:t>Exkurs: Migration</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_Toc72156122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14</w:t>
        </w:r>
        <w:r w:rsidR="00423FD2" w:rsidRPr="00423FD2">
          <w:rPr>
            <w:rFonts w:ascii="Century Gothic" w:hAnsi="Century Gothic"/>
            <w:noProof/>
            <w:webHidden/>
          </w:rPr>
          <w:fldChar w:fldCharType="end"/>
        </w:r>
      </w:hyperlink>
    </w:p>
    <w:p w14:paraId="3129FD3F" w14:textId="0554C217" w:rsidR="00423FD2" w:rsidRPr="00423FD2" w:rsidRDefault="00B07069">
      <w:pPr>
        <w:pStyle w:val="TOC3"/>
        <w:tabs>
          <w:tab w:val="left" w:pos="1260"/>
          <w:tab w:val="right" w:leader="dot" w:pos="9062"/>
        </w:tabs>
        <w:rPr>
          <w:rFonts w:ascii="Century Gothic" w:eastAsiaTheme="minorEastAsia" w:hAnsi="Century Gothic"/>
          <w:noProof/>
          <w:sz w:val="24"/>
          <w:szCs w:val="24"/>
          <w:lang w:val="en-DE" w:eastAsia="en-GB"/>
        </w:rPr>
      </w:pPr>
      <w:hyperlink w:anchor="_Toc72156123" w:history="1">
        <w:r w:rsidR="00423FD2" w:rsidRPr="00423FD2">
          <w:rPr>
            <w:rStyle w:val="Hyperlink"/>
            <w:rFonts w:ascii="Century Gothic" w:hAnsi="Century Gothic"/>
            <w:noProof/>
          </w:rPr>
          <w:t>5.1.2</w:t>
        </w:r>
        <w:r w:rsidR="00423FD2" w:rsidRPr="00423FD2">
          <w:rPr>
            <w:rFonts w:ascii="Century Gothic" w:eastAsiaTheme="minorEastAsia" w:hAnsi="Century Gothic"/>
            <w:noProof/>
            <w:sz w:val="24"/>
            <w:szCs w:val="24"/>
            <w:lang w:val="en-DE" w:eastAsia="en-GB"/>
          </w:rPr>
          <w:tab/>
        </w:r>
        <w:r w:rsidR="00423FD2" w:rsidRPr="00423FD2">
          <w:rPr>
            <w:rStyle w:val="Hyperlink"/>
            <w:rFonts w:ascii="Century Gothic" w:hAnsi="Century Gothic"/>
            <w:noProof/>
          </w:rPr>
          <w:t>Exkurs: Eloquent</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_Toc72156123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14</w:t>
        </w:r>
        <w:r w:rsidR="00423FD2" w:rsidRPr="00423FD2">
          <w:rPr>
            <w:rFonts w:ascii="Century Gothic" w:hAnsi="Century Gothic"/>
            <w:noProof/>
            <w:webHidden/>
          </w:rPr>
          <w:fldChar w:fldCharType="end"/>
        </w:r>
      </w:hyperlink>
    </w:p>
    <w:p w14:paraId="32E530BB" w14:textId="5A3AAB36"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24" w:history="1">
        <w:r w:rsidR="00423FD2" w:rsidRPr="00423FD2">
          <w:rPr>
            <w:rStyle w:val="Hyperlink"/>
            <w:rFonts w:ascii="Century Gothic" w:hAnsi="Century Gothic"/>
            <w:b w:val="0"/>
            <w:bCs w:val="0"/>
            <w:noProof/>
          </w:rPr>
          <w:t>5.2</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Implementierung der Benutzeroberfläche</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_Toc72156124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15</w:t>
        </w:r>
        <w:r w:rsidR="00423FD2" w:rsidRPr="00423FD2">
          <w:rPr>
            <w:rFonts w:ascii="Century Gothic" w:hAnsi="Century Gothic"/>
            <w:b w:val="0"/>
            <w:bCs w:val="0"/>
            <w:noProof/>
            <w:webHidden/>
          </w:rPr>
          <w:fldChar w:fldCharType="end"/>
        </w:r>
      </w:hyperlink>
    </w:p>
    <w:p w14:paraId="1D8B3D6B" w14:textId="6F1BDE2B" w:rsidR="00423FD2" w:rsidRPr="00423FD2" w:rsidRDefault="00B07069">
      <w:pPr>
        <w:pStyle w:val="TOC3"/>
        <w:tabs>
          <w:tab w:val="left" w:pos="1260"/>
          <w:tab w:val="right" w:leader="dot" w:pos="9062"/>
        </w:tabs>
        <w:rPr>
          <w:rFonts w:ascii="Century Gothic" w:eastAsiaTheme="minorEastAsia" w:hAnsi="Century Gothic"/>
          <w:noProof/>
          <w:sz w:val="24"/>
          <w:szCs w:val="24"/>
          <w:lang w:val="en-DE" w:eastAsia="en-GB"/>
        </w:rPr>
      </w:pPr>
      <w:hyperlink w:anchor="_Toc72156125" w:history="1">
        <w:r w:rsidR="00423FD2" w:rsidRPr="00423FD2">
          <w:rPr>
            <w:rStyle w:val="Hyperlink"/>
            <w:rFonts w:ascii="Century Gothic" w:hAnsi="Century Gothic"/>
            <w:noProof/>
          </w:rPr>
          <w:t>5.2.1</w:t>
        </w:r>
        <w:r w:rsidR="00423FD2" w:rsidRPr="00423FD2">
          <w:rPr>
            <w:rFonts w:ascii="Century Gothic" w:eastAsiaTheme="minorEastAsia" w:hAnsi="Century Gothic"/>
            <w:noProof/>
            <w:sz w:val="24"/>
            <w:szCs w:val="24"/>
            <w:lang w:val="en-DE" w:eastAsia="en-GB"/>
          </w:rPr>
          <w:tab/>
        </w:r>
        <w:r w:rsidR="00423FD2" w:rsidRPr="00423FD2">
          <w:rPr>
            <w:rStyle w:val="Hyperlink"/>
            <w:rFonts w:ascii="Century Gothic" w:hAnsi="Century Gothic"/>
            <w:noProof/>
          </w:rPr>
          <w:t>Exkurs: Blade</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_Toc72156125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15</w:t>
        </w:r>
        <w:r w:rsidR="00423FD2" w:rsidRPr="00423FD2">
          <w:rPr>
            <w:rFonts w:ascii="Century Gothic" w:hAnsi="Century Gothic"/>
            <w:noProof/>
            <w:webHidden/>
          </w:rPr>
          <w:fldChar w:fldCharType="end"/>
        </w:r>
      </w:hyperlink>
    </w:p>
    <w:p w14:paraId="01BFF04A" w14:textId="6996E6B6"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26" w:history="1">
        <w:r w:rsidR="00423FD2" w:rsidRPr="00423FD2">
          <w:rPr>
            <w:rStyle w:val="Hyperlink"/>
            <w:rFonts w:ascii="Century Gothic" w:eastAsia="Times New Roman" w:hAnsi="Century Gothic"/>
            <w:b w:val="0"/>
            <w:bCs w:val="0"/>
            <w:noProof/>
            <w:lang w:eastAsia="en-GB"/>
          </w:rPr>
          <w:t>5.3</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eastAsia="Times New Roman" w:hAnsi="Century Gothic"/>
            <w:b w:val="0"/>
            <w:bCs w:val="0"/>
            <w:noProof/>
            <w:lang w:eastAsia="en-GB"/>
          </w:rPr>
          <w:t>Implementierung der Routen</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_Toc72156126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15</w:t>
        </w:r>
        <w:r w:rsidR="00423FD2" w:rsidRPr="00423FD2">
          <w:rPr>
            <w:rFonts w:ascii="Century Gothic" w:hAnsi="Century Gothic"/>
            <w:b w:val="0"/>
            <w:bCs w:val="0"/>
            <w:noProof/>
            <w:webHidden/>
          </w:rPr>
          <w:fldChar w:fldCharType="end"/>
        </w:r>
      </w:hyperlink>
    </w:p>
    <w:p w14:paraId="3B72061F" w14:textId="1D1A34BC" w:rsidR="00423FD2" w:rsidRPr="00423FD2" w:rsidRDefault="00B07069">
      <w:pPr>
        <w:pStyle w:val="TOC3"/>
        <w:tabs>
          <w:tab w:val="left" w:pos="1260"/>
          <w:tab w:val="right" w:leader="dot" w:pos="9062"/>
        </w:tabs>
        <w:rPr>
          <w:rFonts w:ascii="Century Gothic" w:eastAsiaTheme="minorEastAsia" w:hAnsi="Century Gothic"/>
          <w:noProof/>
          <w:sz w:val="24"/>
          <w:szCs w:val="24"/>
          <w:lang w:val="en-DE" w:eastAsia="en-GB"/>
        </w:rPr>
      </w:pPr>
      <w:hyperlink w:anchor="_Toc72156127" w:history="1">
        <w:r w:rsidR="00423FD2" w:rsidRPr="00423FD2">
          <w:rPr>
            <w:rStyle w:val="Hyperlink"/>
            <w:rFonts w:ascii="Century Gothic" w:hAnsi="Century Gothic"/>
            <w:noProof/>
            <w:lang w:eastAsia="en-GB"/>
          </w:rPr>
          <w:t>5.3.1</w:t>
        </w:r>
        <w:r w:rsidR="00423FD2" w:rsidRPr="00423FD2">
          <w:rPr>
            <w:rFonts w:ascii="Century Gothic" w:eastAsiaTheme="minorEastAsia" w:hAnsi="Century Gothic"/>
            <w:noProof/>
            <w:sz w:val="24"/>
            <w:szCs w:val="24"/>
            <w:lang w:val="en-DE" w:eastAsia="en-GB"/>
          </w:rPr>
          <w:tab/>
        </w:r>
        <w:r w:rsidR="00423FD2" w:rsidRPr="00423FD2">
          <w:rPr>
            <w:rStyle w:val="Hyperlink"/>
            <w:rFonts w:ascii="Century Gothic" w:hAnsi="Century Gothic"/>
            <w:noProof/>
            <w:lang w:eastAsia="en-GB"/>
          </w:rPr>
          <w:t>Exkurs: Routing</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_Toc72156127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15</w:t>
        </w:r>
        <w:r w:rsidR="00423FD2" w:rsidRPr="00423FD2">
          <w:rPr>
            <w:rFonts w:ascii="Century Gothic" w:hAnsi="Century Gothic"/>
            <w:noProof/>
            <w:webHidden/>
          </w:rPr>
          <w:fldChar w:fldCharType="end"/>
        </w:r>
      </w:hyperlink>
    </w:p>
    <w:p w14:paraId="2061B8CB" w14:textId="1E0B473E"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28" w:history="1">
        <w:r w:rsidR="00423FD2" w:rsidRPr="00423FD2">
          <w:rPr>
            <w:rStyle w:val="Hyperlink"/>
            <w:rFonts w:ascii="Century Gothic" w:hAnsi="Century Gothic"/>
            <w:b w:val="0"/>
            <w:bCs w:val="0"/>
            <w:noProof/>
          </w:rPr>
          <w:t>5.4</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Implementierung der Controller</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_Toc72156128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15</w:t>
        </w:r>
        <w:r w:rsidR="00423FD2" w:rsidRPr="00423FD2">
          <w:rPr>
            <w:rFonts w:ascii="Century Gothic" w:hAnsi="Century Gothic"/>
            <w:b w:val="0"/>
            <w:bCs w:val="0"/>
            <w:noProof/>
            <w:webHidden/>
          </w:rPr>
          <w:fldChar w:fldCharType="end"/>
        </w:r>
      </w:hyperlink>
    </w:p>
    <w:p w14:paraId="5FFB12F2" w14:textId="017B16EF"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29" w:history="1">
        <w:r w:rsidR="00423FD2" w:rsidRPr="00423FD2">
          <w:rPr>
            <w:rStyle w:val="Hyperlink"/>
            <w:rFonts w:ascii="Century Gothic" w:hAnsi="Century Gothic"/>
            <w:b w:val="0"/>
            <w:bCs w:val="0"/>
            <w:noProof/>
          </w:rPr>
          <w:t>5.5</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Implementierung der E-Mail Notifications</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_Toc72156129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16</w:t>
        </w:r>
        <w:r w:rsidR="00423FD2" w:rsidRPr="00423FD2">
          <w:rPr>
            <w:rFonts w:ascii="Century Gothic" w:hAnsi="Century Gothic"/>
            <w:b w:val="0"/>
            <w:bCs w:val="0"/>
            <w:noProof/>
            <w:webHidden/>
          </w:rPr>
          <w:fldChar w:fldCharType="end"/>
        </w:r>
      </w:hyperlink>
    </w:p>
    <w:p w14:paraId="3E12A787" w14:textId="6C4CD72B"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30" w:history="1">
        <w:r w:rsidR="00423FD2" w:rsidRPr="00423FD2">
          <w:rPr>
            <w:rStyle w:val="Hyperlink"/>
            <w:rFonts w:ascii="Century Gothic" w:hAnsi="Century Gothic"/>
            <w:b w:val="0"/>
            <w:bCs w:val="0"/>
            <w:noProof/>
          </w:rPr>
          <w:t>5.6</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Testen der Anwendung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_Toc72156130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16</w:t>
        </w:r>
        <w:r w:rsidR="00423FD2" w:rsidRPr="00423FD2">
          <w:rPr>
            <w:rFonts w:ascii="Century Gothic" w:hAnsi="Century Gothic"/>
            <w:b w:val="0"/>
            <w:bCs w:val="0"/>
            <w:noProof/>
            <w:webHidden/>
          </w:rPr>
          <w:fldChar w:fldCharType="end"/>
        </w:r>
      </w:hyperlink>
    </w:p>
    <w:p w14:paraId="6CB1C92C" w14:textId="5A655AD4" w:rsidR="00423FD2" w:rsidRPr="00423FD2" w:rsidRDefault="00B07069">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156131" w:history="1">
        <w:r w:rsidR="00423FD2" w:rsidRPr="00423FD2">
          <w:rPr>
            <w:rStyle w:val="Hyperlink"/>
            <w:rFonts w:ascii="Century Gothic" w:hAnsi="Century Gothic"/>
            <w:b w:val="0"/>
            <w:bCs w:val="0"/>
            <w:noProof/>
          </w:rPr>
          <w:t>6</w:t>
        </w:r>
        <w:r w:rsidR="00423FD2" w:rsidRPr="00423FD2">
          <w:rPr>
            <w:rFonts w:ascii="Century Gothic" w:eastAsiaTheme="minorEastAsia" w:hAnsi="Century Gothic"/>
            <w:b w:val="0"/>
            <w:bCs w:val="0"/>
            <w:i w:val="0"/>
            <w:iCs w:val="0"/>
            <w:noProof/>
            <w:lang w:val="en-DE" w:eastAsia="en-GB"/>
          </w:rPr>
          <w:tab/>
        </w:r>
        <w:r w:rsidR="00423FD2" w:rsidRPr="00423FD2">
          <w:rPr>
            <w:rStyle w:val="Hyperlink"/>
            <w:rFonts w:ascii="Century Gothic" w:hAnsi="Century Gothic"/>
            <w:b w:val="0"/>
            <w:bCs w:val="0"/>
            <w:noProof/>
          </w:rPr>
          <w:t>Abnahme- und Deployment</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_Toc72156131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17</w:t>
        </w:r>
        <w:r w:rsidR="00423FD2" w:rsidRPr="00423FD2">
          <w:rPr>
            <w:rFonts w:ascii="Century Gothic" w:hAnsi="Century Gothic"/>
            <w:b w:val="0"/>
            <w:bCs w:val="0"/>
            <w:noProof/>
            <w:webHidden/>
          </w:rPr>
          <w:fldChar w:fldCharType="end"/>
        </w:r>
      </w:hyperlink>
    </w:p>
    <w:p w14:paraId="7B7F82BC" w14:textId="2AC415BF"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32" w:history="1">
        <w:r w:rsidR="00423FD2" w:rsidRPr="00423FD2">
          <w:rPr>
            <w:rStyle w:val="Hyperlink"/>
            <w:rFonts w:ascii="Century Gothic" w:hAnsi="Century Gothic"/>
            <w:b w:val="0"/>
            <w:bCs w:val="0"/>
            <w:noProof/>
          </w:rPr>
          <w:t>6.1</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Code-Review</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_Toc72156132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17</w:t>
        </w:r>
        <w:r w:rsidR="00423FD2" w:rsidRPr="00423FD2">
          <w:rPr>
            <w:rFonts w:ascii="Century Gothic" w:hAnsi="Century Gothic"/>
            <w:b w:val="0"/>
            <w:bCs w:val="0"/>
            <w:noProof/>
            <w:webHidden/>
          </w:rPr>
          <w:fldChar w:fldCharType="end"/>
        </w:r>
      </w:hyperlink>
    </w:p>
    <w:p w14:paraId="65C759E9" w14:textId="24696E88"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33" w:history="1">
        <w:r w:rsidR="00423FD2" w:rsidRPr="00423FD2">
          <w:rPr>
            <w:rStyle w:val="Hyperlink"/>
            <w:rFonts w:ascii="Century Gothic" w:hAnsi="Century Gothic"/>
            <w:b w:val="0"/>
            <w:bCs w:val="0"/>
            <w:noProof/>
          </w:rPr>
          <w:t>6.2</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Deployment</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_Toc72156133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17</w:t>
        </w:r>
        <w:r w:rsidR="00423FD2" w:rsidRPr="00423FD2">
          <w:rPr>
            <w:rFonts w:ascii="Century Gothic" w:hAnsi="Century Gothic"/>
            <w:b w:val="0"/>
            <w:bCs w:val="0"/>
            <w:noProof/>
            <w:webHidden/>
          </w:rPr>
          <w:fldChar w:fldCharType="end"/>
        </w:r>
      </w:hyperlink>
    </w:p>
    <w:p w14:paraId="2BD123FA" w14:textId="350123D8" w:rsidR="00423FD2" w:rsidRPr="00423FD2" w:rsidRDefault="00B07069">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156134" w:history="1">
        <w:r w:rsidR="00423FD2" w:rsidRPr="00423FD2">
          <w:rPr>
            <w:rStyle w:val="Hyperlink"/>
            <w:rFonts w:ascii="Century Gothic" w:hAnsi="Century Gothic"/>
            <w:b w:val="0"/>
            <w:bCs w:val="0"/>
            <w:noProof/>
          </w:rPr>
          <w:t>7</w:t>
        </w:r>
        <w:r w:rsidR="00423FD2" w:rsidRPr="00423FD2">
          <w:rPr>
            <w:rFonts w:ascii="Century Gothic" w:eastAsiaTheme="minorEastAsia" w:hAnsi="Century Gothic"/>
            <w:b w:val="0"/>
            <w:bCs w:val="0"/>
            <w:i w:val="0"/>
            <w:iCs w:val="0"/>
            <w:noProof/>
            <w:lang w:val="en-DE" w:eastAsia="en-GB"/>
          </w:rPr>
          <w:tab/>
        </w:r>
        <w:r w:rsidR="00423FD2" w:rsidRPr="00423FD2">
          <w:rPr>
            <w:rStyle w:val="Hyperlink"/>
            <w:rFonts w:ascii="Century Gothic" w:hAnsi="Century Gothic"/>
            <w:b w:val="0"/>
            <w:bCs w:val="0"/>
            <w:noProof/>
          </w:rPr>
          <w:t>Dokumentation</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_Toc72156134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17</w:t>
        </w:r>
        <w:r w:rsidR="00423FD2" w:rsidRPr="00423FD2">
          <w:rPr>
            <w:rFonts w:ascii="Century Gothic" w:hAnsi="Century Gothic"/>
            <w:b w:val="0"/>
            <w:bCs w:val="0"/>
            <w:noProof/>
            <w:webHidden/>
          </w:rPr>
          <w:fldChar w:fldCharType="end"/>
        </w:r>
      </w:hyperlink>
    </w:p>
    <w:p w14:paraId="115DE99E" w14:textId="38445A49" w:rsidR="00423FD2" w:rsidRPr="00423FD2" w:rsidRDefault="00B07069">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156135" w:history="1">
        <w:r w:rsidR="00423FD2" w:rsidRPr="00423FD2">
          <w:rPr>
            <w:rStyle w:val="Hyperlink"/>
            <w:rFonts w:ascii="Century Gothic" w:hAnsi="Century Gothic"/>
            <w:b w:val="0"/>
            <w:bCs w:val="0"/>
            <w:noProof/>
          </w:rPr>
          <w:t>8</w:t>
        </w:r>
        <w:r w:rsidR="00423FD2" w:rsidRPr="00423FD2">
          <w:rPr>
            <w:rFonts w:ascii="Century Gothic" w:eastAsiaTheme="minorEastAsia" w:hAnsi="Century Gothic"/>
            <w:b w:val="0"/>
            <w:bCs w:val="0"/>
            <w:i w:val="0"/>
            <w:iCs w:val="0"/>
            <w:noProof/>
            <w:lang w:val="en-DE" w:eastAsia="en-GB"/>
          </w:rPr>
          <w:tab/>
        </w:r>
        <w:r w:rsidR="00423FD2" w:rsidRPr="00423FD2">
          <w:rPr>
            <w:rStyle w:val="Hyperlink"/>
            <w:rFonts w:ascii="Century Gothic" w:hAnsi="Century Gothic"/>
            <w:b w:val="0"/>
            <w:bCs w:val="0"/>
            <w:noProof/>
          </w:rPr>
          <w:t>Fazit</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_Toc72156135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18</w:t>
        </w:r>
        <w:r w:rsidR="00423FD2" w:rsidRPr="00423FD2">
          <w:rPr>
            <w:rFonts w:ascii="Century Gothic" w:hAnsi="Century Gothic"/>
            <w:b w:val="0"/>
            <w:bCs w:val="0"/>
            <w:noProof/>
            <w:webHidden/>
          </w:rPr>
          <w:fldChar w:fldCharType="end"/>
        </w:r>
      </w:hyperlink>
    </w:p>
    <w:p w14:paraId="5AD803ED" w14:textId="78CB09AC"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36" w:history="1">
        <w:r w:rsidR="00423FD2" w:rsidRPr="00423FD2">
          <w:rPr>
            <w:rStyle w:val="Hyperlink"/>
            <w:rFonts w:ascii="Century Gothic" w:hAnsi="Century Gothic"/>
            <w:b w:val="0"/>
            <w:bCs w:val="0"/>
            <w:noProof/>
          </w:rPr>
          <w:t>8.1</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Soll-/ Ist-Vergleich</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_Toc72156136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18</w:t>
        </w:r>
        <w:r w:rsidR="00423FD2" w:rsidRPr="00423FD2">
          <w:rPr>
            <w:rFonts w:ascii="Century Gothic" w:hAnsi="Century Gothic"/>
            <w:b w:val="0"/>
            <w:bCs w:val="0"/>
            <w:noProof/>
            <w:webHidden/>
          </w:rPr>
          <w:fldChar w:fldCharType="end"/>
        </w:r>
      </w:hyperlink>
    </w:p>
    <w:p w14:paraId="2C1B7769" w14:textId="7824319B"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37" w:history="1">
        <w:r w:rsidR="00423FD2" w:rsidRPr="00423FD2">
          <w:rPr>
            <w:rStyle w:val="Hyperlink"/>
            <w:rFonts w:ascii="Century Gothic" w:hAnsi="Century Gothic"/>
            <w:b w:val="0"/>
            <w:bCs w:val="0"/>
            <w:noProof/>
          </w:rPr>
          <w:t>8.2</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Lessons Learned</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_Toc72156137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18</w:t>
        </w:r>
        <w:r w:rsidR="00423FD2" w:rsidRPr="00423FD2">
          <w:rPr>
            <w:rFonts w:ascii="Century Gothic" w:hAnsi="Century Gothic"/>
            <w:b w:val="0"/>
            <w:bCs w:val="0"/>
            <w:noProof/>
            <w:webHidden/>
          </w:rPr>
          <w:fldChar w:fldCharType="end"/>
        </w:r>
      </w:hyperlink>
    </w:p>
    <w:p w14:paraId="34C0C898" w14:textId="293D2167"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38" w:history="1">
        <w:r w:rsidR="00423FD2" w:rsidRPr="00423FD2">
          <w:rPr>
            <w:rStyle w:val="Hyperlink"/>
            <w:rFonts w:ascii="Century Gothic" w:hAnsi="Century Gothic"/>
            <w:b w:val="0"/>
            <w:bCs w:val="0"/>
            <w:noProof/>
          </w:rPr>
          <w:t>8.3</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Ausblick</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_Toc72156138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18</w:t>
        </w:r>
        <w:r w:rsidR="00423FD2" w:rsidRPr="00423FD2">
          <w:rPr>
            <w:rFonts w:ascii="Century Gothic" w:hAnsi="Century Gothic"/>
            <w:b w:val="0"/>
            <w:bCs w:val="0"/>
            <w:noProof/>
            <w:webHidden/>
          </w:rPr>
          <w:fldChar w:fldCharType="end"/>
        </w:r>
      </w:hyperlink>
    </w:p>
    <w:p w14:paraId="62DC33B4" w14:textId="45C8BCF6" w:rsidR="00423FD2" w:rsidRPr="00423FD2" w:rsidRDefault="00B07069">
      <w:pPr>
        <w:pStyle w:val="TOC1"/>
        <w:tabs>
          <w:tab w:val="right" w:leader="dot" w:pos="9062"/>
        </w:tabs>
        <w:rPr>
          <w:rFonts w:ascii="Century Gothic" w:eastAsiaTheme="minorEastAsia" w:hAnsi="Century Gothic"/>
          <w:b w:val="0"/>
          <w:bCs w:val="0"/>
          <w:i w:val="0"/>
          <w:iCs w:val="0"/>
          <w:noProof/>
          <w:lang w:val="en-DE" w:eastAsia="en-GB"/>
        </w:rPr>
      </w:pPr>
      <w:hyperlink w:anchor="_Toc72156139" w:history="1">
        <w:r w:rsidR="00423FD2" w:rsidRPr="00423FD2">
          <w:rPr>
            <w:rStyle w:val="Hyperlink"/>
            <w:rFonts w:ascii="Century Gothic" w:hAnsi="Century Gothic"/>
            <w:b w:val="0"/>
            <w:bCs w:val="0"/>
            <w:noProof/>
          </w:rPr>
          <w:t>Literaturverzeichnis</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_Toc72156139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19</w:t>
        </w:r>
        <w:r w:rsidR="00423FD2" w:rsidRPr="00423FD2">
          <w:rPr>
            <w:rFonts w:ascii="Century Gothic" w:hAnsi="Century Gothic"/>
            <w:b w:val="0"/>
            <w:bCs w:val="0"/>
            <w:noProof/>
            <w:webHidden/>
          </w:rPr>
          <w:fldChar w:fldCharType="end"/>
        </w:r>
      </w:hyperlink>
    </w:p>
    <w:p w14:paraId="34B85AFB" w14:textId="2E18FAAD" w:rsidR="00423FD2" w:rsidRPr="00423FD2" w:rsidRDefault="00B07069">
      <w:pPr>
        <w:pStyle w:val="TOC1"/>
        <w:tabs>
          <w:tab w:val="right" w:leader="dot" w:pos="9062"/>
        </w:tabs>
        <w:rPr>
          <w:rFonts w:ascii="Century Gothic" w:eastAsiaTheme="minorEastAsia" w:hAnsi="Century Gothic"/>
          <w:b w:val="0"/>
          <w:bCs w:val="0"/>
          <w:i w:val="0"/>
          <w:iCs w:val="0"/>
          <w:noProof/>
          <w:lang w:val="en-DE" w:eastAsia="en-GB"/>
        </w:rPr>
      </w:pPr>
      <w:hyperlink w:anchor="_Toc72156140" w:history="1">
        <w:r w:rsidR="00423FD2" w:rsidRPr="00423FD2">
          <w:rPr>
            <w:rStyle w:val="Hyperlink"/>
            <w:rFonts w:ascii="Century Gothic" w:hAnsi="Century Gothic"/>
            <w:b w:val="0"/>
            <w:bCs w:val="0"/>
            <w:noProof/>
          </w:rPr>
          <w:t>Quellen</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_Toc72156140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19</w:t>
        </w:r>
        <w:r w:rsidR="00423FD2" w:rsidRPr="00423FD2">
          <w:rPr>
            <w:rFonts w:ascii="Century Gothic" w:hAnsi="Century Gothic"/>
            <w:b w:val="0"/>
            <w:bCs w:val="0"/>
            <w:noProof/>
            <w:webHidden/>
          </w:rPr>
          <w:fldChar w:fldCharType="end"/>
        </w:r>
      </w:hyperlink>
    </w:p>
    <w:p w14:paraId="1F8719D1" w14:textId="23C36F69" w:rsidR="00423FD2" w:rsidRPr="00423FD2" w:rsidRDefault="00B07069">
      <w:pPr>
        <w:pStyle w:val="TOC1"/>
        <w:tabs>
          <w:tab w:val="right" w:leader="dot" w:pos="9062"/>
        </w:tabs>
        <w:rPr>
          <w:rFonts w:ascii="Century Gothic" w:eastAsiaTheme="minorEastAsia" w:hAnsi="Century Gothic"/>
          <w:b w:val="0"/>
          <w:bCs w:val="0"/>
          <w:i w:val="0"/>
          <w:iCs w:val="0"/>
          <w:noProof/>
          <w:lang w:val="en-DE" w:eastAsia="en-GB"/>
        </w:rPr>
      </w:pPr>
      <w:hyperlink w:anchor="_Toc72156141" w:history="1">
        <w:r w:rsidR="00423FD2" w:rsidRPr="00423FD2">
          <w:rPr>
            <w:rStyle w:val="Hyperlink"/>
            <w:rFonts w:ascii="Century Gothic" w:hAnsi="Century Gothic"/>
            <w:b w:val="0"/>
            <w:bCs w:val="0"/>
            <w:noProof/>
          </w:rPr>
          <w:t>Anhang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_Toc72156141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20</w:t>
        </w:r>
        <w:r w:rsidR="00423FD2" w:rsidRPr="00423FD2">
          <w:rPr>
            <w:rFonts w:ascii="Century Gothic" w:hAnsi="Century Gothic"/>
            <w:b w:val="0"/>
            <w:bCs w:val="0"/>
            <w:noProof/>
            <w:webHidden/>
          </w:rPr>
          <w:fldChar w:fldCharType="end"/>
        </w:r>
      </w:hyperlink>
    </w:p>
    <w:p w14:paraId="1CF6171B" w14:textId="65F69E25"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42" w:history="1">
        <w:r w:rsidR="00423FD2" w:rsidRPr="00423FD2">
          <w:rPr>
            <w:rStyle w:val="Hyperlink"/>
            <w:rFonts w:ascii="Century Gothic" w:hAnsi="Century Gothic"/>
            <w:b w:val="0"/>
            <w:bCs w:val="0"/>
            <w:noProof/>
          </w:rPr>
          <w:t>A.1</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 xml:space="preserve"> Detaillierte Zeitplanung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_Toc72156142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20</w:t>
        </w:r>
        <w:r w:rsidR="00423FD2" w:rsidRPr="00423FD2">
          <w:rPr>
            <w:rFonts w:ascii="Century Gothic" w:hAnsi="Century Gothic"/>
            <w:b w:val="0"/>
            <w:bCs w:val="0"/>
            <w:noProof/>
            <w:webHidden/>
          </w:rPr>
          <w:fldChar w:fldCharType="end"/>
        </w:r>
      </w:hyperlink>
    </w:p>
    <w:p w14:paraId="27E138C8" w14:textId="72003166"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43" w:history="1">
        <w:r w:rsidR="00423FD2" w:rsidRPr="00423FD2">
          <w:rPr>
            <w:rStyle w:val="Hyperlink"/>
            <w:rFonts w:ascii="Century Gothic" w:hAnsi="Century Gothic"/>
            <w:b w:val="0"/>
            <w:bCs w:val="0"/>
            <w:noProof/>
          </w:rPr>
          <w:t>A.2</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 xml:space="preserve"> Ressourcenplan</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_Toc72156143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21</w:t>
        </w:r>
        <w:r w:rsidR="00423FD2" w:rsidRPr="00423FD2">
          <w:rPr>
            <w:rFonts w:ascii="Century Gothic" w:hAnsi="Century Gothic"/>
            <w:b w:val="0"/>
            <w:bCs w:val="0"/>
            <w:noProof/>
            <w:webHidden/>
          </w:rPr>
          <w:fldChar w:fldCharType="end"/>
        </w:r>
      </w:hyperlink>
    </w:p>
    <w:p w14:paraId="064C1F8F" w14:textId="7465812A"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44" w:history="1">
        <w:r w:rsidR="00423FD2" w:rsidRPr="00423FD2">
          <w:rPr>
            <w:rStyle w:val="Hyperlink"/>
            <w:rFonts w:ascii="Century Gothic" w:hAnsi="Century Gothic"/>
            <w:b w:val="0"/>
            <w:bCs w:val="0"/>
            <w:noProof/>
          </w:rPr>
          <w:t>A.3</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 xml:space="preserve"> Ist-Analyse - Aktivitätsdiagramm</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_Toc72156144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22</w:t>
        </w:r>
        <w:r w:rsidR="00423FD2" w:rsidRPr="00423FD2">
          <w:rPr>
            <w:rFonts w:ascii="Century Gothic" w:hAnsi="Century Gothic"/>
            <w:b w:val="0"/>
            <w:bCs w:val="0"/>
            <w:noProof/>
            <w:webHidden/>
          </w:rPr>
          <w:fldChar w:fldCharType="end"/>
        </w:r>
      </w:hyperlink>
    </w:p>
    <w:p w14:paraId="31636EB1" w14:textId="1B56E45F"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45" w:history="1">
        <w:r w:rsidR="00423FD2" w:rsidRPr="00423FD2">
          <w:rPr>
            <w:rStyle w:val="Hyperlink"/>
            <w:rFonts w:ascii="Century Gothic" w:hAnsi="Century Gothic"/>
            <w:b w:val="0"/>
            <w:bCs w:val="0"/>
            <w:noProof/>
          </w:rPr>
          <w:t>A.4</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 xml:space="preserve"> Kalkulatorische Aufstellung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_Toc72156145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23</w:t>
        </w:r>
        <w:r w:rsidR="00423FD2" w:rsidRPr="00423FD2">
          <w:rPr>
            <w:rFonts w:ascii="Century Gothic" w:hAnsi="Century Gothic"/>
            <w:b w:val="0"/>
            <w:bCs w:val="0"/>
            <w:noProof/>
            <w:webHidden/>
          </w:rPr>
          <w:fldChar w:fldCharType="end"/>
        </w:r>
      </w:hyperlink>
    </w:p>
    <w:p w14:paraId="4E9A498D" w14:textId="5E5A2FE3"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46" w:history="1">
        <w:r w:rsidR="00423FD2" w:rsidRPr="00423FD2">
          <w:rPr>
            <w:rStyle w:val="Hyperlink"/>
            <w:rFonts w:ascii="Century Gothic" w:hAnsi="Century Gothic"/>
            <w:b w:val="0"/>
            <w:bCs w:val="0"/>
            <w:noProof/>
          </w:rPr>
          <w:t>A.5</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 xml:space="preserve"> Zeiteinsparung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_Toc72156146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23</w:t>
        </w:r>
        <w:r w:rsidR="00423FD2" w:rsidRPr="00423FD2">
          <w:rPr>
            <w:rFonts w:ascii="Century Gothic" w:hAnsi="Century Gothic"/>
            <w:b w:val="0"/>
            <w:bCs w:val="0"/>
            <w:noProof/>
            <w:webHidden/>
          </w:rPr>
          <w:fldChar w:fldCharType="end"/>
        </w:r>
      </w:hyperlink>
    </w:p>
    <w:p w14:paraId="10048A7B" w14:textId="5889B21E"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47" w:history="1">
        <w:r w:rsidR="00423FD2" w:rsidRPr="00423FD2">
          <w:rPr>
            <w:rStyle w:val="Hyperlink"/>
            <w:rFonts w:ascii="Century Gothic" w:hAnsi="Century Gothic"/>
            <w:b w:val="0"/>
            <w:bCs w:val="0"/>
            <w:noProof/>
          </w:rPr>
          <w:t>A.6</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 xml:space="preserve"> Anwendungsfälle – Use-Case-Diagramm</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_Toc72156147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24</w:t>
        </w:r>
        <w:r w:rsidR="00423FD2" w:rsidRPr="00423FD2">
          <w:rPr>
            <w:rFonts w:ascii="Century Gothic" w:hAnsi="Century Gothic"/>
            <w:b w:val="0"/>
            <w:bCs w:val="0"/>
            <w:noProof/>
            <w:webHidden/>
          </w:rPr>
          <w:fldChar w:fldCharType="end"/>
        </w:r>
      </w:hyperlink>
    </w:p>
    <w:p w14:paraId="19414583" w14:textId="1CBC4D7D"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48" w:history="1">
        <w:r w:rsidR="00423FD2" w:rsidRPr="00423FD2">
          <w:rPr>
            <w:rStyle w:val="Hyperlink"/>
            <w:rFonts w:ascii="Century Gothic" w:hAnsi="Century Gothic"/>
            <w:b w:val="0"/>
            <w:bCs w:val="0"/>
            <w:noProof/>
          </w:rPr>
          <w:t>A.7</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 xml:space="preserve"> Auszug Lastenheft</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_Toc72156148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25</w:t>
        </w:r>
        <w:r w:rsidR="00423FD2" w:rsidRPr="00423FD2">
          <w:rPr>
            <w:rFonts w:ascii="Century Gothic" w:hAnsi="Century Gothic"/>
            <w:b w:val="0"/>
            <w:bCs w:val="0"/>
            <w:noProof/>
            <w:webHidden/>
          </w:rPr>
          <w:fldChar w:fldCharType="end"/>
        </w:r>
      </w:hyperlink>
    </w:p>
    <w:p w14:paraId="7814683C" w14:textId="282A9553"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49" w:history="1">
        <w:r w:rsidR="00423FD2" w:rsidRPr="00423FD2">
          <w:rPr>
            <w:rStyle w:val="Hyperlink"/>
            <w:rFonts w:ascii="Century Gothic" w:hAnsi="Century Gothic"/>
            <w:b w:val="0"/>
            <w:bCs w:val="0"/>
            <w:noProof/>
          </w:rPr>
          <w:t>A.8</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 xml:space="preserve"> Mockup - Formular</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_Toc72156149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26</w:t>
        </w:r>
        <w:r w:rsidR="00423FD2" w:rsidRPr="00423FD2">
          <w:rPr>
            <w:rFonts w:ascii="Century Gothic" w:hAnsi="Century Gothic"/>
            <w:b w:val="0"/>
            <w:bCs w:val="0"/>
            <w:noProof/>
            <w:webHidden/>
          </w:rPr>
          <w:fldChar w:fldCharType="end"/>
        </w:r>
      </w:hyperlink>
    </w:p>
    <w:p w14:paraId="41EFC819" w14:textId="18711666" w:rsidR="00423FD2" w:rsidRPr="00423FD2" w:rsidRDefault="00B07069">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156150" w:history="1">
        <w:r w:rsidR="00423FD2" w:rsidRPr="00423FD2">
          <w:rPr>
            <w:rStyle w:val="Hyperlink"/>
            <w:rFonts w:ascii="Century Gothic" w:hAnsi="Century Gothic"/>
            <w:b w:val="0"/>
            <w:bCs w:val="0"/>
            <w:noProof/>
          </w:rPr>
          <w:t>A.9</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 xml:space="preserve"> Mockup - Dashboard</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_Toc72156150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26</w:t>
        </w:r>
        <w:r w:rsidR="00423FD2" w:rsidRPr="00423FD2">
          <w:rPr>
            <w:rFonts w:ascii="Century Gothic" w:hAnsi="Century Gothic"/>
            <w:b w:val="0"/>
            <w:bCs w:val="0"/>
            <w:noProof/>
            <w:webHidden/>
          </w:rPr>
          <w:fldChar w:fldCharType="end"/>
        </w:r>
      </w:hyperlink>
    </w:p>
    <w:p w14:paraId="26DC3C21" w14:textId="3F32631C"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51" w:history="1">
        <w:r w:rsidR="00423FD2" w:rsidRPr="00423FD2">
          <w:rPr>
            <w:rStyle w:val="Hyperlink"/>
            <w:rFonts w:ascii="Century Gothic" w:hAnsi="Century Gothic"/>
            <w:b w:val="0"/>
            <w:bCs w:val="0"/>
            <w:noProof/>
          </w:rPr>
          <w:t>A.10</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Entity Relationship Modell</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_Toc72156151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27</w:t>
        </w:r>
        <w:r w:rsidR="00423FD2" w:rsidRPr="00423FD2">
          <w:rPr>
            <w:rFonts w:ascii="Century Gothic" w:hAnsi="Century Gothic"/>
            <w:b w:val="0"/>
            <w:bCs w:val="0"/>
            <w:noProof/>
            <w:webHidden/>
          </w:rPr>
          <w:fldChar w:fldCharType="end"/>
        </w:r>
      </w:hyperlink>
    </w:p>
    <w:p w14:paraId="69FB77AE" w14:textId="4C016297"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52" w:history="1">
        <w:r w:rsidR="00423FD2" w:rsidRPr="00423FD2">
          <w:rPr>
            <w:rStyle w:val="Hyperlink"/>
            <w:rFonts w:ascii="Century Gothic" w:hAnsi="Century Gothic"/>
            <w:b w:val="0"/>
            <w:bCs w:val="0"/>
            <w:noProof/>
            <w:lang w:val="en-US"/>
          </w:rPr>
          <w:t>A.11</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lang w:val="en-US"/>
          </w:rPr>
          <w:t>Request Eloquent Model - Codeauszug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_Toc72156152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28</w:t>
        </w:r>
        <w:r w:rsidR="00423FD2" w:rsidRPr="00423FD2">
          <w:rPr>
            <w:rFonts w:ascii="Century Gothic" w:hAnsi="Century Gothic"/>
            <w:b w:val="0"/>
            <w:bCs w:val="0"/>
            <w:noProof/>
            <w:webHidden/>
          </w:rPr>
          <w:fldChar w:fldCharType="end"/>
        </w:r>
      </w:hyperlink>
    </w:p>
    <w:p w14:paraId="6F2B492A" w14:textId="51164018"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53" w:history="1">
        <w:r w:rsidR="00423FD2" w:rsidRPr="00423FD2">
          <w:rPr>
            <w:rStyle w:val="Hyperlink"/>
            <w:rFonts w:ascii="Century Gothic" w:hAnsi="Century Gothic"/>
            <w:b w:val="0"/>
            <w:bCs w:val="0"/>
            <w:noProof/>
          </w:rPr>
          <w:t>A.12</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R</w:t>
        </w:r>
        <w:r w:rsidR="00423FD2" w:rsidRPr="00423FD2">
          <w:rPr>
            <w:rStyle w:val="Hyperlink"/>
            <w:rFonts w:ascii="Century Gothic" w:hAnsi="Century Gothic"/>
            <w:b w:val="0"/>
            <w:bCs w:val="0"/>
            <w:noProof/>
            <w:lang w:val="en-US"/>
          </w:rPr>
          <w:t>equest Migration - Codeauszug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_Toc72156153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29</w:t>
        </w:r>
        <w:r w:rsidR="00423FD2" w:rsidRPr="00423FD2">
          <w:rPr>
            <w:rFonts w:ascii="Century Gothic" w:hAnsi="Century Gothic"/>
            <w:b w:val="0"/>
            <w:bCs w:val="0"/>
            <w:noProof/>
            <w:webHidden/>
          </w:rPr>
          <w:fldChar w:fldCharType="end"/>
        </w:r>
      </w:hyperlink>
    </w:p>
    <w:p w14:paraId="6AA2D33B" w14:textId="3A31C713"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54" w:history="1">
        <w:r w:rsidR="00423FD2" w:rsidRPr="00423FD2">
          <w:rPr>
            <w:rStyle w:val="Hyperlink"/>
            <w:rFonts w:ascii="Century Gothic" w:hAnsi="Century Gothic"/>
            <w:b w:val="0"/>
            <w:bCs w:val="0"/>
            <w:noProof/>
          </w:rPr>
          <w:t>A.13</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Request - Klassendiagramm</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_Toc72156154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30</w:t>
        </w:r>
        <w:r w:rsidR="00423FD2" w:rsidRPr="00423FD2">
          <w:rPr>
            <w:rFonts w:ascii="Century Gothic" w:hAnsi="Century Gothic"/>
            <w:b w:val="0"/>
            <w:bCs w:val="0"/>
            <w:noProof/>
            <w:webHidden/>
          </w:rPr>
          <w:fldChar w:fldCharType="end"/>
        </w:r>
      </w:hyperlink>
    </w:p>
    <w:p w14:paraId="038E6BC2" w14:textId="21D64EC4"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55" w:history="1">
        <w:r w:rsidR="00423FD2" w:rsidRPr="00423FD2">
          <w:rPr>
            <w:rStyle w:val="Hyperlink"/>
            <w:rFonts w:ascii="Century Gothic" w:hAnsi="Century Gothic"/>
            <w:b w:val="0"/>
            <w:bCs w:val="0"/>
            <w:noProof/>
          </w:rPr>
          <w:t>A.14</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Composer Spezifikation – Codeauszug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_Toc72156155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31</w:t>
        </w:r>
        <w:r w:rsidR="00423FD2" w:rsidRPr="00423FD2">
          <w:rPr>
            <w:rFonts w:ascii="Century Gothic" w:hAnsi="Century Gothic"/>
            <w:b w:val="0"/>
            <w:bCs w:val="0"/>
            <w:noProof/>
            <w:webHidden/>
          </w:rPr>
          <w:fldChar w:fldCharType="end"/>
        </w:r>
      </w:hyperlink>
    </w:p>
    <w:p w14:paraId="09C8A57B" w14:textId="71815D8E"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56" w:history="1">
        <w:r w:rsidR="00423FD2" w:rsidRPr="00423FD2">
          <w:rPr>
            <w:rStyle w:val="Hyperlink"/>
            <w:rFonts w:ascii="Century Gothic" w:hAnsi="Century Gothic"/>
            <w:b w:val="0"/>
            <w:bCs w:val="0"/>
            <w:noProof/>
          </w:rPr>
          <w:t>A.15</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Composer Spezifikation – Erklärung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_Toc72156156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32</w:t>
        </w:r>
        <w:r w:rsidR="00423FD2" w:rsidRPr="00423FD2">
          <w:rPr>
            <w:rFonts w:ascii="Century Gothic" w:hAnsi="Century Gothic"/>
            <w:b w:val="0"/>
            <w:bCs w:val="0"/>
            <w:noProof/>
            <w:webHidden/>
          </w:rPr>
          <w:fldChar w:fldCharType="end"/>
        </w:r>
      </w:hyperlink>
    </w:p>
    <w:p w14:paraId="71811568" w14:textId="5DDC0943"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57" w:history="1">
        <w:r w:rsidR="00423FD2" w:rsidRPr="00423FD2">
          <w:rPr>
            <w:rStyle w:val="Hyperlink"/>
            <w:rFonts w:ascii="Century Gothic" w:hAnsi="Century Gothic"/>
            <w:b w:val="0"/>
            <w:bCs w:val="0"/>
            <w:noProof/>
          </w:rPr>
          <w:t>A.16</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Routen – Codeauszug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_Toc72156157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33</w:t>
        </w:r>
        <w:r w:rsidR="00423FD2" w:rsidRPr="00423FD2">
          <w:rPr>
            <w:rFonts w:ascii="Century Gothic" w:hAnsi="Century Gothic"/>
            <w:b w:val="0"/>
            <w:bCs w:val="0"/>
            <w:noProof/>
            <w:webHidden/>
          </w:rPr>
          <w:fldChar w:fldCharType="end"/>
        </w:r>
      </w:hyperlink>
    </w:p>
    <w:p w14:paraId="001F19B1" w14:textId="765827B1"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58" w:history="1">
        <w:r w:rsidR="00423FD2" w:rsidRPr="00423FD2">
          <w:rPr>
            <w:rStyle w:val="Hyperlink"/>
            <w:rFonts w:ascii="Century Gothic" w:hAnsi="Century Gothic"/>
            <w:b w:val="0"/>
            <w:bCs w:val="0"/>
            <w:noProof/>
          </w:rPr>
          <w:t>A.17</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Blade – Codeauszug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_Toc72156158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34</w:t>
        </w:r>
        <w:r w:rsidR="00423FD2" w:rsidRPr="00423FD2">
          <w:rPr>
            <w:rFonts w:ascii="Century Gothic" w:hAnsi="Century Gothic"/>
            <w:b w:val="0"/>
            <w:bCs w:val="0"/>
            <w:noProof/>
            <w:webHidden/>
          </w:rPr>
          <w:fldChar w:fldCharType="end"/>
        </w:r>
      </w:hyperlink>
    </w:p>
    <w:p w14:paraId="442945C9" w14:textId="20184CA0"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59" w:history="1">
        <w:r w:rsidR="00423FD2" w:rsidRPr="00423FD2">
          <w:rPr>
            <w:rStyle w:val="Hyperlink"/>
            <w:rFonts w:ascii="Century Gothic" w:hAnsi="Century Gothic"/>
            <w:b w:val="0"/>
            <w:bCs w:val="0"/>
            <w:noProof/>
          </w:rPr>
          <w:t>A.18</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Screenshots der Applikation</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_Toc72156159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35</w:t>
        </w:r>
        <w:r w:rsidR="00423FD2" w:rsidRPr="00423FD2">
          <w:rPr>
            <w:rFonts w:ascii="Century Gothic" w:hAnsi="Century Gothic"/>
            <w:b w:val="0"/>
            <w:bCs w:val="0"/>
            <w:noProof/>
            <w:webHidden/>
          </w:rPr>
          <w:fldChar w:fldCharType="end"/>
        </w:r>
      </w:hyperlink>
    </w:p>
    <w:p w14:paraId="7E67097B" w14:textId="0F5AB966" w:rsidR="00423FD2" w:rsidRPr="00423FD2" w:rsidRDefault="00B07069">
      <w:pPr>
        <w:pStyle w:val="TOC3"/>
        <w:tabs>
          <w:tab w:val="right" w:leader="dot" w:pos="9062"/>
        </w:tabs>
        <w:rPr>
          <w:rFonts w:ascii="Century Gothic" w:eastAsiaTheme="minorEastAsia" w:hAnsi="Century Gothic"/>
          <w:noProof/>
          <w:sz w:val="24"/>
          <w:szCs w:val="24"/>
          <w:lang w:val="en-DE" w:eastAsia="en-GB"/>
        </w:rPr>
      </w:pPr>
      <w:hyperlink w:anchor="_Toc72156160" w:history="1">
        <w:r w:rsidR="00423FD2" w:rsidRPr="00423FD2">
          <w:rPr>
            <w:rStyle w:val="Hyperlink"/>
            <w:rFonts w:ascii="Century Gothic" w:hAnsi="Century Gothic"/>
            <w:noProof/>
          </w:rPr>
          <w:t>A.18.1  Login-Maske</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_Toc72156160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35</w:t>
        </w:r>
        <w:r w:rsidR="00423FD2" w:rsidRPr="00423FD2">
          <w:rPr>
            <w:rFonts w:ascii="Century Gothic" w:hAnsi="Century Gothic"/>
            <w:noProof/>
            <w:webHidden/>
          </w:rPr>
          <w:fldChar w:fldCharType="end"/>
        </w:r>
      </w:hyperlink>
    </w:p>
    <w:p w14:paraId="51E3BDA0" w14:textId="3C53F0DF" w:rsidR="00423FD2" w:rsidRPr="00423FD2" w:rsidRDefault="00B07069">
      <w:pPr>
        <w:pStyle w:val="TOC3"/>
        <w:tabs>
          <w:tab w:val="right" w:leader="dot" w:pos="9062"/>
        </w:tabs>
        <w:rPr>
          <w:rFonts w:ascii="Century Gothic" w:eastAsiaTheme="minorEastAsia" w:hAnsi="Century Gothic"/>
          <w:noProof/>
          <w:sz w:val="24"/>
          <w:szCs w:val="24"/>
          <w:lang w:val="en-DE" w:eastAsia="en-GB"/>
        </w:rPr>
      </w:pPr>
      <w:hyperlink w:anchor="_Toc72156161" w:history="1">
        <w:r w:rsidR="00423FD2" w:rsidRPr="00423FD2">
          <w:rPr>
            <w:rStyle w:val="Hyperlink"/>
            <w:rFonts w:ascii="Century Gothic" w:hAnsi="Century Gothic"/>
            <w:noProof/>
          </w:rPr>
          <w:t>A.18.2  Dashboard</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_Toc72156161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35</w:t>
        </w:r>
        <w:r w:rsidR="00423FD2" w:rsidRPr="00423FD2">
          <w:rPr>
            <w:rFonts w:ascii="Century Gothic" w:hAnsi="Century Gothic"/>
            <w:noProof/>
            <w:webHidden/>
          </w:rPr>
          <w:fldChar w:fldCharType="end"/>
        </w:r>
      </w:hyperlink>
    </w:p>
    <w:p w14:paraId="28EE8C67" w14:textId="3F013405" w:rsidR="00423FD2" w:rsidRPr="00423FD2" w:rsidRDefault="00B07069">
      <w:pPr>
        <w:pStyle w:val="TOC3"/>
        <w:tabs>
          <w:tab w:val="left" w:pos="1260"/>
          <w:tab w:val="right" w:leader="dot" w:pos="9062"/>
        </w:tabs>
        <w:rPr>
          <w:rFonts w:ascii="Century Gothic" w:eastAsiaTheme="minorEastAsia" w:hAnsi="Century Gothic"/>
          <w:noProof/>
          <w:sz w:val="24"/>
          <w:szCs w:val="24"/>
          <w:lang w:val="en-DE" w:eastAsia="en-GB"/>
        </w:rPr>
      </w:pPr>
      <w:hyperlink w:anchor="_Toc72156162" w:history="1">
        <w:r w:rsidR="00423FD2" w:rsidRPr="00423FD2">
          <w:rPr>
            <w:rStyle w:val="Hyperlink"/>
            <w:rFonts w:ascii="Century Gothic" w:hAnsi="Century Gothic"/>
            <w:noProof/>
          </w:rPr>
          <w:t>A.18.3</w:t>
        </w:r>
        <w:r w:rsidR="00423FD2">
          <w:rPr>
            <w:rFonts w:ascii="Century Gothic" w:eastAsiaTheme="minorEastAsia" w:hAnsi="Century Gothic"/>
            <w:noProof/>
            <w:sz w:val="24"/>
            <w:szCs w:val="24"/>
            <w:lang w:eastAsia="en-GB"/>
          </w:rPr>
          <w:t xml:space="preserve">  </w:t>
        </w:r>
        <w:r w:rsidR="00423FD2" w:rsidRPr="00423FD2">
          <w:rPr>
            <w:rStyle w:val="Hyperlink"/>
            <w:rFonts w:ascii="Century Gothic" w:hAnsi="Century Gothic"/>
            <w:noProof/>
          </w:rPr>
          <w:t>Erstellungs-Maske</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_Toc72156162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36</w:t>
        </w:r>
        <w:r w:rsidR="00423FD2" w:rsidRPr="00423FD2">
          <w:rPr>
            <w:rFonts w:ascii="Century Gothic" w:hAnsi="Century Gothic"/>
            <w:noProof/>
            <w:webHidden/>
          </w:rPr>
          <w:fldChar w:fldCharType="end"/>
        </w:r>
      </w:hyperlink>
    </w:p>
    <w:p w14:paraId="628D06C2" w14:textId="6EFC7CDE" w:rsidR="00423FD2" w:rsidRPr="00423FD2" w:rsidRDefault="00B07069">
      <w:pPr>
        <w:pStyle w:val="TOC3"/>
        <w:tabs>
          <w:tab w:val="right" w:leader="dot" w:pos="9062"/>
        </w:tabs>
        <w:rPr>
          <w:rFonts w:ascii="Century Gothic" w:eastAsiaTheme="minorEastAsia" w:hAnsi="Century Gothic"/>
          <w:noProof/>
          <w:sz w:val="24"/>
          <w:szCs w:val="24"/>
          <w:lang w:val="en-DE" w:eastAsia="en-GB"/>
        </w:rPr>
      </w:pPr>
      <w:hyperlink w:anchor="_Toc72156163" w:history="1">
        <w:r w:rsidR="00423FD2" w:rsidRPr="00423FD2">
          <w:rPr>
            <w:rStyle w:val="Hyperlink"/>
            <w:rFonts w:ascii="Century Gothic" w:hAnsi="Century Gothic"/>
            <w:noProof/>
          </w:rPr>
          <w:t>A.18.4  Antrags Administration</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_Toc72156163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37</w:t>
        </w:r>
        <w:r w:rsidR="00423FD2" w:rsidRPr="00423FD2">
          <w:rPr>
            <w:rFonts w:ascii="Century Gothic" w:hAnsi="Century Gothic"/>
            <w:noProof/>
            <w:webHidden/>
          </w:rPr>
          <w:fldChar w:fldCharType="end"/>
        </w:r>
      </w:hyperlink>
    </w:p>
    <w:p w14:paraId="57493B48" w14:textId="3DA54622" w:rsidR="00423FD2" w:rsidRPr="00423FD2" w:rsidRDefault="00B07069">
      <w:pPr>
        <w:pStyle w:val="TOC3"/>
        <w:tabs>
          <w:tab w:val="left" w:pos="1260"/>
          <w:tab w:val="right" w:leader="dot" w:pos="9062"/>
        </w:tabs>
        <w:rPr>
          <w:rFonts w:ascii="Century Gothic" w:eastAsiaTheme="minorEastAsia" w:hAnsi="Century Gothic"/>
          <w:noProof/>
          <w:sz w:val="24"/>
          <w:szCs w:val="24"/>
          <w:lang w:val="en-DE" w:eastAsia="en-GB"/>
        </w:rPr>
      </w:pPr>
      <w:hyperlink w:anchor="_Toc72156164" w:history="1">
        <w:r w:rsidR="00423FD2" w:rsidRPr="00423FD2">
          <w:rPr>
            <w:rStyle w:val="Hyperlink"/>
            <w:rFonts w:ascii="Century Gothic" w:hAnsi="Century Gothic"/>
            <w:noProof/>
          </w:rPr>
          <w:t>A.18.5</w:t>
        </w:r>
        <w:r w:rsidR="00423FD2">
          <w:rPr>
            <w:rStyle w:val="Hyperlink"/>
            <w:rFonts w:ascii="Century Gothic" w:hAnsi="Century Gothic"/>
            <w:noProof/>
          </w:rPr>
          <w:t xml:space="preserve">  </w:t>
        </w:r>
        <w:r w:rsidR="00423FD2" w:rsidRPr="00423FD2">
          <w:rPr>
            <w:rStyle w:val="Hyperlink"/>
            <w:rFonts w:ascii="Century Gothic" w:hAnsi="Century Gothic"/>
            <w:noProof/>
          </w:rPr>
          <w:t>Antrags Übersicht</w:t>
        </w:r>
        <w:r w:rsidR="00423FD2" w:rsidRPr="00423FD2">
          <w:rPr>
            <w:rFonts w:ascii="Century Gothic" w:hAnsi="Century Gothic"/>
            <w:noProof/>
            <w:webHidden/>
          </w:rPr>
          <w:tab/>
        </w:r>
        <w:r w:rsidR="00423FD2" w:rsidRPr="00423FD2">
          <w:rPr>
            <w:rFonts w:ascii="Century Gothic" w:hAnsi="Century Gothic"/>
            <w:noProof/>
            <w:webHidden/>
          </w:rPr>
          <w:fldChar w:fldCharType="begin"/>
        </w:r>
        <w:r w:rsidR="00423FD2" w:rsidRPr="00423FD2">
          <w:rPr>
            <w:rFonts w:ascii="Century Gothic" w:hAnsi="Century Gothic"/>
            <w:noProof/>
            <w:webHidden/>
          </w:rPr>
          <w:instrText xml:space="preserve"> PAGEREF _Toc72156164 \h </w:instrText>
        </w:r>
        <w:r w:rsidR="00423FD2" w:rsidRPr="00423FD2">
          <w:rPr>
            <w:rFonts w:ascii="Century Gothic" w:hAnsi="Century Gothic"/>
            <w:noProof/>
            <w:webHidden/>
          </w:rPr>
        </w:r>
        <w:r w:rsidR="00423FD2" w:rsidRPr="00423FD2">
          <w:rPr>
            <w:rFonts w:ascii="Century Gothic" w:hAnsi="Century Gothic"/>
            <w:noProof/>
            <w:webHidden/>
          </w:rPr>
          <w:fldChar w:fldCharType="separate"/>
        </w:r>
        <w:r w:rsidR="00423FD2" w:rsidRPr="00423FD2">
          <w:rPr>
            <w:rFonts w:ascii="Century Gothic" w:hAnsi="Century Gothic"/>
            <w:noProof/>
            <w:webHidden/>
          </w:rPr>
          <w:t>38</w:t>
        </w:r>
        <w:r w:rsidR="00423FD2" w:rsidRPr="00423FD2">
          <w:rPr>
            <w:rFonts w:ascii="Century Gothic" w:hAnsi="Century Gothic"/>
            <w:noProof/>
            <w:webHidden/>
          </w:rPr>
          <w:fldChar w:fldCharType="end"/>
        </w:r>
      </w:hyperlink>
    </w:p>
    <w:p w14:paraId="2F742E32" w14:textId="0C5F4150"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65" w:history="1">
        <w:r w:rsidR="00423FD2" w:rsidRPr="00423FD2">
          <w:rPr>
            <w:rStyle w:val="Hyperlink"/>
            <w:rFonts w:ascii="Century Gothic" w:hAnsi="Century Gothic"/>
            <w:b w:val="0"/>
            <w:bCs w:val="0"/>
            <w:noProof/>
          </w:rPr>
          <w:t>A.19</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Ist-Analyse – Word Vorlage</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_Toc72156165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39</w:t>
        </w:r>
        <w:r w:rsidR="00423FD2" w:rsidRPr="00423FD2">
          <w:rPr>
            <w:rFonts w:ascii="Century Gothic" w:hAnsi="Century Gothic"/>
            <w:b w:val="0"/>
            <w:bCs w:val="0"/>
            <w:noProof/>
            <w:webHidden/>
          </w:rPr>
          <w:fldChar w:fldCharType="end"/>
        </w:r>
      </w:hyperlink>
    </w:p>
    <w:p w14:paraId="171D035E" w14:textId="723BC8DF"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66" w:history="1">
        <w:r w:rsidR="00423FD2" w:rsidRPr="00423FD2">
          <w:rPr>
            <w:rStyle w:val="Hyperlink"/>
            <w:rFonts w:ascii="Century Gothic" w:hAnsi="Century Gothic"/>
            <w:b w:val="0"/>
            <w:bCs w:val="0"/>
            <w:noProof/>
          </w:rPr>
          <w:t>A.20</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Antrags Administration – Codeauszug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_Toc72156166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40</w:t>
        </w:r>
        <w:r w:rsidR="00423FD2" w:rsidRPr="00423FD2">
          <w:rPr>
            <w:rFonts w:ascii="Century Gothic" w:hAnsi="Century Gothic"/>
            <w:b w:val="0"/>
            <w:bCs w:val="0"/>
            <w:noProof/>
            <w:webHidden/>
          </w:rPr>
          <w:fldChar w:fldCharType="end"/>
        </w:r>
      </w:hyperlink>
    </w:p>
    <w:p w14:paraId="4F16E066" w14:textId="18047C38"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67" w:history="1">
        <w:r w:rsidR="00423FD2" w:rsidRPr="00423FD2">
          <w:rPr>
            <w:rStyle w:val="Hyperlink"/>
            <w:rFonts w:ascii="Century Gothic" w:hAnsi="Century Gothic"/>
            <w:b w:val="0"/>
            <w:bCs w:val="0"/>
            <w:noProof/>
            <w:lang w:val="en-US"/>
          </w:rPr>
          <w:t>A.21</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lang w:val="en-US"/>
          </w:rPr>
          <w:t>E-Mail Notification – Sequenzdiagram</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_Toc72156167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42</w:t>
        </w:r>
        <w:r w:rsidR="00423FD2" w:rsidRPr="00423FD2">
          <w:rPr>
            <w:rFonts w:ascii="Century Gothic" w:hAnsi="Century Gothic"/>
            <w:b w:val="0"/>
            <w:bCs w:val="0"/>
            <w:noProof/>
            <w:webHidden/>
          </w:rPr>
          <w:fldChar w:fldCharType="end"/>
        </w:r>
      </w:hyperlink>
    </w:p>
    <w:p w14:paraId="3BAB8C2F" w14:textId="62AF293D"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68" w:history="1">
        <w:r w:rsidR="00423FD2" w:rsidRPr="00423FD2">
          <w:rPr>
            <w:rStyle w:val="Hyperlink"/>
            <w:rFonts w:ascii="Century Gothic" w:hAnsi="Century Gothic"/>
            <w:b w:val="0"/>
            <w:bCs w:val="0"/>
            <w:noProof/>
          </w:rPr>
          <w:t>A.22</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Mailing - Codeauszug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_Toc72156168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43</w:t>
        </w:r>
        <w:r w:rsidR="00423FD2" w:rsidRPr="00423FD2">
          <w:rPr>
            <w:rFonts w:ascii="Century Gothic" w:hAnsi="Century Gothic"/>
            <w:b w:val="0"/>
            <w:bCs w:val="0"/>
            <w:noProof/>
            <w:webHidden/>
          </w:rPr>
          <w:fldChar w:fldCharType="end"/>
        </w:r>
      </w:hyperlink>
    </w:p>
    <w:p w14:paraId="3F2DCCD4" w14:textId="18E9F0A8"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69" w:history="1">
        <w:r w:rsidR="00423FD2" w:rsidRPr="00423FD2">
          <w:rPr>
            <w:rStyle w:val="Hyperlink"/>
            <w:rFonts w:ascii="Century Gothic" w:hAnsi="Century Gothic"/>
            <w:b w:val="0"/>
            <w:bCs w:val="0"/>
            <w:noProof/>
          </w:rPr>
          <w:t>A.23</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Enlightn Test – CLI Auszug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_Toc72156169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44</w:t>
        </w:r>
        <w:r w:rsidR="00423FD2" w:rsidRPr="00423FD2">
          <w:rPr>
            <w:rFonts w:ascii="Century Gothic" w:hAnsi="Century Gothic"/>
            <w:b w:val="0"/>
            <w:bCs w:val="0"/>
            <w:noProof/>
            <w:webHidden/>
          </w:rPr>
          <w:fldChar w:fldCharType="end"/>
        </w:r>
      </w:hyperlink>
    </w:p>
    <w:p w14:paraId="5B17AE1E" w14:textId="2F121B60"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70" w:history="1">
        <w:r w:rsidR="00423FD2" w:rsidRPr="00423FD2">
          <w:rPr>
            <w:rStyle w:val="Hyperlink"/>
            <w:rFonts w:ascii="Century Gothic" w:hAnsi="Century Gothic"/>
            <w:b w:val="0"/>
            <w:bCs w:val="0"/>
            <w:noProof/>
          </w:rPr>
          <w:t>A.24</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Soll-/Ist-Vergleich</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_Toc72156170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44</w:t>
        </w:r>
        <w:r w:rsidR="00423FD2" w:rsidRPr="00423FD2">
          <w:rPr>
            <w:rFonts w:ascii="Century Gothic" w:hAnsi="Century Gothic"/>
            <w:b w:val="0"/>
            <w:bCs w:val="0"/>
            <w:noProof/>
            <w:webHidden/>
          </w:rPr>
          <w:fldChar w:fldCharType="end"/>
        </w:r>
      </w:hyperlink>
    </w:p>
    <w:p w14:paraId="367F8B37" w14:textId="30FA3E94" w:rsidR="00423FD2" w:rsidRPr="00423FD2" w:rsidRDefault="00B07069">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156171" w:history="1">
        <w:r w:rsidR="00423FD2" w:rsidRPr="00423FD2">
          <w:rPr>
            <w:rStyle w:val="Hyperlink"/>
            <w:rFonts w:ascii="Century Gothic" w:hAnsi="Century Gothic"/>
            <w:b w:val="0"/>
            <w:bCs w:val="0"/>
            <w:noProof/>
          </w:rPr>
          <w:t>A.25</w:t>
        </w:r>
        <w:r w:rsidR="00423FD2" w:rsidRPr="00423FD2">
          <w:rPr>
            <w:rFonts w:ascii="Century Gothic" w:eastAsiaTheme="minorEastAsia" w:hAnsi="Century Gothic"/>
            <w:b w:val="0"/>
            <w:bCs w:val="0"/>
            <w:noProof/>
            <w:sz w:val="24"/>
            <w:szCs w:val="24"/>
            <w:lang w:val="en-DE" w:eastAsia="en-GB"/>
          </w:rPr>
          <w:tab/>
        </w:r>
        <w:r w:rsidR="00423FD2" w:rsidRPr="00423FD2">
          <w:rPr>
            <w:rStyle w:val="Hyperlink"/>
            <w:rFonts w:ascii="Century Gothic" w:hAnsi="Century Gothic"/>
            <w:b w:val="0"/>
            <w:bCs w:val="0"/>
            <w:noProof/>
          </w:rPr>
          <w:t>Entwicklerdokumentation – Auszug</w:t>
        </w:r>
        <w:r w:rsidR="00423FD2" w:rsidRPr="00423FD2">
          <w:rPr>
            <w:rFonts w:ascii="Century Gothic" w:hAnsi="Century Gothic"/>
            <w:b w:val="0"/>
            <w:bCs w:val="0"/>
            <w:noProof/>
            <w:webHidden/>
          </w:rPr>
          <w:tab/>
        </w:r>
        <w:r w:rsidR="00423FD2" w:rsidRPr="00423FD2">
          <w:rPr>
            <w:rFonts w:ascii="Century Gothic" w:hAnsi="Century Gothic"/>
            <w:b w:val="0"/>
            <w:bCs w:val="0"/>
            <w:noProof/>
            <w:webHidden/>
          </w:rPr>
          <w:fldChar w:fldCharType="begin"/>
        </w:r>
        <w:r w:rsidR="00423FD2" w:rsidRPr="00423FD2">
          <w:rPr>
            <w:rFonts w:ascii="Century Gothic" w:hAnsi="Century Gothic"/>
            <w:b w:val="0"/>
            <w:bCs w:val="0"/>
            <w:noProof/>
            <w:webHidden/>
          </w:rPr>
          <w:instrText xml:space="preserve"> PAGEREF _Toc72156171 \h </w:instrText>
        </w:r>
        <w:r w:rsidR="00423FD2" w:rsidRPr="00423FD2">
          <w:rPr>
            <w:rFonts w:ascii="Century Gothic" w:hAnsi="Century Gothic"/>
            <w:b w:val="0"/>
            <w:bCs w:val="0"/>
            <w:noProof/>
            <w:webHidden/>
          </w:rPr>
        </w:r>
        <w:r w:rsidR="00423FD2" w:rsidRPr="00423FD2">
          <w:rPr>
            <w:rFonts w:ascii="Century Gothic" w:hAnsi="Century Gothic"/>
            <w:b w:val="0"/>
            <w:bCs w:val="0"/>
            <w:noProof/>
            <w:webHidden/>
          </w:rPr>
          <w:fldChar w:fldCharType="separate"/>
        </w:r>
        <w:r w:rsidR="00423FD2" w:rsidRPr="00423FD2">
          <w:rPr>
            <w:rFonts w:ascii="Century Gothic" w:hAnsi="Century Gothic"/>
            <w:b w:val="0"/>
            <w:bCs w:val="0"/>
            <w:noProof/>
            <w:webHidden/>
          </w:rPr>
          <w:t>45</w:t>
        </w:r>
        <w:r w:rsidR="00423FD2" w:rsidRPr="00423FD2">
          <w:rPr>
            <w:rFonts w:ascii="Century Gothic" w:hAnsi="Century Gothic"/>
            <w:b w:val="0"/>
            <w:bCs w:val="0"/>
            <w:noProof/>
            <w:webHidden/>
          </w:rPr>
          <w:fldChar w:fldCharType="end"/>
        </w:r>
      </w:hyperlink>
    </w:p>
    <w:p w14:paraId="6EDF7E55" w14:textId="560CA069" w:rsidR="00423FD2" w:rsidRPr="00423FD2" w:rsidRDefault="00423FD2">
      <w:pPr>
        <w:rPr>
          <w:rFonts w:ascii="Century Gothic" w:eastAsiaTheme="majorEastAsia" w:hAnsi="Century Gothic" w:cstheme="majorBidi"/>
          <w:color w:val="9A1541"/>
          <w:sz w:val="32"/>
          <w:szCs w:val="32"/>
        </w:rPr>
      </w:pPr>
      <w:r w:rsidRPr="00423FD2">
        <w:rPr>
          <w:rFonts w:ascii="Century Gothic" w:hAnsi="Century Gothic"/>
        </w:rPr>
        <w:fldChar w:fldCharType="end"/>
      </w:r>
      <w:r w:rsidRPr="00423FD2">
        <w:rPr>
          <w:rFonts w:ascii="Century Gothic" w:hAnsi="Century Gothic"/>
        </w:rPr>
        <w:br w:type="page"/>
      </w:r>
    </w:p>
    <w:p w14:paraId="514C7933" w14:textId="070960F9" w:rsidR="00E551CE" w:rsidRDefault="00E551CE" w:rsidP="00E551CE">
      <w:pPr>
        <w:pStyle w:val="Heading1"/>
        <w:numPr>
          <w:ilvl w:val="0"/>
          <w:numId w:val="0"/>
        </w:numPr>
        <w:ind w:left="432" w:hanging="432"/>
      </w:pPr>
      <w:bookmarkStart w:id="21" w:name="_Toc72156088"/>
      <w:r>
        <w:lastRenderedPageBreak/>
        <w:t>Tabellenverzeichnis</w:t>
      </w:r>
      <w:bookmarkEnd w:id="19"/>
      <w:bookmarkEnd w:id="20"/>
      <w:bookmarkEnd w:id="21"/>
    </w:p>
    <w:p w14:paraId="1E292C83" w14:textId="4FA41E37" w:rsidR="00E551CE" w:rsidRPr="00E551CE" w:rsidRDefault="00E551CE"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r w:rsidRPr="00E551CE">
        <w:rPr>
          <w:rFonts w:ascii="Century Gothic" w:hAnsi="Century Gothic"/>
          <w:i w:val="0"/>
          <w:iCs w:val="0"/>
          <w:color w:val="000000" w:themeColor="text1"/>
          <w:sz w:val="21"/>
          <w:szCs w:val="21"/>
          <w:lang w:val="en-US"/>
        </w:rPr>
        <w:fldChar w:fldCharType="begin"/>
      </w:r>
      <w:r w:rsidRPr="00E551CE">
        <w:rPr>
          <w:rFonts w:ascii="Century Gothic" w:hAnsi="Century Gothic"/>
          <w:i w:val="0"/>
          <w:iCs w:val="0"/>
          <w:color w:val="000000" w:themeColor="text1"/>
          <w:sz w:val="21"/>
          <w:szCs w:val="21"/>
          <w:lang w:val="en-US"/>
        </w:rPr>
        <w:instrText xml:space="preserve"> TOC \h \z \c "Tabelle" </w:instrText>
      </w:r>
      <w:r w:rsidRPr="00E551CE">
        <w:rPr>
          <w:rFonts w:ascii="Century Gothic" w:hAnsi="Century Gothic"/>
          <w:i w:val="0"/>
          <w:iCs w:val="0"/>
          <w:color w:val="000000" w:themeColor="text1"/>
          <w:sz w:val="21"/>
          <w:szCs w:val="21"/>
          <w:lang w:val="en-US"/>
        </w:rPr>
        <w:fldChar w:fldCharType="separate"/>
      </w:r>
      <w:hyperlink w:anchor="_Toc71913779" w:history="1">
        <w:r w:rsidRPr="00E551CE">
          <w:rPr>
            <w:rStyle w:val="Hyperlink"/>
            <w:rFonts w:ascii="Century Gothic" w:hAnsi="Century Gothic"/>
            <w:i w:val="0"/>
            <w:iCs w:val="0"/>
            <w:noProof/>
            <w:color w:val="000000" w:themeColor="text1"/>
            <w:sz w:val="21"/>
            <w:szCs w:val="21"/>
          </w:rPr>
          <w:t>Tabelle I – Grober Zeitplan</w:t>
        </w:r>
        <w:r w:rsidRPr="00E551CE">
          <w:rPr>
            <w:rFonts w:ascii="Century Gothic" w:hAnsi="Century Gothic"/>
            <w:i w:val="0"/>
            <w:iCs w:val="0"/>
            <w:noProof/>
            <w:webHidden/>
            <w:color w:val="000000" w:themeColor="text1"/>
            <w:sz w:val="21"/>
            <w:szCs w:val="21"/>
          </w:rPr>
          <w:tab/>
        </w:r>
        <w:r w:rsidRPr="00E551CE">
          <w:rPr>
            <w:rFonts w:ascii="Century Gothic" w:hAnsi="Century Gothic"/>
            <w:i w:val="0"/>
            <w:iCs w:val="0"/>
            <w:noProof/>
            <w:webHidden/>
            <w:color w:val="000000" w:themeColor="text1"/>
            <w:sz w:val="21"/>
            <w:szCs w:val="21"/>
          </w:rPr>
          <w:fldChar w:fldCharType="begin"/>
        </w:r>
        <w:r w:rsidRPr="00E551CE">
          <w:rPr>
            <w:rFonts w:ascii="Century Gothic" w:hAnsi="Century Gothic"/>
            <w:i w:val="0"/>
            <w:iCs w:val="0"/>
            <w:noProof/>
            <w:webHidden/>
            <w:color w:val="000000" w:themeColor="text1"/>
            <w:sz w:val="21"/>
            <w:szCs w:val="21"/>
          </w:rPr>
          <w:instrText xml:space="preserve"> PAGEREF _Toc71913779 \h </w:instrText>
        </w:r>
        <w:r w:rsidRPr="00E551CE">
          <w:rPr>
            <w:rFonts w:ascii="Century Gothic" w:hAnsi="Century Gothic"/>
            <w:i w:val="0"/>
            <w:iCs w:val="0"/>
            <w:noProof/>
            <w:webHidden/>
            <w:color w:val="000000" w:themeColor="text1"/>
            <w:sz w:val="21"/>
            <w:szCs w:val="21"/>
          </w:rPr>
        </w:r>
        <w:r w:rsidRPr="00E551CE">
          <w:rPr>
            <w:rFonts w:ascii="Century Gothic" w:hAnsi="Century Gothic"/>
            <w:i w:val="0"/>
            <w:iCs w:val="0"/>
            <w:noProof/>
            <w:webHidden/>
            <w:color w:val="000000" w:themeColor="text1"/>
            <w:sz w:val="21"/>
            <w:szCs w:val="21"/>
          </w:rPr>
          <w:fldChar w:fldCharType="separate"/>
        </w:r>
        <w:r w:rsidRPr="00E551CE">
          <w:rPr>
            <w:rFonts w:ascii="Century Gothic" w:hAnsi="Century Gothic"/>
            <w:i w:val="0"/>
            <w:iCs w:val="0"/>
            <w:noProof/>
            <w:webHidden/>
            <w:color w:val="000000" w:themeColor="text1"/>
            <w:sz w:val="21"/>
            <w:szCs w:val="21"/>
          </w:rPr>
          <w:t>11</w:t>
        </w:r>
        <w:r w:rsidRPr="00E551CE">
          <w:rPr>
            <w:rFonts w:ascii="Century Gothic" w:hAnsi="Century Gothic"/>
            <w:i w:val="0"/>
            <w:iCs w:val="0"/>
            <w:noProof/>
            <w:webHidden/>
            <w:color w:val="000000" w:themeColor="text1"/>
            <w:sz w:val="21"/>
            <w:szCs w:val="21"/>
          </w:rPr>
          <w:fldChar w:fldCharType="end"/>
        </w:r>
      </w:hyperlink>
    </w:p>
    <w:p w14:paraId="2C9D56E9" w14:textId="2F359079" w:rsidR="00E551CE" w:rsidRPr="00E551CE" w:rsidRDefault="00B07069"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0" w:history="1">
        <w:r w:rsidR="00E551CE" w:rsidRPr="00E551CE">
          <w:rPr>
            <w:rStyle w:val="Hyperlink"/>
            <w:rFonts w:ascii="Century Gothic" w:hAnsi="Century Gothic"/>
            <w:i w:val="0"/>
            <w:iCs w:val="0"/>
            <w:noProof/>
            <w:color w:val="000000" w:themeColor="text1"/>
            <w:sz w:val="21"/>
            <w:szCs w:val="21"/>
          </w:rPr>
          <w:t>Tabelle II - Detaillierte Aufwandsschätzung</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_Toc71913780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21</w:t>
        </w:r>
        <w:r w:rsidR="00E551CE" w:rsidRPr="00E551CE">
          <w:rPr>
            <w:rFonts w:ascii="Century Gothic" w:hAnsi="Century Gothic"/>
            <w:i w:val="0"/>
            <w:iCs w:val="0"/>
            <w:noProof/>
            <w:webHidden/>
            <w:color w:val="000000" w:themeColor="text1"/>
            <w:sz w:val="21"/>
            <w:szCs w:val="21"/>
          </w:rPr>
          <w:fldChar w:fldCharType="end"/>
        </w:r>
      </w:hyperlink>
    </w:p>
    <w:p w14:paraId="2B1C00C3" w14:textId="44D9751A" w:rsidR="00E551CE" w:rsidRPr="00E551CE" w:rsidRDefault="00B07069"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1" w:history="1">
        <w:r w:rsidR="00E551CE" w:rsidRPr="00E551CE">
          <w:rPr>
            <w:rStyle w:val="Hyperlink"/>
            <w:rFonts w:ascii="Century Gothic" w:hAnsi="Century Gothic"/>
            <w:i w:val="0"/>
            <w:iCs w:val="0"/>
            <w:noProof/>
            <w:color w:val="000000" w:themeColor="text1"/>
            <w:sz w:val="21"/>
            <w:szCs w:val="21"/>
          </w:rPr>
          <w:t>Tabelle III - Ressourcenplan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_Toc71913781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22</w:t>
        </w:r>
        <w:r w:rsidR="00E551CE" w:rsidRPr="00E551CE">
          <w:rPr>
            <w:rFonts w:ascii="Century Gothic" w:hAnsi="Century Gothic"/>
            <w:i w:val="0"/>
            <w:iCs w:val="0"/>
            <w:noProof/>
            <w:webHidden/>
            <w:color w:val="000000" w:themeColor="text1"/>
            <w:sz w:val="21"/>
            <w:szCs w:val="21"/>
          </w:rPr>
          <w:fldChar w:fldCharType="end"/>
        </w:r>
      </w:hyperlink>
    </w:p>
    <w:p w14:paraId="6C5603B1" w14:textId="79C7A2B1" w:rsidR="00E551CE" w:rsidRPr="00E551CE" w:rsidRDefault="00B07069"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2" w:history="1">
        <w:r w:rsidR="00E551CE" w:rsidRPr="00E551CE">
          <w:rPr>
            <w:rStyle w:val="Hyperlink"/>
            <w:rFonts w:ascii="Century Gothic" w:hAnsi="Century Gothic"/>
            <w:i w:val="0"/>
            <w:iCs w:val="0"/>
            <w:noProof/>
            <w:color w:val="000000" w:themeColor="text1"/>
            <w:sz w:val="21"/>
            <w:szCs w:val="21"/>
          </w:rPr>
          <w:t>Tabelle IV - Kalkulatorische Aufstellung der Entwicklungskosten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_Toc71913782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3AD888C0" w14:textId="45D2C116" w:rsidR="00E551CE" w:rsidRPr="00E551CE" w:rsidRDefault="00B07069"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3" w:history="1">
        <w:r w:rsidR="00E551CE" w:rsidRPr="00E551CE">
          <w:rPr>
            <w:rStyle w:val="Hyperlink"/>
            <w:rFonts w:ascii="Century Gothic" w:hAnsi="Century Gothic"/>
            <w:i w:val="0"/>
            <w:iCs w:val="0"/>
            <w:noProof/>
            <w:color w:val="000000" w:themeColor="text1"/>
            <w:sz w:val="21"/>
            <w:szCs w:val="21"/>
          </w:rPr>
          <w:t>Tabelle V - Zeiteinsparungskalkulation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_Toc71913783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2002F383" w14:textId="7C064451" w:rsidR="00E551CE" w:rsidRPr="00E551CE" w:rsidRDefault="00B07069"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4" w:history="1">
        <w:r w:rsidR="00E551CE" w:rsidRPr="00E551CE">
          <w:rPr>
            <w:rStyle w:val="Hyperlink"/>
            <w:rFonts w:ascii="Century Gothic" w:hAnsi="Century Gothic"/>
            <w:i w:val="0"/>
            <w:iCs w:val="0"/>
            <w:noProof/>
            <w:color w:val="000000" w:themeColor="text1"/>
            <w:sz w:val="21"/>
            <w:szCs w:val="21"/>
          </w:rPr>
          <w:t>Tabelle VI - Composer Spezifikation im Vergleich: Basis - Erweitert</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_Toc71913784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32</w:t>
        </w:r>
        <w:r w:rsidR="00E551CE" w:rsidRPr="00E551CE">
          <w:rPr>
            <w:rFonts w:ascii="Century Gothic" w:hAnsi="Century Gothic"/>
            <w:i w:val="0"/>
            <w:iCs w:val="0"/>
            <w:noProof/>
            <w:webHidden/>
            <w:color w:val="000000" w:themeColor="text1"/>
            <w:sz w:val="21"/>
            <w:szCs w:val="21"/>
          </w:rPr>
          <w:fldChar w:fldCharType="end"/>
        </w:r>
      </w:hyperlink>
    </w:p>
    <w:p w14:paraId="2C44A030" w14:textId="52B62AE0" w:rsidR="00E551CE" w:rsidRPr="00E551CE" w:rsidRDefault="00B07069"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5" w:history="1">
        <w:r w:rsidR="00E551CE" w:rsidRPr="00E551CE">
          <w:rPr>
            <w:rStyle w:val="Hyperlink"/>
            <w:rFonts w:ascii="Century Gothic" w:hAnsi="Century Gothic"/>
            <w:i w:val="0"/>
            <w:iCs w:val="0"/>
            <w:noProof/>
            <w:color w:val="000000" w:themeColor="text1"/>
            <w:sz w:val="21"/>
            <w:szCs w:val="21"/>
          </w:rPr>
          <w:t>Tabelle VII - Soll-/Ist Vergleich</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_Toc71913785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43</w:t>
        </w:r>
        <w:r w:rsidR="00E551CE" w:rsidRPr="00E551CE">
          <w:rPr>
            <w:rFonts w:ascii="Century Gothic" w:hAnsi="Century Gothic"/>
            <w:i w:val="0"/>
            <w:iCs w:val="0"/>
            <w:noProof/>
            <w:webHidden/>
            <w:color w:val="000000" w:themeColor="text1"/>
            <w:sz w:val="21"/>
            <w:szCs w:val="21"/>
          </w:rPr>
          <w:fldChar w:fldCharType="end"/>
        </w:r>
      </w:hyperlink>
    </w:p>
    <w:p w14:paraId="2E7804F6" w14:textId="5FC222BC" w:rsidR="004879C6" w:rsidRPr="00E551CE" w:rsidRDefault="00E551CE" w:rsidP="00BF47B5">
      <w:pPr>
        <w:spacing w:line="360" w:lineRule="auto"/>
        <w:rPr>
          <w:szCs w:val="21"/>
          <w:lang w:val="en-US"/>
        </w:rPr>
      </w:pPr>
      <w:r w:rsidRPr="00E551CE">
        <w:rPr>
          <w:rFonts w:ascii="Century Gothic" w:hAnsi="Century Gothic"/>
          <w:color w:val="000000" w:themeColor="text1"/>
          <w:szCs w:val="21"/>
          <w:lang w:val="en-US"/>
        </w:rPr>
        <w:fldChar w:fldCharType="end"/>
      </w:r>
    </w:p>
    <w:p w14:paraId="21A8011A" w14:textId="60E35446" w:rsidR="00E55D8B" w:rsidRPr="004879C6" w:rsidRDefault="00E55D8B">
      <w:pPr>
        <w:rPr>
          <w:rFonts w:ascii="Century Gothic" w:eastAsiaTheme="majorEastAsia" w:hAnsi="Century Gothic" w:cstheme="majorBidi"/>
          <w:color w:val="9A1541"/>
          <w:sz w:val="32"/>
          <w:szCs w:val="32"/>
          <w:lang w:val="en-US"/>
        </w:rPr>
      </w:pPr>
      <w:r w:rsidRPr="004879C6">
        <w:rPr>
          <w:lang w:val="en-US"/>
        </w:rPr>
        <w:br w:type="page"/>
      </w:r>
      <w:r w:rsidR="003C3B2D">
        <w:rPr>
          <w:lang w:val="en-US"/>
        </w:rPr>
        <w:fldChar w:fldCharType="begin"/>
      </w:r>
      <w:r w:rsidR="003C3B2D">
        <w:rPr>
          <w:lang w:val="en-US"/>
        </w:rPr>
        <w:instrText xml:space="preserve">  </w:instrText>
      </w:r>
      <w:r w:rsidR="003C3B2D">
        <w:rPr>
          <w:lang w:val="en-US"/>
        </w:rPr>
        <w:fldChar w:fldCharType="end"/>
      </w:r>
    </w:p>
    <w:p w14:paraId="2620DAEC" w14:textId="0296BA8D" w:rsidR="00012609" w:rsidRDefault="00012609" w:rsidP="00745739">
      <w:pPr>
        <w:pStyle w:val="Heading1"/>
        <w:numPr>
          <w:ilvl w:val="0"/>
          <w:numId w:val="0"/>
        </w:numPr>
        <w:ind w:left="432" w:hanging="432"/>
      </w:pPr>
      <w:bookmarkStart w:id="22" w:name="_Glossar_2"/>
      <w:bookmarkStart w:id="23" w:name="_Toc71644750"/>
      <w:bookmarkStart w:id="24" w:name="_Toc71893666"/>
      <w:bookmarkStart w:id="25" w:name="_Toc71897970"/>
      <w:bookmarkStart w:id="26" w:name="_Toc71898145"/>
      <w:bookmarkStart w:id="27" w:name="_Toc71898285"/>
      <w:bookmarkStart w:id="28" w:name="_Toc71975359"/>
      <w:bookmarkStart w:id="29" w:name="_Toc71975610"/>
      <w:bookmarkStart w:id="30" w:name="_Toc72156089"/>
      <w:bookmarkEnd w:id="22"/>
      <w:r>
        <w:lastRenderedPageBreak/>
        <w:t>Glossar</w:t>
      </w:r>
      <w:bookmarkEnd w:id="23"/>
      <w:bookmarkEnd w:id="24"/>
      <w:bookmarkEnd w:id="25"/>
      <w:bookmarkEnd w:id="26"/>
      <w:bookmarkEnd w:id="27"/>
      <w:bookmarkEnd w:id="28"/>
      <w:bookmarkEnd w:id="29"/>
      <w:bookmarkEnd w:id="30"/>
    </w:p>
    <w:p w14:paraId="7E971CB6" w14:textId="32782568" w:rsidR="00E76195" w:rsidRDefault="00E76195" w:rsidP="00745739">
      <w:pPr>
        <w:jc w:val="both"/>
      </w:pPr>
      <w:r w:rsidRPr="00C7107E">
        <w:t xml:space="preserve">Alle im Glossar </w:t>
      </w:r>
      <w:proofErr w:type="gramStart"/>
      <w:r w:rsidR="00BC7163" w:rsidRPr="00C7107E">
        <w:t>zu findenden Fachbegriffe</w:t>
      </w:r>
      <w:proofErr w:type="gramEnd"/>
      <w:r w:rsidRPr="00C7107E">
        <w:t xml:space="preserve"> sind in der nachfolgenden Dokumentation </w:t>
      </w:r>
      <w:r w:rsidR="001C032C" w:rsidRPr="00C9274E">
        <w:rPr>
          <w:i/>
          <w:iCs/>
          <w:u w:val="single"/>
        </w:rPr>
        <w:t>kursiv</w:t>
      </w:r>
      <w:r w:rsidR="001C032C">
        <w:rPr>
          <w:i/>
          <w:iCs/>
          <w:u w:val="single"/>
        </w:rPr>
        <w:t>-unterstrichen</w:t>
      </w:r>
      <w:r w:rsidR="001C032C" w:rsidRPr="001C032C">
        <w:rPr>
          <w:i/>
          <w:iCs/>
        </w:rPr>
        <w:t xml:space="preserve"> </w:t>
      </w:r>
      <w:r w:rsidR="001C032C" w:rsidRPr="00C7107E">
        <w:t>formatiert</w:t>
      </w:r>
      <w:r w:rsidRPr="00C7107E">
        <w:t xml:space="preserve">. </w:t>
      </w:r>
    </w:p>
    <w:p w14:paraId="463FCF50" w14:textId="298CA0F4" w:rsidR="002D0C8A" w:rsidRPr="00C7107E" w:rsidRDefault="002D0C8A" w:rsidP="00745739">
      <w:pPr>
        <w:jc w:val="both"/>
      </w:pPr>
      <w:r>
        <w:t xml:space="preserve">Alle im Glossar aufgeführten Erklärungen beziehen sich zusammengefasst aus den genannten </w:t>
      </w:r>
      <w:hyperlink w:anchor="_Quellen" w:history="1">
        <w:r w:rsidRPr="002D0C8A">
          <w:rPr>
            <w:rStyle w:val="Hyperlink"/>
          </w:rPr>
          <w:t>Quellen</w:t>
        </w:r>
      </w:hyperlink>
      <w:r>
        <w:t>.</w:t>
      </w:r>
    </w:p>
    <w:p w14:paraId="41AF6ECF" w14:textId="23C254AC" w:rsidR="00E76195" w:rsidRPr="00E76195" w:rsidRDefault="00B07069" w:rsidP="00745739">
      <w:pPr>
        <w:jc w:val="both"/>
      </w:pPr>
      <w:r>
        <w:rPr>
          <w:noProof/>
        </w:rPr>
        <w:pict w14:anchorId="0AF32477">
          <v:rect id="_x0000_i1027" alt="" style="width:451.3pt;height:.05pt;mso-width-percent:0;mso-height-percent:0;mso-width-percent:0;mso-height-percent:0" o:hralign="center" o:hrstd="t" o:hr="t" fillcolor="#a0a0a0" stroked="f"/>
        </w:pict>
      </w:r>
    </w:p>
    <w:p w14:paraId="267AD088" w14:textId="71C37CC9" w:rsidR="00B92FBA" w:rsidRPr="00B92FBA" w:rsidRDefault="00B92FBA" w:rsidP="00745739">
      <w:pPr>
        <w:jc w:val="both"/>
        <w:rPr>
          <w:color w:val="000000" w:themeColor="text1"/>
        </w:rPr>
      </w:pPr>
      <w:r w:rsidRPr="00516C0A">
        <w:rPr>
          <w:b/>
          <w:bCs/>
        </w:rPr>
        <w:t>ULLA</w:t>
      </w:r>
      <w:r w:rsidRPr="00516C0A">
        <w:t xml:space="preserve"> – Projektname (</w:t>
      </w:r>
      <w:r w:rsidRPr="00516C0A">
        <w:rPr>
          <w:color w:val="000000" w:themeColor="text1"/>
          <w:u w:val="single"/>
        </w:rPr>
        <w:t>U</w:t>
      </w:r>
      <w:r w:rsidRPr="00516C0A">
        <w:rPr>
          <w:color w:val="000000" w:themeColor="text1"/>
        </w:rPr>
        <w:t>r</w:t>
      </w:r>
      <w:r w:rsidRPr="00516C0A">
        <w:rPr>
          <w:color w:val="000000" w:themeColor="text1"/>
          <w:u w:val="single"/>
        </w:rPr>
        <w:t>l</w:t>
      </w:r>
      <w:r w:rsidRPr="00516C0A">
        <w:rPr>
          <w:color w:val="000000" w:themeColor="text1"/>
        </w:rPr>
        <w:t>aubsverwa</w:t>
      </w:r>
      <w:r w:rsidRPr="00516C0A">
        <w:rPr>
          <w:color w:val="000000" w:themeColor="text1"/>
          <w:u w:val="single"/>
        </w:rPr>
        <w:t>l</w:t>
      </w:r>
      <w:r w:rsidRPr="00516C0A">
        <w:rPr>
          <w:color w:val="000000" w:themeColor="text1"/>
        </w:rPr>
        <w:t xml:space="preserve">tung &amp; </w:t>
      </w:r>
      <w:r w:rsidRPr="00516C0A">
        <w:rPr>
          <w:color w:val="000000" w:themeColor="text1"/>
          <w:u w:val="single"/>
        </w:rPr>
        <w:t>A</w:t>
      </w:r>
      <w:r w:rsidRPr="00516C0A">
        <w:rPr>
          <w:color w:val="000000" w:themeColor="text1"/>
        </w:rPr>
        <w:t>ntragserstellung)</w:t>
      </w:r>
    </w:p>
    <w:p w14:paraId="7141E5BB" w14:textId="7F6D7DAA" w:rsidR="00012609" w:rsidRPr="00516C0A" w:rsidRDefault="0073278C" w:rsidP="00745739">
      <w:pPr>
        <w:jc w:val="both"/>
      </w:pPr>
      <w:r w:rsidRPr="00516C0A">
        <w:rPr>
          <w:b/>
          <w:bCs/>
        </w:rPr>
        <w:t>Mail2Many</w:t>
      </w:r>
      <w:r w:rsidRPr="00516C0A">
        <w:t xml:space="preserve"> – Das von </w:t>
      </w:r>
      <w:proofErr w:type="spellStart"/>
      <w:r w:rsidRPr="00516C0A">
        <w:t>Atrivio</w:t>
      </w:r>
      <w:proofErr w:type="spellEnd"/>
      <w:r w:rsidRPr="00516C0A">
        <w:t xml:space="preserve"> entwickelte Newsletter-System mail2many ermöglicht die Kommunikation zwischen Herstellern, ihren Händlern und Kunden. </w:t>
      </w:r>
    </w:p>
    <w:p w14:paraId="515B7142" w14:textId="28C7F8F1" w:rsidR="0073278C" w:rsidRDefault="0073278C" w:rsidP="00745739">
      <w:pPr>
        <w:jc w:val="both"/>
      </w:pPr>
      <w:proofErr w:type="spellStart"/>
      <w:r w:rsidRPr="00516C0A">
        <w:rPr>
          <w:b/>
          <w:bCs/>
        </w:rPr>
        <w:t>Geneva</w:t>
      </w:r>
      <w:proofErr w:type="spellEnd"/>
      <w:r w:rsidRPr="00516C0A">
        <w:t xml:space="preserve"> – Ein von </w:t>
      </w:r>
      <w:proofErr w:type="spellStart"/>
      <w:r w:rsidRPr="00516C0A">
        <w:t>Atrivio</w:t>
      </w:r>
      <w:proofErr w:type="spellEnd"/>
      <w:r w:rsidRPr="00516C0A">
        <w:t xml:space="preserve"> entwickeltes Content-Management-System</w:t>
      </w:r>
      <w:r w:rsidR="00A62E35" w:rsidRPr="00516C0A">
        <w:t>.</w:t>
      </w:r>
    </w:p>
    <w:p w14:paraId="6E11135D" w14:textId="77777777" w:rsidR="00B92FBA" w:rsidRPr="00516C0A" w:rsidRDefault="00B92FBA" w:rsidP="00745739">
      <w:pPr>
        <w:jc w:val="both"/>
      </w:pPr>
      <w:r w:rsidRPr="00516C0A">
        <w:rPr>
          <w:b/>
          <w:bCs/>
        </w:rPr>
        <w:t>CMS</w:t>
      </w:r>
      <w:r w:rsidRPr="00516C0A">
        <w:t xml:space="preserve"> </w:t>
      </w:r>
      <w:r w:rsidRPr="00516C0A">
        <w:rPr>
          <w:i/>
          <w:iCs/>
        </w:rPr>
        <w:t xml:space="preserve">- </w:t>
      </w:r>
      <w:r w:rsidRPr="00516C0A">
        <w:t>Ein Content-Management-System (kurz CMS, deutsch Inhaltsverwaltungssystem) ist eine Software zur gemeinschaftlichen Erstellung, Bearbeitung, Organisation und Darstellung digitaler Inhalte (Content) zumeist zur Verwendung in Webseiten, aber auch in anderen Medienformen.</w:t>
      </w:r>
    </w:p>
    <w:p w14:paraId="29AA942C" w14:textId="1127FED8" w:rsidR="00012609" w:rsidRPr="00516C0A" w:rsidRDefault="00C7107E" w:rsidP="00745739">
      <w:pPr>
        <w:jc w:val="both"/>
        <w:rPr>
          <w:lang w:val="en-DE"/>
        </w:rPr>
      </w:pPr>
      <w:r w:rsidRPr="00516C0A">
        <w:rPr>
          <w:b/>
          <w:bCs/>
          <w:lang w:val="en-DE"/>
        </w:rPr>
        <w:t>Compliance</w:t>
      </w:r>
      <w:r w:rsidRPr="00516C0A">
        <w:rPr>
          <w:lang w:val="en-DE"/>
        </w:rPr>
        <w:t xml:space="preserve"> </w:t>
      </w:r>
      <w:r w:rsidRPr="00516C0A">
        <w:t xml:space="preserve">- </w:t>
      </w:r>
      <w:r w:rsidRPr="00516C0A">
        <w:rPr>
          <w:lang w:val="en-DE"/>
        </w:rPr>
        <w:t>Compliance ist die betriebswirtschaftliche und rechtswissenschaftliche Umschreibung für die Regeltreue von Unternehmen, also die Einhaltung von Gesetzen, Richtlinien und freiwilligen Kodizes.</w:t>
      </w:r>
    </w:p>
    <w:p w14:paraId="46686EB9" w14:textId="716E85B2" w:rsidR="00C7107E" w:rsidRPr="00516C0A" w:rsidRDefault="00C7107E" w:rsidP="00745739">
      <w:pPr>
        <w:jc w:val="both"/>
      </w:pPr>
      <w:proofErr w:type="spellStart"/>
      <w:r w:rsidRPr="00516C0A">
        <w:rPr>
          <w:b/>
          <w:bCs/>
        </w:rPr>
        <w:t>Laravel</w:t>
      </w:r>
      <w:proofErr w:type="spellEnd"/>
      <w:r w:rsidRPr="00516C0A">
        <w:t xml:space="preserve"> - </w:t>
      </w:r>
      <w:proofErr w:type="spellStart"/>
      <w:r w:rsidR="00B6391A" w:rsidRPr="00516C0A">
        <w:t>Laravel</w:t>
      </w:r>
      <w:proofErr w:type="spellEnd"/>
      <w:r w:rsidR="00B6391A" w:rsidRPr="00516C0A">
        <w:t xml:space="preserve"> ist ein freies PHP-Webframework, das dem </w:t>
      </w:r>
      <w:hyperlink w:anchor="_Technisches_Abkürzungsverzeichnis" w:history="1">
        <w:r w:rsidR="00B6391A" w:rsidRPr="00B92FBA">
          <w:rPr>
            <w:rStyle w:val="Hyperlink"/>
          </w:rPr>
          <w:t>MVC</w:t>
        </w:r>
      </w:hyperlink>
      <w:r w:rsidR="00B6391A" w:rsidRPr="00516C0A">
        <w:t xml:space="preserve">-Muster folgt. Es wurde 2011 von Taylor </w:t>
      </w:r>
      <w:proofErr w:type="spellStart"/>
      <w:r w:rsidR="00B6391A" w:rsidRPr="00516C0A">
        <w:t>Otwell</w:t>
      </w:r>
      <w:proofErr w:type="spellEnd"/>
      <w:r w:rsidR="00B6391A" w:rsidRPr="00516C0A">
        <w:t xml:space="preserve"> initiier.</w:t>
      </w:r>
    </w:p>
    <w:p w14:paraId="162A3C48" w14:textId="3E0E8B4B" w:rsidR="00456C89" w:rsidRPr="0051291E" w:rsidRDefault="00456C89" w:rsidP="00745739">
      <w:pPr>
        <w:jc w:val="both"/>
        <w:rPr>
          <w:rFonts w:cs="Arimo for Powerline"/>
        </w:rPr>
      </w:pPr>
      <w:r w:rsidRPr="0051291E">
        <w:rPr>
          <w:rFonts w:cs="Arimo for Powerline"/>
          <w:b/>
          <w:bCs/>
        </w:rPr>
        <w:t xml:space="preserve">Blade </w:t>
      </w:r>
      <w:r w:rsidRPr="0051291E">
        <w:rPr>
          <w:rFonts w:cs="Arimo for Powerline"/>
        </w:rPr>
        <w:t xml:space="preserve">- Blade ist die standardmäßig mit </w:t>
      </w:r>
      <w:proofErr w:type="spellStart"/>
      <w:r w:rsidRPr="0051291E">
        <w:rPr>
          <w:rFonts w:cs="Arimo for Powerline"/>
        </w:rPr>
        <w:t>Laravel</w:t>
      </w:r>
      <w:proofErr w:type="spellEnd"/>
      <w:r w:rsidRPr="0051291E">
        <w:rPr>
          <w:rFonts w:cs="Arimo for Powerline"/>
        </w:rPr>
        <w:t xml:space="preserve"> mitgelieferte Template Engine. Mit Blade lassen sich Views in einer </w:t>
      </w:r>
      <w:proofErr w:type="spellStart"/>
      <w:r w:rsidRPr="0051291E">
        <w:rPr>
          <w:rFonts w:cs="Arimo for Powerline"/>
        </w:rPr>
        <w:t>Laravel</w:t>
      </w:r>
      <w:proofErr w:type="spellEnd"/>
      <w:r w:rsidRPr="0051291E">
        <w:rPr>
          <w:rFonts w:cs="Arimo for Powerline"/>
        </w:rPr>
        <w:t xml:space="preserve"> Anwendung </w:t>
      </w:r>
      <w:proofErr w:type="spellStart"/>
      <w:r w:rsidRPr="0051291E">
        <w:rPr>
          <w:rFonts w:cs="Arimo for Powerline"/>
        </w:rPr>
        <w:t>implemetieren</w:t>
      </w:r>
      <w:proofErr w:type="spellEnd"/>
      <w:r w:rsidRPr="0051291E">
        <w:rPr>
          <w:rFonts w:cs="Arimo for Powerline"/>
        </w:rPr>
        <w:t xml:space="preserve">. Template </w:t>
      </w:r>
      <w:proofErr w:type="spellStart"/>
      <w:r w:rsidRPr="0051291E">
        <w:rPr>
          <w:rFonts w:cs="Arimo for Powerline"/>
        </w:rPr>
        <w:t>Engines</w:t>
      </w:r>
      <w:proofErr w:type="spellEnd"/>
      <w:r w:rsidRPr="0051291E">
        <w:rPr>
          <w:rFonts w:cs="Arimo for Powerline"/>
        </w:rPr>
        <w:t xml:space="preserve"> wie Blade ermöglichen die Wiederverwendbarkeit von Views und erhöhen damit die Produktivität bei der Entwicklung sowie die Wartbarkeit einer Anwendung.</w:t>
      </w:r>
      <w:r w:rsidR="00D5734F" w:rsidRPr="0051291E">
        <w:rPr>
          <w:rFonts w:cs="Arimo for Powerline"/>
        </w:rPr>
        <w:t xml:space="preserve"> </w:t>
      </w:r>
      <w:proofErr w:type="gramStart"/>
      <w:r w:rsidRPr="0051291E">
        <w:rPr>
          <w:rFonts w:cs="Arimo for Powerline"/>
        </w:rPr>
        <w:t>View-Teile</w:t>
      </w:r>
      <w:proofErr w:type="gramEnd"/>
      <w:r w:rsidRPr="0051291E">
        <w:rPr>
          <w:rFonts w:cs="Arimo for Powerline"/>
        </w:rPr>
        <w:t xml:space="preserve"> die sehr ähnlich oder identisch sind, können als einzelne Blöcke definiert und innerhalb anderer Views wiederverwendet werden. Beim richtigen </w:t>
      </w:r>
      <w:r w:rsidR="00B92FBA" w:rsidRPr="0051291E">
        <w:rPr>
          <w:rFonts w:cs="Arimo for Powerline"/>
        </w:rPr>
        <w:t>Einsatz</w:t>
      </w:r>
      <w:r w:rsidRPr="0051291E">
        <w:rPr>
          <w:rFonts w:cs="Arimo for Powerline"/>
        </w:rPr>
        <w:t xml:space="preserve"> von Blade entsteht gut strukturierter und damit gut lesbarer Code, der neuen Entwicklern den Einstieg in bestehende Projekte deutlich erleichtern kann.</w:t>
      </w:r>
    </w:p>
    <w:p w14:paraId="62C10226" w14:textId="271C89C4" w:rsidR="00D26962" w:rsidRPr="00516C0A" w:rsidRDefault="00D26962" w:rsidP="00745739">
      <w:pPr>
        <w:jc w:val="both"/>
      </w:pPr>
      <w:r w:rsidRPr="00D26962">
        <w:rPr>
          <w:b/>
          <w:bCs/>
        </w:rPr>
        <w:t>Reverse Engineering</w:t>
      </w:r>
      <w:r>
        <w:t xml:space="preserve"> - </w:t>
      </w:r>
      <w:r w:rsidRPr="00D26962">
        <w:t>Das Reverse Engineering von Code erlaubt es Programmierern, Entwicklungs- und Produktionsprozesse einer Software umzukehren und so einen Blick hinter die Kulissen eines Programms zu erhalten.</w:t>
      </w:r>
    </w:p>
    <w:p w14:paraId="634F0B44" w14:textId="2487AC81" w:rsidR="00B6391A" w:rsidRPr="00653A78" w:rsidRDefault="00653A78" w:rsidP="00745739">
      <w:pPr>
        <w:jc w:val="both"/>
        <w:rPr>
          <w:lang w:val="en-DE"/>
        </w:rPr>
      </w:pPr>
      <w:r w:rsidRPr="00653A78">
        <w:rPr>
          <w:b/>
          <w:bCs/>
        </w:rPr>
        <w:t>Composer</w:t>
      </w:r>
      <w:r>
        <w:t xml:space="preserve"> - </w:t>
      </w:r>
      <w:r w:rsidRPr="00653A78">
        <w:t xml:space="preserve">Composer ist ein anwendungsorientierter Paketmanager für die Skriptsprache PHP. Composer wird über die Kommandozeile ausgeführt und installiert Abhängigkeiten eines PHP-Programmes. Verfügbare PHP-Anwendungen können über die Plattform </w:t>
      </w:r>
      <w:proofErr w:type="spellStart"/>
      <w:r w:rsidRPr="00653A78">
        <w:t>Packagist</w:t>
      </w:r>
      <w:proofErr w:type="spellEnd"/>
      <w:r w:rsidRPr="00653A78">
        <w:t xml:space="preserve"> gesucht werden.</w:t>
      </w:r>
    </w:p>
    <w:p w14:paraId="0DB38751" w14:textId="78EF1FFC" w:rsidR="00F9793B" w:rsidRDefault="00F9793B" w:rsidP="00745739">
      <w:pPr>
        <w:jc w:val="both"/>
      </w:pPr>
      <w:proofErr w:type="spellStart"/>
      <w:proofErr w:type="gramStart"/>
      <w:r w:rsidRPr="00F9793B">
        <w:rPr>
          <w:b/>
          <w:bCs/>
        </w:rPr>
        <w:t>composer.json</w:t>
      </w:r>
      <w:proofErr w:type="spellEnd"/>
      <w:proofErr w:type="gramEnd"/>
      <w:r>
        <w:t xml:space="preserve"> - </w:t>
      </w:r>
      <w:r w:rsidRPr="00F9793B">
        <w:t xml:space="preserve">Diese Datei beschreibt die Abhängigkeiten </w:t>
      </w:r>
      <w:r>
        <w:t>zu externen Paketen, Ressourcen  und Metadaten des</w:t>
      </w:r>
      <w:r w:rsidRPr="00F9793B">
        <w:t xml:space="preserve"> Projekts</w:t>
      </w:r>
      <w:r>
        <w:t>. Somit kann</w:t>
      </w:r>
      <w:r w:rsidRPr="00F9793B">
        <w:t xml:space="preserve"> Composer technisch </w:t>
      </w:r>
      <w:r>
        <w:t>gesehen das Projekt Systemunabhängig installieren.</w:t>
      </w:r>
    </w:p>
    <w:p w14:paraId="08AAF692" w14:textId="0DDF6B4E" w:rsidR="00B92FBA" w:rsidRDefault="00B92FBA" w:rsidP="00745739">
      <w:pPr>
        <w:jc w:val="both"/>
      </w:pPr>
      <w:proofErr w:type="spellStart"/>
      <w:r w:rsidRPr="00B92FBA">
        <w:rPr>
          <w:b/>
          <w:bCs/>
        </w:rPr>
        <w:t>Packagist</w:t>
      </w:r>
      <w:proofErr w:type="spellEnd"/>
      <w:r>
        <w:t xml:space="preserve"> - </w:t>
      </w:r>
      <w:proofErr w:type="spellStart"/>
      <w:r w:rsidRPr="00B92FBA">
        <w:t>Packagist</w:t>
      </w:r>
      <w:proofErr w:type="spellEnd"/>
      <w:r w:rsidRPr="00B92FBA">
        <w:t xml:space="preserve"> ist das Haupt-Repository von Composer. Es sammelt öffentliche PHP-Pakete, die mit Composer installiert werden können.</w:t>
      </w:r>
    </w:p>
    <w:p w14:paraId="47647E2C" w14:textId="1ADD51AC" w:rsidR="0035699C" w:rsidRDefault="0035699C" w:rsidP="00745739">
      <w:pPr>
        <w:jc w:val="both"/>
      </w:pPr>
      <w:r w:rsidRPr="0035699C">
        <w:rPr>
          <w:b/>
          <w:bCs/>
        </w:rPr>
        <w:t>SCSS</w:t>
      </w:r>
      <w:r>
        <w:t xml:space="preserve"> – SASS bzw. SCSS</w:t>
      </w:r>
      <w:r w:rsidRPr="0035699C">
        <w:t xml:space="preserve"> ist eine Stylesheet-Sprache, die als CSS-Präprozessor mit Variablen, Schleifen und vielen anderen Funktionen, die Cascading Style Sheets nicht mitbringen, die Erstellung von CSS vereinfacht und die Pflege großer Stylesheets erleichtert.</w:t>
      </w:r>
    </w:p>
    <w:p w14:paraId="1D95D04B" w14:textId="5E40F066" w:rsidR="0035699C" w:rsidRDefault="0035699C" w:rsidP="00745739">
      <w:pPr>
        <w:jc w:val="both"/>
      </w:pPr>
      <w:r w:rsidRPr="0035699C">
        <w:rPr>
          <w:b/>
          <w:bCs/>
        </w:rPr>
        <w:lastRenderedPageBreak/>
        <w:t>Node.js</w:t>
      </w:r>
      <w:r>
        <w:t xml:space="preserve"> - </w:t>
      </w:r>
      <w:r w:rsidRPr="0035699C">
        <w:t>Node.js ist eine plattformübergreifende Open-Source-JavaScript-Laufzeitumgebung, die JavaScript-Code außerhalb eines Webbrowsers ausführen kann.</w:t>
      </w:r>
    </w:p>
    <w:p w14:paraId="7C5358F6" w14:textId="76359717" w:rsidR="0035699C" w:rsidRDefault="0035699C" w:rsidP="00745739">
      <w:pPr>
        <w:jc w:val="both"/>
      </w:pPr>
      <w:r w:rsidRPr="0035699C">
        <w:rPr>
          <w:b/>
          <w:bCs/>
        </w:rPr>
        <w:t>Bootstrap</w:t>
      </w:r>
      <w:r>
        <w:t xml:space="preserve"> - </w:t>
      </w:r>
      <w:r w:rsidRPr="0035699C">
        <w:t xml:space="preserve">Bootstrap ist ein freies Frontend-CSS-Framework. Es enthält auf HTML und CSS basierende Gestaltungsvorlagen für Typografie, Formulare, Buttons, Tabellen, </w:t>
      </w:r>
      <w:proofErr w:type="spellStart"/>
      <w:r w:rsidRPr="0035699C">
        <w:t>Grid</w:t>
      </w:r>
      <w:proofErr w:type="spellEnd"/>
      <w:r w:rsidRPr="0035699C">
        <w:t>-Systeme, Navigations- und andere Oberflächengestaltungselemente sowie zusätzliche, optionale JavaScript-Erweiterungen.</w:t>
      </w:r>
    </w:p>
    <w:p w14:paraId="00F23D27" w14:textId="7445CBB8" w:rsidR="000F64F2" w:rsidRDefault="000F64F2" w:rsidP="00745739">
      <w:pPr>
        <w:jc w:val="both"/>
      </w:pPr>
      <w:proofErr w:type="spellStart"/>
      <w:r w:rsidRPr="000F64F2">
        <w:rPr>
          <w:b/>
          <w:bCs/>
        </w:rPr>
        <w:t>Markdown</w:t>
      </w:r>
      <w:proofErr w:type="spellEnd"/>
      <w:r>
        <w:t xml:space="preserve"> - </w:t>
      </w:r>
      <w:proofErr w:type="spellStart"/>
      <w:r w:rsidRPr="000F64F2">
        <w:t>Markdown</w:t>
      </w:r>
      <w:proofErr w:type="spellEnd"/>
      <w:r w:rsidRPr="000F64F2">
        <w:t xml:space="preserve"> ist eine vereinfachte Auszeichnungssprache</w:t>
      </w:r>
      <w:r w:rsidR="001E5B22">
        <w:t xml:space="preserve"> ähnlich wie HTML oder XML.</w:t>
      </w:r>
    </w:p>
    <w:p w14:paraId="08E985DD" w14:textId="6100A9B6" w:rsidR="00675F89" w:rsidRDefault="00675F89" w:rsidP="00745739">
      <w:pPr>
        <w:jc w:val="both"/>
      </w:pPr>
      <w:proofErr w:type="spellStart"/>
      <w:r w:rsidRPr="00E5567D">
        <w:rPr>
          <w:b/>
          <w:bCs/>
        </w:rPr>
        <w:t>Seeding</w:t>
      </w:r>
      <w:proofErr w:type="spellEnd"/>
      <w:r>
        <w:t xml:space="preserve"> - Das </w:t>
      </w:r>
      <w:proofErr w:type="spellStart"/>
      <w:r>
        <w:t>Seeding</w:t>
      </w:r>
      <w:proofErr w:type="spellEnd"/>
      <w:r>
        <w:t xml:space="preserve"> einer Datenbank ist ein Prozess, bei dem eine Datenbank bei der Installation mit einem anfänglichen Satz von Daten versorgt wird. Dies ist ein automatisierter Prozess, der bei der Ersteinrichtung einer Anwendung ausgeführt wird. Bei den Daten kann es sich um Dummy-Daten oder um notwendige Daten wie ein anfängliches Administratorkonto handeln.</w:t>
      </w:r>
    </w:p>
    <w:p w14:paraId="6E8D858F" w14:textId="77777777" w:rsidR="003C3B2D" w:rsidRDefault="003C3B2D" w:rsidP="00745739"/>
    <w:p w14:paraId="4F243D91" w14:textId="1DF22BF8" w:rsidR="00745739" w:rsidRDefault="00745739" w:rsidP="00745739">
      <w:r>
        <w:br w:type="page"/>
      </w:r>
    </w:p>
    <w:p w14:paraId="09F43E4E" w14:textId="20F05BE2" w:rsidR="00B6391A" w:rsidRPr="00C7107E" w:rsidRDefault="00516C0A" w:rsidP="00745739">
      <w:pPr>
        <w:pStyle w:val="Heading1"/>
        <w:numPr>
          <w:ilvl w:val="0"/>
          <w:numId w:val="0"/>
        </w:numPr>
        <w:ind w:left="432" w:hanging="432"/>
      </w:pPr>
      <w:bookmarkStart w:id="31" w:name="_Technisches_Abkürzungsverzeichnis"/>
      <w:bookmarkStart w:id="32" w:name="_Toc71644751"/>
      <w:bookmarkStart w:id="33" w:name="_Toc71893667"/>
      <w:bookmarkStart w:id="34" w:name="_Toc71897971"/>
      <w:bookmarkStart w:id="35" w:name="_Toc71898146"/>
      <w:bookmarkStart w:id="36" w:name="_Toc71898286"/>
      <w:bookmarkStart w:id="37" w:name="_Toc71975360"/>
      <w:bookmarkStart w:id="38" w:name="_Toc71975611"/>
      <w:bookmarkStart w:id="39" w:name="_Toc72156090"/>
      <w:bookmarkEnd w:id="31"/>
      <w:r>
        <w:lastRenderedPageBreak/>
        <w:t>Technisches Abkürzungsverzeichnis</w:t>
      </w:r>
      <w:bookmarkEnd w:id="32"/>
      <w:bookmarkEnd w:id="33"/>
      <w:bookmarkEnd w:id="34"/>
      <w:bookmarkEnd w:id="35"/>
      <w:bookmarkEnd w:id="36"/>
      <w:bookmarkEnd w:id="37"/>
      <w:bookmarkEnd w:id="38"/>
      <w:bookmarkEnd w:id="39"/>
    </w:p>
    <w:p w14:paraId="51BD7C96" w14:textId="40DEAE36" w:rsidR="001C032C" w:rsidRDefault="001C032C" w:rsidP="00745739">
      <w:pPr>
        <w:jc w:val="both"/>
        <w:rPr>
          <w:szCs w:val="21"/>
        </w:rPr>
      </w:pPr>
      <w:r w:rsidRPr="00F84135">
        <w:rPr>
          <w:szCs w:val="21"/>
        </w:rPr>
        <w:t xml:space="preserve">Alle im technischen Abkürzungsverzeichnis </w:t>
      </w:r>
      <w:r w:rsidR="000C1AF3" w:rsidRPr="00F84135">
        <w:rPr>
          <w:szCs w:val="21"/>
        </w:rPr>
        <w:t>zu findenden Fachbegriffen</w:t>
      </w:r>
      <w:r w:rsidRPr="00F84135">
        <w:rPr>
          <w:szCs w:val="21"/>
        </w:rPr>
        <w:t xml:space="preserve"> sind in der nachfolgenden Dokumentation </w:t>
      </w:r>
      <w:r w:rsidRPr="00F84135">
        <w:rPr>
          <w:szCs w:val="21"/>
          <w:u w:val="single"/>
        </w:rPr>
        <w:t>unterstrichen</w:t>
      </w:r>
      <w:r w:rsidRPr="00F84135">
        <w:rPr>
          <w:i/>
          <w:iCs/>
          <w:szCs w:val="21"/>
        </w:rPr>
        <w:t xml:space="preserve"> </w:t>
      </w:r>
      <w:r w:rsidRPr="00F84135">
        <w:rPr>
          <w:szCs w:val="21"/>
        </w:rPr>
        <w:t>formatiert.</w:t>
      </w:r>
    </w:p>
    <w:p w14:paraId="39CE2DC0" w14:textId="45571A47" w:rsidR="002D0C8A" w:rsidRPr="002D0C8A" w:rsidRDefault="002D0C8A" w:rsidP="00745739">
      <w:pPr>
        <w:jc w:val="both"/>
      </w:pPr>
      <w:r>
        <w:t xml:space="preserve">Alle im Abkürzungsverzeichnis aufgeführten Erklärungen beziehen sich zusammengefasst aus den genannten </w:t>
      </w:r>
      <w:hyperlink w:anchor="_Quellen" w:history="1">
        <w:r w:rsidRPr="002D0C8A">
          <w:rPr>
            <w:rStyle w:val="Hyperlink"/>
          </w:rPr>
          <w:t>Quellen</w:t>
        </w:r>
      </w:hyperlink>
      <w:r>
        <w:t>.</w:t>
      </w:r>
    </w:p>
    <w:p w14:paraId="4046D70E" w14:textId="6D616F3D" w:rsidR="00456C89" w:rsidRDefault="00B07069" w:rsidP="00745739">
      <w:pPr>
        <w:jc w:val="both"/>
      </w:pPr>
      <w:r>
        <w:rPr>
          <w:noProof/>
        </w:rPr>
        <w:pict w14:anchorId="700BC85E">
          <v:rect id="_x0000_i1026" alt="" style="width:451.3pt;height:.05pt;mso-width-percent:0;mso-height-percent:0;mso-width-percent:0;mso-height-percent:0" o:hralign="center" o:hrstd="t" o:hr="t" fillcolor="#a0a0a0" stroked="f"/>
        </w:pict>
      </w:r>
    </w:p>
    <w:p w14:paraId="1E6B75DC" w14:textId="5D4EE926" w:rsidR="00456C89" w:rsidRPr="002B55FD" w:rsidRDefault="00456C89" w:rsidP="00745739">
      <w:pPr>
        <w:jc w:val="both"/>
        <w:rPr>
          <w:sz w:val="24"/>
          <w:szCs w:val="24"/>
          <w:lang w:val="en-US"/>
        </w:rPr>
      </w:pPr>
      <w:r w:rsidRPr="002B55FD">
        <w:rPr>
          <w:b/>
          <w:bCs/>
          <w:sz w:val="24"/>
          <w:szCs w:val="24"/>
          <w:lang w:val="en-US"/>
        </w:rPr>
        <w:t>PHP</w:t>
      </w:r>
      <w:r w:rsidRPr="002B55FD">
        <w:rPr>
          <w:sz w:val="24"/>
          <w:szCs w:val="24"/>
          <w:lang w:val="en-US"/>
        </w:rPr>
        <w:tab/>
      </w:r>
      <w:r w:rsidRPr="002B55FD">
        <w:rPr>
          <w:sz w:val="24"/>
          <w:szCs w:val="24"/>
          <w:lang w:val="en-US"/>
        </w:rPr>
        <w:tab/>
        <w:t>Hypertext Preprocessor</w:t>
      </w:r>
    </w:p>
    <w:p w14:paraId="37534D6B" w14:textId="310E3996" w:rsidR="00D5734F" w:rsidRPr="002B55FD" w:rsidRDefault="00D5734F" w:rsidP="00745739">
      <w:pPr>
        <w:jc w:val="both"/>
        <w:rPr>
          <w:sz w:val="24"/>
          <w:szCs w:val="24"/>
          <w:lang w:val="en-US"/>
        </w:rPr>
      </w:pPr>
      <w:r w:rsidRPr="002B55FD">
        <w:rPr>
          <w:b/>
          <w:bCs/>
          <w:sz w:val="24"/>
          <w:szCs w:val="24"/>
          <w:lang w:val="en-US"/>
        </w:rPr>
        <w:t>MVC</w:t>
      </w:r>
      <w:r w:rsidRPr="002B55FD">
        <w:rPr>
          <w:sz w:val="24"/>
          <w:szCs w:val="24"/>
          <w:lang w:val="en-US"/>
        </w:rPr>
        <w:tab/>
      </w:r>
      <w:r w:rsidRPr="002B55FD">
        <w:rPr>
          <w:sz w:val="24"/>
          <w:szCs w:val="24"/>
          <w:lang w:val="en-US"/>
        </w:rPr>
        <w:tab/>
        <w:t>Model View Controller</w:t>
      </w:r>
    </w:p>
    <w:p w14:paraId="09C40AC2" w14:textId="5130E04D" w:rsidR="00F25559" w:rsidRDefault="00F25559" w:rsidP="00745739">
      <w:pPr>
        <w:jc w:val="both"/>
        <w:rPr>
          <w:sz w:val="24"/>
          <w:szCs w:val="24"/>
          <w:lang w:val="en-US"/>
        </w:rPr>
      </w:pPr>
      <w:r w:rsidRPr="00C0554C">
        <w:rPr>
          <w:b/>
          <w:bCs/>
          <w:sz w:val="24"/>
          <w:szCs w:val="24"/>
          <w:lang w:val="en-US"/>
        </w:rPr>
        <w:t>HTML</w:t>
      </w:r>
      <w:r w:rsidRPr="00C0554C">
        <w:rPr>
          <w:sz w:val="24"/>
          <w:szCs w:val="24"/>
          <w:lang w:val="en-US"/>
        </w:rPr>
        <w:tab/>
        <w:t>Hypertext Markup Language</w:t>
      </w:r>
    </w:p>
    <w:p w14:paraId="26DBBBFF" w14:textId="4C83FA6B" w:rsidR="00020319" w:rsidRPr="00C0554C" w:rsidRDefault="00020319" w:rsidP="00745739">
      <w:pPr>
        <w:jc w:val="both"/>
        <w:rPr>
          <w:sz w:val="24"/>
          <w:szCs w:val="24"/>
          <w:lang w:val="en-US"/>
        </w:rPr>
      </w:pPr>
      <w:r w:rsidRPr="00020319">
        <w:rPr>
          <w:b/>
          <w:bCs/>
          <w:sz w:val="24"/>
          <w:szCs w:val="24"/>
          <w:lang w:val="en-US"/>
        </w:rPr>
        <w:t>CSS</w:t>
      </w:r>
      <w:r>
        <w:rPr>
          <w:sz w:val="24"/>
          <w:szCs w:val="24"/>
          <w:lang w:val="en-US"/>
        </w:rPr>
        <w:tab/>
      </w:r>
      <w:r>
        <w:rPr>
          <w:sz w:val="24"/>
          <w:szCs w:val="24"/>
          <w:lang w:val="en-US"/>
        </w:rPr>
        <w:tab/>
        <w:t>Cascading Style Sheet</w:t>
      </w:r>
    </w:p>
    <w:p w14:paraId="237FCC0A" w14:textId="45EF53BD" w:rsidR="006B1F0C" w:rsidRPr="00C0554C" w:rsidRDefault="006B1F0C" w:rsidP="00745739">
      <w:pPr>
        <w:jc w:val="both"/>
        <w:rPr>
          <w:sz w:val="24"/>
          <w:szCs w:val="24"/>
          <w:lang w:val="en-US"/>
        </w:rPr>
      </w:pPr>
      <w:r w:rsidRPr="00C0554C">
        <w:rPr>
          <w:b/>
          <w:bCs/>
          <w:sz w:val="24"/>
          <w:szCs w:val="24"/>
          <w:lang w:val="en-US"/>
        </w:rPr>
        <w:t>ERM</w:t>
      </w:r>
      <w:r w:rsidRPr="00C0554C">
        <w:rPr>
          <w:sz w:val="24"/>
          <w:szCs w:val="24"/>
          <w:lang w:val="en-US"/>
        </w:rPr>
        <w:tab/>
      </w:r>
      <w:r w:rsidRPr="00C0554C">
        <w:rPr>
          <w:sz w:val="24"/>
          <w:szCs w:val="24"/>
          <w:lang w:val="en-US"/>
        </w:rPr>
        <w:tab/>
        <w:t xml:space="preserve">Entity Relation Modell </w:t>
      </w:r>
    </w:p>
    <w:p w14:paraId="096C42CB" w14:textId="000A6CAD" w:rsidR="00F75F1E" w:rsidRDefault="00F75F1E" w:rsidP="00745739">
      <w:pPr>
        <w:jc w:val="both"/>
        <w:rPr>
          <w:sz w:val="24"/>
          <w:szCs w:val="24"/>
          <w:lang w:val="en-US"/>
        </w:rPr>
      </w:pPr>
      <w:r w:rsidRPr="00C0554C">
        <w:rPr>
          <w:b/>
          <w:bCs/>
          <w:sz w:val="24"/>
          <w:szCs w:val="24"/>
          <w:lang w:val="en-US"/>
        </w:rPr>
        <w:t>ORM</w:t>
      </w:r>
      <w:r w:rsidRPr="00C0554C">
        <w:rPr>
          <w:b/>
          <w:bCs/>
          <w:sz w:val="24"/>
          <w:szCs w:val="24"/>
          <w:lang w:val="en-US"/>
        </w:rPr>
        <w:tab/>
      </w:r>
      <w:r w:rsidRPr="00C0554C">
        <w:rPr>
          <w:b/>
          <w:bCs/>
          <w:sz w:val="24"/>
          <w:szCs w:val="24"/>
          <w:lang w:val="en-US"/>
        </w:rPr>
        <w:tab/>
      </w:r>
      <w:r w:rsidRPr="00C0554C">
        <w:rPr>
          <w:sz w:val="24"/>
          <w:szCs w:val="24"/>
          <w:lang w:val="en-US"/>
        </w:rPr>
        <w:t>Object relation mapping</w:t>
      </w:r>
    </w:p>
    <w:p w14:paraId="2AF7E458" w14:textId="2F763FE6" w:rsidR="00B2731E" w:rsidRDefault="00B2731E" w:rsidP="00745739">
      <w:pPr>
        <w:jc w:val="both"/>
        <w:rPr>
          <w:sz w:val="24"/>
          <w:szCs w:val="24"/>
          <w:lang w:val="en-US"/>
        </w:rPr>
      </w:pPr>
      <w:r w:rsidRPr="00B2731E">
        <w:rPr>
          <w:b/>
          <w:bCs/>
          <w:sz w:val="24"/>
          <w:szCs w:val="24"/>
          <w:lang w:val="en-US"/>
        </w:rPr>
        <w:t>REPL</w:t>
      </w:r>
      <w:r w:rsidRPr="00B2731E">
        <w:rPr>
          <w:b/>
          <w:bCs/>
          <w:sz w:val="24"/>
          <w:szCs w:val="24"/>
          <w:lang w:val="en-US"/>
        </w:rPr>
        <w:tab/>
      </w:r>
      <w:r w:rsidRPr="00B2731E">
        <w:rPr>
          <w:b/>
          <w:bCs/>
          <w:sz w:val="24"/>
          <w:szCs w:val="24"/>
          <w:lang w:val="en-US"/>
        </w:rPr>
        <w:tab/>
      </w:r>
      <w:r w:rsidRPr="00B2731E">
        <w:rPr>
          <w:sz w:val="24"/>
          <w:szCs w:val="24"/>
          <w:lang w:val="en-US"/>
        </w:rPr>
        <w:t>Read</w:t>
      </w:r>
      <w:r>
        <w:rPr>
          <w:sz w:val="24"/>
          <w:szCs w:val="24"/>
          <w:lang w:val="en-US"/>
        </w:rPr>
        <w:t xml:space="preserve"> E</w:t>
      </w:r>
      <w:r w:rsidRPr="00B2731E">
        <w:rPr>
          <w:sz w:val="24"/>
          <w:szCs w:val="24"/>
          <w:lang w:val="en-US"/>
        </w:rPr>
        <w:t>val</w:t>
      </w:r>
      <w:r>
        <w:rPr>
          <w:sz w:val="24"/>
          <w:szCs w:val="24"/>
          <w:lang w:val="en-US"/>
        </w:rPr>
        <w:t xml:space="preserve"> </w:t>
      </w:r>
      <w:r w:rsidRPr="00B2731E">
        <w:rPr>
          <w:sz w:val="24"/>
          <w:szCs w:val="24"/>
          <w:lang w:val="en-US"/>
        </w:rPr>
        <w:t>Print</w:t>
      </w:r>
      <w:r>
        <w:rPr>
          <w:sz w:val="24"/>
          <w:szCs w:val="24"/>
          <w:lang w:val="en-US"/>
        </w:rPr>
        <w:t xml:space="preserve"> Loop (Shell)</w:t>
      </w:r>
    </w:p>
    <w:p w14:paraId="667E2867" w14:textId="041CFC34" w:rsidR="00B06EF6" w:rsidRDefault="00B06EF6" w:rsidP="00745739">
      <w:pPr>
        <w:jc w:val="both"/>
        <w:rPr>
          <w:sz w:val="24"/>
          <w:szCs w:val="24"/>
          <w:lang w:val="en-US"/>
        </w:rPr>
      </w:pPr>
      <w:r w:rsidRPr="00B06EF6">
        <w:rPr>
          <w:b/>
          <w:bCs/>
          <w:sz w:val="24"/>
          <w:szCs w:val="24"/>
          <w:lang w:val="en-US"/>
        </w:rPr>
        <w:t>SQL</w:t>
      </w:r>
      <w:r>
        <w:rPr>
          <w:sz w:val="24"/>
          <w:szCs w:val="24"/>
          <w:lang w:val="en-US"/>
        </w:rPr>
        <w:tab/>
      </w:r>
      <w:r>
        <w:rPr>
          <w:sz w:val="24"/>
          <w:szCs w:val="24"/>
          <w:lang w:val="en-US"/>
        </w:rPr>
        <w:tab/>
        <w:t>S</w:t>
      </w:r>
      <w:r w:rsidRPr="00B06EF6">
        <w:rPr>
          <w:sz w:val="24"/>
          <w:szCs w:val="24"/>
          <w:lang w:val="en-US"/>
        </w:rPr>
        <w:t xml:space="preserve">tructured </w:t>
      </w:r>
      <w:r>
        <w:rPr>
          <w:sz w:val="24"/>
          <w:szCs w:val="24"/>
          <w:lang w:val="en-US"/>
        </w:rPr>
        <w:t>Q</w:t>
      </w:r>
      <w:r w:rsidRPr="00B06EF6">
        <w:rPr>
          <w:sz w:val="24"/>
          <w:szCs w:val="24"/>
          <w:lang w:val="en-US"/>
        </w:rPr>
        <w:t xml:space="preserve">uery </w:t>
      </w:r>
      <w:r>
        <w:rPr>
          <w:sz w:val="24"/>
          <w:szCs w:val="24"/>
          <w:lang w:val="en-US"/>
        </w:rPr>
        <w:t>L</w:t>
      </w:r>
      <w:r w:rsidRPr="00B06EF6">
        <w:rPr>
          <w:sz w:val="24"/>
          <w:szCs w:val="24"/>
          <w:lang w:val="en-US"/>
        </w:rPr>
        <w:t>anguage</w:t>
      </w:r>
    </w:p>
    <w:p w14:paraId="7E9D038E" w14:textId="77777777" w:rsidR="00573799" w:rsidRPr="00573799" w:rsidRDefault="00573799" w:rsidP="00745739">
      <w:pPr>
        <w:jc w:val="both"/>
        <w:rPr>
          <w:sz w:val="24"/>
          <w:szCs w:val="24"/>
          <w:lang w:val="en-DE"/>
        </w:rPr>
      </w:pPr>
      <w:r w:rsidRPr="00573799">
        <w:rPr>
          <w:b/>
          <w:bCs/>
          <w:sz w:val="24"/>
          <w:szCs w:val="24"/>
          <w:lang w:val="en-US"/>
        </w:rPr>
        <w:t>UML</w:t>
      </w:r>
      <w:r>
        <w:rPr>
          <w:sz w:val="24"/>
          <w:szCs w:val="24"/>
          <w:lang w:val="en-US"/>
        </w:rPr>
        <w:tab/>
      </w:r>
      <w:r>
        <w:rPr>
          <w:sz w:val="24"/>
          <w:szCs w:val="24"/>
          <w:lang w:val="en-US"/>
        </w:rPr>
        <w:tab/>
      </w:r>
      <w:r w:rsidRPr="00573799">
        <w:rPr>
          <w:sz w:val="24"/>
          <w:szCs w:val="24"/>
          <w:lang w:val="en-DE"/>
        </w:rPr>
        <w:t>Unified Modeling Language</w:t>
      </w:r>
    </w:p>
    <w:p w14:paraId="67041AC6" w14:textId="7CAE33F8" w:rsidR="00573799" w:rsidRDefault="00573799" w:rsidP="00745739">
      <w:pPr>
        <w:jc w:val="both"/>
        <w:rPr>
          <w:b/>
          <w:bCs/>
          <w:sz w:val="24"/>
          <w:szCs w:val="24"/>
          <w:lang w:val="en-US"/>
        </w:rPr>
      </w:pPr>
    </w:p>
    <w:p w14:paraId="32D10BD9" w14:textId="10032CFC" w:rsidR="00012609" w:rsidRPr="00B2731E" w:rsidRDefault="00012609" w:rsidP="00745739">
      <w:pPr>
        <w:jc w:val="both"/>
        <w:rPr>
          <w:lang w:val="en-US"/>
        </w:rPr>
      </w:pPr>
      <w:r w:rsidRPr="00B2731E">
        <w:rPr>
          <w:lang w:val="en-US"/>
        </w:rPr>
        <w:br w:type="page"/>
      </w:r>
    </w:p>
    <w:p w14:paraId="1F17B9B0" w14:textId="4F0B2E62" w:rsidR="00DC6CD2" w:rsidRDefault="00DC6CD2" w:rsidP="00745739">
      <w:pPr>
        <w:pStyle w:val="Heading1"/>
        <w:numPr>
          <w:ilvl w:val="0"/>
          <w:numId w:val="24"/>
        </w:numPr>
      </w:pPr>
      <w:bookmarkStart w:id="40" w:name="_Projektbeschreibung"/>
      <w:bookmarkStart w:id="41" w:name="_Toc71644752"/>
      <w:bookmarkStart w:id="42" w:name="_Toc71893668"/>
      <w:bookmarkStart w:id="43" w:name="_Toc71897972"/>
      <w:bookmarkStart w:id="44" w:name="_Toc71898147"/>
      <w:bookmarkStart w:id="45" w:name="_Toc71898287"/>
      <w:bookmarkStart w:id="46" w:name="_Toc71975361"/>
      <w:bookmarkStart w:id="47" w:name="_Toc71975612"/>
      <w:bookmarkStart w:id="48" w:name="_Toc72156091"/>
      <w:bookmarkEnd w:id="40"/>
      <w:r w:rsidRPr="00DC6CD2">
        <w:lastRenderedPageBreak/>
        <w:t>Projektbeschreibung</w:t>
      </w:r>
      <w:bookmarkEnd w:id="41"/>
      <w:bookmarkEnd w:id="42"/>
      <w:bookmarkEnd w:id="43"/>
      <w:bookmarkEnd w:id="44"/>
      <w:bookmarkEnd w:id="45"/>
      <w:bookmarkEnd w:id="46"/>
      <w:bookmarkEnd w:id="47"/>
      <w:bookmarkEnd w:id="48"/>
    </w:p>
    <w:p w14:paraId="1A59C495" w14:textId="0C6FAB86" w:rsidR="0073278C" w:rsidRDefault="0073278C" w:rsidP="00745739">
      <w:pPr>
        <w:pStyle w:val="Heading2"/>
      </w:pPr>
      <w:bookmarkStart w:id="49" w:name="_Projektbezeichnung"/>
      <w:bookmarkStart w:id="50" w:name="_Toc71644753"/>
      <w:bookmarkStart w:id="51" w:name="_Toc71893669"/>
      <w:bookmarkStart w:id="52" w:name="_Toc71897973"/>
      <w:bookmarkStart w:id="53" w:name="_Toc71898148"/>
      <w:bookmarkStart w:id="54" w:name="_Toc71898288"/>
      <w:bookmarkStart w:id="55" w:name="_Toc71975362"/>
      <w:bookmarkStart w:id="56" w:name="_Toc71975613"/>
      <w:bookmarkStart w:id="57" w:name="_Toc72156092"/>
      <w:bookmarkEnd w:id="49"/>
      <w:r>
        <w:t>Projektbezeichnung</w:t>
      </w:r>
      <w:bookmarkEnd w:id="50"/>
      <w:bookmarkEnd w:id="51"/>
      <w:bookmarkEnd w:id="52"/>
      <w:bookmarkEnd w:id="53"/>
      <w:bookmarkEnd w:id="54"/>
      <w:bookmarkEnd w:id="55"/>
      <w:bookmarkEnd w:id="56"/>
      <w:bookmarkEnd w:id="57"/>
    </w:p>
    <w:p w14:paraId="00D74919" w14:textId="656DA15A" w:rsidR="0073278C" w:rsidRPr="00E76CC7" w:rsidRDefault="0073278C" w:rsidP="00745739">
      <w:pPr>
        <w:jc w:val="both"/>
        <w:rPr>
          <w:color w:val="000000" w:themeColor="text1"/>
          <w:szCs w:val="21"/>
        </w:rPr>
      </w:pPr>
      <w:r w:rsidRPr="00E76CC7">
        <w:rPr>
          <w:color w:val="000000" w:themeColor="text1"/>
          <w:szCs w:val="21"/>
        </w:rPr>
        <w:t xml:space="preserve">Firmeninternes Management Interface zur Urlaubsverwaltung </w:t>
      </w:r>
      <w:r w:rsidR="0054591F">
        <w:rPr>
          <w:color w:val="000000" w:themeColor="text1"/>
          <w:szCs w:val="21"/>
        </w:rPr>
        <w:t>und</w:t>
      </w:r>
      <w:r w:rsidRPr="00E76CC7">
        <w:rPr>
          <w:color w:val="000000" w:themeColor="text1"/>
          <w:szCs w:val="21"/>
        </w:rPr>
        <w:t xml:space="preserve"> Antragserstellung als Webapplikation zum Zwecke der Digitalisierung.</w:t>
      </w:r>
      <w:r w:rsidR="0054591F">
        <w:rPr>
          <w:color w:val="000000" w:themeColor="text1"/>
          <w:szCs w:val="21"/>
        </w:rPr>
        <w:t xml:space="preserve"> </w:t>
      </w:r>
      <w:r w:rsidRPr="00E76CC7">
        <w:rPr>
          <w:color w:val="000000" w:themeColor="text1"/>
          <w:szCs w:val="21"/>
        </w:rPr>
        <w:t>Kurzform ULLA (</w:t>
      </w:r>
      <w:proofErr w:type="spellStart"/>
      <w:r w:rsidRPr="00E76CC7">
        <w:rPr>
          <w:color w:val="000000" w:themeColor="text1"/>
          <w:szCs w:val="21"/>
        </w:rPr>
        <w:t>Akronymisiert</w:t>
      </w:r>
      <w:proofErr w:type="spellEnd"/>
      <w:r w:rsidRPr="00E76CC7">
        <w:rPr>
          <w:color w:val="000000" w:themeColor="text1"/>
          <w:szCs w:val="21"/>
        </w:rPr>
        <w:t xml:space="preserve"> aus Urlaubsverwaltung &amp; Antragserstellung)</w:t>
      </w:r>
    </w:p>
    <w:p w14:paraId="22FBBAF1" w14:textId="5F25CA73" w:rsidR="00DC6CD2" w:rsidRDefault="00DC6CD2" w:rsidP="00745739">
      <w:pPr>
        <w:pStyle w:val="Heading2"/>
      </w:pPr>
      <w:bookmarkStart w:id="58" w:name="_Projektumfeld"/>
      <w:bookmarkStart w:id="59" w:name="_Toc71644754"/>
      <w:bookmarkStart w:id="60" w:name="_Toc71893670"/>
      <w:bookmarkStart w:id="61" w:name="_Toc71897974"/>
      <w:bookmarkStart w:id="62" w:name="_Toc71898149"/>
      <w:bookmarkStart w:id="63" w:name="_Toc71898289"/>
      <w:bookmarkStart w:id="64" w:name="_Toc71975363"/>
      <w:bookmarkStart w:id="65" w:name="_Toc71975614"/>
      <w:bookmarkStart w:id="66" w:name="_Toc72156093"/>
      <w:bookmarkEnd w:id="58"/>
      <w:r>
        <w:t>Projektumfeld</w:t>
      </w:r>
      <w:bookmarkEnd w:id="59"/>
      <w:bookmarkEnd w:id="60"/>
      <w:bookmarkEnd w:id="61"/>
      <w:bookmarkEnd w:id="62"/>
      <w:bookmarkEnd w:id="63"/>
      <w:bookmarkEnd w:id="64"/>
      <w:bookmarkEnd w:id="65"/>
      <w:bookmarkEnd w:id="66"/>
    </w:p>
    <w:p w14:paraId="29F1D632" w14:textId="38F0FE8E" w:rsidR="00DC6CD2" w:rsidRPr="00E76CC7" w:rsidRDefault="00FC34B2" w:rsidP="00745739">
      <w:pPr>
        <w:jc w:val="both"/>
        <w:rPr>
          <w:szCs w:val="21"/>
        </w:rPr>
      </w:pPr>
      <w:r w:rsidRPr="00E76CC7">
        <w:rPr>
          <w:szCs w:val="21"/>
        </w:rPr>
        <w:t xml:space="preserve">Auftraggeber ist die </w:t>
      </w:r>
      <w:proofErr w:type="spellStart"/>
      <w:r w:rsidRPr="00E76CC7">
        <w:rPr>
          <w:szCs w:val="21"/>
        </w:rPr>
        <w:t>Atrivio</w:t>
      </w:r>
      <w:proofErr w:type="spellEnd"/>
      <w:r w:rsidRPr="00E76CC7">
        <w:rPr>
          <w:szCs w:val="21"/>
        </w:rPr>
        <w:t xml:space="preserve"> GmbH (im Folgenden durch </w:t>
      </w:r>
      <w:proofErr w:type="spellStart"/>
      <w:r w:rsidRPr="00E76CC7">
        <w:rPr>
          <w:szCs w:val="21"/>
        </w:rPr>
        <w:t>Atrivio</w:t>
      </w:r>
      <w:proofErr w:type="spellEnd"/>
      <w:r w:rsidRPr="00E76CC7">
        <w:rPr>
          <w:szCs w:val="21"/>
        </w:rPr>
        <w:t xml:space="preserve"> abgekürzt). </w:t>
      </w:r>
      <w:r w:rsidR="00A25E88" w:rsidRPr="00E76CC7">
        <w:rPr>
          <w:szCs w:val="21"/>
        </w:rPr>
        <w:t xml:space="preserve">Das Projekt wurde in den Räumen der </w:t>
      </w:r>
      <w:proofErr w:type="spellStart"/>
      <w:r w:rsidR="00A25E88" w:rsidRPr="00E76CC7">
        <w:rPr>
          <w:szCs w:val="21"/>
        </w:rPr>
        <w:t>Atrivio</w:t>
      </w:r>
      <w:proofErr w:type="spellEnd"/>
      <w:r w:rsidR="00A25E88" w:rsidRPr="00E76CC7">
        <w:rPr>
          <w:szCs w:val="21"/>
        </w:rPr>
        <w:t xml:space="preserve"> in 87437 Kempten durchgeführt.</w:t>
      </w:r>
      <w:r w:rsidR="00577720">
        <w:rPr>
          <w:szCs w:val="21"/>
        </w:rPr>
        <w:t xml:space="preserve"> </w:t>
      </w:r>
      <w:r w:rsidR="00A25E88" w:rsidRPr="00E76CC7">
        <w:rPr>
          <w:szCs w:val="21"/>
        </w:rPr>
        <w:t xml:space="preserve">Seit über 18 Jahren begleitet die </w:t>
      </w:r>
      <w:proofErr w:type="spellStart"/>
      <w:r w:rsidR="00A25E88" w:rsidRPr="00E76CC7">
        <w:rPr>
          <w:szCs w:val="21"/>
        </w:rPr>
        <w:t>Atrivio</w:t>
      </w:r>
      <w:proofErr w:type="spellEnd"/>
      <w:r w:rsidR="00A25E88" w:rsidRPr="00E76CC7">
        <w:rPr>
          <w:szCs w:val="21"/>
        </w:rPr>
        <w:t xml:space="preserve"> Unternehmen bei der Umsetzung kundenspezifischer, digitaler Lösungen. Dabei werden zum einen Dienstleistungen wie die Umsetzung Webbasierter</w:t>
      </w:r>
      <w:r w:rsidR="00012609" w:rsidRPr="00E76CC7">
        <w:rPr>
          <w:szCs w:val="21"/>
        </w:rPr>
        <w:t xml:space="preserve"> </w:t>
      </w:r>
      <w:hyperlink w:anchor="_Glossar" w:history="1">
        <w:r w:rsidR="00012609" w:rsidRPr="00E76CC7">
          <w:rPr>
            <w:rStyle w:val="Hyperlink"/>
            <w:i/>
            <w:iCs/>
            <w:szCs w:val="21"/>
          </w:rPr>
          <w:t>CMS</w:t>
        </w:r>
      </w:hyperlink>
      <w:r w:rsidR="006C0716">
        <w:rPr>
          <w:rStyle w:val="Hyperlink"/>
          <w:i/>
          <w:iCs/>
          <w:szCs w:val="21"/>
        </w:rPr>
        <w:t>-</w:t>
      </w:r>
      <w:r w:rsidR="00012609" w:rsidRPr="00E76CC7">
        <w:rPr>
          <w:szCs w:val="21"/>
        </w:rPr>
        <w:t>Lösungen</w:t>
      </w:r>
      <w:r w:rsidR="00A25E88" w:rsidRPr="00E76CC7">
        <w:rPr>
          <w:szCs w:val="21"/>
        </w:rPr>
        <w:t xml:space="preserve">, E-Commerce-Plattformen bis hin zur Cloud Infrastruktur </w:t>
      </w:r>
      <w:r w:rsidR="00577720" w:rsidRPr="00E76CC7">
        <w:rPr>
          <w:szCs w:val="21"/>
        </w:rPr>
        <w:t>angeboten,</w:t>
      </w:r>
      <w:r w:rsidR="00A25E88" w:rsidRPr="00E76CC7">
        <w:rPr>
          <w:szCs w:val="21"/>
        </w:rPr>
        <w:t xml:space="preserve"> aber auch </w:t>
      </w:r>
      <w:r w:rsidR="00012609" w:rsidRPr="00E76CC7">
        <w:rPr>
          <w:szCs w:val="21"/>
        </w:rPr>
        <w:t xml:space="preserve">eigene Produkte wie </w:t>
      </w:r>
      <w:hyperlink w:anchor="_Glossar" w:history="1">
        <w:r w:rsidR="00012609" w:rsidRPr="00E76CC7">
          <w:rPr>
            <w:rStyle w:val="Hyperlink"/>
            <w:i/>
            <w:iCs/>
            <w:szCs w:val="21"/>
          </w:rPr>
          <w:t>Mail2Many</w:t>
        </w:r>
      </w:hyperlink>
      <w:r w:rsidR="00012609" w:rsidRPr="00E76CC7">
        <w:rPr>
          <w:i/>
          <w:iCs/>
          <w:szCs w:val="21"/>
        </w:rPr>
        <w:t xml:space="preserve"> </w:t>
      </w:r>
      <w:r w:rsidR="00012609" w:rsidRPr="00E76CC7">
        <w:rPr>
          <w:szCs w:val="21"/>
        </w:rPr>
        <w:t xml:space="preserve">oder </w:t>
      </w:r>
      <w:hyperlink w:anchor="_Glossar" w:history="1">
        <w:proofErr w:type="spellStart"/>
        <w:r w:rsidR="00012609" w:rsidRPr="00E76CC7">
          <w:rPr>
            <w:rStyle w:val="Hyperlink"/>
            <w:i/>
            <w:iCs/>
            <w:szCs w:val="21"/>
          </w:rPr>
          <w:t>Geneva</w:t>
        </w:r>
        <w:proofErr w:type="spellEnd"/>
      </w:hyperlink>
      <w:r w:rsidR="00012609" w:rsidRPr="00E76CC7">
        <w:rPr>
          <w:i/>
          <w:iCs/>
          <w:szCs w:val="21"/>
        </w:rPr>
        <w:t xml:space="preserve"> </w:t>
      </w:r>
      <w:r w:rsidR="00012609" w:rsidRPr="00E76CC7">
        <w:rPr>
          <w:szCs w:val="21"/>
        </w:rPr>
        <w:t xml:space="preserve">betriebseigen entwickelt und vertrieben. </w:t>
      </w:r>
    </w:p>
    <w:p w14:paraId="6DAF5D65" w14:textId="54721324" w:rsidR="0073278C" w:rsidRDefault="0073278C" w:rsidP="00745739">
      <w:pPr>
        <w:pStyle w:val="Heading2"/>
      </w:pPr>
      <w:bookmarkStart w:id="67" w:name="_Projektziel"/>
      <w:bookmarkStart w:id="68" w:name="_Toc71644755"/>
      <w:bookmarkStart w:id="69" w:name="_Toc71893671"/>
      <w:bookmarkStart w:id="70" w:name="_Toc71897975"/>
      <w:bookmarkStart w:id="71" w:name="_Toc71898150"/>
      <w:bookmarkStart w:id="72" w:name="_Toc71898290"/>
      <w:bookmarkStart w:id="73" w:name="_Toc71975364"/>
      <w:bookmarkStart w:id="74" w:name="_Toc71975615"/>
      <w:bookmarkStart w:id="75" w:name="_Toc72156094"/>
      <w:bookmarkEnd w:id="67"/>
      <w:r>
        <w:t>Projektziel</w:t>
      </w:r>
      <w:bookmarkEnd w:id="68"/>
      <w:bookmarkEnd w:id="69"/>
      <w:bookmarkEnd w:id="70"/>
      <w:bookmarkEnd w:id="71"/>
      <w:bookmarkEnd w:id="72"/>
      <w:bookmarkEnd w:id="73"/>
      <w:bookmarkEnd w:id="74"/>
      <w:bookmarkEnd w:id="75"/>
    </w:p>
    <w:p w14:paraId="7D495F45" w14:textId="67F3E5E0" w:rsidR="00C7107E" w:rsidRPr="00FC34B2" w:rsidRDefault="00E76195" w:rsidP="00745739">
      <w:pPr>
        <w:jc w:val="both"/>
      </w:pPr>
      <w:r w:rsidRPr="00FC34B2">
        <w:t xml:space="preserve">Der gesamte Prozess eines Antrages von der Erstellung bis zur Archivierung soll zukünftig </w:t>
      </w:r>
      <w:r w:rsidR="00577720">
        <w:br/>
      </w:r>
      <w:r w:rsidRPr="00FC34B2">
        <w:t xml:space="preserve">webbasiert – digitalisiert werden. </w:t>
      </w:r>
      <w:r w:rsidR="00C7107E" w:rsidRPr="00FC34B2">
        <w:t xml:space="preserve">Primär sollen die Abteilungsleiter durch den Digitalisierungsprozess von den bürokratischen und organisatorischen Mehraufwänden des bisherigen Prozesses entbunden werden. Außerdem werden durch die digitale Archivierung in Zukunft </w:t>
      </w:r>
      <w:r w:rsidR="001D7AD4">
        <w:t>Druck- und Materialkosten</w:t>
      </w:r>
      <w:r w:rsidR="00C7107E" w:rsidRPr="00FC34B2">
        <w:t xml:space="preserve"> reduziert. Durch das neue System wird eine strikte </w:t>
      </w:r>
      <w:hyperlink w:anchor="_Glossar" w:history="1">
        <w:r w:rsidR="00C7107E" w:rsidRPr="00B06EF6">
          <w:rPr>
            <w:rStyle w:val="Hyperlink"/>
            <w:i/>
            <w:iCs/>
            <w:szCs w:val="21"/>
          </w:rPr>
          <w:t>Compliance</w:t>
        </w:r>
      </w:hyperlink>
      <w:r w:rsidR="00C7107E" w:rsidRPr="00B06EF6">
        <w:rPr>
          <w:sz w:val="16"/>
          <w:szCs w:val="18"/>
        </w:rPr>
        <w:t xml:space="preserve"> </w:t>
      </w:r>
      <w:r w:rsidR="00C7107E" w:rsidRPr="00FC34B2">
        <w:t>und Ordnung in den Ablauf der Antragserstellung eingebracht.</w:t>
      </w:r>
    </w:p>
    <w:p w14:paraId="509CE5E4" w14:textId="6F70E2EB" w:rsidR="00E76195" w:rsidRPr="00FC34B2" w:rsidRDefault="00867605" w:rsidP="00745739">
      <w:pPr>
        <w:jc w:val="both"/>
      </w:pPr>
      <w:r w:rsidRPr="00FC34B2">
        <w:t>Durch die Umsetzung soll eine prozessorientierte, schlanke und zukünftig erweiterbare</w:t>
      </w:r>
      <w:r w:rsidR="001D7AD4">
        <w:t>,</w:t>
      </w:r>
      <w:r w:rsidR="00E76195" w:rsidRPr="00FC34B2">
        <w:t xml:space="preserve"> intern gehostete Web-Anwendung mit Anbindung einer Datenbank</w:t>
      </w:r>
      <w:r w:rsidR="00C7107E" w:rsidRPr="00FC34B2">
        <w:t xml:space="preserve"> und grafischer Benutzeroberfläch</w:t>
      </w:r>
      <w:r w:rsidR="00944CED" w:rsidRPr="00FC34B2">
        <w:t>e</w:t>
      </w:r>
      <w:r w:rsidRPr="00FC34B2">
        <w:t xml:space="preserve"> entstehen</w:t>
      </w:r>
      <w:r w:rsidR="00944CED" w:rsidRPr="00FC34B2">
        <w:t>.</w:t>
      </w:r>
    </w:p>
    <w:p w14:paraId="6132F014" w14:textId="74E41417" w:rsidR="00867605" w:rsidRDefault="00867605" w:rsidP="00745739">
      <w:pPr>
        <w:pStyle w:val="Heading2"/>
      </w:pPr>
      <w:bookmarkStart w:id="76" w:name="_Projektbegründung"/>
      <w:bookmarkStart w:id="77" w:name="_Toc71644756"/>
      <w:bookmarkStart w:id="78" w:name="_Toc71893672"/>
      <w:bookmarkStart w:id="79" w:name="_Toc71897976"/>
      <w:bookmarkStart w:id="80" w:name="_Toc71898151"/>
      <w:bookmarkStart w:id="81" w:name="_Toc71898291"/>
      <w:bookmarkStart w:id="82" w:name="_Toc71975365"/>
      <w:bookmarkStart w:id="83" w:name="_Toc71975616"/>
      <w:bookmarkStart w:id="84" w:name="_Toc72156095"/>
      <w:bookmarkEnd w:id="76"/>
      <w:r>
        <w:t>Projektbegründung</w:t>
      </w:r>
      <w:bookmarkEnd w:id="77"/>
      <w:bookmarkEnd w:id="78"/>
      <w:bookmarkEnd w:id="79"/>
      <w:bookmarkEnd w:id="80"/>
      <w:bookmarkEnd w:id="81"/>
      <w:bookmarkEnd w:id="82"/>
      <w:bookmarkEnd w:id="83"/>
      <w:bookmarkEnd w:id="84"/>
    </w:p>
    <w:p w14:paraId="46DC6B15" w14:textId="12C6BB63" w:rsidR="00867605" w:rsidRPr="00FC34B2" w:rsidRDefault="00867605" w:rsidP="00745739">
      <w:pPr>
        <w:jc w:val="both"/>
      </w:pPr>
      <w:r w:rsidRPr="00FC34B2">
        <w:t xml:space="preserve">Derzeit steht allen Mitarbeitern eine Word Vorlage für die Antragserstellung </w:t>
      </w:r>
      <w:r w:rsidR="00C9274E" w:rsidRPr="00FC34B2">
        <w:t>zur Verfügung</w:t>
      </w:r>
      <w:r w:rsidRPr="00FC34B2">
        <w:t xml:space="preserve">. Diese Vorlage ist </w:t>
      </w:r>
      <w:r w:rsidR="00C9274E" w:rsidRPr="00FC34B2">
        <w:t>zentral</w:t>
      </w:r>
      <w:r w:rsidRPr="00FC34B2">
        <w:t xml:space="preserve"> und für alle Mitarbeiter </w:t>
      </w:r>
      <w:r w:rsidR="00C9274E" w:rsidRPr="00FC34B2">
        <w:t xml:space="preserve">erreichbar </w:t>
      </w:r>
      <w:r w:rsidRPr="00FC34B2">
        <w:t xml:space="preserve">gespeichert. </w:t>
      </w:r>
      <w:r w:rsidR="00C9274E" w:rsidRPr="00FC34B2">
        <w:t xml:space="preserve">Soll ein neuer Antrag eingereicht werden wird die Vorlage aufgerufen, befüllt und ausgedruckt. Der unterschriebene Ausdruck wandert dann durch die Abteilung und wird schlussendlich in einem der Verwaltungsordner archiviert. Durch den bisherigen Prozess entstehen mehrere </w:t>
      </w:r>
      <w:r w:rsidR="00A62E35" w:rsidRPr="00FC34B2">
        <w:t xml:space="preserve">wirtschaftliche </w:t>
      </w:r>
      <w:r w:rsidR="00C9274E" w:rsidRPr="00FC34B2">
        <w:t>Makel</w:t>
      </w:r>
      <w:r w:rsidR="00A62E35" w:rsidRPr="00FC34B2">
        <w:t>.</w:t>
      </w:r>
      <w:r w:rsidR="00C9274E" w:rsidRPr="00FC34B2">
        <w:t xml:space="preserve"> </w:t>
      </w:r>
      <w:r w:rsidR="00A62E35" w:rsidRPr="00FC34B2">
        <w:t xml:space="preserve">Beispielsweise wird die </w:t>
      </w:r>
      <w:r w:rsidR="00C9274E" w:rsidRPr="00FC34B2">
        <w:t xml:space="preserve">Prozessdauer durch die </w:t>
      </w:r>
      <w:r w:rsidR="00A62E35" w:rsidRPr="00FC34B2">
        <w:t>h</w:t>
      </w:r>
      <w:r w:rsidR="00C9274E" w:rsidRPr="00FC34B2">
        <w:t xml:space="preserve">ändische </w:t>
      </w:r>
      <w:r w:rsidR="00A62E35" w:rsidRPr="00FC34B2">
        <w:t>Weitergabe</w:t>
      </w:r>
      <w:r w:rsidR="00C9274E" w:rsidRPr="00FC34B2">
        <w:t xml:space="preserve"> des Antrags unnötig in die </w:t>
      </w:r>
      <w:r w:rsidR="00A62E35" w:rsidRPr="00FC34B2">
        <w:t>Länge</w:t>
      </w:r>
      <w:r w:rsidR="00C9274E" w:rsidRPr="00FC34B2">
        <w:t xml:space="preserve"> gezoge</w:t>
      </w:r>
      <w:r w:rsidR="00414D93">
        <w:t>n</w:t>
      </w:r>
      <w:r w:rsidR="00C9274E" w:rsidRPr="00FC34B2">
        <w:t xml:space="preserve">. Außerdem </w:t>
      </w:r>
      <w:r w:rsidR="00A62E35" w:rsidRPr="00FC34B2">
        <w:t>werden,</w:t>
      </w:r>
      <w:r w:rsidR="00C9274E" w:rsidRPr="00FC34B2">
        <w:t xml:space="preserve"> wie in </w:t>
      </w:r>
      <w:hyperlink w:anchor="_Projektumfeld" w:history="1">
        <w:r w:rsidR="00C9274E" w:rsidRPr="00B06EF6">
          <w:rPr>
            <w:rStyle w:val="Hyperlink"/>
            <w:szCs w:val="21"/>
          </w:rPr>
          <w:t xml:space="preserve">Punkt </w:t>
        </w:r>
        <w:r w:rsidR="000A0B3B" w:rsidRPr="00B06EF6">
          <w:rPr>
            <w:rStyle w:val="Hyperlink"/>
            <w:szCs w:val="21"/>
          </w:rPr>
          <w:t>1</w:t>
        </w:r>
        <w:r w:rsidR="00A62E35" w:rsidRPr="00B06EF6">
          <w:rPr>
            <w:rStyle w:val="Hyperlink"/>
            <w:szCs w:val="21"/>
          </w:rPr>
          <w:t>.3</w:t>
        </w:r>
      </w:hyperlink>
      <w:r w:rsidR="00A62E35" w:rsidRPr="00FC34B2">
        <w:t xml:space="preserve"> erwähnt, vermehrt Unternehmensressourcen wie Büromaterialien (Druckermittel, Papier, Ordner) oder Stellpl</w:t>
      </w:r>
      <w:r w:rsidR="00D4289E">
        <w:t>ä</w:t>
      </w:r>
      <w:r w:rsidR="00A62E35" w:rsidRPr="00FC34B2">
        <w:t>tze (Regale) verbraucht.</w:t>
      </w:r>
    </w:p>
    <w:p w14:paraId="02D2A0B9" w14:textId="5991A58A" w:rsidR="00A62E35" w:rsidRPr="00FC34B2" w:rsidRDefault="00A62E35" w:rsidP="00745739">
      <w:pPr>
        <w:jc w:val="both"/>
      </w:pPr>
      <w:r w:rsidRPr="00FC34B2">
        <w:t>Ein</w:t>
      </w:r>
      <w:r w:rsidR="001D7AD4">
        <w:t>en</w:t>
      </w:r>
      <w:r w:rsidRPr="00FC34B2">
        <w:t xml:space="preserve"> </w:t>
      </w:r>
      <w:r w:rsidR="001D7AD4">
        <w:t>o</w:t>
      </w:r>
      <w:r w:rsidRPr="00FC34B2">
        <w:t>rganisatorischen Makel stellt die fehlende Zentralisierung der Anträge da</w:t>
      </w:r>
      <w:r w:rsidR="00D4289E">
        <w:t>r</w:t>
      </w:r>
      <w:r w:rsidRPr="00FC34B2">
        <w:t>. Momentan besteht keine Möglichkeit</w:t>
      </w:r>
      <w:r w:rsidR="001D7AD4">
        <w:t>,</w:t>
      </w:r>
      <w:r w:rsidRPr="00FC34B2">
        <w:t xml:space="preserve"> Anträge Abteilungsübergreifend zu vergleichen u. o. abzustimmen. </w:t>
      </w:r>
    </w:p>
    <w:p w14:paraId="2157C38E" w14:textId="43888290" w:rsidR="00A62E35" w:rsidRPr="00FC34B2" w:rsidRDefault="00A62E35" w:rsidP="00745739">
      <w:pPr>
        <w:jc w:val="both"/>
      </w:pPr>
      <w:r w:rsidRPr="00FC34B2">
        <w:t xml:space="preserve">Mit der Umsetzung von </w:t>
      </w:r>
      <w:hyperlink w:anchor="_Glossar" w:history="1">
        <w:r w:rsidRPr="00B06EF6">
          <w:rPr>
            <w:rStyle w:val="Hyperlink"/>
            <w:i/>
            <w:iCs/>
            <w:szCs w:val="21"/>
          </w:rPr>
          <w:t>ULLA</w:t>
        </w:r>
      </w:hyperlink>
      <w:r w:rsidRPr="00FC34B2">
        <w:rPr>
          <w:i/>
          <w:iCs/>
        </w:rPr>
        <w:t xml:space="preserve"> </w:t>
      </w:r>
      <w:r w:rsidRPr="00FC34B2">
        <w:t xml:space="preserve">werden die organisatorischen und wirtschaftlichen Makel </w:t>
      </w:r>
      <w:r w:rsidR="00C73FB9" w:rsidRPr="00FC34B2">
        <w:t xml:space="preserve">beseitigt und eine zentrale, zukunftssichere, </w:t>
      </w:r>
      <w:r w:rsidR="001D7AD4">
        <w:t>k</w:t>
      </w:r>
      <w:r w:rsidR="00C73FB9" w:rsidRPr="00FC34B2">
        <w:t>osten</w:t>
      </w:r>
      <w:r w:rsidR="00D4289E">
        <w:t>-</w:t>
      </w:r>
      <w:r w:rsidR="00C73FB9" w:rsidRPr="00FC34B2">
        <w:t xml:space="preserve"> u</w:t>
      </w:r>
      <w:r w:rsidR="00516C0A">
        <w:t>nd</w:t>
      </w:r>
      <w:r w:rsidR="00C73FB9" w:rsidRPr="00FC34B2">
        <w:t xml:space="preserve"> </w:t>
      </w:r>
      <w:r w:rsidR="001D7AD4">
        <w:t>r</w:t>
      </w:r>
      <w:r w:rsidR="00C73FB9" w:rsidRPr="00FC34B2">
        <w:t xml:space="preserve">essourcensparende Anlaufstelle geschaffen. </w:t>
      </w:r>
    </w:p>
    <w:p w14:paraId="756F8845" w14:textId="0E7B2B2F" w:rsidR="00C73FB9" w:rsidRDefault="00C73FB9" w:rsidP="00745739">
      <w:pPr>
        <w:pStyle w:val="Heading2"/>
      </w:pPr>
      <w:bookmarkStart w:id="85" w:name="_Toc71644757"/>
      <w:bookmarkStart w:id="86" w:name="_Toc71893673"/>
      <w:bookmarkStart w:id="87" w:name="_Toc71897977"/>
      <w:bookmarkStart w:id="88" w:name="_Toc71898152"/>
      <w:bookmarkStart w:id="89" w:name="_Toc71898292"/>
      <w:bookmarkStart w:id="90" w:name="_Toc71975366"/>
      <w:bookmarkStart w:id="91" w:name="_Toc71975617"/>
      <w:bookmarkStart w:id="92" w:name="_Toc72156096"/>
      <w:r>
        <w:t>Projektschnittstellen</w:t>
      </w:r>
      <w:bookmarkEnd w:id="85"/>
      <w:bookmarkEnd w:id="86"/>
      <w:bookmarkEnd w:id="87"/>
      <w:bookmarkEnd w:id="88"/>
      <w:bookmarkEnd w:id="89"/>
      <w:bookmarkEnd w:id="90"/>
      <w:bookmarkEnd w:id="91"/>
      <w:bookmarkEnd w:id="92"/>
    </w:p>
    <w:p w14:paraId="7054201C" w14:textId="00CAE489" w:rsidR="00C73FB9" w:rsidRPr="00747756" w:rsidRDefault="00C73FB9" w:rsidP="00745739">
      <w:pPr>
        <w:jc w:val="both"/>
      </w:pPr>
      <w:r w:rsidRPr="00FC34B2">
        <w:t xml:space="preserve">Der Endbenutzer kann die Webapplikation in jedem aktuellen Browser und auf einer </w:t>
      </w:r>
      <w:r w:rsidR="00DF5C0C">
        <w:t>V</w:t>
      </w:r>
      <w:r w:rsidR="00DF5C0C" w:rsidRPr="00FC34B2">
        <w:t>ielzahl</w:t>
      </w:r>
      <w:r w:rsidRPr="00FC34B2">
        <w:t xml:space="preserve"> von Geräten wie beispielsweise </w:t>
      </w:r>
      <w:proofErr w:type="spellStart"/>
      <w:r w:rsidRPr="00FC34B2">
        <w:t>PC‘s</w:t>
      </w:r>
      <w:proofErr w:type="spellEnd"/>
      <w:r w:rsidRPr="00FC34B2">
        <w:t>, Notebooks über Tablets bis hin zu Smartphones</w:t>
      </w:r>
      <w:r w:rsidR="00FC34B2" w:rsidRPr="00FC34B2">
        <w:t xml:space="preserve"> im internen Firmennetz</w:t>
      </w:r>
      <w:r w:rsidRPr="00FC34B2">
        <w:t xml:space="preserve"> aufrufen. Dabei ist die Applikation im ersten Schritt zwar </w:t>
      </w:r>
      <w:proofErr w:type="spellStart"/>
      <w:r w:rsidRPr="00FC34B2">
        <w:t>responsiv</w:t>
      </w:r>
      <w:proofErr w:type="spellEnd"/>
      <w:r w:rsidRPr="00FC34B2">
        <w:t xml:space="preserve"> fähig</w:t>
      </w:r>
      <w:r w:rsidR="00D4289E">
        <w:t>,</w:t>
      </w:r>
      <w:r w:rsidRPr="00FC34B2">
        <w:t xml:space="preserve"> aber für die Ansicht auf Desktopendgeräten optimiert. </w:t>
      </w:r>
      <w:r w:rsidR="00747756">
        <w:t xml:space="preserve"> </w:t>
      </w:r>
      <w:r w:rsidRPr="00FC34B2">
        <w:rPr>
          <w:lang w:val="en-DE"/>
        </w:rPr>
        <w:t>Um an die</w:t>
      </w:r>
      <w:r w:rsidRPr="00FC34B2">
        <w:t xml:space="preserve"> Applikationsdaten</w:t>
      </w:r>
      <w:r w:rsidRPr="00FC34B2">
        <w:rPr>
          <w:lang w:val="en-DE"/>
        </w:rPr>
        <w:t xml:space="preserve"> zu gelangen, muss die Anwendung mit einer </w:t>
      </w:r>
      <w:r w:rsidRPr="00FC34B2">
        <w:t>MySQL</w:t>
      </w:r>
      <w:r w:rsidRPr="00FC34B2">
        <w:rPr>
          <w:lang w:val="en-DE"/>
        </w:rPr>
        <w:t>-Datenbank kommunizieren und</w:t>
      </w:r>
      <w:r w:rsidRPr="00FC34B2">
        <w:t xml:space="preserve"> </w:t>
      </w:r>
      <w:r w:rsidRPr="00FC34B2">
        <w:rPr>
          <w:lang w:val="en-DE"/>
        </w:rPr>
        <w:t>Werte abfragen können. Diese befindet sich im internen Firmennetz und kann direkt angesprochen</w:t>
      </w:r>
      <w:r w:rsidRPr="00FC34B2">
        <w:t xml:space="preserve"> </w:t>
      </w:r>
      <w:r w:rsidRPr="00FC34B2">
        <w:rPr>
          <w:lang w:val="en-DE"/>
        </w:rPr>
        <w:t>werden.</w:t>
      </w:r>
    </w:p>
    <w:p w14:paraId="3FCED00B" w14:textId="1F9A899D" w:rsidR="00C73FB9" w:rsidRPr="00FC34B2" w:rsidRDefault="00C73FB9" w:rsidP="00745739">
      <w:pPr>
        <w:jc w:val="both"/>
      </w:pPr>
      <w:r w:rsidRPr="00FC34B2">
        <w:t>Weitere Schnittstellen sind im ersten Entwicklungsschritt nicht geplant.</w:t>
      </w:r>
    </w:p>
    <w:p w14:paraId="69D235B6" w14:textId="5380800D" w:rsidR="00C73FB9" w:rsidRDefault="00FC34B2" w:rsidP="00745739">
      <w:pPr>
        <w:pStyle w:val="Heading2"/>
      </w:pPr>
      <w:bookmarkStart w:id="93" w:name="_Toc71644758"/>
      <w:bookmarkStart w:id="94" w:name="_Toc71893674"/>
      <w:bookmarkStart w:id="95" w:name="_Toc71897978"/>
      <w:bookmarkStart w:id="96" w:name="_Toc71898153"/>
      <w:bookmarkStart w:id="97" w:name="_Toc71898293"/>
      <w:bookmarkStart w:id="98" w:name="_Toc71975367"/>
      <w:bookmarkStart w:id="99" w:name="_Toc71975618"/>
      <w:bookmarkStart w:id="100" w:name="_Toc72156097"/>
      <w:r>
        <w:lastRenderedPageBreak/>
        <w:t>Projektabgrenzung</w:t>
      </w:r>
      <w:bookmarkEnd w:id="93"/>
      <w:bookmarkEnd w:id="94"/>
      <w:bookmarkEnd w:id="95"/>
      <w:bookmarkEnd w:id="96"/>
      <w:bookmarkEnd w:id="97"/>
      <w:bookmarkEnd w:id="98"/>
      <w:bookmarkEnd w:id="99"/>
      <w:bookmarkEnd w:id="100"/>
    </w:p>
    <w:p w14:paraId="07201DCE" w14:textId="1C51D59A" w:rsidR="00C73FB9" w:rsidRPr="002F0C4D" w:rsidRDefault="00B07069" w:rsidP="00745739">
      <w:pPr>
        <w:jc w:val="both"/>
      </w:pPr>
      <w:hyperlink w:anchor="_Glossar" w:history="1">
        <w:r w:rsidR="002F0C4D" w:rsidRPr="00B06EF6">
          <w:rPr>
            <w:rStyle w:val="Hyperlink"/>
            <w:i/>
            <w:iCs/>
            <w:szCs w:val="21"/>
          </w:rPr>
          <w:t>ULLA</w:t>
        </w:r>
      </w:hyperlink>
      <w:r w:rsidR="002F0C4D" w:rsidRPr="002F0C4D">
        <w:t xml:space="preserve"> ist eine von Grund auf eigenständig, im Rahmen der praktischen Abschlussprüfung der IHK Schwaben bzw. der Beauftragung durch </w:t>
      </w:r>
      <w:proofErr w:type="spellStart"/>
      <w:r w:rsidR="002F0C4D" w:rsidRPr="002F0C4D">
        <w:t>Atrivio</w:t>
      </w:r>
      <w:proofErr w:type="spellEnd"/>
      <w:r w:rsidR="002F0C4D" w:rsidRPr="002F0C4D">
        <w:t xml:space="preserve"> programmierte Applikation ohne Abgrenzung oder Abhängigkeiten von bereits bestehenden Applikationen oder Applikationen Drittanbieter</w:t>
      </w:r>
      <w:r w:rsidR="001D7AD4">
        <w:t>n</w:t>
      </w:r>
      <w:r w:rsidR="002F0C4D" w:rsidRPr="002F0C4D">
        <w:t>.</w:t>
      </w:r>
    </w:p>
    <w:p w14:paraId="61164ACB" w14:textId="076BF53A" w:rsidR="00C73FB9" w:rsidRDefault="002F0C4D" w:rsidP="00745739">
      <w:pPr>
        <w:pStyle w:val="Heading1"/>
      </w:pPr>
      <w:bookmarkStart w:id="101" w:name="_Toc71644759"/>
      <w:bookmarkStart w:id="102" w:name="_Toc71893675"/>
      <w:bookmarkStart w:id="103" w:name="_Toc71897979"/>
      <w:bookmarkStart w:id="104" w:name="_Toc71898154"/>
      <w:bookmarkStart w:id="105" w:name="_Toc71898294"/>
      <w:bookmarkStart w:id="106" w:name="_Toc71975368"/>
      <w:bookmarkStart w:id="107" w:name="_Toc71975619"/>
      <w:bookmarkStart w:id="108" w:name="_Toc72156098"/>
      <w:r>
        <w:t>Projektplanung</w:t>
      </w:r>
      <w:bookmarkEnd w:id="101"/>
      <w:bookmarkEnd w:id="102"/>
      <w:bookmarkEnd w:id="103"/>
      <w:bookmarkEnd w:id="104"/>
      <w:bookmarkEnd w:id="105"/>
      <w:bookmarkEnd w:id="106"/>
      <w:bookmarkEnd w:id="107"/>
      <w:bookmarkEnd w:id="108"/>
    </w:p>
    <w:p w14:paraId="35EAFA91" w14:textId="48C804A6" w:rsidR="002F0C4D" w:rsidRDefault="002F0C4D" w:rsidP="00745739">
      <w:pPr>
        <w:pStyle w:val="Heading2"/>
        <w:rPr>
          <w:rFonts w:eastAsia="Times New Roman"/>
          <w:lang w:eastAsia="en-GB"/>
        </w:rPr>
      </w:pPr>
      <w:bookmarkStart w:id="109" w:name="_Toc71644760"/>
      <w:bookmarkStart w:id="110" w:name="_Toc71893676"/>
      <w:bookmarkStart w:id="111" w:name="_Toc71897980"/>
      <w:bookmarkStart w:id="112" w:name="_Toc71898155"/>
      <w:bookmarkStart w:id="113" w:name="_Toc71898295"/>
      <w:bookmarkStart w:id="114" w:name="_Toc71975369"/>
      <w:bookmarkStart w:id="115" w:name="_Toc71975620"/>
      <w:bookmarkStart w:id="116" w:name="_Toc72156099"/>
      <w:r>
        <w:rPr>
          <w:rFonts w:eastAsia="Times New Roman"/>
          <w:lang w:eastAsia="en-GB"/>
        </w:rPr>
        <w:t>Projektphasen</w:t>
      </w:r>
      <w:bookmarkEnd w:id="109"/>
      <w:bookmarkEnd w:id="110"/>
      <w:bookmarkEnd w:id="111"/>
      <w:bookmarkEnd w:id="112"/>
      <w:bookmarkEnd w:id="113"/>
      <w:bookmarkEnd w:id="114"/>
      <w:bookmarkEnd w:id="115"/>
      <w:bookmarkEnd w:id="116"/>
    </w:p>
    <w:p w14:paraId="414CB4DE" w14:textId="73D71485" w:rsidR="002F0C4D" w:rsidRDefault="002F0C4D" w:rsidP="00745739">
      <w:pPr>
        <w:jc w:val="both"/>
        <w:rPr>
          <w:szCs w:val="21"/>
          <w:lang w:eastAsia="en-GB"/>
        </w:rPr>
      </w:pPr>
      <w:r w:rsidRPr="002F0C4D">
        <w:rPr>
          <w:lang w:val="en-DE" w:eastAsia="en-GB"/>
        </w:rPr>
        <w:t xml:space="preserve">Das Projekt wurde innerhalb </w:t>
      </w:r>
      <w:r>
        <w:rPr>
          <w:lang w:eastAsia="en-GB"/>
        </w:rPr>
        <w:t xml:space="preserve">den, von der IHK Schwaben, vorgegebenen </w:t>
      </w:r>
      <w:r w:rsidRPr="002F0C4D">
        <w:rPr>
          <w:lang w:val="en-DE" w:eastAsia="en-GB"/>
        </w:rPr>
        <w:t xml:space="preserve">70 Stunden durchgeführt. </w:t>
      </w:r>
      <w:r w:rsidR="004879C6">
        <w:rPr>
          <w:lang w:eastAsia="en-GB"/>
        </w:rPr>
        <w:t xml:space="preserve">Eine grobe Zeitplanung der Hauptphasen lässt sich </w:t>
      </w:r>
      <w:r w:rsidR="00747756" w:rsidRPr="00747756">
        <w:rPr>
          <w:color w:val="595959" w:themeColor="text1" w:themeTint="A6"/>
          <w:lang w:eastAsia="en-GB"/>
        </w:rPr>
        <w:fldChar w:fldCharType="begin"/>
      </w:r>
      <w:r w:rsidR="00747756" w:rsidRPr="00747756">
        <w:rPr>
          <w:color w:val="595959" w:themeColor="text1" w:themeTint="A6"/>
          <w:lang w:eastAsia="en-GB"/>
        </w:rPr>
        <w:instrText xml:space="preserve"> REF _Ref71912459 \h </w:instrText>
      </w:r>
      <w:r w:rsidR="00747756" w:rsidRPr="00747756">
        <w:rPr>
          <w:color w:val="595959" w:themeColor="text1" w:themeTint="A6"/>
          <w:lang w:eastAsia="en-GB"/>
        </w:rPr>
      </w:r>
      <w:r w:rsidR="00747756" w:rsidRPr="00747756">
        <w:rPr>
          <w:color w:val="595959" w:themeColor="text1" w:themeTint="A6"/>
          <w:lang w:eastAsia="en-GB"/>
        </w:rPr>
        <w:fldChar w:fldCharType="separate"/>
      </w:r>
      <w:r w:rsidR="00747756" w:rsidRPr="00747756">
        <w:rPr>
          <w:color w:val="595959" w:themeColor="text1" w:themeTint="A6"/>
        </w:rPr>
        <w:t xml:space="preserve">Tabelle </w:t>
      </w:r>
      <w:r w:rsidR="00747756" w:rsidRPr="00747756">
        <w:rPr>
          <w:noProof/>
          <w:color w:val="595959" w:themeColor="text1" w:themeTint="A6"/>
        </w:rPr>
        <w:t>I</w:t>
      </w:r>
      <w:r w:rsidR="00747756" w:rsidRPr="00747756">
        <w:rPr>
          <w:color w:val="595959" w:themeColor="text1" w:themeTint="A6"/>
          <w:lang w:eastAsia="en-GB"/>
        </w:rPr>
        <w:fldChar w:fldCharType="end"/>
      </w:r>
      <w:r w:rsidR="004879C6">
        <w:rPr>
          <w:lang w:eastAsia="en-GB"/>
        </w:rPr>
        <w:t xml:space="preserve"> entnehmen. </w:t>
      </w:r>
      <w:r w:rsidR="001D7AD4">
        <w:rPr>
          <w:lang w:eastAsia="en-GB"/>
        </w:rPr>
        <w:t xml:space="preserve">Die im Projektantrag aufgeführte </w:t>
      </w:r>
      <w:r w:rsidRPr="002F0C4D">
        <w:rPr>
          <w:lang w:val="en-DE" w:eastAsia="en-GB"/>
        </w:rPr>
        <w:t>detaillierte Zeitplanung finde</w:t>
      </w:r>
      <w:r w:rsidR="001D7AD4">
        <w:rPr>
          <w:lang w:eastAsia="en-GB"/>
        </w:rPr>
        <w:t>t</w:t>
      </w:r>
      <w:r w:rsidRPr="002F0C4D">
        <w:rPr>
          <w:lang w:val="en-DE" w:eastAsia="en-GB"/>
        </w:rPr>
        <w:t xml:space="preserve"> sich i</w:t>
      </w:r>
      <w:r w:rsidR="001D7AD4">
        <w:rPr>
          <w:lang w:eastAsia="en-GB"/>
        </w:rPr>
        <w:t>n</w:t>
      </w:r>
      <w:r w:rsidRPr="002F0C4D">
        <w:rPr>
          <w:lang w:val="en-DE" w:eastAsia="en-GB"/>
        </w:rPr>
        <w:t xml:space="preserve"> </w:t>
      </w:r>
      <w:hyperlink w:anchor="_A.1__Detaillierte" w:history="1">
        <w:r w:rsidRPr="00B06EF6">
          <w:rPr>
            <w:rStyle w:val="Hyperlink"/>
            <w:rFonts w:eastAsia="Times New Roman" w:cs="Times New Roman"/>
            <w:szCs w:val="21"/>
            <w:lang w:val="en-DE" w:eastAsia="en-GB"/>
          </w:rPr>
          <w:t xml:space="preserve">Anhang </w:t>
        </w:r>
        <w:r w:rsidR="00D26C60" w:rsidRPr="00B06EF6">
          <w:rPr>
            <w:rStyle w:val="Hyperlink"/>
            <w:rFonts w:eastAsia="Times New Roman" w:cs="Times New Roman"/>
            <w:szCs w:val="21"/>
            <w:lang w:eastAsia="en-GB"/>
          </w:rPr>
          <w:t>A.1</w:t>
        </w:r>
      </w:hyperlink>
      <w:r w:rsidR="00D26C60" w:rsidRPr="00B06EF6">
        <w:rPr>
          <w:szCs w:val="21"/>
          <w:lang w:eastAsia="en-GB"/>
        </w:rPr>
        <w:t>.</w:t>
      </w:r>
    </w:p>
    <w:tbl>
      <w:tblPr>
        <w:tblStyle w:val="PlainTable4"/>
        <w:tblW w:w="0" w:type="auto"/>
        <w:jc w:val="center"/>
        <w:tblLook w:val="04A0" w:firstRow="1" w:lastRow="0" w:firstColumn="1" w:lastColumn="0" w:noHBand="0" w:noVBand="1"/>
      </w:tblPr>
      <w:tblGrid>
        <w:gridCol w:w="3544"/>
        <w:gridCol w:w="987"/>
        <w:gridCol w:w="1019"/>
      </w:tblGrid>
      <w:tr w:rsidR="00747756" w:rsidRPr="00747756" w14:paraId="06462061" w14:textId="77777777" w:rsidTr="007477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4" w:type="dxa"/>
            <w:shd w:val="clear" w:color="auto" w:fill="9A143E"/>
          </w:tcPr>
          <w:p w14:paraId="00D3F671" w14:textId="17F16C70" w:rsidR="00747756" w:rsidRPr="00747756" w:rsidRDefault="00747756" w:rsidP="00747756">
            <w:pPr>
              <w:jc w:val="both"/>
              <w:rPr>
                <w:color w:val="FFFFFF" w:themeColor="background1"/>
                <w:lang w:eastAsia="en-GB"/>
              </w:rPr>
            </w:pPr>
            <w:r w:rsidRPr="00747756">
              <w:rPr>
                <w:color w:val="FFFFFF" w:themeColor="background1"/>
              </w:rPr>
              <w:t>Phase</w:t>
            </w:r>
          </w:p>
        </w:tc>
        <w:tc>
          <w:tcPr>
            <w:tcW w:w="2006" w:type="dxa"/>
            <w:gridSpan w:val="2"/>
            <w:shd w:val="clear" w:color="auto" w:fill="9A143E"/>
          </w:tcPr>
          <w:p w14:paraId="5EA1F523" w14:textId="07CE4D04" w:rsidR="00747756" w:rsidRPr="00747756" w:rsidRDefault="00747756" w:rsidP="00747756">
            <w:pPr>
              <w:jc w:val="right"/>
              <w:cnfStyle w:val="100000000000" w:firstRow="1" w:lastRow="0" w:firstColumn="0" w:lastColumn="0" w:oddVBand="0" w:evenVBand="0" w:oddHBand="0" w:evenHBand="0" w:firstRowFirstColumn="0" w:firstRowLastColumn="0" w:lastRowFirstColumn="0" w:lastRowLastColumn="0"/>
              <w:rPr>
                <w:color w:val="FFFFFF" w:themeColor="background1"/>
                <w:lang w:eastAsia="en-GB"/>
              </w:rPr>
            </w:pPr>
            <w:r w:rsidRPr="00747756">
              <w:rPr>
                <w:color w:val="FFFFFF" w:themeColor="background1"/>
                <w:lang w:eastAsia="en-GB"/>
              </w:rPr>
              <w:t>Geplante Zeit</w:t>
            </w:r>
          </w:p>
        </w:tc>
      </w:tr>
      <w:tr w:rsidR="00747756" w14:paraId="05C2771A"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4" w:type="dxa"/>
          </w:tcPr>
          <w:p w14:paraId="4B54CDF4" w14:textId="475309BF" w:rsidR="00747756" w:rsidRPr="00747756" w:rsidRDefault="00747756" w:rsidP="00747756">
            <w:pPr>
              <w:jc w:val="both"/>
              <w:rPr>
                <w:b w:val="0"/>
                <w:bCs w:val="0"/>
                <w:lang w:eastAsia="en-GB"/>
              </w:rPr>
            </w:pPr>
            <w:r w:rsidRPr="00747756">
              <w:rPr>
                <w:b w:val="0"/>
                <w:bCs w:val="0"/>
              </w:rPr>
              <w:t>Analyse</w:t>
            </w:r>
          </w:p>
        </w:tc>
        <w:tc>
          <w:tcPr>
            <w:tcW w:w="2006" w:type="dxa"/>
            <w:gridSpan w:val="2"/>
          </w:tcPr>
          <w:p w14:paraId="0F6DE3A2" w14:textId="7843A333"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3.5h</w:t>
            </w:r>
          </w:p>
        </w:tc>
      </w:tr>
      <w:tr w:rsidR="00747756" w14:paraId="31B331DB"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05FCB3C" w14:textId="57A9D108" w:rsidR="00747756" w:rsidRPr="00747756" w:rsidRDefault="00747756" w:rsidP="00747756">
            <w:pPr>
              <w:jc w:val="both"/>
              <w:rPr>
                <w:b w:val="0"/>
                <w:bCs w:val="0"/>
                <w:lang w:eastAsia="en-GB"/>
              </w:rPr>
            </w:pPr>
            <w:r w:rsidRPr="00747756">
              <w:rPr>
                <w:b w:val="0"/>
                <w:bCs w:val="0"/>
              </w:rPr>
              <w:t>Entwurf</w:t>
            </w:r>
          </w:p>
        </w:tc>
        <w:tc>
          <w:tcPr>
            <w:tcW w:w="1019" w:type="dxa"/>
          </w:tcPr>
          <w:p w14:paraId="46046568" w14:textId="76983C20" w:rsidR="00747756" w:rsidRDefault="00747756"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8.0h</w:t>
            </w:r>
          </w:p>
        </w:tc>
      </w:tr>
      <w:tr w:rsidR="00747756" w14:paraId="0DC62558"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28C67B0" w14:textId="28C50848" w:rsidR="00747756" w:rsidRPr="00747756" w:rsidRDefault="00747756" w:rsidP="00747756">
            <w:pPr>
              <w:jc w:val="both"/>
              <w:rPr>
                <w:b w:val="0"/>
                <w:bCs w:val="0"/>
                <w:lang w:eastAsia="en-GB"/>
              </w:rPr>
            </w:pPr>
            <w:r w:rsidRPr="00747756">
              <w:rPr>
                <w:b w:val="0"/>
                <w:bCs w:val="0"/>
              </w:rPr>
              <w:t>Entwicklung und Implementierung</w:t>
            </w:r>
          </w:p>
        </w:tc>
        <w:tc>
          <w:tcPr>
            <w:tcW w:w="1019" w:type="dxa"/>
          </w:tcPr>
          <w:p w14:paraId="1F72AF92" w14:textId="1A84B44E"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42.5h</w:t>
            </w:r>
          </w:p>
        </w:tc>
      </w:tr>
      <w:tr w:rsidR="00747756" w14:paraId="5F7022AD"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51651BAB" w14:textId="6BEF39DC" w:rsidR="00747756" w:rsidRPr="00747756" w:rsidRDefault="00747756" w:rsidP="00747756">
            <w:pPr>
              <w:jc w:val="both"/>
              <w:rPr>
                <w:b w:val="0"/>
                <w:bCs w:val="0"/>
              </w:rPr>
            </w:pPr>
            <w:r w:rsidRPr="00747756">
              <w:rPr>
                <w:b w:val="0"/>
                <w:bCs w:val="0"/>
              </w:rPr>
              <w:t xml:space="preserve">Abnahme und </w:t>
            </w:r>
            <w:proofErr w:type="spellStart"/>
            <w:r w:rsidRPr="00747756">
              <w:rPr>
                <w:b w:val="0"/>
                <w:bCs w:val="0"/>
              </w:rPr>
              <w:t>Deployment</w:t>
            </w:r>
            <w:proofErr w:type="spellEnd"/>
          </w:p>
        </w:tc>
        <w:tc>
          <w:tcPr>
            <w:tcW w:w="1019" w:type="dxa"/>
          </w:tcPr>
          <w:p w14:paraId="2EE34238" w14:textId="566105AF" w:rsidR="00747756" w:rsidRDefault="008E4BE8"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3</w:t>
            </w:r>
            <w:r w:rsidR="00747756">
              <w:rPr>
                <w:lang w:eastAsia="en-GB"/>
              </w:rPr>
              <w:t>.0h</w:t>
            </w:r>
          </w:p>
        </w:tc>
      </w:tr>
      <w:tr w:rsidR="00747756" w14:paraId="5A2EE8E9"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8A162E9" w14:textId="54AA1C11" w:rsidR="00747756" w:rsidRPr="00747756" w:rsidRDefault="00747756" w:rsidP="00747756">
            <w:pPr>
              <w:jc w:val="both"/>
              <w:rPr>
                <w:b w:val="0"/>
                <w:bCs w:val="0"/>
              </w:rPr>
            </w:pPr>
            <w:r w:rsidRPr="00747756">
              <w:rPr>
                <w:b w:val="0"/>
                <w:bCs w:val="0"/>
              </w:rPr>
              <w:t>Dokumentation</w:t>
            </w:r>
          </w:p>
        </w:tc>
        <w:tc>
          <w:tcPr>
            <w:tcW w:w="1019" w:type="dxa"/>
          </w:tcPr>
          <w:p w14:paraId="725C4E25" w14:textId="6408327A"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13.0h</w:t>
            </w:r>
          </w:p>
        </w:tc>
      </w:tr>
      <w:tr w:rsidR="00747756" w14:paraId="21EBEF9E"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90C2746" w14:textId="4596A6AF" w:rsidR="00747756" w:rsidRPr="00747756" w:rsidRDefault="00747756" w:rsidP="00747756">
            <w:pPr>
              <w:jc w:val="both"/>
              <w:rPr>
                <w:b w:val="0"/>
                <w:bCs w:val="0"/>
              </w:rPr>
            </w:pPr>
            <w:r>
              <w:rPr>
                <w:b w:val="0"/>
                <w:bCs w:val="0"/>
              </w:rPr>
              <w:t>Gesamt:</w:t>
            </w:r>
          </w:p>
        </w:tc>
        <w:tc>
          <w:tcPr>
            <w:tcW w:w="1019" w:type="dxa"/>
          </w:tcPr>
          <w:p w14:paraId="024B6846" w14:textId="458055DF" w:rsidR="00747756" w:rsidRDefault="00747756" w:rsidP="00747756">
            <w:pPr>
              <w:keepNext/>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70.0h</w:t>
            </w:r>
          </w:p>
        </w:tc>
      </w:tr>
    </w:tbl>
    <w:p w14:paraId="0E998798" w14:textId="28319C95" w:rsidR="004879C6" w:rsidRPr="00747756" w:rsidRDefault="00747756" w:rsidP="00747756">
      <w:pPr>
        <w:pStyle w:val="Caption"/>
        <w:jc w:val="center"/>
        <w:rPr>
          <w:color w:val="7F7F7F" w:themeColor="text1" w:themeTint="80"/>
        </w:rPr>
      </w:pPr>
      <w:bookmarkStart w:id="117" w:name="_Toc71913660"/>
      <w:bookmarkStart w:id="118" w:name="_Ref71912459"/>
      <w:bookmarkStart w:id="119" w:name="_Toc71913779"/>
      <w:r w:rsidRPr="00747756">
        <w:rPr>
          <w:color w:val="7F7F7F" w:themeColor="text1" w:themeTint="80"/>
        </w:rPr>
        <w:t xml:space="preserve">Tabelle </w:t>
      </w:r>
      <w:r w:rsidRPr="00747756">
        <w:rPr>
          <w:color w:val="7F7F7F" w:themeColor="text1" w:themeTint="80"/>
        </w:rPr>
        <w:fldChar w:fldCharType="begin"/>
      </w:r>
      <w:r w:rsidRPr="00747756">
        <w:rPr>
          <w:color w:val="7F7F7F" w:themeColor="text1" w:themeTint="80"/>
        </w:rPr>
        <w:instrText xml:space="preserve"> SEQ Tabelle \* ROMAN </w:instrText>
      </w:r>
      <w:r w:rsidRPr="00747756">
        <w:rPr>
          <w:color w:val="7F7F7F" w:themeColor="text1" w:themeTint="80"/>
        </w:rPr>
        <w:fldChar w:fldCharType="separate"/>
      </w:r>
      <w:r w:rsidR="00E551CE">
        <w:rPr>
          <w:noProof/>
          <w:color w:val="7F7F7F" w:themeColor="text1" w:themeTint="80"/>
        </w:rPr>
        <w:t>I</w:t>
      </w:r>
      <w:bookmarkEnd w:id="117"/>
      <w:r w:rsidRPr="00747756">
        <w:rPr>
          <w:color w:val="7F7F7F" w:themeColor="text1" w:themeTint="80"/>
        </w:rPr>
        <w:fldChar w:fldCharType="end"/>
      </w:r>
      <w:bookmarkEnd w:id="118"/>
      <w:r w:rsidR="00E551CE">
        <w:rPr>
          <w:color w:val="7F7F7F" w:themeColor="text1" w:themeTint="80"/>
        </w:rPr>
        <w:t xml:space="preserve"> – Grober Zeitplan</w:t>
      </w:r>
      <w:bookmarkEnd w:id="119"/>
    </w:p>
    <w:p w14:paraId="6A1A191D" w14:textId="60496AAD" w:rsidR="002F0C4D" w:rsidRPr="002F0C4D" w:rsidRDefault="002F0C4D" w:rsidP="00745739">
      <w:pPr>
        <w:pStyle w:val="Heading2"/>
        <w:rPr>
          <w:lang w:val="en-DE"/>
        </w:rPr>
      </w:pPr>
      <w:bookmarkStart w:id="120" w:name="_Toc71644761"/>
      <w:bookmarkStart w:id="121" w:name="_Toc71893677"/>
      <w:bookmarkStart w:id="122" w:name="_Toc71897981"/>
      <w:bookmarkStart w:id="123" w:name="_Toc71898156"/>
      <w:bookmarkStart w:id="124" w:name="_Toc71898296"/>
      <w:bookmarkStart w:id="125" w:name="_Toc71975370"/>
      <w:bookmarkStart w:id="126" w:name="_Toc71975621"/>
      <w:bookmarkStart w:id="127" w:name="_Toc72156100"/>
      <w:r>
        <w:t>Abweichungen vom Projektantrag</w:t>
      </w:r>
      <w:bookmarkEnd w:id="120"/>
      <w:bookmarkEnd w:id="121"/>
      <w:bookmarkEnd w:id="122"/>
      <w:bookmarkEnd w:id="123"/>
      <w:bookmarkEnd w:id="124"/>
      <w:bookmarkEnd w:id="125"/>
      <w:bookmarkEnd w:id="126"/>
      <w:bookmarkEnd w:id="127"/>
    </w:p>
    <w:p w14:paraId="0A395CBA" w14:textId="4BC06364" w:rsidR="00A62E35" w:rsidRPr="00896F0A" w:rsidRDefault="005F61B7" w:rsidP="00745739">
      <w:pPr>
        <w:jc w:val="both"/>
      </w:pPr>
      <w:r>
        <w:t xml:space="preserve">In der Analysephase wurde zur Darstellung des Sachverhalts kein </w:t>
      </w:r>
      <w:proofErr w:type="spellStart"/>
      <w:r>
        <w:t>Use</w:t>
      </w:r>
      <w:proofErr w:type="spellEnd"/>
      <w:r>
        <w:t xml:space="preserve">-Case- sondern </w:t>
      </w:r>
      <w:r w:rsidR="00DF5C0C">
        <w:t xml:space="preserve">ein </w:t>
      </w:r>
      <w:r>
        <w:t xml:space="preserve">Aktivitätsdiagrams verwendet. In der Entwurfsphase wurden die Handlungsschritte in einem </w:t>
      </w:r>
      <w:proofErr w:type="spellStart"/>
      <w:r>
        <w:t>Use</w:t>
      </w:r>
      <w:proofErr w:type="spellEnd"/>
      <w:r>
        <w:t>-Case- anstatt eines Aktivitätsdiagrams dargestellt.</w:t>
      </w:r>
    </w:p>
    <w:p w14:paraId="7ED8011E" w14:textId="3E7EB4BE" w:rsidR="002F0C4D" w:rsidRPr="002F0C4D" w:rsidRDefault="006C5013" w:rsidP="00745739">
      <w:pPr>
        <w:pStyle w:val="Heading2"/>
      </w:pPr>
      <w:bookmarkStart w:id="128" w:name="_Toc71644762"/>
      <w:bookmarkStart w:id="129" w:name="_Toc71893678"/>
      <w:bookmarkStart w:id="130" w:name="_Toc71897982"/>
      <w:bookmarkStart w:id="131" w:name="_Toc71898157"/>
      <w:bookmarkStart w:id="132" w:name="_Toc71898297"/>
      <w:bookmarkStart w:id="133" w:name="_Toc71975371"/>
      <w:bookmarkStart w:id="134" w:name="_Toc71975622"/>
      <w:bookmarkStart w:id="135" w:name="_Toc72156101"/>
      <w:r>
        <w:t>Ressourcenplanung</w:t>
      </w:r>
      <w:bookmarkEnd w:id="128"/>
      <w:bookmarkEnd w:id="129"/>
      <w:bookmarkEnd w:id="130"/>
      <w:bookmarkEnd w:id="131"/>
      <w:bookmarkEnd w:id="132"/>
      <w:bookmarkEnd w:id="133"/>
      <w:bookmarkEnd w:id="134"/>
      <w:bookmarkEnd w:id="135"/>
    </w:p>
    <w:p w14:paraId="026DE2B7" w14:textId="08FEB235" w:rsidR="00A62E35" w:rsidRPr="006C5013" w:rsidRDefault="002F0C4D" w:rsidP="00745739">
      <w:pPr>
        <w:jc w:val="both"/>
      </w:pPr>
      <w:r w:rsidRPr="006C5013">
        <w:t xml:space="preserve">Die benötigten Ressourcen sowie die verwendete Hard- und Software können im </w:t>
      </w:r>
      <w:hyperlink w:anchor="_A.2__Ressourcenplan" w:history="1">
        <w:r w:rsidRPr="00B06EF6">
          <w:rPr>
            <w:rStyle w:val="Hyperlink"/>
            <w:szCs w:val="21"/>
          </w:rPr>
          <w:t>Anhang</w:t>
        </w:r>
        <w:r w:rsidR="00D26C60" w:rsidRPr="00B06EF6">
          <w:rPr>
            <w:rStyle w:val="Hyperlink"/>
            <w:szCs w:val="21"/>
          </w:rPr>
          <w:t xml:space="preserve"> A.2</w:t>
        </w:r>
      </w:hyperlink>
      <w:r w:rsidRPr="006C5013">
        <w:t xml:space="preserve"> </w:t>
      </w:r>
      <w:r w:rsidR="00D26C60">
        <w:t xml:space="preserve">im </w:t>
      </w:r>
      <w:r w:rsidRPr="006C5013">
        <w:t xml:space="preserve">Ressourcenplan </w:t>
      </w:r>
      <w:r w:rsidR="001D7AD4">
        <w:t xml:space="preserve">eingesehen </w:t>
      </w:r>
      <w:r w:rsidRPr="006C5013">
        <w:t xml:space="preserve">werden. </w:t>
      </w:r>
    </w:p>
    <w:p w14:paraId="2FBA939B" w14:textId="49812479" w:rsidR="00E76195" w:rsidRPr="00E76195" w:rsidRDefault="006C5013" w:rsidP="00745739">
      <w:pPr>
        <w:pStyle w:val="Heading2"/>
      </w:pPr>
      <w:bookmarkStart w:id="136" w:name="_Entwicklungsprozess"/>
      <w:bookmarkStart w:id="137" w:name="_Toc71644763"/>
      <w:bookmarkStart w:id="138" w:name="_Toc71893679"/>
      <w:bookmarkStart w:id="139" w:name="_Toc71897983"/>
      <w:bookmarkStart w:id="140" w:name="_Toc71898158"/>
      <w:bookmarkStart w:id="141" w:name="_Toc71898298"/>
      <w:bookmarkStart w:id="142" w:name="_Toc71975372"/>
      <w:bookmarkStart w:id="143" w:name="_Toc71975623"/>
      <w:bookmarkStart w:id="144" w:name="_Toc72156102"/>
      <w:bookmarkEnd w:id="136"/>
      <w:r>
        <w:t>Entwicklungsprozess</w:t>
      </w:r>
      <w:bookmarkEnd w:id="137"/>
      <w:bookmarkEnd w:id="138"/>
      <w:bookmarkEnd w:id="139"/>
      <w:bookmarkEnd w:id="140"/>
      <w:bookmarkEnd w:id="141"/>
      <w:bookmarkEnd w:id="142"/>
      <w:bookmarkEnd w:id="143"/>
      <w:bookmarkEnd w:id="144"/>
    </w:p>
    <w:p w14:paraId="299398DE" w14:textId="4834354A" w:rsidR="0073278C" w:rsidRDefault="006C5013" w:rsidP="00745739">
      <w:pPr>
        <w:jc w:val="both"/>
      </w:pPr>
      <w:r w:rsidRPr="006C5013">
        <w:t>Als letzter Schritt vor dem tatsächlichen Beginn des Projektes musste durch den Autor ein geeigneter</w:t>
      </w:r>
      <w:r>
        <w:t xml:space="preserve"> </w:t>
      </w:r>
      <w:r w:rsidRPr="006C5013">
        <w:t xml:space="preserve">Entwicklungsprozess gewählt werden. Durch diesen wird die </w:t>
      </w:r>
      <w:r>
        <w:t>Herangehensweise und Entwicklung</w:t>
      </w:r>
      <w:r w:rsidRPr="006C5013">
        <w:t xml:space="preserve"> bei der Umsetzung des</w:t>
      </w:r>
      <w:r>
        <w:t xml:space="preserve"> </w:t>
      </w:r>
      <w:r w:rsidRPr="006C5013">
        <w:t>Projektes definiert.</w:t>
      </w:r>
    </w:p>
    <w:p w14:paraId="15ED3BFD" w14:textId="3956A10F" w:rsidR="006C5013" w:rsidRDefault="006C5013" w:rsidP="00745739">
      <w:pPr>
        <w:jc w:val="both"/>
      </w:pPr>
      <w:r>
        <w:t>Grundsätzlich kann die Umsetzung im Wasserfallmodell erfolgen</w:t>
      </w:r>
      <w:r w:rsidR="001D7AD4">
        <w:t>,</w:t>
      </w:r>
      <w:r>
        <w:t xml:space="preserve"> da die einzelnen Projektabschnitte, durch die gegebenen Rahmenbedingungen klar definiert und konzeptioniert sind. Somit kann mit dem gewählten Umsetzungsmodell die Entwicklung </w:t>
      </w:r>
      <w:r w:rsidRPr="006C5013">
        <w:t xml:space="preserve">präzise und </w:t>
      </w:r>
      <w:r>
        <w:t>zeiteffektiv</w:t>
      </w:r>
      <w:r w:rsidRPr="006C5013">
        <w:t xml:space="preserve"> durchgeführt werden.</w:t>
      </w:r>
      <w:r>
        <w:t xml:space="preserve"> </w:t>
      </w:r>
      <w:r w:rsidRPr="006C5013">
        <w:t xml:space="preserve">Im Bereich der </w:t>
      </w:r>
      <w:r>
        <w:t>Oberfläche und Prozessabläufe</w:t>
      </w:r>
      <w:r w:rsidRPr="006C5013">
        <w:t xml:space="preserve"> soll es jedoch</w:t>
      </w:r>
      <w:r>
        <w:t xml:space="preserve"> </w:t>
      </w:r>
      <w:r w:rsidRPr="006C5013">
        <w:t>durch regelmäßige Rücksprache mit dem Fachbereich einen agilen Prozess geben. Ebenso wird in Bezug auf die fachliche Logik und Prüfung der verarbeiteten Daten durch Plausibilitäten in iterativen</w:t>
      </w:r>
      <w:r>
        <w:t xml:space="preserve"> </w:t>
      </w:r>
      <w:r w:rsidRPr="006C5013">
        <w:t>Zyklen</w:t>
      </w:r>
      <w:r w:rsidR="00D1784C">
        <w:t xml:space="preserve"> nach Erreichen von Projektmeilensteinen </w:t>
      </w:r>
      <w:r w:rsidRPr="006C5013">
        <w:t xml:space="preserve">ein Anwendertest durch den Fachbereich schon in die Implementierungsphase </w:t>
      </w:r>
      <w:proofErr w:type="gramStart"/>
      <w:r w:rsidRPr="006C5013">
        <w:t>integriert</w:t>
      </w:r>
      <w:proofErr w:type="gramEnd"/>
      <w:r w:rsidR="00D1784C">
        <w:t xml:space="preserve"> um den generellen Aufwand der Abnahmephase zu minimieren</w:t>
      </w:r>
      <w:r w:rsidRPr="006C5013">
        <w:t>.</w:t>
      </w:r>
    </w:p>
    <w:p w14:paraId="09EDCF64" w14:textId="0961BDA9" w:rsidR="00D1784C" w:rsidRDefault="00D1784C" w:rsidP="00745739">
      <w:pPr>
        <w:jc w:val="both"/>
      </w:pPr>
      <w:r>
        <w:t xml:space="preserve">Auf </w:t>
      </w:r>
      <w:r w:rsidRPr="00D1784C">
        <w:t>Modultest</w:t>
      </w:r>
      <w:r w:rsidR="001541AD">
        <w:t>s</w:t>
      </w:r>
      <w:r w:rsidRPr="00D1784C">
        <w:t xml:space="preserve"> (auch</w:t>
      </w:r>
      <w:r w:rsidR="00F47FC5">
        <w:t xml:space="preserve"> im</w:t>
      </w:r>
      <w:r w:rsidRPr="00D1784C">
        <w:t xml:space="preserve"> als </w:t>
      </w:r>
      <w:r w:rsidR="001541AD">
        <w:t>e.</w:t>
      </w:r>
      <w:r w:rsidR="001541AD">
        <w:t xml:space="preserve"> </w:t>
      </w:r>
      <w:proofErr w:type="spellStart"/>
      <w:r w:rsidRPr="00D1784C">
        <w:t>Unittest</w:t>
      </w:r>
      <w:r w:rsidR="001541AD">
        <w:t>s</w:t>
      </w:r>
      <w:proofErr w:type="spellEnd"/>
      <w:r w:rsidRPr="00D1784C">
        <w:t xml:space="preserve"> oder Komponententest</w:t>
      </w:r>
      <w:r w:rsidR="001541AD">
        <w:t>s</w:t>
      </w:r>
      <w:r w:rsidRPr="00D1784C">
        <w:t xml:space="preserve"> </w:t>
      </w:r>
      <w:r>
        <w:t>bekannt</w:t>
      </w:r>
      <w:r w:rsidRPr="00D1784C">
        <w:t>)</w:t>
      </w:r>
      <w:r>
        <w:t xml:space="preserve"> wurde aus zeitlichen Gründen verzichtet, allerdings fanden in der Entwicklungsphase und Abnahme des Projektes Codereviews mit der Ausbildungsleitung statt. </w:t>
      </w:r>
    </w:p>
    <w:p w14:paraId="4BF1DCD0" w14:textId="64A4E2D0" w:rsidR="00D1784C" w:rsidRDefault="00516C0A" w:rsidP="00745739">
      <w:pPr>
        <w:pStyle w:val="Heading1"/>
      </w:pPr>
      <w:bookmarkStart w:id="145" w:name="_Toc71644764"/>
      <w:bookmarkStart w:id="146" w:name="_Toc71893680"/>
      <w:bookmarkStart w:id="147" w:name="_Toc71897984"/>
      <w:bookmarkStart w:id="148" w:name="_Toc71898159"/>
      <w:bookmarkStart w:id="149" w:name="_Toc71898299"/>
      <w:bookmarkStart w:id="150" w:name="_Toc71975373"/>
      <w:bookmarkStart w:id="151" w:name="_Toc71975624"/>
      <w:bookmarkStart w:id="152" w:name="_Toc72156103"/>
      <w:r>
        <w:lastRenderedPageBreak/>
        <w:t>Analysephase</w:t>
      </w:r>
      <w:bookmarkEnd w:id="145"/>
      <w:bookmarkEnd w:id="146"/>
      <w:bookmarkEnd w:id="147"/>
      <w:bookmarkEnd w:id="148"/>
      <w:bookmarkEnd w:id="149"/>
      <w:bookmarkEnd w:id="150"/>
      <w:bookmarkEnd w:id="151"/>
      <w:bookmarkEnd w:id="152"/>
    </w:p>
    <w:p w14:paraId="6401BE42" w14:textId="4F782EC9" w:rsidR="00516C0A" w:rsidRPr="00516C0A" w:rsidRDefault="00516C0A" w:rsidP="00745739">
      <w:pPr>
        <w:pStyle w:val="Heading2"/>
      </w:pPr>
      <w:bookmarkStart w:id="153" w:name="_Toc71644765"/>
      <w:bookmarkStart w:id="154" w:name="_Toc71893681"/>
      <w:bookmarkStart w:id="155" w:name="_Toc71897985"/>
      <w:bookmarkStart w:id="156" w:name="_Toc71898160"/>
      <w:bookmarkStart w:id="157" w:name="_Toc71898300"/>
      <w:bookmarkStart w:id="158" w:name="_Toc71975374"/>
      <w:bookmarkStart w:id="159" w:name="_Toc71975625"/>
      <w:bookmarkStart w:id="160" w:name="_Toc72156104"/>
      <w:r>
        <w:t>Ist-Analyse</w:t>
      </w:r>
      <w:bookmarkEnd w:id="153"/>
      <w:bookmarkEnd w:id="154"/>
      <w:bookmarkEnd w:id="155"/>
      <w:bookmarkEnd w:id="156"/>
      <w:bookmarkEnd w:id="157"/>
      <w:bookmarkEnd w:id="158"/>
      <w:bookmarkEnd w:id="159"/>
      <w:bookmarkEnd w:id="160"/>
    </w:p>
    <w:p w14:paraId="6474D5A5" w14:textId="741D9C41" w:rsidR="003579DB" w:rsidRDefault="003579DB" w:rsidP="00745739">
      <w:pPr>
        <w:jc w:val="both"/>
        <w:rPr>
          <w:lang w:eastAsia="en-GB"/>
        </w:rPr>
      </w:pPr>
      <w:r w:rsidRPr="00516C0A">
        <w:rPr>
          <w:lang w:val="en-DE" w:eastAsia="en-GB"/>
        </w:rPr>
        <w:t xml:space="preserve">Wie bereits unter </w:t>
      </w:r>
      <w:r w:rsidR="00B07069">
        <w:fldChar w:fldCharType="begin"/>
      </w:r>
      <w:r w:rsidR="00B07069">
        <w:instrText xml:space="preserve"> HYPERLINK \l "_Projektbegründung" </w:instrText>
      </w:r>
      <w:r w:rsidR="00B07069">
        <w:fldChar w:fldCharType="separate"/>
      </w:r>
      <w:r w:rsidR="000A0B3B" w:rsidRPr="00B06EF6">
        <w:rPr>
          <w:rStyle w:val="Hyperlink"/>
          <w:rFonts w:eastAsia="Times New Roman" w:cs="Times New Roman"/>
          <w:szCs w:val="21"/>
          <w:lang w:eastAsia="en-GB"/>
        </w:rPr>
        <w:t>1</w:t>
      </w:r>
      <w:r w:rsidRPr="00B06EF6">
        <w:rPr>
          <w:rStyle w:val="Hyperlink"/>
          <w:rFonts w:eastAsia="Times New Roman" w:cs="Times New Roman"/>
          <w:szCs w:val="21"/>
          <w:lang w:eastAsia="en-GB"/>
        </w:rPr>
        <w:t>.4</w:t>
      </w:r>
      <w:r w:rsidRPr="00B06EF6">
        <w:rPr>
          <w:rStyle w:val="Hyperlink"/>
          <w:rFonts w:eastAsia="Times New Roman" w:cs="Times New Roman"/>
          <w:szCs w:val="21"/>
          <w:lang w:val="en-DE" w:eastAsia="en-GB"/>
        </w:rPr>
        <w:t xml:space="preserve"> (</w:t>
      </w:r>
      <w:r w:rsidRPr="00B06EF6">
        <w:rPr>
          <w:rStyle w:val="Hyperlink"/>
          <w:rFonts w:eastAsia="Times New Roman" w:cs="Times New Roman"/>
          <w:szCs w:val="21"/>
          <w:lang w:eastAsia="en-GB"/>
        </w:rPr>
        <w:t>Projektbegründung</w:t>
      </w:r>
      <w:r w:rsidRPr="00516C0A">
        <w:rPr>
          <w:rStyle w:val="Hyperlink"/>
          <w:rFonts w:eastAsia="Times New Roman" w:cs="Times New Roman"/>
          <w:sz w:val="24"/>
          <w:szCs w:val="24"/>
          <w:lang w:val="en-DE" w:eastAsia="en-GB"/>
        </w:rPr>
        <w:t>)</w:t>
      </w:r>
      <w:r w:rsidR="00B07069">
        <w:rPr>
          <w:rStyle w:val="Hyperlink"/>
          <w:rFonts w:eastAsia="Times New Roman" w:cs="Times New Roman"/>
          <w:sz w:val="24"/>
          <w:szCs w:val="24"/>
          <w:lang w:val="en-DE" w:eastAsia="en-GB"/>
        </w:rPr>
        <w:fldChar w:fldCharType="end"/>
      </w:r>
      <w:r w:rsidRPr="00516C0A">
        <w:rPr>
          <w:lang w:val="en-DE" w:eastAsia="en-GB"/>
        </w:rPr>
        <w:t xml:space="preserve"> beschrieben</w:t>
      </w:r>
      <w:r w:rsidR="00723BE9">
        <w:rPr>
          <w:lang w:eastAsia="en-GB"/>
        </w:rPr>
        <w:t>,</w:t>
      </w:r>
      <w:r>
        <w:rPr>
          <w:lang w:eastAsia="en-GB"/>
        </w:rPr>
        <w:t xml:space="preserve"> stellt der aktuelle Ablauf</w:t>
      </w:r>
      <w:r w:rsidR="00723BE9">
        <w:rPr>
          <w:lang w:eastAsia="en-GB"/>
        </w:rPr>
        <w:t xml:space="preserve"> der Beantragung</w:t>
      </w:r>
      <w:r>
        <w:rPr>
          <w:lang w:eastAsia="en-GB"/>
        </w:rPr>
        <w:t xml:space="preserve"> einen wirtschaftlich und organisatorisch suboptimalen Prozess dar. Der genaue Ablauf des aktuellen Prozesses, die Akteure und Problemstellungen sollen in der folgenden Ist-Analyse genau dargestellt werden. </w:t>
      </w:r>
    </w:p>
    <w:p w14:paraId="0136A379" w14:textId="43E7314A" w:rsidR="004C6531" w:rsidRDefault="004C6531" w:rsidP="00745739">
      <w:pPr>
        <w:jc w:val="both"/>
        <w:rPr>
          <w:lang w:eastAsia="en-GB"/>
        </w:rPr>
      </w:pPr>
      <w:r>
        <w:rPr>
          <w:lang w:eastAsia="en-GB"/>
        </w:rPr>
        <w:t>Am Prozess der Antragserstellung sind drei Akteure beteiligt. Der Prozess startet bisher mit dem Aufruf der Word Vorlage durch eine</w:t>
      </w:r>
      <w:r w:rsidR="000B230C">
        <w:rPr>
          <w:lang w:eastAsia="en-GB"/>
        </w:rPr>
        <w:t>n</w:t>
      </w:r>
      <w:r>
        <w:rPr>
          <w:lang w:eastAsia="en-GB"/>
        </w:rPr>
        <w:t xml:space="preserve"> Mitarbeiter (Benutzergruppe: Mitarbeiter, Akteur 1).  Auf </w:t>
      </w:r>
      <w:r w:rsidR="00414D93">
        <w:rPr>
          <w:lang w:eastAsia="en-GB"/>
        </w:rPr>
        <w:t xml:space="preserve">das </w:t>
      </w:r>
      <w:r w:rsidR="00723BE9">
        <w:rPr>
          <w:lang w:eastAsia="en-GB"/>
        </w:rPr>
        <w:t>Ö</w:t>
      </w:r>
      <w:r w:rsidR="00414D93">
        <w:rPr>
          <w:lang w:eastAsia="en-GB"/>
        </w:rPr>
        <w:t>ffnen</w:t>
      </w:r>
      <w:r>
        <w:rPr>
          <w:lang w:eastAsia="en-GB"/>
        </w:rPr>
        <w:t xml:space="preserve"> der Vorlage fo</w:t>
      </w:r>
      <w:r w:rsidR="00414D93">
        <w:rPr>
          <w:lang w:eastAsia="en-GB"/>
        </w:rPr>
        <w:t xml:space="preserve">lgt die </w:t>
      </w:r>
      <w:r w:rsidR="00723BE9">
        <w:rPr>
          <w:lang w:eastAsia="en-GB"/>
        </w:rPr>
        <w:t>Ei</w:t>
      </w:r>
      <w:r w:rsidR="00414D93">
        <w:rPr>
          <w:lang w:eastAsia="en-GB"/>
        </w:rPr>
        <w:t>ngabe</w:t>
      </w:r>
      <w:r>
        <w:rPr>
          <w:lang w:eastAsia="en-GB"/>
        </w:rPr>
        <w:t xml:space="preserve"> der Antragsparameter</w:t>
      </w:r>
      <w:r w:rsidR="00414D93">
        <w:rPr>
          <w:lang w:eastAsia="en-GB"/>
        </w:rPr>
        <w:t xml:space="preserve"> und abspeichern der Datei. Ein Ausdruck jener Datei wird anschließend unterschrieben dem Vorgesetzten (Benutzergruppe: Vorgesetzter, Akteur 2) der Abteilung vorgelegt. Entscheidet der Vorgesetzte den Antrag nicht freizugeben</w:t>
      </w:r>
      <w:r w:rsidR="00723BE9">
        <w:rPr>
          <w:lang w:eastAsia="en-GB"/>
        </w:rPr>
        <w:t>,</w:t>
      </w:r>
      <w:r w:rsidR="00414D93">
        <w:rPr>
          <w:lang w:eastAsia="en-GB"/>
        </w:rPr>
        <w:t xml:space="preserve"> nimmt der Prozess ein vorzeitiges Ende. Wird der Antrag freigegeben unterschreibt der Vorgesetzte den Antrag ebenfalls und informiert den Antragsteller</w:t>
      </w:r>
      <w:r w:rsidR="000B230C">
        <w:rPr>
          <w:lang w:eastAsia="en-GB"/>
        </w:rPr>
        <w:t xml:space="preserve"> </w:t>
      </w:r>
      <w:r w:rsidR="00414D93">
        <w:rPr>
          <w:lang w:eastAsia="en-GB"/>
        </w:rPr>
        <w:t>bzw. Mitarbeiter</w:t>
      </w:r>
      <w:r w:rsidR="000B230C">
        <w:rPr>
          <w:lang w:eastAsia="en-GB"/>
        </w:rPr>
        <w:t xml:space="preserve"> </w:t>
      </w:r>
      <w:r w:rsidR="00414D93">
        <w:rPr>
          <w:lang w:eastAsia="en-GB"/>
        </w:rPr>
        <w:t xml:space="preserve">mündlich über die Freigabe. Der Unterschriebene Antrag wird </w:t>
      </w:r>
      <w:r w:rsidR="00D32565">
        <w:rPr>
          <w:lang w:eastAsia="en-GB"/>
        </w:rPr>
        <w:t xml:space="preserve">dann an die Verwaltung übergeben. Ein Verwaltungsmitarbeiter vermerkt die </w:t>
      </w:r>
      <w:r w:rsidR="00723BE9">
        <w:rPr>
          <w:lang w:eastAsia="en-GB"/>
        </w:rPr>
        <w:t>genehmigten</w:t>
      </w:r>
      <w:r w:rsidR="00D32565">
        <w:rPr>
          <w:lang w:eastAsia="en-GB"/>
        </w:rPr>
        <w:t xml:space="preserve"> Urlaubstage in der Personalverwaltung</w:t>
      </w:r>
      <w:r w:rsidR="00723BE9">
        <w:rPr>
          <w:lang w:eastAsia="en-GB"/>
        </w:rPr>
        <w:t xml:space="preserve"> bzw. dem dafür vorgesehenen Personalverwaltungsprogram</w:t>
      </w:r>
      <w:r w:rsidR="00DF5C0C">
        <w:rPr>
          <w:lang w:eastAsia="en-GB"/>
        </w:rPr>
        <w:t>m</w:t>
      </w:r>
      <w:r w:rsidR="00D32565">
        <w:rPr>
          <w:lang w:eastAsia="en-GB"/>
        </w:rPr>
        <w:t xml:space="preserve"> und archiviert den Antrag</w:t>
      </w:r>
      <w:r w:rsidR="00DF5C0C">
        <w:rPr>
          <w:lang w:eastAsia="en-GB"/>
        </w:rPr>
        <w:t>.</w:t>
      </w:r>
      <w:r w:rsidR="00D32565">
        <w:rPr>
          <w:lang w:eastAsia="en-GB"/>
        </w:rPr>
        <w:t xml:space="preserve"> </w:t>
      </w:r>
      <w:r w:rsidR="00DF5C0C">
        <w:rPr>
          <w:lang w:eastAsia="en-GB"/>
        </w:rPr>
        <w:t>A</w:t>
      </w:r>
      <w:r w:rsidR="00D32565">
        <w:rPr>
          <w:lang w:eastAsia="en-GB"/>
        </w:rPr>
        <w:t xml:space="preserve">ußerdem wird </w:t>
      </w:r>
      <w:r w:rsidR="000B230C">
        <w:rPr>
          <w:lang w:eastAsia="en-GB"/>
        </w:rPr>
        <w:t>dem Antragsteller</w:t>
      </w:r>
      <w:r w:rsidR="00D32565">
        <w:rPr>
          <w:lang w:eastAsia="en-GB"/>
        </w:rPr>
        <w:t xml:space="preserve"> bzw. Mitarbeiter eine Kopie zur schriftlichen Bestätigung und Absicherung vorgelegt. </w:t>
      </w:r>
    </w:p>
    <w:p w14:paraId="57C67345" w14:textId="26E301E3" w:rsidR="004B53F8" w:rsidRPr="00E76CC7" w:rsidRDefault="003579DB" w:rsidP="00745739">
      <w:pPr>
        <w:jc w:val="both"/>
      </w:pPr>
      <w:r>
        <w:t xml:space="preserve">Im </w:t>
      </w:r>
      <w:hyperlink w:anchor="_A.3__Ist-Analyse" w:history="1">
        <w:r w:rsidRPr="00B06EF6">
          <w:rPr>
            <w:rStyle w:val="Hyperlink"/>
            <w:szCs w:val="21"/>
          </w:rPr>
          <w:t xml:space="preserve">Anhang </w:t>
        </w:r>
        <w:r w:rsidR="004C6531" w:rsidRPr="00B06EF6">
          <w:rPr>
            <w:rStyle w:val="Hyperlink"/>
            <w:szCs w:val="21"/>
          </w:rPr>
          <w:t>A.3</w:t>
        </w:r>
      </w:hyperlink>
      <w:r w:rsidR="004C6531">
        <w:t xml:space="preserve"> </w:t>
      </w:r>
      <w:r w:rsidRPr="003579DB">
        <w:rPr>
          <w:lang w:val="en-DE"/>
        </w:rPr>
        <w:t>ist ein Aktivitätsdiagramm abgebildet, in dem dieser Prozess dargestellt wird</w:t>
      </w:r>
      <w:r>
        <w:t>.</w:t>
      </w:r>
      <w:r w:rsidR="004B53F8">
        <w:br/>
        <w:t xml:space="preserve">In </w:t>
      </w:r>
      <w:hyperlink w:anchor="_A.19_Word_Vorlage" w:history="1">
        <w:r w:rsidR="004B53F8" w:rsidRPr="004B53F8">
          <w:rPr>
            <w:rStyle w:val="Hyperlink"/>
          </w:rPr>
          <w:t>Anhang A.19</w:t>
        </w:r>
      </w:hyperlink>
      <w:r w:rsidR="004B53F8">
        <w:t xml:space="preserve"> ist die bisherige Wordvorlage zu sehen.</w:t>
      </w:r>
    </w:p>
    <w:p w14:paraId="7111BB98" w14:textId="63C1C488" w:rsidR="00D32565" w:rsidRDefault="00D32565" w:rsidP="00745739">
      <w:pPr>
        <w:pStyle w:val="Heading2"/>
      </w:pPr>
      <w:bookmarkStart w:id="161" w:name="_Toc71644766"/>
      <w:bookmarkStart w:id="162" w:name="_Toc71893682"/>
      <w:bookmarkStart w:id="163" w:name="_Toc71897986"/>
      <w:bookmarkStart w:id="164" w:name="_Toc71898161"/>
      <w:bookmarkStart w:id="165" w:name="_Toc71898301"/>
      <w:bookmarkStart w:id="166" w:name="_Toc71975375"/>
      <w:bookmarkStart w:id="167" w:name="_Toc71975626"/>
      <w:bookmarkStart w:id="168" w:name="_Toc72156105"/>
      <w:r>
        <w:t>Wirtschaftlichkeitsanalyse</w:t>
      </w:r>
      <w:bookmarkEnd w:id="161"/>
      <w:bookmarkEnd w:id="162"/>
      <w:bookmarkEnd w:id="163"/>
      <w:bookmarkEnd w:id="164"/>
      <w:bookmarkEnd w:id="165"/>
      <w:bookmarkEnd w:id="166"/>
      <w:bookmarkEnd w:id="167"/>
      <w:bookmarkEnd w:id="168"/>
    </w:p>
    <w:p w14:paraId="4E3994A7" w14:textId="77782601" w:rsidR="00D32565" w:rsidRDefault="009A161F" w:rsidP="00745739">
      <w:pPr>
        <w:pStyle w:val="Heading3"/>
      </w:pPr>
      <w:bookmarkStart w:id="169" w:name="_Toc71644767"/>
      <w:bookmarkStart w:id="170" w:name="_Toc71893683"/>
      <w:bookmarkStart w:id="171" w:name="_Toc71897987"/>
      <w:bookmarkStart w:id="172" w:name="_Toc71898162"/>
      <w:bookmarkStart w:id="173" w:name="_Toc71898302"/>
      <w:bookmarkStart w:id="174" w:name="_Toc71975376"/>
      <w:bookmarkStart w:id="175" w:name="_Toc71975627"/>
      <w:bookmarkStart w:id="176" w:name="_Toc72156106"/>
      <w:r>
        <w:t>„</w:t>
      </w:r>
      <w:proofErr w:type="spellStart"/>
      <w:r>
        <w:t>Make</w:t>
      </w:r>
      <w:proofErr w:type="spellEnd"/>
      <w:r>
        <w:t xml:space="preserve"> </w:t>
      </w:r>
      <w:proofErr w:type="spellStart"/>
      <w:r>
        <w:t>or</w:t>
      </w:r>
      <w:proofErr w:type="spellEnd"/>
      <w:r>
        <w:t xml:space="preserve"> </w:t>
      </w:r>
      <w:proofErr w:type="spellStart"/>
      <w:r>
        <w:t>buy</w:t>
      </w:r>
      <w:proofErr w:type="spellEnd"/>
      <w:r>
        <w:t>“ Entscheidung</w:t>
      </w:r>
      <w:bookmarkEnd w:id="169"/>
      <w:bookmarkEnd w:id="170"/>
      <w:bookmarkEnd w:id="171"/>
      <w:bookmarkEnd w:id="172"/>
      <w:bookmarkEnd w:id="173"/>
      <w:bookmarkEnd w:id="174"/>
      <w:bookmarkEnd w:id="175"/>
      <w:bookmarkEnd w:id="176"/>
    </w:p>
    <w:p w14:paraId="2F64D27D" w14:textId="12764BCB" w:rsidR="009A161F" w:rsidRPr="00D503AC" w:rsidRDefault="009A161F" w:rsidP="00745739">
      <w:pPr>
        <w:jc w:val="both"/>
      </w:pPr>
      <w:r w:rsidRPr="00D503AC">
        <w:t xml:space="preserve">Im Vorfeld bestand bereits großes Interesse seitens </w:t>
      </w:r>
      <w:proofErr w:type="spellStart"/>
      <w:r w:rsidRPr="00D503AC">
        <w:t>Atrivio</w:t>
      </w:r>
      <w:proofErr w:type="spellEnd"/>
      <w:r w:rsidRPr="00D503AC">
        <w:t xml:space="preserve"> den derzeitig zweckmäßigen Workflow digital zu verbessern. Bei Lösungen </w:t>
      </w:r>
      <w:r w:rsidR="00723BE9">
        <w:t xml:space="preserve">von </w:t>
      </w:r>
      <w:r w:rsidRPr="00D503AC">
        <w:t>Drittanbieter</w:t>
      </w:r>
      <w:r w:rsidR="00723BE9">
        <w:t>n</w:t>
      </w:r>
      <w:r w:rsidRPr="00D503AC">
        <w:t xml:space="preserve"> ergaben sich dabei kostspielige Abo Modelle oder fehlende Schnittstellen</w:t>
      </w:r>
      <w:r w:rsidR="00723BE9">
        <w:t xml:space="preserve"> u. o.</w:t>
      </w:r>
      <w:r w:rsidRPr="00D503AC">
        <w:t xml:space="preserve"> Erweiterungsmöglichkeiten als Ausschlusskriterien</w:t>
      </w:r>
      <w:r w:rsidR="00F31799" w:rsidRPr="00D503AC">
        <w:t xml:space="preserve">. Als Software-Unternehmen bzw. IT-Dienstleister lag die strategische Entscheidung der </w:t>
      </w:r>
      <w:r w:rsidR="004953A3" w:rsidRPr="00D503AC">
        <w:t>Eigenentwicklung,</w:t>
      </w:r>
      <w:r w:rsidR="00F31799" w:rsidRPr="00D503AC">
        <w:t xml:space="preserve"> </w:t>
      </w:r>
      <w:r w:rsidR="004953A3">
        <w:t>um</w:t>
      </w:r>
      <w:r w:rsidR="00F31799" w:rsidRPr="00D503AC">
        <w:t xml:space="preserve"> die Abhängigkeiten und zusätzliche Kosten von Drittanbietern bzw. Dienstleister</w:t>
      </w:r>
      <w:r w:rsidR="00723BE9">
        <w:t>n</w:t>
      </w:r>
      <w:r w:rsidR="00F31799" w:rsidRPr="00D503AC">
        <w:t xml:space="preserve"> zu vermeiden</w:t>
      </w:r>
      <w:r w:rsidR="004953A3">
        <w:t>,</w:t>
      </w:r>
      <w:r w:rsidR="00F31799" w:rsidRPr="00D503AC">
        <w:t xml:space="preserve"> somit nahe. </w:t>
      </w:r>
    </w:p>
    <w:p w14:paraId="639B3723" w14:textId="7E98109B" w:rsidR="00F31799" w:rsidRDefault="00F31799" w:rsidP="00745739">
      <w:pPr>
        <w:pStyle w:val="Heading3"/>
        <w:rPr>
          <w:rFonts w:eastAsiaTheme="minorHAnsi"/>
        </w:rPr>
      </w:pPr>
      <w:bookmarkStart w:id="177" w:name="_Toc71644768"/>
      <w:bookmarkStart w:id="178" w:name="_Toc71893684"/>
      <w:bookmarkStart w:id="179" w:name="_Toc71897988"/>
      <w:bookmarkStart w:id="180" w:name="_Toc71898163"/>
      <w:bookmarkStart w:id="181" w:name="_Toc71898303"/>
      <w:bookmarkStart w:id="182" w:name="_Toc71975377"/>
      <w:bookmarkStart w:id="183" w:name="_Toc71975628"/>
      <w:bookmarkStart w:id="184" w:name="_Toc72156107"/>
      <w:r>
        <w:rPr>
          <w:rFonts w:eastAsiaTheme="minorHAnsi"/>
        </w:rPr>
        <w:t>Projektkosten</w:t>
      </w:r>
      <w:bookmarkEnd w:id="177"/>
      <w:bookmarkEnd w:id="178"/>
      <w:bookmarkEnd w:id="179"/>
      <w:bookmarkEnd w:id="180"/>
      <w:bookmarkEnd w:id="181"/>
      <w:bookmarkEnd w:id="182"/>
      <w:bookmarkEnd w:id="183"/>
      <w:bookmarkEnd w:id="184"/>
    </w:p>
    <w:p w14:paraId="13195676" w14:textId="461741BF" w:rsidR="00F31799" w:rsidRPr="00E76CC7" w:rsidRDefault="00D503AC" w:rsidP="00745739">
      <w:pPr>
        <w:jc w:val="both"/>
      </w:pPr>
      <w:r w:rsidRPr="00E76CC7">
        <w:t>In der Kalkulation wurden alle</w:t>
      </w:r>
      <w:r w:rsidR="00F31799" w:rsidRPr="00E76CC7">
        <w:t xml:space="preserve"> anfallenden </w:t>
      </w:r>
      <w:r w:rsidRPr="00E76CC7">
        <w:t>Entwicklungskosten</w:t>
      </w:r>
      <w:r w:rsidR="00F31799" w:rsidRPr="00E76CC7">
        <w:t xml:space="preserve"> von </w:t>
      </w:r>
      <w:hyperlink w:anchor="_Glossar" w:history="1">
        <w:r w:rsidR="00F31799" w:rsidRPr="00E76CC7">
          <w:t>ULLA</w:t>
        </w:r>
      </w:hyperlink>
      <w:r w:rsidR="00F31799" w:rsidRPr="00E76CC7">
        <w:t xml:space="preserve"> im Rahmen </w:t>
      </w:r>
      <w:r w:rsidR="00723BE9">
        <w:t>der</w:t>
      </w:r>
      <w:r w:rsidR="00F31799" w:rsidRPr="00E76CC7">
        <w:t xml:space="preserve"> Umsetzung</w:t>
      </w:r>
      <w:r w:rsidR="00723BE9">
        <w:t xml:space="preserve"> </w:t>
      </w:r>
      <w:r w:rsidR="00F31799" w:rsidRPr="00E76CC7">
        <w:t>von 70 Stunden</w:t>
      </w:r>
      <w:r w:rsidRPr="00E76CC7">
        <w:t xml:space="preserve"> </w:t>
      </w:r>
      <w:r w:rsidR="00723BE9">
        <w:t>erfasst</w:t>
      </w:r>
      <w:r w:rsidR="00F31799" w:rsidRPr="00E76CC7">
        <w:t xml:space="preserve">. Betrachtet wurden dabei neben den </w:t>
      </w:r>
      <w:r w:rsidRPr="00E76CC7">
        <w:t>personellen</w:t>
      </w:r>
      <w:r w:rsidR="00F31799" w:rsidRPr="00E76CC7">
        <w:t xml:space="preserve"> Kosten auch alle Software-, Hardware- und sonstige Kosten</w:t>
      </w:r>
      <w:r w:rsidRPr="00E76CC7">
        <w:t xml:space="preserve"> (Arbeitsplatz, Klo, </w:t>
      </w:r>
      <w:proofErr w:type="spellStart"/>
      <w:r w:rsidRPr="00E76CC7">
        <w:t>ect</w:t>
      </w:r>
      <w:proofErr w:type="spellEnd"/>
      <w:r w:rsidRPr="00E76CC7">
        <w:t>.). Genaue personelle Kosten dürfen von der Personalabteilung nicht</w:t>
      </w:r>
      <w:r>
        <w:rPr>
          <w:sz w:val="24"/>
          <w:szCs w:val="24"/>
        </w:rPr>
        <w:t xml:space="preserve"> </w:t>
      </w:r>
      <w:r w:rsidRPr="000B230C">
        <w:rPr>
          <w:szCs w:val="21"/>
        </w:rPr>
        <w:t xml:space="preserve">herausgegeben werden, daher wurden die vom </w:t>
      </w:r>
      <w:r w:rsidRPr="00E76CC7">
        <w:t xml:space="preserve">Controlling verwendeten Kalkulatorischen Stundensätze verwendet. Die genaue Kalkulatorische Aufstellung kann in </w:t>
      </w:r>
      <w:hyperlink w:anchor="_A.4__Kalkulatorische_1" w:history="1">
        <w:r w:rsidRPr="00EA089D">
          <w:rPr>
            <w:rStyle w:val="Hyperlink"/>
          </w:rPr>
          <w:t>Anhang A.4</w:t>
        </w:r>
      </w:hyperlink>
      <w:r w:rsidRPr="00E76CC7">
        <w:t xml:space="preserve"> eingesehen werden.</w:t>
      </w:r>
    </w:p>
    <w:p w14:paraId="17C644EB" w14:textId="1C65DE17" w:rsidR="00D503AC" w:rsidRDefault="002309DE" w:rsidP="00745739">
      <w:pPr>
        <w:pStyle w:val="Heading3"/>
      </w:pPr>
      <w:bookmarkStart w:id="185" w:name="_Toc71644769"/>
      <w:bookmarkStart w:id="186" w:name="_Toc71893685"/>
      <w:bookmarkStart w:id="187" w:name="_Toc71897989"/>
      <w:bookmarkStart w:id="188" w:name="_Toc71898164"/>
      <w:bookmarkStart w:id="189" w:name="_Toc71898304"/>
      <w:bookmarkStart w:id="190" w:name="_Toc71975378"/>
      <w:bookmarkStart w:id="191" w:name="_Toc71975629"/>
      <w:bookmarkStart w:id="192" w:name="_Toc72156108"/>
      <w:r>
        <w:t>Amortisationsdauer</w:t>
      </w:r>
      <w:bookmarkEnd w:id="185"/>
      <w:bookmarkEnd w:id="186"/>
      <w:bookmarkEnd w:id="187"/>
      <w:bookmarkEnd w:id="188"/>
      <w:bookmarkEnd w:id="189"/>
      <w:bookmarkEnd w:id="190"/>
      <w:bookmarkEnd w:id="191"/>
      <w:bookmarkEnd w:id="192"/>
      <w:r>
        <w:t xml:space="preserve"> </w:t>
      </w:r>
    </w:p>
    <w:p w14:paraId="589B2F90" w14:textId="4CB042F2" w:rsidR="002309DE" w:rsidRPr="00A46C79" w:rsidRDefault="002309DE" w:rsidP="00745739">
      <w:pPr>
        <w:jc w:val="both"/>
      </w:pPr>
      <w:r w:rsidRPr="00A46C79">
        <w:t xml:space="preserve">Durch die deutliche Zeitersparnis und die zu erwartende Nutzungsdauer von mehreren Jahren ist darauf zu </w:t>
      </w:r>
      <w:r w:rsidR="00521E3D" w:rsidRPr="00A46C79">
        <w:t>schließen,</w:t>
      </w:r>
      <w:r w:rsidRPr="00A46C79">
        <w:t xml:space="preserve"> dass das Projekt auch unter wirtschaftlichen Gesichtspunkten </w:t>
      </w:r>
      <w:r w:rsidR="00521E3D" w:rsidRPr="00A46C79">
        <w:t>sinnvoll</w:t>
      </w:r>
      <w:r w:rsidRPr="00A46C79">
        <w:t xml:space="preserve"> ist.</w:t>
      </w:r>
    </w:p>
    <w:p w14:paraId="00561637" w14:textId="4B0BFDE6" w:rsidR="002309DE" w:rsidRPr="00A46C79" w:rsidRDefault="004A1E64" w:rsidP="00745739">
      <w:pPr>
        <w:jc w:val="both"/>
      </w:pPr>
      <w:r w:rsidRPr="00A46C79">
        <w:t xml:space="preserve">Die folgende Amortisationsrechnung ist auf Basis der </w:t>
      </w:r>
      <w:r w:rsidRPr="00B92FBA">
        <w:t>in</w:t>
      </w:r>
      <w:r w:rsidRPr="00B92FBA">
        <w:rPr>
          <w:sz w:val="18"/>
          <w:szCs w:val="20"/>
        </w:rPr>
        <w:t xml:space="preserve"> </w:t>
      </w:r>
      <w:hyperlink w:anchor="_A.5__Zeiteinsparung" w:history="1">
        <w:r w:rsidRPr="00B92FBA">
          <w:rPr>
            <w:rStyle w:val="Hyperlink"/>
            <w:szCs w:val="21"/>
          </w:rPr>
          <w:t>Anhang A.5</w:t>
        </w:r>
      </w:hyperlink>
      <w:r w:rsidRPr="00A46C79">
        <w:t xml:space="preserve"> Zeiteinsparungsrechnung und in </w:t>
      </w:r>
      <w:hyperlink w:anchor="_A.4__Kalkulatorische" w:history="1">
        <w:r w:rsidRPr="00B92FBA">
          <w:rPr>
            <w:rStyle w:val="Hyperlink"/>
            <w:szCs w:val="21"/>
          </w:rPr>
          <w:t>Anhang A.4</w:t>
        </w:r>
      </w:hyperlink>
      <w:r w:rsidRPr="00B92FBA">
        <w:rPr>
          <w:sz w:val="18"/>
          <w:szCs w:val="20"/>
        </w:rPr>
        <w:t xml:space="preserve"> </w:t>
      </w:r>
      <w:r w:rsidRPr="00B92FBA">
        <w:t>e</w:t>
      </w:r>
      <w:r w:rsidRPr="00A46C79">
        <w:t>ntstandenen Entwicklungskosten zu verstehen.</w:t>
      </w:r>
    </w:p>
    <w:p w14:paraId="2ED65C2B" w14:textId="63D455D7" w:rsidR="00D32565" w:rsidRPr="00ED206A" w:rsidRDefault="004A1E64" w:rsidP="00745739">
      <w:pPr>
        <w:jc w:val="both"/>
        <w:rPr>
          <w:rFonts w:ascii="Calibri" w:eastAsiaTheme="majorEastAsia" w:hAnsi="Calibri" w:cstheme="majorBidi"/>
          <w:color w:val="000000" w:themeColor="text1"/>
          <w:szCs w:val="20"/>
        </w:rPr>
      </w:pPr>
      <m:oMathPara>
        <m:oMathParaPr>
          <m:jc m:val="center"/>
        </m:oMathParaPr>
        <m:oMath>
          <m:r>
            <w:rPr>
              <w:rFonts w:ascii="Cambria Math" w:eastAsiaTheme="majorEastAsia" w:hAnsi="Cambria Math" w:cstheme="majorBidi"/>
              <w:color w:val="000000" w:themeColor="text1"/>
              <w:szCs w:val="20"/>
            </w:rPr>
            <m:t>Amortisationsdauer=</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Entwicklungskosten</m:t>
              </m:r>
            </m:num>
            <m:den>
              <m:r>
                <w:rPr>
                  <w:rFonts w:ascii="Cambria Math" w:eastAsiaTheme="majorEastAsia" w:hAnsi="Cambria Math" w:cstheme="majorBidi"/>
                  <w:color w:val="000000" w:themeColor="text1"/>
                  <w:szCs w:val="20"/>
                </w:rPr>
                <m:t>Jährlicher Rückfluss</m:t>
              </m:r>
            </m:den>
          </m:f>
          <m:r>
            <w:rPr>
              <w:rFonts w:ascii="Cambria Math" w:eastAsiaTheme="majorEastAsia" w:hAnsi="Cambria Math" w:cstheme="majorBidi"/>
              <w:color w:val="000000" w:themeColor="text1"/>
              <w:szCs w:val="20"/>
            </w:rPr>
            <m:t>=</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5.720,00€</m:t>
              </m:r>
            </m:num>
            <m:den>
              <m:r>
                <w:rPr>
                  <w:rFonts w:ascii="Cambria Math" w:eastAsiaTheme="minorEastAsia" w:hAnsi="Cambria Math"/>
                </w:rPr>
                <m:t>4.387,80€</m:t>
              </m:r>
            </m:den>
          </m:f>
          <m:r>
            <w:rPr>
              <w:rFonts w:ascii="Cambria Math" w:eastAsiaTheme="majorEastAsia" w:hAnsi="Cambria Math" w:cstheme="majorBidi"/>
              <w:color w:val="000000" w:themeColor="text1"/>
              <w:szCs w:val="20"/>
            </w:rPr>
            <m:t>=1,3 Jahre</m:t>
          </m:r>
        </m:oMath>
      </m:oMathPara>
    </w:p>
    <w:p w14:paraId="6DDD4112" w14:textId="5EFD31BB" w:rsidR="00A46C79" w:rsidRDefault="00A46C79" w:rsidP="00745739">
      <w:pPr>
        <w:pStyle w:val="Heading2"/>
      </w:pPr>
      <w:bookmarkStart w:id="193" w:name="_Anwendungsfälle"/>
      <w:bookmarkStart w:id="194" w:name="_Toc71644770"/>
      <w:bookmarkStart w:id="195" w:name="_Toc71893686"/>
      <w:bookmarkStart w:id="196" w:name="_Toc71897990"/>
      <w:bookmarkStart w:id="197" w:name="_Toc71898165"/>
      <w:bookmarkStart w:id="198" w:name="_Toc71898305"/>
      <w:bookmarkStart w:id="199" w:name="_Toc71975379"/>
      <w:bookmarkStart w:id="200" w:name="_Toc71975630"/>
      <w:bookmarkStart w:id="201" w:name="_Toc72156109"/>
      <w:bookmarkEnd w:id="193"/>
      <w:r>
        <w:lastRenderedPageBreak/>
        <w:t>Anwendungsfälle</w:t>
      </w:r>
      <w:bookmarkEnd w:id="194"/>
      <w:bookmarkEnd w:id="195"/>
      <w:bookmarkEnd w:id="196"/>
      <w:bookmarkEnd w:id="197"/>
      <w:bookmarkEnd w:id="198"/>
      <w:bookmarkEnd w:id="199"/>
      <w:bookmarkEnd w:id="200"/>
      <w:bookmarkEnd w:id="201"/>
    </w:p>
    <w:p w14:paraId="3A510018" w14:textId="3A1E55AF" w:rsidR="00992D70" w:rsidRPr="00A46C79" w:rsidRDefault="00181D11" w:rsidP="00745739">
      <w:pPr>
        <w:jc w:val="both"/>
      </w:pPr>
      <w:r>
        <w:t xml:space="preserve">Die Anwendungsfälle von ULLA wurden zur genaueren Darstellung in einem Anwendungsfalldiagramm zusammengefast. </w:t>
      </w:r>
      <w:r>
        <w:br/>
        <w:t>Das Anwendungsfalldiagramm (</w:t>
      </w:r>
      <w:proofErr w:type="spellStart"/>
      <w:r>
        <w:t>Use</w:t>
      </w:r>
      <w:proofErr w:type="spellEnd"/>
      <w:r w:rsidR="00602041">
        <w:t>-</w:t>
      </w:r>
      <w:r>
        <w:t>Case</w:t>
      </w:r>
      <w:r w:rsidR="00602041">
        <w:t>-</w:t>
      </w:r>
      <w:r>
        <w:t>Diagramm) stellt das Zusammenspiel der Anwendungsfälle eines Systems untereinander und den Akteuren dar</w:t>
      </w:r>
      <w:r>
        <w:rPr>
          <w:rStyle w:val="FootnoteReference"/>
        </w:rPr>
        <w:footnoteReference w:id="1"/>
      </w:r>
      <w:r>
        <w:t xml:space="preserve">. Obwohl das Konzept der </w:t>
      </w:r>
      <w:r w:rsidR="00992D70">
        <w:t>Anwendungsfälle vollkommen unabhängig von der objektorientierten Modellierung ist, besitzt es einen festen Platz in den meisten Vorgehensmodellen für die objektorientierte Softwareentwicklung bzw. der UML</w:t>
      </w:r>
      <w:r w:rsidR="00992D70">
        <w:rPr>
          <w:rStyle w:val="FootnoteReference"/>
        </w:rPr>
        <w:footnoteReference w:id="2"/>
      </w:r>
      <w:r w:rsidR="00992D70">
        <w:t xml:space="preserve"> und wurde somit als Grundlage für ein internes Anforderungsdokument nach dem Muster des Lastenhefts erstellt. Die Rollenverteilung des späteren Usermanagements wird durch die Vererbungshierarchie im Diagramm ebenfalls erkennbar. Das Anwendungsfalldiagramm ist im </w:t>
      </w:r>
      <w:hyperlink w:anchor="_A.6__Anwendungsfälle" w:history="1">
        <w:r w:rsidR="00992D70" w:rsidRPr="00753B78">
          <w:rPr>
            <w:rStyle w:val="Hyperlink"/>
          </w:rPr>
          <w:t xml:space="preserve">Anhang </w:t>
        </w:r>
        <w:r w:rsidR="00753B78" w:rsidRPr="00753B78">
          <w:rPr>
            <w:rStyle w:val="Hyperlink"/>
          </w:rPr>
          <w:t>A.6</w:t>
        </w:r>
      </w:hyperlink>
      <w:r w:rsidR="00753B78">
        <w:t xml:space="preserve"> </w:t>
      </w:r>
      <w:r w:rsidR="00992D70">
        <w:t>zu finden.</w:t>
      </w:r>
    </w:p>
    <w:p w14:paraId="6FBC0CB6" w14:textId="19DC62B7" w:rsidR="00A46C79" w:rsidRDefault="002A5672" w:rsidP="00745739">
      <w:pPr>
        <w:pStyle w:val="Heading2"/>
      </w:pPr>
      <w:bookmarkStart w:id="202" w:name="_Toc71644771"/>
      <w:bookmarkStart w:id="203" w:name="_Toc71893687"/>
      <w:bookmarkStart w:id="204" w:name="_Toc71897991"/>
      <w:bookmarkStart w:id="205" w:name="_Toc71898166"/>
      <w:bookmarkStart w:id="206" w:name="_Toc71898306"/>
      <w:bookmarkStart w:id="207" w:name="_Toc71975380"/>
      <w:bookmarkStart w:id="208" w:name="_Toc71975631"/>
      <w:bookmarkStart w:id="209" w:name="_Toc72156110"/>
      <w:r>
        <w:t>Lastenheft</w:t>
      </w:r>
      <w:bookmarkEnd w:id="202"/>
      <w:bookmarkEnd w:id="203"/>
      <w:bookmarkEnd w:id="204"/>
      <w:bookmarkEnd w:id="205"/>
      <w:bookmarkEnd w:id="206"/>
      <w:bookmarkEnd w:id="207"/>
      <w:bookmarkEnd w:id="208"/>
      <w:bookmarkEnd w:id="209"/>
    </w:p>
    <w:p w14:paraId="62D2422C" w14:textId="5F474F62" w:rsidR="002A5672" w:rsidRPr="002A5672" w:rsidRDefault="002A5672" w:rsidP="00745739">
      <w:pPr>
        <w:jc w:val="both"/>
      </w:pPr>
      <w:r>
        <w:t>Am Ende der Analysephase wurde wie in der Konzeption und</w:t>
      </w:r>
      <w:r w:rsidR="00723BE9">
        <w:t xml:space="preserve"> unter</w:t>
      </w:r>
      <w:r>
        <w:t xml:space="preserve"> </w:t>
      </w:r>
      <w:hyperlink w:anchor="_Anwendungsfälle" w:history="1">
        <w:r w:rsidRPr="002A5672">
          <w:rPr>
            <w:rStyle w:val="Hyperlink"/>
          </w:rPr>
          <w:t>Punkt 3.3</w:t>
        </w:r>
      </w:hyperlink>
      <w:r>
        <w:t xml:space="preserve"> </w:t>
      </w:r>
      <w:r w:rsidR="005E58BF">
        <w:t>bereits angekündigt ein Lastenheft zum Projektanstoß erstellt. Das Lastenheft dient als zentrale Anlaufstelle</w:t>
      </w:r>
      <w:r w:rsidR="00D4289E">
        <w:t>,</w:t>
      </w:r>
      <w:r w:rsidR="005E58BF">
        <w:t xml:space="preserve"> um alle zu berücksichtigen Anforderungen gegliedert zusammenzufassen. Ein Auszug aus </w:t>
      </w:r>
      <w:r w:rsidR="00723BE9">
        <w:t>besagtem</w:t>
      </w:r>
      <w:r w:rsidR="005E58BF">
        <w:t xml:space="preserve"> Dokument befindet sich im </w:t>
      </w:r>
      <w:hyperlink w:anchor="_A.7__Auszug" w:history="1">
        <w:r w:rsidR="005E58BF" w:rsidRPr="005E58BF">
          <w:rPr>
            <w:rStyle w:val="Hyperlink"/>
          </w:rPr>
          <w:t>Anhang A.7</w:t>
        </w:r>
      </w:hyperlink>
      <w:r w:rsidR="005E58BF">
        <w:t>.</w:t>
      </w:r>
    </w:p>
    <w:p w14:paraId="1917132E" w14:textId="2BB29C0F" w:rsidR="005E58BF" w:rsidRDefault="005E58BF" w:rsidP="00745739">
      <w:pPr>
        <w:pStyle w:val="Heading1"/>
      </w:pPr>
      <w:bookmarkStart w:id="210" w:name="_Toc71644772"/>
      <w:bookmarkStart w:id="211" w:name="_Toc71893688"/>
      <w:bookmarkStart w:id="212" w:name="_Toc71897992"/>
      <w:bookmarkStart w:id="213" w:name="_Toc71898167"/>
      <w:bookmarkStart w:id="214" w:name="_Toc71898307"/>
      <w:bookmarkStart w:id="215" w:name="_Toc71975381"/>
      <w:bookmarkStart w:id="216" w:name="_Toc71975632"/>
      <w:bookmarkStart w:id="217" w:name="_Toc72156111"/>
      <w:r>
        <w:t>Entwurf</w:t>
      </w:r>
      <w:r w:rsidR="00235047">
        <w:t>s</w:t>
      </w:r>
      <w:r>
        <w:t>phase</w:t>
      </w:r>
      <w:bookmarkEnd w:id="210"/>
      <w:bookmarkEnd w:id="211"/>
      <w:bookmarkEnd w:id="212"/>
      <w:bookmarkEnd w:id="213"/>
      <w:bookmarkEnd w:id="214"/>
      <w:bookmarkEnd w:id="215"/>
      <w:bookmarkEnd w:id="216"/>
      <w:bookmarkEnd w:id="217"/>
    </w:p>
    <w:p w14:paraId="52B2909F" w14:textId="567F68CC" w:rsidR="005E58BF" w:rsidRDefault="005E58BF" w:rsidP="00745739">
      <w:pPr>
        <w:pStyle w:val="Heading2"/>
      </w:pPr>
      <w:bookmarkStart w:id="218" w:name="_Zielplattform"/>
      <w:bookmarkStart w:id="219" w:name="_Toc71644773"/>
      <w:bookmarkStart w:id="220" w:name="_Toc71893689"/>
      <w:bookmarkStart w:id="221" w:name="_Toc71897993"/>
      <w:bookmarkStart w:id="222" w:name="_Toc71898168"/>
      <w:bookmarkStart w:id="223" w:name="_Toc71898308"/>
      <w:bookmarkStart w:id="224" w:name="_Toc71975382"/>
      <w:bookmarkStart w:id="225" w:name="_Toc71975633"/>
      <w:bookmarkStart w:id="226" w:name="_Toc72156112"/>
      <w:bookmarkEnd w:id="218"/>
      <w:r>
        <w:t>Zielplattform</w:t>
      </w:r>
      <w:bookmarkEnd w:id="219"/>
      <w:bookmarkEnd w:id="220"/>
      <w:bookmarkEnd w:id="221"/>
      <w:bookmarkEnd w:id="222"/>
      <w:bookmarkEnd w:id="223"/>
      <w:bookmarkEnd w:id="224"/>
      <w:bookmarkEnd w:id="225"/>
      <w:bookmarkEnd w:id="226"/>
    </w:p>
    <w:p w14:paraId="3FEC2E08" w14:textId="388439C8" w:rsidR="007D34BC" w:rsidRDefault="00EF4690" w:rsidP="00745739">
      <w:pPr>
        <w:jc w:val="both"/>
      </w:pPr>
      <w:r>
        <w:t xml:space="preserve">Wie unter </w:t>
      </w:r>
      <w:hyperlink w:anchor="_Projektbezeichnung" w:history="1">
        <w:r w:rsidRPr="00EF4690">
          <w:rPr>
            <w:rStyle w:val="Hyperlink"/>
          </w:rPr>
          <w:t>Punkt 1.1</w:t>
        </w:r>
      </w:hyperlink>
      <w:r>
        <w:t xml:space="preserve"> bereits beschrieben soll </w:t>
      </w:r>
      <w:hyperlink w:anchor="_Glossar" w:history="1">
        <w:r w:rsidRPr="00EF4690">
          <w:rPr>
            <w:rStyle w:val="Hyperlink"/>
            <w:i/>
            <w:iCs/>
          </w:rPr>
          <w:t>ULLA</w:t>
        </w:r>
      </w:hyperlink>
      <w:r>
        <w:t xml:space="preserve"> als intern gehostete Webapplikation (im Folgenden als </w:t>
      </w:r>
      <w:proofErr w:type="spellStart"/>
      <w:r>
        <w:t>WebApp</w:t>
      </w:r>
      <w:proofErr w:type="spellEnd"/>
      <w:r>
        <w:t xml:space="preserve"> abgekürzt) entwickelt werden. Das </w:t>
      </w:r>
      <w:proofErr w:type="spellStart"/>
      <w:r>
        <w:t>Deployment</w:t>
      </w:r>
      <w:proofErr w:type="spellEnd"/>
      <w:r>
        <w:t xml:space="preserve"> als </w:t>
      </w:r>
      <w:proofErr w:type="spellStart"/>
      <w:r>
        <w:t>WebApp</w:t>
      </w:r>
      <w:proofErr w:type="spellEnd"/>
      <w:r>
        <w:t xml:space="preserve"> bringt dabei mehrere Vorteile mit sich. </w:t>
      </w:r>
      <w:r w:rsidR="007D34BC">
        <w:t xml:space="preserve">Durch die Webanbindung stehen allen Usern </w:t>
      </w:r>
      <w:r w:rsidR="000F550F">
        <w:t>permanent</w:t>
      </w:r>
      <w:r w:rsidR="007D34BC">
        <w:t xml:space="preserve"> dieselbe Version und somit auch Funktionen und Konfigurationen zur Verfügung. </w:t>
      </w:r>
      <w:proofErr w:type="spellStart"/>
      <w:r w:rsidR="007D34BC">
        <w:t>WebApp’s</w:t>
      </w:r>
      <w:proofErr w:type="spellEnd"/>
      <w:r w:rsidR="007D34BC">
        <w:t xml:space="preserve"> sind </w:t>
      </w:r>
      <w:r w:rsidR="000F550F">
        <w:t>g</w:t>
      </w:r>
      <w:r w:rsidR="007D34BC">
        <w:t>eräteübergreifend (man spricht auch von „Cross Device“) optimiert und somit nicht an Betriebssysteme oder Bildschirmgrößen gebunden. Durch die entfallenden Abhängigkeiten durch Betriebssystemversionen (A</w:t>
      </w:r>
      <w:r w:rsidR="007D34BC" w:rsidRPr="007D34BC">
        <w:t>bwärtskompatibilität</w:t>
      </w:r>
      <w:r w:rsidR="007D34BC">
        <w:t>) und die damit erleichterte Entwicklung sowie Fehlersuche werden zudem Entwicklungskosten gespart. Alle Projektbezogenen Daten werden auf einer – für das Projekt dediziert erstellte</w:t>
      </w:r>
      <w:r w:rsidR="000F5C2A">
        <w:t>n</w:t>
      </w:r>
      <w:r w:rsidR="007D34BC">
        <w:t xml:space="preserve"> – MySQL Datenbank</w:t>
      </w:r>
      <w:r w:rsidR="00456C89">
        <w:t xml:space="preserve"> gespeichert.</w:t>
      </w:r>
    </w:p>
    <w:p w14:paraId="2719C818" w14:textId="5C05E298" w:rsidR="00456C89" w:rsidRDefault="00456C89" w:rsidP="00745739">
      <w:pPr>
        <w:jc w:val="both"/>
      </w:pPr>
      <w:r>
        <w:t xml:space="preserve">Als </w:t>
      </w:r>
      <w:r w:rsidR="000F5C2A">
        <w:t>p</w:t>
      </w:r>
      <w:r>
        <w:t>rimäres Framework der Anwendung wird</w:t>
      </w:r>
      <w:r w:rsidR="001C032C">
        <w:t xml:space="preserve"> </w:t>
      </w:r>
      <w:r w:rsidR="000F5C2A">
        <w:t xml:space="preserve">das </w:t>
      </w:r>
      <w:r w:rsidR="001C032C">
        <w:t xml:space="preserve">Open-Source </w:t>
      </w:r>
      <w:hyperlink w:anchor="_Technisches_Abkürzungsverzeichnis" w:history="1">
        <w:r w:rsidR="001C032C" w:rsidRPr="001C032C">
          <w:rPr>
            <w:rStyle w:val="Hyperlink"/>
          </w:rPr>
          <w:t>PHP</w:t>
        </w:r>
      </w:hyperlink>
      <w:r w:rsidR="001C032C">
        <w:t>-Framework</w:t>
      </w:r>
      <w:r>
        <w:t xml:space="preserve"> </w:t>
      </w:r>
      <w:hyperlink w:anchor="_Glossar" w:history="1">
        <w:proofErr w:type="spellStart"/>
        <w:r w:rsidRPr="00456C89">
          <w:rPr>
            <w:rStyle w:val="Hyperlink"/>
            <w:i/>
            <w:iCs/>
          </w:rPr>
          <w:t>Laravel</w:t>
        </w:r>
        <w:proofErr w:type="spellEnd"/>
      </w:hyperlink>
      <w:r>
        <w:t xml:space="preserve"> eingesetzt. Die Auswahl ergibt sich zum einen durch die von </w:t>
      </w:r>
      <w:hyperlink w:anchor="_Projektumfeld" w:history="1">
        <w:proofErr w:type="spellStart"/>
        <w:r w:rsidRPr="00456C89">
          <w:rPr>
            <w:rStyle w:val="Hyperlink"/>
          </w:rPr>
          <w:t>Atrivio</w:t>
        </w:r>
        <w:proofErr w:type="spellEnd"/>
      </w:hyperlink>
      <w:r>
        <w:t xml:space="preserve"> vorgeschriebenen Architekturregeln, zum anderen eignet sich die Framework Architektur durch die Bindung an das </w:t>
      </w:r>
      <w:hyperlink w:anchor="_Technisches_Abkürzungsverzeichnis" w:history="1">
        <w:r w:rsidRPr="00D5734F">
          <w:rPr>
            <w:rStyle w:val="Hyperlink"/>
          </w:rPr>
          <w:t>MVC</w:t>
        </w:r>
      </w:hyperlink>
      <w:r>
        <w:t xml:space="preserve"> Musters und </w:t>
      </w:r>
      <w:hyperlink w:anchor="_Glossar" w:history="1">
        <w:r w:rsidRPr="00D5734F">
          <w:rPr>
            <w:rStyle w:val="Hyperlink"/>
            <w:i/>
            <w:iCs/>
          </w:rPr>
          <w:t>Blade</w:t>
        </w:r>
      </w:hyperlink>
      <w:r>
        <w:t xml:space="preserve"> </w:t>
      </w:r>
      <w:proofErr w:type="spellStart"/>
      <w:r>
        <w:t>Templating</w:t>
      </w:r>
      <w:proofErr w:type="spellEnd"/>
      <w:r>
        <w:t xml:space="preserve"> für die vorgesehen</w:t>
      </w:r>
      <w:r w:rsidR="00DF5C0C">
        <w:t>en</w:t>
      </w:r>
      <w:r>
        <w:t xml:space="preserve"> Anforderungen.</w:t>
      </w:r>
    </w:p>
    <w:p w14:paraId="1170345B" w14:textId="6C551939" w:rsidR="000F5C2A" w:rsidRDefault="000F5C2A" w:rsidP="00745739">
      <w:pPr>
        <w:pStyle w:val="Heading2"/>
      </w:pPr>
      <w:bookmarkStart w:id="227" w:name="_Toc71644774"/>
      <w:bookmarkStart w:id="228" w:name="_Toc71893690"/>
      <w:bookmarkStart w:id="229" w:name="_Toc71897994"/>
      <w:bookmarkStart w:id="230" w:name="_Toc71898169"/>
      <w:bookmarkStart w:id="231" w:name="_Toc71898309"/>
      <w:bookmarkStart w:id="232" w:name="_Toc71975383"/>
      <w:bookmarkStart w:id="233" w:name="_Toc71975634"/>
      <w:bookmarkStart w:id="234" w:name="_Toc72156113"/>
      <w:r>
        <w:t>Server</w:t>
      </w:r>
      <w:bookmarkEnd w:id="227"/>
      <w:bookmarkEnd w:id="228"/>
      <w:bookmarkEnd w:id="229"/>
      <w:bookmarkEnd w:id="230"/>
      <w:bookmarkEnd w:id="231"/>
      <w:bookmarkEnd w:id="232"/>
      <w:bookmarkEnd w:id="233"/>
      <w:bookmarkEnd w:id="234"/>
    </w:p>
    <w:p w14:paraId="50F9DF25" w14:textId="66156179" w:rsidR="00456C89" w:rsidRDefault="000F5C2A" w:rsidP="00745739">
      <w:pPr>
        <w:jc w:val="both"/>
      </w:pPr>
      <w:r>
        <w:t xml:space="preserve">Anders als die Quellcodeumwandlung einer </w:t>
      </w:r>
      <w:proofErr w:type="spellStart"/>
      <w:r w:rsidR="00D4289E">
        <w:t>c</w:t>
      </w:r>
      <w:r>
        <w:t>ompilerbezogenen</w:t>
      </w:r>
      <w:proofErr w:type="spellEnd"/>
      <w:r>
        <w:t xml:space="preserve"> Programmiersprache in Maschinencode ist bei </w:t>
      </w:r>
      <w:proofErr w:type="spellStart"/>
      <w:r>
        <w:t>WebApps</w:t>
      </w:r>
      <w:proofErr w:type="spellEnd"/>
      <w:r>
        <w:t xml:space="preserve"> ein Interpreter in Form eines Webservers gefragt. Von Ihm wird durch die Verwendung von </w:t>
      </w:r>
      <w:hyperlink w:anchor="_Glossar" w:history="1">
        <w:proofErr w:type="spellStart"/>
        <w:r w:rsidRPr="000F5C2A">
          <w:rPr>
            <w:rStyle w:val="Hyperlink"/>
            <w:i/>
            <w:iCs/>
          </w:rPr>
          <w:t>Laravel</w:t>
        </w:r>
        <w:proofErr w:type="spellEnd"/>
      </w:hyperlink>
      <w:r>
        <w:t xml:space="preserve"> </w:t>
      </w:r>
      <w:hyperlink w:anchor="_Technisches_Abkürzungsverzeichnis" w:history="1">
        <w:r w:rsidRPr="000F5C2A">
          <w:rPr>
            <w:rStyle w:val="Hyperlink"/>
          </w:rPr>
          <w:t>PHP</w:t>
        </w:r>
      </w:hyperlink>
      <w:r w:rsidRPr="000F5C2A">
        <w:t>-Quellcode bei jedem Seitenaufruf eingelesen, analysiert und ausgeführt.</w:t>
      </w:r>
    </w:p>
    <w:p w14:paraId="2E4D0C6E" w14:textId="67FD22E0" w:rsidR="000F5C2A" w:rsidRDefault="000F5C2A" w:rsidP="00745739">
      <w:pPr>
        <w:pStyle w:val="Heading3"/>
      </w:pPr>
      <w:bookmarkStart w:id="235" w:name="_Spezifikationen"/>
      <w:bookmarkStart w:id="236" w:name="_Toc71644775"/>
      <w:bookmarkStart w:id="237" w:name="_Toc71893691"/>
      <w:bookmarkStart w:id="238" w:name="_Toc71897995"/>
      <w:bookmarkStart w:id="239" w:name="_Toc71898170"/>
      <w:bookmarkStart w:id="240" w:name="_Toc71898310"/>
      <w:bookmarkStart w:id="241" w:name="_Toc71975384"/>
      <w:bookmarkStart w:id="242" w:name="_Toc71975635"/>
      <w:bookmarkStart w:id="243" w:name="_Toc72156114"/>
      <w:bookmarkEnd w:id="235"/>
      <w:r>
        <w:t>Spezifikationen</w:t>
      </w:r>
      <w:bookmarkEnd w:id="236"/>
      <w:bookmarkEnd w:id="237"/>
      <w:bookmarkEnd w:id="238"/>
      <w:bookmarkEnd w:id="239"/>
      <w:bookmarkEnd w:id="240"/>
      <w:bookmarkEnd w:id="241"/>
      <w:bookmarkEnd w:id="242"/>
      <w:bookmarkEnd w:id="243"/>
    </w:p>
    <w:p w14:paraId="082FD8D9" w14:textId="3B9019D6" w:rsidR="005E201A" w:rsidRDefault="005E201A" w:rsidP="00745739">
      <w:pPr>
        <w:jc w:val="both"/>
      </w:pPr>
      <w:r>
        <w:t xml:space="preserve">Wegen der höheren Effizienz, den niedrigeren Betriebskosten und der schnellen Bereitstellung wurde vom Autor eine Virtuelle Serverumgebung (auch kurz VM für Virtuelle Maschine) gewählt. Das Virtualisierte Gastsystem </w:t>
      </w:r>
      <w:r>
        <w:lastRenderedPageBreak/>
        <w:t xml:space="preserve">baut dabei auf einem </w:t>
      </w:r>
      <w:proofErr w:type="spellStart"/>
      <w:r>
        <w:t>VMWare</w:t>
      </w:r>
      <w:proofErr w:type="spellEnd"/>
      <w:r>
        <w:t xml:space="preserve"> ESX Wirtsystem auf. Installiert wurde eine Ubuntu</w:t>
      </w:r>
      <w:r w:rsidR="000F550F">
        <w:t xml:space="preserve"> </w:t>
      </w:r>
      <w:r>
        <w:t xml:space="preserve">18.04.5 Serverinstanz in Zusammenspiel mit einem Apache HTTP Server. </w:t>
      </w:r>
    </w:p>
    <w:p w14:paraId="0577B84B" w14:textId="37F6707E" w:rsidR="005E201A" w:rsidRDefault="005E201A" w:rsidP="00745739">
      <w:pPr>
        <w:pStyle w:val="Heading2"/>
      </w:pPr>
      <w:bookmarkStart w:id="244" w:name="_Toc71644776"/>
      <w:bookmarkStart w:id="245" w:name="_Toc71893692"/>
      <w:bookmarkStart w:id="246" w:name="_Toc71897996"/>
      <w:bookmarkStart w:id="247" w:name="_Toc71898171"/>
      <w:bookmarkStart w:id="248" w:name="_Toc71898311"/>
      <w:bookmarkStart w:id="249" w:name="_Toc71975385"/>
      <w:bookmarkStart w:id="250" w:name="_Toc71975636"/>
      <w:bookmarkStart w:id="251" w:name="_Toc72156115"/>
      <w:r>
        <w:t>Architekturdesign</w:t>
      </w:r>
      <w:bookmarkEnd w:id="244"/>
      <w:bookmarkEnd w:id="245"/>
      <w:bookmarkEnd w:id="246"/>
      <w:bookmarkEnd w:id="247"/>
      <w:bookmarkEnd w:id="248"/>
      <w:bookmarkEnd w:id="249"/>
      <w:bookmarkEnd w:id="250"/>
      <w:bookmarkEnd w:id="251"/>
    </w:p>
    <w:p w14:paraId="3F464353" w14:textId="40EA438D" w:rsidR="00235047" w:rsidRDefault="002B55FD" w:rsidP="00745739">
      <w:pPr>
        <w:jc w:val="both"/>
      </w:pPr>
      <w:r>
        <w:t>Als Architekturbasis bzw. Pattern</w:t>
      </w:r>
      <w:r w:rsidR="00F25559">
        <w:t xml:space="preserve"> soll das in </w:t>
      </w:r>
      <w:hyperlink w:anchor="_Zielplattform" w:history="1">
        <w:r w:rsidR="00F25559" w:rsidRPr="00F25559">
          <w:rPr>
            <w:rStyle w:val="Hyperlink"/>
          </w:rPr>
          <w:t>Punkt 4.1</w:t>
        </w:r>
      </w:hyperlink>
      <w:r w:rsidR="00F25559">
        <w:t xml:space="preserve"> bereits beschriebene </w:t>
      </w:r>
      <w:hyperlink w:anchor="_Technisches_Abkürzungsverzeichnis" w:history="1">
        <w:r w:rsidR="00F25559" w:rsidRPr="00F25559">
          <w:rPr>
            <w:rStyle w:val="Hyperlink"/>
          </w:rPr>
          <w:t>MVC</w:t>
        </w:r>
      </w:hyperlink>
      <w:r w:rsidR="00F25559">
        <w:t xml:space="preserve"> Muster dienen. Der größte Vorteil darin liegt in der klaren Trennung </w:t>
      </w:r>
      <w:r w:rsidR="00F25559" w:rsidRPr="00F25559">
        <w:t xml:space="preserve">der Verarbeitung von Daten in </w:t>
      </w:r>
      <w:r w:rsidR="00F25559">
        <w:t xml:space="preserve">dem jeweiligen </w:t>
      </w:r>
      <w:r w:rsidR="00F25559" w:rsidRPr="00F25559">
        <w:t>Model (z.B. Erstellen, Suchen und Löschen von</w:t>
      </w:r>
      <w:r w:rsidR="00F25559">
        <w:t xml:space="preserve"> Anträgen</w:t>
      </w:r>
      <w:r w:rsidR="00F25559" w:rsidRPr="00F25559">
        <w:t xml:space="preserve">), </w:t>
      </w:r>
      <w:r w:rsidR="00F25559">
        <w:t>die</w:t>
      </w:r>
      <w:r w:rsidR="00F25559" w:rsidRPr="00F25559">
        <w:t xml:space="preserve"> Darstellung der Daten im View (typischerweise </w:t>
      </w:r>
      <w:hyperlink w:anchor="_Technisches_Abkürzungsverzeichnis" w:history="1">
        <w:r w:rsidR="00F25559" w:rsidRPr="00F25559">
          <w:rPr>
            <w:rStyle w:val="Hyperlink"/>
          </w:rPr>
          <w:t>HTML</w:t>
        </w:r>
      </w:hyperlink>
      <w:r w:rsidR="00F25559" w:rsidRPr="00F25559">
        <w:t xml:space="preserve"> Seiten</w:t>
      </w:r>
      <w:r w:rsidR="00F25559">
        <w:t>, bzw. vor dem Rendering in Blade Templates</w:t>
      </w:r>
      <w:r w:rsidR="00F25559" w:rsidRPr="00F25559">
        <w:t xml:space="preserve">) und der Anwendungslogik im Controller (z.B. Abfragen von </w:t>
      </w:r>
      <w:r w:rsidR="00F25559">
        <w:t>Anträgen</w:t>
      </w:r>
      <w:r w:rsidR="00F25559" w:rsidRPr="00F25559">
        <w:t xml:space="preserve"> vom View und das Senden dieser ans Model).</w:t>
      </w:r>
      <w:r w:rsidR="00F25559">
        <w:t xml:space="preserve"> </w:t>
      </w:r>
      <w:r w:rsidR="00F25559" w:rsidRPr="00F25559">
        <w:t>Müss</w:t>
      </w:r>
      <w:r w:rsidR="000F550F">
        <w:t>en</w:t>
      </w:r>
      <w:r w:rsidR="00F25559" w:rsidRPr="00F25559">
        <w:t xml:space="preserve"> beispielsweise Datenbankstruktur</w:t>
      </w:r>
      <w:r w:rsidR="00F25559">
        <w:t>en</w:t>
      </w:r>
      <w:r w:rsidR="00F25559" w:rsidRPr="00F25559">
        <w:t xml:space="preserve"> </w:t>
      </w:r>
      <w:r w:rsidR="00F25559">
        <w:t>ge</w:t>
      </w:r>
      <w:r w:rsidR="00F25559" w:rsidRPr="00F25559">
        <w:t>änder</w:t>
      </w:r>
      <w:r w:rsidR="00F25559">
        <w:t>t werden</w:t>
      </w:r>
      <w:r w:rsidR="00F25559" w:rsidRPr="00F25559">
        <w:t>, z.B. der Spaltenname der E-Mail-Adresse des Users wird umbenannt, so müsst</w:t>
      </w:r>
      <w:r w:rsidR="00D4289E">
        <w:t>e</w:t>
      </w:r>
      <w:r w:rsidR="00F25559" w:rsidRPr="00F25559">
        <w:t xml:space="preserve"> diese Änderung nur in der Model-Klasse </w:t>
      </w:r>
      <w:r w:rsidR="000F550F">
        <w:t>des</w:t>
      </w:r>
      <w:r w:rsidR="00F25559" w:rsidRPr="00F25559">
        <w:t xml:space="preserve"> User</w:t>
      </w:r>
      <w:r w:rsidR="000F550F">
        <w:t>s</w:t>
      </w:r>
      <w:r w:rsidR="00F25559" w:rsidRPr="00F25559">
        <w:t xml:space="preserve"> </w:t>
      </w:r>
      <w:r w:rsidR="00F25559">
        <w:t>geändert werden</w:t>
      </w:r>
      <w:r w:rsidR="00F25559" w:rsidRPr="00F25559">
        <w:t xml:space="preserve">. </w:t>
      </w:r>
      <w:r w:rsidR="00F25559">
        <w:t>Die</w:t>
      </w:r>
      <w:r w:rsidR="00F25559" w:rsidRPr="00F25559">
        <w:t xml:space="preserve"> Anwendungslogik (Controller) und Darstellungsschicht (View) bleibt davon unberührt.</w:t>
      </w:r>
    </w:p>
    <w:p w14:paraId="0A9B49FD" w14:textId="0D71A78C" w:rsidR="00B21A89" w:rsidRDefault="002B55FD" w:rsidP="00745739">
      <w:pPr>
        <w:pStyle w:val="Heading2"/>
      </w:pPr>
      <w:bookmarkStart w:id="252" w:name="_Toc71644777"/>
      <w:bookmarkStart w:id="253" w:name="_Toc71893693"/>
      <w:bookmarkStart w:id="254" w:name="_Toc71897997"/>
      <w:bookmarkStart w:id="255" w:name="_Toc71898172"/>
      <w:bookmarkStart w:id="256" w:name="_Toc71898312"/>
      <w:bookmarkStart w:id="257" w:name="_Toc71975386"/>
      <w:bookmarkStart w:id="258" w:name="_Toc71975637"/>
      <w:bookmarkStart w:id="259" w:name="_Toc72156116"/>
      <w:r>
        <w:t>Benutzeroberfläche</w:t>
      </w:r>
      <w:bookmarkEnd w:id="252"/>
      <w:bookmarkEnd w:id="253"/>
      <w:bookmarkEnd w:id="254"/>
      <w:bookmarkEnd w:id="255"/>
      <w:bookmarkEnd w:id="256"/>
      <w:bookmarkEnd w:id="257"/>
      <w:bookmarkEnd w:id="258"/>
      <w:bookmarkEnd w:id="259"/>
    </w:p>
    <w:p w14:paraId="7E9E4E63" w14:textId="5D494982" w:rsidR="004145F6" w:rsidRDefault="002B55FD" w:rsidP="00745739">
      <w:pPr>
        <w:jc w:val="both"/>
      </w:pPr>
      <w:r>
        <w:t xml:space="preserve">Wie in </w:t>
      </w:r>
      <w:hyperlink w:anchor="_Entwicklungsprozess" w:history="1">
        <w:r w:rsidRPr="002B55FD">
          <w:rPr>
            <w:rStyle w:val="Hyperlink"/>
          </w:rPr>
          <w:t>Punkt 2.4</w:t>
        </w:r>
      </w:hyperlink>
      <w:r>
        <w:t xml:space="preserve"> beschrieben soll es in Bezug auf die Oberfläche Rücksprache mit den Fachbereichen bzw. Projektakteuren geben. Um eine gemeinsame Diskussions- und Arbeitsgrundlage zu finden wurden </w:t>
      </w:r>
      <w:r w:rsidR="004145F6">
        <w:t>erste</w:t>
      </w:r>
      <w:r>
        <w:t xml:space="preserve"> Entwürfe angefertigt. Beispiele dieser </w:t>
      </w:r>
      <w:proofErr w:type="spellStart"/>
      <w:r>
        <w:t>Mockups</w:t>
      </w:r>
      <w:proofErr w:type="spellEnd"/>
      <w:r>
        <w:t xml:space="preserve"> bzw. Prototypen können in </w:t>
      </w:r>
      <w:hyperlink w:anchor="_A.8__" w:history="1">
        <w:r w:rsidRPr="004145F6">
          <w:rPr>
            <w:rStyle w:val="Hyperlink"/>
          </w:rPr>
          <w:t>Anhang A.8</w:t>
        </w:r>
      </w:hyperlink>
      <w:r>
        <w:t xml:space="preserve"> und </w:t>
      </w:r>
      <w:hyperlink w:anchor="_A.9__Mockup" w:history="1">
        <w:r w:rsidRPr="004145F6">
          <w:rPr>
            <w:rStyle w:val="Hyperlink"/>
          </w:rPr>
          <w:t>Anhang A.9</w:t>
        </w:r>
      </w:hyperlink>
      <w:r>
        <w:t xml:space="preserve"> angesehen werden.</w:t>
      </w:r>
      <w:r w:rsidR="004145F6">
        <w:t xml:space="preserve"> Wie im Lastenheft gewünscht</w:t>
      </w:r>
      <w:r w:rsidR="00D4289E">
        <w:t>,</w:t>
      </w:r>
      <w:r w:rsidR="004145F6">
        <w:t xml:space="preserve"> soll die Oberfläche ein einheitlich – minimalistisches Aussehen bekommen, wobei Farben, Schriftarten und Abstände auf die Firmen Corporate Identity abgestimmt werden. Diese Anforderungen wurden auch – bei den zuvor genannten Prototypen – berücksichtigt.</w:t>
      </w:r>
    </w:p>
    <w:p w14:paraId="15FCA9A0" w14:textId="66D326BA" w:rsidR="008A2840" w:rsidRDefault="004145F6" w:rsidP="00745739">
      <w:pPr>
        <w:jc w:val="both"/>
      </w:pPr>
      <w:r>
        <w:t>Die Anwendung wird im Intranet bzw. Internen Netz der Firma laufen. Da alle Mitarbeiter an Desktopgeräten arbeiten</w:t>
      </w:r>
      <w:r w:rsidR="00D4289E">
        <w:t>,</w:t>
      </w:r>
      <w:r>
        <w:t xml:space="preserve"> besteht im ersten Schritt keine konkrete Anforderung an eine optimierte </w:t>
      </w:r>
      <w:proofErr w:type="spellStart"/>
      <w:r>
        <w:t>Responsivität</w:t>
      </w:r>
      <w:proofErr w:type="spellEnd"/>
      <w:r>
        <w:t xml:space="preserve"> der Applikation.</w:t>
      </w:r>
    </w:p>
    <w:p w14:paraId="4BC63591" w14:textId="50A20F46" w:rsidR="008A2840" w:rsidRPr="002B55FD" w:rsidRDefault="008A2840" w:rsidP="00745739">
      <w:pPr>
        <w:pStyle w:val="Heading2"/>
      </w:pPr>
      <w:bookmarkStart w:id="260" w:name="_Datenmodell"/>
      <w:bookmarkStart w:id="261" w:name="_Toc71644778"/>
      <w:bookmarkStart w:id="262" w:name="_Toc71893694"/>
      <w:bookmarkStart w:id="263" w:name="_Toc71897998"/>
      <w:bookmarkStart w:id="264" w:name="_Toc71898173"/>
      <w:bookmarkStart w:id="265" w:name="_Toc71898313"/>
      <w:bookmarkStart w:id="266" w:name="_Toc71975387"/>
      <w:bookmarkStart w:id="267" w:name="_Toc71975638"/>
      <w:bookmarkStart w:id="268" w:name="_Toc72156117"/>
      <w:bookmarkEnd w:id="260"/>
      <w:r>
        <w:t>Datenmodell</w:t>
      </w:r>
      <w:bookmarkEnd w:id="261"/>
      <w:bookmarkEnd w:id="262"/>
      <w:bookmarkEnd w:id="263"/>
      <w:bookmarkEnd w:id="264"/>
      <w:bookmarkEnd w:id="265"/>
      <w:bookmarkEnd w:id="266"/>
      <w:bookmarkEnd w:id="267"/>
      <w:bookmarkEnd w:id="268"/>
    </w:p>
    <w:p w14:paraId="4A3E7521" w14:textId="61D0F2E3" w:rsidR="00B66CC5" w:rsidRPr="00F2169D" w:rsidRDefault="006B1F0C" w:rsidP="00745739">
      <w:pPr>
        <w:jc w:val="both"/>
      </w:pPr>
      <w:r w:rsidRPr="00F2169D">
        <w:t>Das Datenmodell wurde mit Hilfe von Draw.IO</w:t>
      </w:r>
      <w:r w:rsidR="00073B24" w:rsidRPr="00F2169D">
        <w:rPr>
          <w:rStyle w:val="FootnoteReference"/>
          <w:sz w:val="22"/>
        </w:rPr>
        <w:footnoteReference w:id="3"/>
      </w:r>
      <w:r w:rsidRPr="00F2169D">
        <w:t xml:space="preserve"> als Entity-Relation-Modell (kurz. </w:t>
      </w:r>
      <w:hyperlink w:anchor="_Technisches_Abkürzungsverzeichnis" w:history="1">
        <w:r w:rsidRPr="00F2169D">
          <w:rPr>
            <w:rStyle w:val="Hyperlink"/>
            <w:sz w:val="22"/>
          </w:rPr>
          <w:t>ERM</w:t>
        </w:r>
      </w:hyperlink>
      <w:r w:rsidRPr="00F2169D">
        <w:t>) entworfen.</w:t>
      </w:r>
      <w:r w:rsidR="00073B24" w:rsidRPr="00F2169D">
        <w:t xml:space="preserve"> Um </w:t>
      </w:r>
      <w:r w:rsidR="00DF5C0C">
        <w:t>die</w:t>
      </w:r>
      <w:r w:rsidR="00073B24" w:rsidRPr="00F2169D">
        <w:t xml:space="preserve"> Verständlichkeit zu wahre</w:t>
      </w:r>
      <w:r w:rsidR="00AF6132" w:rsidRPr="00F2169D">
        <w:t xml:space="preserve">n befindet sich das Diagramm ohne Attribute der Entitäten im </w:t>
      </w:r>
      <w:hyperlink w:anchor="_A.10_Entity_Relationship" w:history="1">
        <w:r w:rsidR="00AF6132" w:rsidRPr="00F2169D">
          <w:rPr>
            <w:rStyle w:val="Hyperlink"/>
            <w:sz w:val="22"/>
          </w:rPr>
          <w:t>Anhang A.10</w:t>
        </w:r>
      </w:hyperlink>
      <w:r w:rsidR="00AF6132" w:rsidRPr="00F2169D">
        <w:t>.</w:t>
      </w:r>
      <w:r w:rsidR="00577720">
        <w:t xml:space="preserve"> </w:t>
      </w:r>
      <w:r w:rsidR="00AF6132" w:rsidRPr="00F2169D">
        <w:t xml:space="preserve">Grundsätzlich teilt sich die Datenbank in zwei Anwendungsbereiche. Der erste und umfangreichste Anwendungsteil beschäftigt sich mit der Verwaltung der </w:t>
      </w:r>
      <w:proofErr w:type="spellStart"/>
      <w:r w:rsidR="00745739" w:rsidRPr="00745739">
        <w:rPr>
          <w:rFonts w:ascii="Consolas" w:hAnsi="Consolas" w:cs="Consolas"/>
          <w:color w:val="9A1541"/>
        </w:rPr>
        <w:t>requests</w:t>
      </w:r>
      <w:proofErr w:type="spellEnd"/>
      <w:r w:rsidR="00AF6132" w:rsidRPr="00F2169D">
        <w:rPr>
          <w:rFonts w:cs="Menlo"/>
        </w:rPr>
        <w:t xml:space="preserve">. Zusammengefasst mit allen </w:t>
      </w:r>
      <w:proofErr w:type="spellStart"/>
      <w:r w:rsidR="00AF6132" w:rsidRPr="00F2169D">
        <w:rPr>
          <w:rFonts w:cs="Menlo"/>
        </w:rPr>
        <w:t>Kardinalitäten</w:t>
      </w:r>
      <w:proofErr w:type="spellEnd"/>
      <w:r w:rsidR="00AF6132" w:rsidRPr="00F2169D">
        <w:rPr>
          <w:rFonts w:cs="Menlo"/>
        </w:rPr>
        <w:t xml:space="preserve"> ergeben sich </w:t>
      </w:r>
      <w:r w:rsidR="00D46037" w:rsidRPr="00F2169D">
        <w:rPr>
          <w:rFonts w:cs="Menlo"/>
        </w:rPr>
        <w:t>sieben</w:t>
      </w:r>
      <w:r w:rsidR="00AF6132" w:rsidRPr="00F2169D">
        <w:rPr>
          <w:rFonts w:cs="Menlo"/>
        </w:rPr>
        <w:t xml:space="preserve"> Tabellen die in der </w:t>
      </w:r>
      <w:r w:rsidR="00AF6132" w:rsidRPr="00F2169D">
        <w:t xml:space="preserve">dritten Normalform (kurz. 3NF) </w:t>
      </w:r>
      <w:r w:rsidR="00D46037" w:rsidRPr="00F2169D">
        <w:t>das</w:t>
      </w:r>
      <w:r w:rsidR="00AF6132" w:rsidRPr="00F2169D">
        <w:t xml:space="preserve"> Administrative </w:t>
      </w:r>
      <w:r w:rsidR="00D46037" w:rsidRPr="00F2169D">
        <w:t>Tabellarium</w:t>
      </w:r>
      <w:r w:rsidR="00AF6132" w:rsidRPr="00F2169D">
        <w:t xml:space="preserve"> </w:t>
      </w:r>
      <w:r w:rsidR="00D46037" w:rsidRPr="00F2169D">
        <w:t>der Anträge stellen</w:t>
      </w:r>
      <w:r w:rsidR="00AF6132" w:rsidRPr="00F2169D">
        <w:t xml:space="preserve">. Diese </w:t>
      </w:r>
      <w:proofErr w:type="spellStart"/>
      <w:r w:rsidR="00AF6132" w:rsidRPr="00F2169D">
        <w:t>Entitätengruppe</w:t>
      </w:r>
      <w:proofErr w:type="spellEnd"/>
      <w:r w:rsidR="00AF6132" w:rsidRPr="00F2169D">
        <w:t xml:space="preserve"> besteht aus der schon genannten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AF6132" w:rsidRPr="00F2169D">
        <w:t xml:space="preserve">Tabelle sowie, </w:t>
      </w:r>
      <w:proofErr w:type="spellStart"/>
      <w:r w:rsidR="00745739" w:rsidRPr="00745739">
        <w:rPr>
          <w:rFonts w:ascii="Consolas" w:hAnsi="Consolas" w:cs="Consolas"/>
          <w:color w:val="9A1541"/>
        </w:rPr>
        <w:t>request_periods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request_types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comments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human_resources</w:t>
      </w:r>
      <w:proofErr w:type="spellEnd"/>
      <w:r w:rsidR="00745739" w:rsidRPr="00745739">
        <w:rPr>
          <w:rFonts w:ascii="Fira Mono for Powerline" w:hAnsi="Fira Mono for Powerline"/>
          <w:color w:val="9A1541"/>
        </w:rPr>
        <w:t xml:space="preserve"> </w:t>
      </w:r>
      <w:r w:rsidR="00D46037" w:rsidRPr="00F2169D">
        <w:t xml:space="preserve">und </w:t>
      </w:r>
      <w:proofErr w:type="spellStart"/>
      <w:r w:rsidR="00745739" w:rsidRPr="00745739">
        <w:rPr>
          <w:rFonts w:ascii="Consolas" w:hAnsi="Consolas" w:cs="Consolas"/>
          <w:color w:val="9A1541"/>
        </w:rPr>
        <w:t>user_stand_ins</w:t>
      </w:r>
      <w:proofErr w:type="spellEnd"/>
      <w:r w:rsidR="00D46037" w:rsidRPr="00F2169D">
        <w:t>.</w:t>
      </w:r>
    </w:p>
    <w:p w14:paraId="3D83CACD" w14:textId="28F6B3B0" w:rsidR="00B66CC5" w:rsidRPr="00F2169D" w:rsidRDefault="00D46037" w:rsidP="00745739">
      <w:pPr>
        <w:jc w:val="both"/>
      </w:pPr>
      <w:r w:rsidRPr="00F2169D">
        <w:t xml:space="preserve">Jeder </w:t>
      </w:r>
      <w:proofErr w:type="spellStart"/>
      <w:r w:rsidR="00745739" w:rsidRPr="00745739">
        <w:rPr>
          <w:rFonts w:ascii="Consolas" w:hAnsi="Consolas" w:cs="Consolas"/>
          <w:color w:val="9A1541"/>
        </w:rPr>
        <w:t>request</w:t>
      </w:r>
      <w:proofErr w:type="spellEnd"/>
      <w:r w:rsidR="00745739" w:rsidRPr="00745739">
        <w:rPr>
          <w:color w:val="9A1541"/>
        </w:rPr>
        <w:t xml:space="preserve"> </w:t>
      </w:r>
      <w:r w:rsidRPr="00F2169D">
        <w:t xml:space="preserve">ist dabei einem festen </w:t>
      </w:r>
      <w:proofErr w:type="spellStart"/>
      <w:r w:rsidR="00745739" w:rsidRPr="00745739">
        <w:rPr>
          <w:rFonts w:ascii="Consolas" w:hAnsi="Consolas" w:cs="Consolas"/>
          <w:color w:val="9A1541"/>
        </w:rPr>
        <w:t>request_type</w:t>
      </w:r>
      <w:proofErr w:type="spellEnd"/>
      <w:r w:rsidR="00745739" w:rsidRPr="00745739">
        <w:rPr>
          <w:color w:val="9A1541"/>
        </w:rPr>
        <w:t xml:space="preserve"> </w:t>
      </w:r>
      <w:r w:rsidRPr="00F2169D">
        <w:t xml:space="preserve">zuzuordnen (Bspw. „Bezahlter Urlaub“, „Sonderurlaub“, </w:t>
      </w:r>
      <w:proofErr w:type="spellStart"/>
      <w:r w:rsidRPr="00F2169D">
        <w:t>ect</w:t>
      </w:r>
      <w:proofErr w:type="spellEnd"/>
      <w:r w:rsidRPr="00F2169D">
        <w:t>.)</w:t>
      </w:r>
      <w:r w:rsidR="00925470" w:rsidRPr="00F2169D">
        <w:t xml:space="preserve"> dadurch entsteht eine </w:t>
      </w:r>
      <w:proofErr w:type="gramStart"/>
      <w:r w:rsidR="00925470" w:rsidRPr="00F2169D">
        <w:t>1:n</w:t>
      </w:r>
      <w:proofErr w:type="gramEnd"/>
      <w:r w:rsidR="00925470" w:rsidRPr="00F2169D">
        <w:t>-Beziehung</w:t>
      </w:r>
      <w:r w:rsidRPr="00F2169D">
        <w:t>.</w:t>
      </w:r>
      <w:r w:rsidR="00EF7566">
        <w:t xml:space="preserve"> </w:t>
      </w:r>
      <w:r w:rsidRPr="00F2169D">
        <w:t xml:space="preserve">Beim Anlegen eines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Pr="00F2169D">
        <w:t xml:space="preserve">muss in der Tabelle </w:t>
      </w:r>
      <w:proofErr w:type="spellStart"/>
      <w:r w:rsidR="00745739" w:rsidRPr="00745739">
        <w:rPr>
          <w:rFonts w:ascii="Consolas" w:hAnsi="Consolas" w:cs="Consolas"/>
          <w:color w:val="9A1541"/>
        </w:rPr>
        <w:t>request_periods</w:t>
      </w:r>
      <w:proofErr w:type="spellEnd"/>
      <w:r w:rsidRPr="00F2169D">
        <w:t xml:space="preserve"> unter anderem der Start</w:t>
      </w:r>
      <w:r w:rsidR="00D4289E">
        <w:t>-</w:t>
      </w:r>
      <w:r w:rsidRPr="00F2169D">
        <w:t xml:space="preserve"> und End</w:t>
      </w:r>
      <w:r w:rsidR="00D4289E">
        <w:t>-</w:t>
      </w:r>
      <w:proofErr w:type="spellStart"/>
      <w:r w:rsidRPr="00F2169D">
        <w:t>Timestamp</w:t>
      </w:r>
      <w:proofErr w:type="spellEnd"/>
      <w:r w:rsidRPr="00F2169D">
        <w:t xml:space="preserve"> des Antrags gesetzt sein</w:t>
      </w:r>
      <w:r w:rsidR="00925470" w:rsidRPr="00F2169D">
        <w:t xml:space="preserve">, </w:t>
      </w:r>
      <w:r w:rsidR="00B66CC5" w:rsidRPr="00F2169D">
        <w:t>dadurch</w:t>
      </w:r>
      <w:r w:rsidR="00925470" w:rsidRPr="00F2169D">
        <w:t xml:space="preserve"> besteht auch hier eine 1:n-Beziehung</w:t>
      </w:r>
      <w:r w:rsidRPr="00F2169D">
        <w:t>.</w:t>
      </w:r>
    </w:p>
    <w:p w14:paraId="7A649123" w14:textId="29095F40" w:rsidR="00925470" w:rsidRDefault="00D46037" w:rsidP="00745739">
      <w:pPr>
        <w:jc w:val="both"/>
      </w:pPr>
      <w:r w:rsidRPr="00F2169D">
        <w:t xml:space="preserve">In </w:t>
      </w:r>
      <w:proofErr w:type="spellStart"/>
      <w:r w:rsidR="00745739" w:rsidRPr="00745739">
        <w:rPr>
          <w:rFonts w:ascii="Consolas" w:hAnsi="Consolas" w:cs="Consolas"/>
          <w:color w:val="9A1541"/>
        </w:rPr>
        <w:t>humane_resources</w:t>
      </w:r>
      <w:proofErr w:type="spellEnd"/>
      <w:r w:rsidR="00745739" w:rsidRPr="00745739">
        <w:rPr>
          <w:color w:val="9A1541"/>
        </w:rPr>
        <w:t xml:space="preserve"> </w:t>
      </w:r>
      <w:r w:rsidRPr="00F2169D">
        <w:t>w</w:t>
      </w:r>
      <w:r w:rsidR="00925470" w:rsidRPr="00F2169D">
        <w:t xml:space="preserve">erden zunächst die </w:t>
      </w:r>
      <w:proofErr w:type="spellStart"/>
      <w:r w:rsidR="00745739" w:rsidRPr="00745739">
        <w:rPr>
          <w:rFonts w:ascii="Consolas" w:hAnsi="Consolas" w:cs="Consolas"/>
          <w:color w:val="9A1541"/>
        </w:rPr>
        <w:t>user_id</w:t>
      </w:r>
      <w:proofErr w:type="spellEnd"/>
      <w:r w:rsidR="00745739" w:rsidRPr="00745739">
        <w:rPr>
          <w:color w:val="9A1541"/>
        </w:rPr>
        <w:t xml:space="preserve"> </w:t>
      </w:r>
      <w:r w:rsidR="00925470" w:rsidRPr="00F2169D">
        <w:t xml:space="preserve">des Erstellers und des zugewiesenen Vorgesetzen eingetragen. Anschließend werden über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00925470" w:rsidRPr="00F2169D">
        <w:t>beliebig viele, bzw. in der Erstellungsmaske eingetragene Vertretungen verknüpft.</w:t>
      </w:r>
      <w:r w:rsidR="00B93093">
        <w:t xml:space="preserve"> </w:t>
      </w:r>
      <w:r w:rsidR="00925470" w:rsidRPr="00F2169D">
        <w:t>Die Verbindungs</w:t>
      </w:r>
      <w:r w:rsidR="005E508F">
        <w:t>tabelle</w:t>
      </w:r>
      <w:r w:rsidR="00925470" w:rsidRPr="00F2169D">
        <w:t xml:space="preserve"> beherbergt dabei die </w:t>
      </w:r>
      <w:proofErr w:type="spellStart"/>
      <w:r w:rsidR="00745739" w:rsidRPr="00745739">
        <w:rPr>
          <w:rFonts w:ascii="Consolas" w:hAnsi="Consolas" w:cs="Consolas"/>
          <w:color w:val="9A1541"/>
        </w:rPr>
        <w:t>user_id</w:t>
      </w:r>
      <w:proofErr w:type="spellEnd"/>
      <w:r w:rsidR="00925470" w:rsidRPr="00F2169D">
        <w:t xml:space="preserve">, </w:t>
      </w:r>
      <w:proofErr w:type="spellStart"/>
      <w:r w:rsidR="00745739" w:rsidRPr="00745739">
        <w:rPr>
          <w:rFonts w:ascii="Consolas" w:hAnsi="Consolas" w:cs="Consolas"/>
          <w:color w:val="9A1541"/>
        </w:rPr>
        <w:t>humane_resource_id</w:t>
      </w:r>
      <w:proofErr w:type="spellEnd"/>
      <w:r w:rsidR="00925470" w:rsidRPr="00F2169D">
        <w:t xml:space="preserve"> und den sog. </w:t>
      </w:r>
      <w:proofErr w:type="spellStart"/>
      <w:r w:rsidR="00745739" w:rsidRPr="00745739">
        <w:rPr>
          <w:rFonts w:ascii="Consolas" w:hAnsi="Consolas" w:cs="Consolas"/>
          <w:color w:val="9A1541"/>
        </w:rPr>
        <w:t>overhanding_tstmp</w:t>
      </w:r>
      <w:proofErr w:type="spellEnd"/>
      <w:r w:rsidR="00925470" w:rsidRPr="00F2169D">
        <w:t xml:space="preserve"> welcher das Übergabedatum des Antragstellers an die Vertretung</w:t>
      </w:r>
      <w:r w:rsidR="00B66CC5" w:rsidRPr="00F2169D">
        <w:t>(</w:t>
      </w:r>
      <w:r w:rsidR="00925470" w:rsidRPr="00F2169D">
        <w:t>en</w:t>
      </w:r>
      <w:r w:rsidR="00B66CC5" w:rsidRPr="00F2169D">
        <w:t>)</w:t>
      </w:r>
      <w:r w:rsidR="00925470" w:rsidRPr="00F2169D">
        <w:t xml:space="preserve"> festlegt.</w:t>
      </w:r>
      <w:r w:rsidR="00577720">
        <w:t xml:space="preserve"> </w:t>
      </w:r>
      <w:r w:rsidR="00925470" w:rsidRPr="00F2169D">
        <w:t xml:space="preserve">Die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925470" w:rsidRPr="00F2169D">
        <w:t xml:space="preserve">Tabelle steht somit ebenfalls in einer </w:t>
      </w:r>
      <w:proofErr w:type="gramStart"/>
      <w:r w:rsidR="00925470" w:rsidRPr="00F2169D">
        <w:t>1:n</w:t>
      </w:r>
      <w:proofErr w:type="gramEnd"/>
      <w:r w:rsidR="00925470" w:rsidRPr="00F2169D">
        <w:t xml:space="preserve">-Beziehung zur </w:t>
      </w:r>
      <w:proofErr w:type="spellStart"/>
      <w:r w:rsidR="00745739" w:rsidRPr="00745739">
        <w:rPr>
          <w:rFonts w:ascii="Consolas" w:hAnsi="Consolas" w:cs="Consolas"/>
          <w:color w:val="9A1541"/>
        </w:rPr>
        <w:t>request_periods</w:t>
      </w:r>
      <w:proofErr w:type="spellEnd"/>
      <w:r w:rsidR="00745739" w:rsidRPr="00745739">
        <w:rPr>
          <w:color w:val="9A1541"/>
        </w:rPr>
        <w:t xml:space="preserve"> </w:t>
      </w:r>
      <w:r w:rsidR="00925470" w:rsidRPr="00F2169D">
        <w:t xml:space="preserve">Tabelle, wobei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00925470" w:rsidRPr="00F2169D">
        <w:t xml:space="preserve">eine </w:t>
      </w:r>
      <w:proofErr w:type="spellStart"/>
      <w:r w:rsidR="00925470" w:rsidRPr="00F2169D">
        <w:t>n:m-Beziehung</w:t>
      </w:r>
      <w:proofErr w:type="spellEnd"/>
      <w:r w:rsidR="00925470" w:rsidRPr="00F2169D">
        <w:t xml:space="preserve"> zur </w:t>
      </w:r>
      <w:proofErr w:type="spellStart"/>
      <w:r w:rsidR="00745739" w:rsidRPr="00745739">
        <w:rPr>
          <w:rFonts w:ascii="Consolas" w:hAnsi="Consolas" w:cs="Consolas"/>
          <w:color w:val="9A1541"/>
        </w:rPr>
        <w:t>request_period</w:t>
      </w:r>
      <w:proofErr w:type="spellEnd"/>
      <w:r w:rsidR="00745739" w:rsidRPr="00745739">
        <w:rPr>
          <w:color w:val="9A1541"/>
        </w:rPr>
        <w:t xml:space="preserve"> </w:t>
      </w:r>
      <w:r w:rsidR="00925470" w:rsidRPr="00F2169D">
        <w:t>Entität pflegt.</w:t>
      </w:r>
      <w:r w:rsidR="00E551CE">
        <w:t xml:space="preserve"> </w:t>
      </w:r>
      <w:r w:rsidR="00B66CC5" w:rsidRPr="00F2169D">
        <w:t xml:space="preserve">Mit der </w:t>
      </w:r>
      <w:proofErr w:type="spellStart"/>
      <w:r w:rsidR="00745739" w:rsidRPr="00745739">
        <w:rPr>
          <w:rFonts w:ascii="Consolas" w:hAnsi="Consolas" w:cs="Consolas"/>
          <w:color w:val="9A1541"/>
        </w:rPr>
        <w:t>comments</w:t>
      </w:r>
      <w:proofErr w:type="spellEnd"/>
      <w:r w:rsidR="00745739" w:rsidRPr="00745739">
        <w:rPr>
          <w:color w:val="9A1541"/>
        </w:rPr>
        <w:t xml:space="preserve"> </w:t>
      </w:r>
      <w:r w:rsidR="00B66CC5" w:rsidRPr="00F2169D">
        <w:t xml:space="preserve">Tabelle können alle Status Änderungen der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B66CC5" w:rsidRPr="00F2169D">
        <w:t xml:space="preserve">durch die Akteure </w:t>
      </w:r>
      <w:r w:rsidR="00B66CC5" w:rsidRPr="00F2169D">
        <w:lastRenderedPageBreak/>
        <w:t>kommentiert werden.</w:t>
      </w:r>
      <w:r w:rsidR="00E551CE">
        <w:t xml:space="preserve"> </w:t>
      </w:r>
      <w:r w:rsidR="00B66CC5" w:rsidRPr="00F2169D">
        <w:t xml:space="preserve">Grundsätzlich stellt die Auslagerung </w:t>
      </w:r>
      <w:r w:rsidR="005E508F">
        <w:t>eine</w:t>
      </w:r>
      <w:r w:rsidR="00B66CC5" w:rsidRPr="00F2169D">
        <w:t xml:space="preserve"> 1:1 Beziehung</w:t>
      </w:r>
      <w:r w:rsidR="00DF5C0C">
        <w:t xml:space="preserve"> dar.</w:t>
      </w:r>
      <w:r w:rsidR="00B66CC5" w:rsidRPr="00F2169D">
        <w:t xml:space="preserve"> </w:t>
      </w:r>
      <w:r w:rsidR="00DF5C0C">
        <w:t>D</w:t>
      </w:r>
      <w:r w:rsidR="00E76CC7">
        <w:t>aher besteht unter</w:t>
      </w:r>
      <w:r w:rsidR="00B66CC5" w:rsidRPr="00F2169D">
        <w:t xml:space="preserve"> Gesichtspunkten der Normalisierung </w:t>
      </w:r>
      <w:r w:rsidR="005E508F">
        <w:t>keine</w:t>
      </w:r>
      <w:r w:rsidR="00B66CC5" w:rsidRPr="00F2169D">
        <w:t xml:space="preserve"> Notwendigkeit </w:t>
      </w:r>
      <w:r w:rsidR="005E508F">
        <w:t xml:space="preserve">der </w:t>
      </w:r>
      <w:proofErr w:type="spellStart"/>
      <w:r w:rsidR="00D4289E">
        <w:t>E</w:t>
      </w:r>
      <w:r w:rsidR="005E508F">
        <w:t>xkludierung</w:t>
      </w:r>
      <w:proofErr w:type="spellEnd"/>
      <w:r w:rsidR="005E508F">
        <w:t>.</w:t>
      </w:r>
      <w:r w:rsidR="00B66CC5" w:rsidRPr="00F2169D">
        <w:t xml:space="preserve"> Jedoch sind mit steigender Auslastung der Datenbank</w:t>
      </w:r>
      <w:r w:rsidR="00D4289E">
        <w:t>,</w:t>
      </w:r>
      <w:r w:rsidR="00B66CC5" w:rsidRPr="00F2169D">
        <w:t xml:space="preserve"> aufgrund der Maximalen </w:t>
      </w:r>
      <w:r w:rsidR="00F2169D" w:rsidRPr="00F2169D">
        <w:t>Beschreibungsgröße</w:t>
      </w:r>
      <w:r w:rsidR="00B66CC5" w:rsidRPr="00F2169D">
        <w:t xml:space="preserve"> von 255 Zeichen </w:t>
      </w:r>
      <w:r w:rsidR="00F2169D" w:rsidRPr="00F2169D">
        <w:t xml:space="preserve">pro </w:t>
      </w:r>
      <w:r w:rsidR="00B66CC5" w:rsidRPr="00F2169D">
        <w:t>Datensatz</w:t>
      </w:r>
      <w:r w:rsidR="00F2169D" w:rsidRPr="00F2169D">
        <w:t xml:space="preserve"> in der </w:t>
      </w:r>
      <w:proofErr w:type="spellStart"/>
      <w:r w:rsidR="00745739" w:rsidRPr="00745739">
        <w:rPr>
          <w:rFonts w:ascii="Consolas" w:hAnsi="Consolas" w:cs="Consolas"/>
          <w:color w:val="9A1541"/>
        </w:rPr>
        <w:t>comments</w:t>
      </w:r>
      <w:proofErr w:type="spellEnd"/>
      <w:r w:rsidR="00745739" w:rsidRPr="00745739">
        <w:rPr>
          <w:rFonts w:ascii="Fira Mono for Powerline" w:hAnsi="Fira Mono for Powerline"/>
          <w:color w:val="9A1541"/>
        </w:rPr>
        <w:t xml:space="preserve"> </w:t>
      </w:r>
      <w:r w:rsidR="00F2169D" w:rsidRPr="00F2169D">
        <w:t>Entität die größten Datensätze der Applikation zu erwarten</w:t>
      </w:r>
      <w:r w:rsidR="00B66CC5" w:rsidRPr="00F2169D">
        <w:t>.</w:t>
      </w:r>
      <w:r w:rsidR="00F2169D" w:rsidRPr="00F2169D">
        <w:t xml:space="preserve"> Somit macht die Auslagerung aus Performancetechnischer Sicht </w:t>
      </w:r>
      <w:r w:rsidR="005E508F">
        <w:t xml:space="preserve">trotzdem </w:t>
      </w:r>
      <w:r w:rsidR="00F2169D" w:rsidRPr="00F2169D">
        <w:t>Sinn.</w:t>
      </w:r>
    </w:p>
    <w:p w14:paraId="63F75A69" w14:textId="4B4B7674" w:rsidR="008A1EF8" w:rsidRDefault="008A1EF8" w:rsidP="00745739">
      <w:pPr>
        <w:jc w:val="both"/>
      </w:pPr>
      <w:r>
        <w:t xml:space="preserve">Den zweiten Anwendungsteil bildet das </w:t>
      </w:r>
      <w:proofErr w:type="spellStart"/>
      <w:r w:rsidR="00745739" w:rsidRPr="00745739">
        <w:rPr>
          <w:rFonts w:ascii="Consolas" w:hAnsi="Consolas" w:cs="Consolas"/>
          <w:color w:val="9A1541"/>
        </w:rPr>
        <w:t>users</w:t>
      </w:r>
      <w:proofErr w:type="spellEnd"/>
      <w:r>
        <w:t xml:space="preserve">, </w:t>
      </w:r>
      <w:proofErr w:type="spellStart"/>
      <w:r w:rsidR="00745739" w:rsidRPr="00745739">
        <w:rPr>
          <w:rFonts w:ascii="Consolas" w:hAnsi="Consolas" w:cs="Consolas"/>
          <w:color w:val="9A1541"/>
        </w:rPr>
        <w:t>roles</w:t>
      </w:r>
      <w:proofErr w:type="spellEnd"/>
      <w:r>
        <w:t xml:space="preserve">, </w:t>
      </w:r>
      <w:proofErr w:type="spellStart"/>
      <w:r w:rsidR="00745739" w:rsidRPr="00745739">
        <w:rPr>
          <w:rFonts w:ascii="Consolas" w:hAnsi="Consolas" w:cs="Consolas"/>
          <w:color w:val="9A1541"/>
        </w:rPr>
        <w:t>role_users</w:t>
      </w:r>
      <w:proofErr w:type="spellEnd"/>
      <w:r w:rsidR="00745739" w:rsidRPr="00745739">
        <w:rPr>
          <w:rFonts w:ascii="Fira Mono for Powerline" w:hAnsi="Fira Mono for Powerline"/>
          <w:color w:val="9A1541"/>
        </w:rPr>
        <w:t xml:space="preserve"> </w:t>
      </w:r>
      <w:r>
        <w:t xml:space="preserve">Ensemble. Die Verbindungstabelle </w:t>
      </w:r>
      <w:proofErr w:type="spellStart"/>
      <w:r w:rsidR="00745739" w:rsidRPr="00745739">
        <w:rPr>
          <w:rFonts w:ascii="Consolas" w:hAnsi="Consolas" w:cs="Consolas"/>
          <w:color w:val="9A1541"/>
        </w:rPr>
        <w:t>role_users</w:t>
      </w:r>
      <w:proofErr w:type="spellEnd"/>
      <w:r w:rsidR="00745739" w:rsidRPr="00745739">
        <w:rPr>
          <w:color w:val="9A1541"/>
        </w:rPr>
        <w:t xml:space="preserve"> </w:t>
      </w:r>
      <w:r>
        <w:t xml:space="preserve">legt dabei in einer </w:t>
      </w:r>
      <w:proofErr w:type="spellStart"/>
      <w:proofErr w:type="gramStart"/>
      <w:r>
        <w:t>m:n</w:t>
      </w:r>
      <w:proofErr w:type="gramEnd"/>
      <w:r>
        <w:t>-Beziehung</w:t>
      </w:r>
      <w:proofErr w:type="spellEnd"/>
      <w:r w:rsidR="00D4289E">
        <w:t>,</w:t>
      </w:r>
      <w:r>
        <w:t xml:space="preserve"> die den Benutzern zugewiesenen Benutzerrollen fest.</w:t>
      </w:r>
    </w:p>
    <w:p w14:paraId="4B392FBE" w14:textId="4D44DBB5" w:rsidR="00B4764B" w:rsidRDefault="00B4764B" w:rsidP="00745739">
      <w:pPr>
        <w:pStyle w:val="Heading2"/>
      </w:pPr>
      <w:bookmarkStart w:id="269" w:name="_Toc71644779"/>
      <w:bookmarkStart w:id="270" w:name="_Toc71893695"/>
      <w:bookmarkStart w:id="271" w:name="_Toc71897999"/>
      <w:bookmarkStart w:id="272" w:name="_Toc71898174"/>
      <w:bookmarkStart w:id="273" w:name="_Toc71898314"/>
      <w:bookmarkStart w:id="274" w:name="_Toc71975388"/>
      <w:bookmarkStart w:id="275" w:name="_Toc71975639"/>
      <w:bookmarkStart w:id="276" w:name="_Toc72156118"/>
      <w:r>
        <w:t>E-Mail</w:t>
      </w:r>
      <w:bookmarkEnd w:id="269"/>
      <w:bookmarkEnd w:id="270"/>
      <w:bookmarkEnd w:id="271"/>
      <w:bookmarkEnd w:id="272"/>
      <w:bookmarkEnd w:id="273"/>
      <w:bookmarkEnd w:id="274"/>
      <w:bookmarkEnd w:id="275"/>
      <w:bookmarkEnd w:id="276"/>
    </w:p>
    <w:p w14:paraId="4963312F" w14:textId="027FC791" w:rsidR="00B4764B" w:rsidRPr="00B4764B" w:rsidRDefault="00B4764B" w:rsidP="00745739">
      <w:pPr>
        <w:jc w:val="both"/>
      </w:pPr>
      <w:r>
        <w:t>Da die Applikation von den zukünftigen Nutzern nicht permanent benutzt, sondern Prozessorientiert nach Bedarf eingesetzt wird</w:t>
      </w:r>
      <w:r w:rsidR="00D4289E">
        <w:t>,</w:t>
      </w:r>
      <w:r>
        <w:t xml:space="preserve"> ist es nötig ein Kommunikationsmedium zwischen Interakteuren und Applikation in der A</w:t>
      </w:r>
      <w:r w:rsidRPr="006C639A">
        <w:t>bsenz</w:t>
      </w:r>
      <w:r>
        <w:t xml:space="preserve"> der Benutzer zu schaffen. E-Mail-Benachrichtigungen (eng. </w:t>
      </w:r>
      <w:proofErr w:type="spellStart"/>
      <w:r>
        <w:t>Notifications</w:t>
      </w:r>
      <w:proofErr w:type="spellEnd"/>
      <w:r>
        <w:t xml:space="preserve">) kommen hier infrage, da Nutzer </w:t>
      </w:r>
      <w:r w:rsidR="00DF5C0C">
        <w:t>auf diese Weise</w:t>
      </w:r>
      <w:r>
        <w:t xml:space="preserve"> unkompliziert über Zustandsänderungen Ihrer Anträge informiert werden können. Zur Veranschaulichung der E-Mail </w:t>
      </w:r>
      <w:proofErr w:type="spellStart"/>
      <w:r>
        <w:t>Notification</w:t>
      </w:r>
      <w:proofErr w:type="spellEnd"/>
      <w:r>
        <w:t xml:space="preserve"> Trigger zwischen dem Ersteller und Vorgesetzen wurde in </w:t>
      </w:r>
      <w:hyperlink w:anchor="_A.20_E-Mail_Notification" w:history="1">
        <w:r w:rsidRPr="006A30C8">
          <w:rPr>
            <w:rStyle w:val="Hyperlink"/>
          </w:rPr>
          <w:t>Anhang A.21</w:t>
        </w:r>
      </w:hyperlink>
      <w:r>
        <w:t xml:space="preserve"> ein Sequenzdiagram erstellt.</w:t>
      </w:r>
    </w:p>
    <w:p w14:paraId="7AA8B992" w14:textId="35AD5937" w:rsidR="00B24759" w:rsidRDefault="00B24759" w:rsidP="00745739">
      <w:pPr>
        <w:pStyle w:val="Heading2"/>
      </w:pPr>
      <w:bookmarkStart w:id="277" w:name="_Toc71644780"/>
      <w:bookmarkStart w:id="278" w:name="_Toc71893696"/>
      <w:bookmarkStart w:id="279" w:name="_Toc71898000"/>
      <w:bookmarkStart w:id="280" w:name="_Toc71898175"/>
      <w:bookmarkStart w:id="281" w:name="_Toc71898315"/>
      <w:bookmarkStart w:id="282" w:name="_Toc71975389"/>
      <w:bookmarkStart w:id="283" w:name="_Toc71975640"/>
      <w:bookmarkStart w:id="284" w:name="_Toc72156119"/>
      <w:r>
        <w:t>Geschäftslogik</w:t>
      </w:r>
      <w:bookmarkEnd w:id="277"/>
      <w:bookmarkEnd w:id="278"/>
      <w:bookmarkEnd w:id="279"/>
      <w:bookmarkEnd w:id="280"/>
      <w:bookmarkEnd w:id="281"/>
      <w:bookmarkEnd w:id="282"/>
      <w:bookmarkEnd w:id="283"/>
      <w:bookmarkEnd w:id="284"/>
    </w:p>
    <w:p w14:paraId="6170F8BE" w14:textId="777EB2BC" w:rsidR="00B24759" w:rsidRPr="00B24759" w:rsidRDefault="00B24759" w:rsidP="00745739">
      <w:pPr>
        <w:jc w:val="both"/>
        <w:rPr>
          <w:lang w:val="en-DE"/>
        </w:rPr>
      </w:pPr>
      <w:r>
        <w:t xml:space="preserve">Aufgrund der </w:t>
      </w:r>
      <w:r w:rsidR="00A46816">
        <w:t>zeitlich eng geschachtelten Entwicklungsphasen</w:t>
      </w:r>
      <w:r>
        <w:t xml:space="preserve"> war es nicht möglich, vor Beginn der Umsetzungs- bzw. Implementierungsphase der Anwendung ein Klassendiagram</w:t>
      </w:r>
      <w:r w:rsidR="00DF5C0C">
        <w:t>m</w:t>
      </w:r>
      <w:r>
        <w:t xml:space="preserve"> zur technischen Darstellung der Geschäftslogik </w:t>
      </w:r>
      <w:r w:rsidR="00495646">
        <w:t>auszuarbeiten</w:t>
      </w:r>
      <w:r>
        <w:t>. Um den Dokumentationsprozess dennoch einzuhalten</w:t>
      </w:r>
      <w:r w:rsidR="00D4289E">
        <w:t xml:space="preserve">, </w:t>
      </w:r>
      <w:r>
        <w:t>wurde nachträglich ein Klassendiagram</w:t>
      </w:r>
      <w:r w:rsidR="00DF5C0C">
        <w:t>m</w:t>
      </w:r>
      <w:r>
        <w:t xml:space="preserve"> aus dem Programmcode nach der </w:t>
      </w:r>
      <w:hyperlink w:anchor="_Glossar" w:history="1">
        <w:r w:rsidRPr="00D26962">
          <w:rPr>
            <w:rStyle w:val="Hyperlink"/>
          </w:rPr>
          <w:t>Reverse Engineering</w:t>
        </w:r>
      </w:hyperlink>
      <w:r>
        <w:t xml:space="preserve"> Technik generiert. Das generierte Klassendiagram</w:t>
      </w:r>
      <w:r w:rsidR="00DF5C0C">
        <w:t>m</w:t>
      </w:r>
      <w:r>
        <w:t xml:space="preserve"> </w:t>
      </w:r>
      <w:r w:rsidR="00D26962">
        <w:t xml:space="preserve">(Auszug) </w:t>
      </w:r>
      <w:r>
        <w:t xml:space="preserve">befindet sich in </w:t>
      </w:r>
      <w:hyperlink w:anchor="_A.13_Request_-" w:history="1">
        <w:r w:rsidRPr="00B24759">
          <w:rPr>
            <w:rStyle w:val="Hyperlink"/>
          </w:rPr>
          <w:t>Anhang A.13</w:t>
        </w:r>
      </w:hyperlink>
      <w:r>
        <w:t xml:space="preserve"> und bildet </w:t>
      </w:r>
      <w:r w:rsidR="00D4289E">
        <w:t>das vom</w:t>
      </w:r>
      <w:r>
        <w:t xml:space="preserve"> Request abhängige </w:t>
      </w:r>
      <w:r w:rsidR="00B92FBA">
        <w:t>Klassenkonstrukt mit Controlleranbindung</w:t>
      </w:r>
      <w:r>
        <w:t xml:space="preserve"> </w:t>
      </w:r>
      <w:r w:rsidR="00D4289E">
        <w:t>ab</w:t>
      </w:r>
      <w:r>
        <w:t>.</w:t>
      </w:r>
    </w:p>
    <w:p w14:paraId="093BF1BC" w14:textId="46AFC59B" w:rsidR="00A23179" w:rsidRPr="00D26962" w:rsidRDefault="00D26962" w:rsidP="00745739">
      <w:pPr>
        <w:pStyle w:val="Heading1"/>
        <w:rPr>
          <w:lang w:val="en-DE"/>
        </w:rPr>
      </w:pPr>
      <w:bookmarkStart w:id="285" w:name="_Toc71644781"/>
      <w:bookmarkStart w:id="286" w:name="_Toc71893697"/>
      <w:bookmarkStart w:id="287" w:name="_Toc71898001"/>
      <w:bookmarkStart w:id="288" w:name="_Toc71898176"/>
      <w:bookmarkStart w:id="289" w:name="_Toc71898316"/>
      <w:bookmarkStart w:id="290" w:name="_Toc71975390"/>
      <w:bookmarkStart w:id="291" w:name="_Toc71975641"/>
      <w:bookmarkStart w:id="292" w:name="_Toc72156120"/>
      <w:r>
        <w:t>Implementierungsphase</w:t>
      </w:r>
      <w:bookmarkEnd w:id="285"/>
      <w:bookmarkEnd w:id="286"/>
      <w:bookmarkEnd w:id="287"/>
      <w:bookmarkEnd w:id="288"/>
      <w:bookmarkEnd w:id="289"/>
      <w:bookmarkEnd w:id="290"/>
      <w:bookmarkEnd w:id="291"/>
      <w:bookmarkEnd w:id="292"/>
    </w:p>
    <w:p w14:paraId="78147E5B" w14:textId="7B04235D" w:rsidR="007C0745" w:rsidRDefault="00653A78" w:rsidP="00745739">
      <w:pPr>
        <w:jc w:val="both"/>
      </w:pPr>
      <w:r>
        <w:t>Zum Beginn der Implementierungsphase muss mithilfe des</w:t>
      </w:r>
      <w:r w:rsidR="007C0745">
        <w:t xml:space="preserve"> </w:t>
      </w:r>
      <w:r w:rsidR="007C0745" w:rsidRPr="007C0745">
        <w:t>Paketmanager</w:t>
      </w:r>
      <w:r w:rsidR="007C0745">
        <w:t>s</w:t>
      </w:r>
      <w:r w:rsidR="007C0745" w:rsidRPr="007C0745">
        <w:t xml:space="preserve"> </w:t>
      </w:r>
      <w:hyperlink w:anchor="_Glossar" w:history="1">
        <w:proofErr w:type="spellStart"/>
        <w:r w:rsidR="007C0745" w:rsidRPr="00B92FBA">
          <w:rPr>
            <w:rStyle w:val="Hyperlink"/>
            <w:i/>
            <w:iCs/>
          </w:rPr>
          <w:t>composer</w:t>
        </w:r>
        <w:proofErr w:type="spellEnd"/>
      </w:hyperlink>
      <w:r w:rsidR="007C0745">
        <w:t xml:space="preserve"> das </w:t>
      </w:r>
      <w:hyperlink w:anchor="_Glossar" w:history="1">
        <w:proofErr w:type="spellStart"/>
        <w:r w:rsidR="007C0745" w:rsidRPr="00B92FBA">
          <w:rPr>
            <w:rStyle w:val="Hyperlink"/>
            <w:i/>
            <w:iCs/>
          </w:rPr>
          <w:t>Laravel</w:t>
        </w:r>
        <w:proofErr w:type="spellEnd"/>
      </w:hyperlink>
      <w:r w:rsidR="007C0745" w:rsidRPr="00B92FBA">
        <w:rPr>
          <w:i/>
          <w:iCs/>
        </w:rPr>
        <w:t xml:space="preserve"> </w:t>
      </w:r>
      <w:r w:rsidR="007C0745">
        <w:t>Projekt</w:t>
      </w:r>
      <w:r w:rsidR="00F9793B">
        <w:t xml:space="preserve"> initiiert</w:t>
      </w:r>
      <w:r w:rsidR="007C0745">
        <w:t xml:space="preserve"> werden. Die genauen Projektspezifikationen können in einem Auszug</w:t>
      </w:r>
      <w:r w:rsidR="00A34C4D">
        <w:t xml:space="preserve"> der</w:t>
      </w:r>
      <w:r w:rsidR="007C0745">
        <w:t xml:space="preserve"> </w:t>
      </w:r>
      <w:hyperlink w:anchor="_Glossar" w:history="1">
        <w:proofErr w:type="spellStart"/>
        <w:proofErr w:type="gramStart"/>
        <w:r w:rsidR="00F9793B" w:rsidRPr="00B92FBA">
          <w:rPr>
            <w:rStyle w:val="Hyperlink"/>
            <w:i/>
            <w:iCs/>
          </w:rPr>
          <w:t>composer.json</w:t>
        </w:r>
        <w:proofErr w:type="spellEnd"/>
        <w:proofErr w:type="gramEnd"/>
      </w:hyperlink>
      <w:r w:rsidR="00F9793B" w:rsidRPr="00B92FBA">
        <w:rPr>
          <w:i/>
          <w:iCs/>
        </w:rPr>
        <w:t xml:space="preserve"> </w:t>
      </w:r>
      <w:r w:rsidR="00F9793B">
        <w:t xml:space="preserve">in </w:t>
      </w:r>
      <w:hyperlink w:anchor="_A.14_Composer_Spezifikation" w:history="1">
        <w:r w:rsidR="00F9793B" w:rsidRPr="00B92FBA">
          <w:rPr>
            <w:rStyle w:val="Hyperlink"/>
          </w:rPr>
          <w:t>Anhang A</w:t>
        </w:r>
        <w:r w:rsidR="00B92FBA" w:rsidRPr="00B92FBA">
          <w:rPr>
            <w:rStyle w:val="Hyperlink"/>
          </w:rPr>
          <w:t>.14</w:t>
        </w:r>
      </w:hyperlink>
      <w:r w:rsidR="00F9793B">
        <w:t xml:space="preserve"> und der dazugehörigen Beschreibung in </w:t>
      </w:r>
      <w:hyperlink w:anchor="_A.15_Composer_Specifikation" w:history="1">
        <w:r w:rsidR="00F9793B" w:rsidRPr="00B92FBA">
          <w:rPr>
            <w:rStyle w:val="Hyperlink"/>
          </w:rPr>
          <w:t>Anhang A.</w:t>
        </w:r>
        <w:r w:rsidR="00B92FBA" w:rsidRPr="00B92FBA">
          <w:rPr>
            <w:rStyle w:val="Hyperlink"/>
          </w:rPr>
          <w:t>15</w:t>
        </w:r>
      </w:hyperlink>
      <w:r w:rsidR="00F9793B">
        <w:t xml:space="preserve"> </w:t>
      </w:r>
      <w:r w:rsidR="00B06EF6">
        <w:t>angesehen</w:t>
      </w:r>
      <w:r w:rsidR="00F9793B">
        <w:t xml:space="preserve"> werden.</w:t>
      </w:r>
    </w:p>
    <w:p w14:paraId="3087C4B4" w14:textId="65459A65" w:rsidR="003452E5" w:rsidRDefault="003452E5" w:rsidP="00745739">
      <w:pPr>
        <w:pStyle w:val="Heading2"/>
      </w:pPr>
      <w:bookmarkStart w:id="293" w:name="_Implementierung_des_Datenmodells"/>
      <w:bookmarkStart w:id="294" w:name="_Toc71644782"/>
      <w:bookmarkStart w:id="295" w:name="_Toc71893698"/>
      <w:bookmarkStart w:id="296" w:name="_Toc71898002"/>
      <w:bookmarkStart w:id="297" w:name="_Toc71898177"/>
      <w:bookmarkStart w:id="298" w:name="_Toc71898317"/>
      <w:bookmarkStart w:id="299" w:name="_Toc71975391"/>
      <w:bookmarkStart w:id="300" w:name="_Toc71975642"/>
      <w:bookmarkStart w:id="301" w:name="_Toc72156121"/>
      <w:bookmarkEnd w:id="293"/>
      <w:r>
        <w:t>Implementierung de</w:t>
      </w:r>
      <w:r w:rsidR="00B06EF6">
        <w:t>s</w:t>
      </w:r>
      <w:r>
        <w:t xml:space="preserve"> D</w:t>
      </w:r>
      <w:r w:rsidR="00CF3D3D">
        <w:t>atenmodell</w:t>
      </w:r>
      <w:r w:rsidR="00B06EF6">
        <w:t>s</w:t>
      </w:r>
      <w:bookmarkEnd w:id="294"/>
      <w:bookmarkEnd w:id="295"/>
      <w:bookmarkEnd w:id="296"/>
      <w:bookmarkEnd w:id="297"/>
      <w:bookmarkEnd w:id="298"/>
      <w:bookmarkEnd w:id="299"/>
      <w:bookmarkEnd w:id="300"/>
      <w:bookmarkEnd w:id="301"/>
    </w:p>
    <w:p w14:paraId="314C7861" w14:textId="79D382A0" w:rsidR="00B06EF6" w:rsidRDefault="00CF3D3D" w:rsidP="00745739">
      <w:pPr>
        <w:jc w:val="both"/>
        <w:rPr>
          <w:shd w:val="clear" w:color="auto" w:fill="FFFFFF"/>
          <w:lang w:eastAsia="en-GB"/>
        </w:rPr>
      </w:pPr>
      <w:r>
        <w:rPr>
          <w:shd w:val="clear" w:color="auto" w:fill="FFFFFF"/>
          <w:lang w:eastAsia="en-GB"/>
        </w:rPr>
        <w:t xml:space="preserve">Das in </w:t>
      </w:r>
      <w:hyperlink w:anchor="_Datenmodell" w:history="1">
        <w:r w:rsidRPr="00CF3D3D">
          <w:rPr>
            <w:rStyle w:val="Hyperlink"/>
            <w:shd w:val="clear" w:color="auto" w:fill="FFFFFF"/>
            <w:lang w:eastAsia="en-GB"/>
          </w:rPr>
          <w:t>Punkt 4.</w:t>
        </w:r>
        <w:r>
          <w:rPr>
            <w:rStyle w:val="Hyperlink"/>
            <w:shd w:val="clear" w:color="auto" w:fill="FFFFFF"/>
            <w:lang w:eastAsia="en-GB"/>
          </w:rPr>
          <w:t>5</w:t>
        </w:r>
      </w:hyperlink>
      <w:r>
        <w:rPr>
          <w:shd w:val="clear" w:color="auto" w:fill="FFFFFF"/>
          <w:lang w:eastAsia="en-GB"/>
        </w:rPr>
        <w:t xml:space="preserve"> entworfene Datenmodell wurde in der Implementierungsphase de</w:t>
      </w:r>
      <w:r w:rsidR="00B06EF6">
        <w:rPr>
          <w:shd w:val="clear" w:color="auto" w:fill="FFFFFF"/>
          <w:lang w:eastAsia="en-GB"/>
        </w:rPr>
        <w:t>s</w:t>
      </w:r>
      <w:r>
        <w:rPr>
          <w:shd w:val="clear" w:color="auto" w:fill="FFFFFF"/>
          <w:lang w:eastAsia="en-GB"/>
        </w:rPr>
        <w:t xml:space="preserve"> </w:t>
      </w:r>
      <w:r w:rsidR="00B06EF6">
        <w:rPr>
          <w:shd w:val="clear" w:color="auto" w:fill="FFFFFF"/>
          <w:lang w:eastAsia="en-GB"/>
        </w:rPr>
        <w:t>Datenmodells</w:t>
      </w:r>
      <w:r>
        <w:rPr>
          <w:shd w:val="clear" w:color="auto" w:fill="FFFFFF"/>
          <w:lang w:eastAsia="en-GB"/>
        </w:rPr>
        <w:t xml:space="preserve"> mithilfe von Migrationen im </w:t>
      </w:r>
      <w:proofErr w:type="spellStart"/>
      <w:r w:rsidR="00694AA7">
        <w:rPr>
          <w:shd w:val="clear" w:color="auto" w:fill="FFFFFF"/>
          <w:lang w:eastAsia="en-GB"/>
        </w:rPr>
        <w:t>Laravelkontext</w:t>
      </w:r>
      <w:proofErr w:type="spellEnd"/>
      <w:r>
        <w:rPr>
          <w:shd w:val="clear" w:color="auto" w:fill="FFFFFF"/>
          <w:lang w:eastAsia="en-GB"/>
        </w:rPr>
        <w:t xml:space="preserve"> integriert.</w:t>
      </w:r>
    </w:p>
    <w:p w14:paraId="33DE9C64" w14:textId="16559D29" w:rsidR="00B06EF6" w:rsidRDefault="00B06EF6" w:rsidP="00745739">
      <w:pPr>
        <w:pStyle w:val="Heading3"/>
        <w:rPr>
          <w:shd w:val="clear" w:color="auto" w:fill="FFFFFF"/>
          <w:lang w:eastAsia="en-GB"/>
        </w:rPr>
      </w:pPr>
      <w:bookmarkStart w:id="302" w:name="_Toc71644783"/>
      <w:bookmarkStart w:id="303" w:name="_Toc71893699"/>
      <w:bookmarkStart w:id="304" w:name="_Toc71898003"/>
      <w:bookmarkStart w:id="305" w:name="_Toc71898178"/>
      <w:bookmarkStart w:id="306" w:name="_Toc71898318"/>
      <w:bookmarkStart w:id="307" w:name="_Toc71975392"/>
      <w:bookmarkStart w:id="308" w:name="_Toc71975643"/>
      <w:bookmarkStart w:id="309" w:name="_Toc72156122"/>
      <w:r>
        <w:rPr>
          <w:shd w:val="clear" w:color="auto" w:fill="FFFFFF"/>
          <w:lang w:eastAsia="en-GB"/>
        </w:rPr>
        <w:t>Exkurs: Migration</w:t>
      </w:r>
      <w:bookmarkEnd w:id="302"/>
      <w:bookmarkEnd w:id="303"/>
      <w:bookmarkEnd w:id="304"/>
      <w:bookmarkEnd w:id="305"/>
      <w:bookmarkEnd w:id="306"/>
      <w:bookmarkEnd w:id="307"/>
      <w:bookmarkEnd w:id="308"/>
      <w:bookmarkEnd w:id="309"/>
    </w:p>
    <w:p w14:paraId="46939010" w14:textId="3B69760B" w:rsidR="00694AA7" w:rsidRDefault="00CF3D3D" w:rsidP="00745739">
      <w:pPr>
        <w:jc w:val="both"/>
      </w:pPr>
      <w:r w:rsidRPr="00CF3D3D">
        <w:rPr>
          <w:shd w:val="clear" w:color="auto" w:fill="FFFFFF"/>
          <w:lang w:val="en-DE" w:eastAsia="en-GB"/>
        </w:rPr>
        <w:t xml:space="preserve">Mit </w:t>
      </w:r>
      <w:r>
        <w:rPr>
          <w:shd w:val="clear" w:color="auto" w:fill="FFFFFF"/>
          <w:lang w:eastAsia="en-GB"/>
        </w:rPr>
        <w:t>sog. Migrationen</w:t>
      </w:r>
      <w:r w:rsidRPr="00CF3D3D">
        <w:rPr>
          <w:shd w:val="clear" w:color="auto" w:fill="FFFFFF"/>
          <w:lang w:val="en-DE" w:eastAsia="en-GB"/>
        </w:rPr>
        <w:t xml:space="preserve"> kann </w:t>
      </w:r>
      <w:r>
        <w:rPr>
          <w:shd w:val="clear" w:color="auto" w:fill="FFFFFF"/>
          <w:lang w:eastAsia="en-GB"/>
        </w:rPr>
        <w:t>die -</w:t>
      </w:r>
      <w:r w:rsidRPr="00CF3D3D">
        <w:rPr>
          <w:shd w:val="clear" w:color="auto" w:fill="FFFFFF"/>
          <w:lang w:val="en-DE" w:eastAsia="en-GB"/>
        </w:rPr>
        <w:t xml:space="preserve"> für </w:t>
      </w:r>
      <w:r>
        <w:rPr>
          <w:shd w:val="clear" w:color="auto" w:fill="FFFFFF"/>
          <w:lang w:eastAsia="en-GB"/>
        </w:rPr>
        <w:t>das</w:t>
      </w:r>
      <w:r w:rsidRPr="00CF3D3D">
        <w:rPr>
          <w:shd w:val="clear" w:color="auto" w:fill="FFFFFF"/>
          <w:lang w:val="en-DE" w:eastAsia="en-GB"/>
        </w:rPr>
        <w:t xml:space="preserve"> Projekt </w:t>
      </w:r>
      <w:r>
        <w:rPr>
          <w:shd w:val="clear" w:color="auto" w:fill="FFFFFF"/>
          <w:lang w:eastAsia="en-GB"/>
        </w:rPr>
        <w:t>entwickelte</w:t>
      </w:r>
      <w:r w:rsidRPr="00CF3D3D">
        <w:rPr>
          <w:shd w:val="clear" w:color="auto" w:fill="FFFFFF"/>
          <w:lang w:val="en-DE" w:eastAsia="en-GB"/>
        </w:rPr>
        <w:t xml:space="preserve"> Datenbankstruktur </w:t>
      </w:r>
      <w:r>
        <w:rPr>
          <w:shd w:val="clear" w:color="auto" w:fill="FFFFFF"/>
          <w:lang w:eastAsia="en-GB"/>
        </w:rPr>
        <w:t>- festgehalten und</w:t>
      </w:r>
      <w:r w:rsidRPr="00CF3D3D">
        <w:rPr>
          <w:shd w:val="clear" w:color="auto" w:fill="FFFFFF"/>
          <w:lang w:val="en-DE" w:eastAsia="en-GB"/>
        </w:rPr>
        <w:t xml:space="preserve"> beliebig </w:t>
      </w:r>
      <w:r>
        <w:rPr>
          <w:shd w:val="clear" w:color="auto" w:fill="FFFFFF"/>
          <w:lang w:eastAsia="en-GB"/>
        </w:rPr>
        <w:t xml:space="preserve">oft </w:t>
      </w:r>
      <w:r w:rsidRPr="00CF3D3D">
        <w:rPr>
          <w:shd w:val="clear" w:color="auto" w:fill="FFFFFF"/>
          <w:lang w:val="en-DE" w:eastAsia="en-GB"/>
        </w:rPr>
        <w:t>wiederher</w:t>
      </w:r>
      <w:r>
        <w:rPr>
          <w:shd w:val="clear" w:color="auto" w:fill="FFFFFF"/>
          <w:lang w:eastAsia="en-GB"/>
        </w:rPr>
        <w:t>gestellt werden</w:t>
      </w:r>
      <w:r w:rsidRPr="00CF3D3D">
        <w:rPr>
          <w:shd w:val="clear" w:color="auto" w:fill="FFFFFF"/>
          <w:lang w:val="en-DE" w:eastAsia="en-GB"/>
        </w:rPr>
        <w:t>.</w:t>
      </w:r>
      <w:r>
        <w:rPr>
          <w:shd w:val="clear" w:color="auto" w:fill="FFFFFF"/>
          <w:lang w:eastAsia="en-GB"/>
        </w:rPr>
        <w:t xml:space="preserve"> </w:t>
      </w:r>
      <w:r w:rsidR="00694AA7">
        <w:rPr>
          <w:shd w:val="clear" w:color="auto" w:fill="FFFFFF"/>
          <w:lang w:eastAsia="en-GB"/>
        </w:rPr>
        <w:t>In den Migrationen</w:t>
      </w:r>
      <w:r>
        <w:rPr>
          <w:shd w:val="clear" w:color="auto" w:fill="FFFFFF"/>
          <w:lang w:eastAsia="en-GB"/>
        </w:rPr>
        <w:t xml:space="preserve"> werden</w:t>
      </w:r>
      <w:r w:rsidR="00694AA7">
        <w:rPr>
          <w:shd w:val="clear" w:color="auto" w:fill="FFFFFF"/>
          <w:lang w:eastAsia="en-GB"/>
        </w:rPr>
        <w:t xml:space="preserve"> die elementaren</w:t>
      </w:r>
      <w:r>
        <w:rPr>
          <w:shd w:val="clear" w:color="auto" w:fill="FFFFFF"/>
          <w:lang w:eastAsia="en-GB"/>
        </w:rPr>
        <w:t xml:space="preserve"> </w:t>
      </w:r>
      <w:hyperlink w:anchor="_Technisches_Abkürzungsverzeichnis" w:history="1">
        <w:r w:rsidR="00B06EF6" w:rsidRPr="00B06EF6">
          <w:rPr>
            <w:rStyle w:val="Hyperlink"/>
            <w:shd w:val="clear" w:color="auto" w:fill="FFFFFF"/>
            <w:lang w:eastAsia="en-GB"/>
          </w:rPr>
          <w:t>SQL</w:t>
        </w:r>
      </w:hyperlink>
      <w:r w:rsidR="00B06EF6">
        <w:rPr>
          <w:shd w:val="clear" w:color="auto" w:fill="FFFFFF"/>
          <w:lang w:eastAsia="en-GB"/>
        </w:rPr>
        <w:t xml:space="preserve"> </w:t>
      </w:r>
      <w:r w:rsidR="00694AA7">
        <w:rPr>
          <w:shd w:val="clear" w:color="auto" w:fill="FFFFFF"/>
          <w:lang w:eastAsia="en-GB"/>
        </w:rPr>
        <w:t xml:space="preserve">Parameter (Datentyp, Größe, </w:t>
      </w:r>
      <w:proofErr w:type="spellStart"/>
      <w:r w:rsidR="00694AA7">
        <w:rPr>
          <w:shd w:val="clear" w:color="auto" w:fill="FFFFFF"/>
          <w:lang w:eastAsia="en-GB"/>
        </w:rPr>
        <w:t>ect</w:t>
      </w:r>
      <w:proofErr w:type="spellEnd"/>
      <w:r w:rsidR="00694AA7">
        <w:rPr>
          <w:shd w:val="clear" w:color="auto" w:fill="FFFFFF"/>
          <w:lang w:eastAsia="en-GB"/>
        </w:rPr>
        <w:t xml:space="preserve">.) und </w:t>
      </w:r>
      <w:proofErr w:type="spellStart"/>
      <w:r w:rsidR="00694AA7">
        <w:rPr>
          <w:shd w:val="clear" w:color="auto" w:fill="FFFFFF"/>
          <w:lang w:eastAsia="en-GB"/>
        </w:rPr>
        <w:t>K</w:t>
      </w:r>
      <w:r w:rsidR="00694AA7" w:rsidRPr="00694AA7">
        <w:rPr>
          <w:shd w:val="clear" w:color="auto" w:fill="FFFFFF"/>
          <w:lang w:eastAsia="en-GB"/>
        </w:rPr>
        <w:t>ardinalitäten</w:t>
      </w:r>
      <w:proofErr w:type="spellEnd"/>
      <w:r w:rsidR="00694AA7" w:rsidRPr="00694AA7">
        <w:rPr>
          <w:shd w:val="clear" w:color="auto" w:fill="FFFFFF"/>
          <w:lang w:eastAsia="en-GB"/>
        </w:rPr>
        <w:t xml:space="preserve"> </w:t>
      </w:r>
      <w:r w:rsidR="00694AA7">
        <w:rPr>
          <w:shd w:val="clear" w:color="auto" w:fill="FFFFFF"/>
          <w:lang w:eastAsia="en-GB"/>
        </w:rPr>
        <w:t>(</w:t>
      </w:r>
      <w:proofErr w:type="spellStart"/>
      <w:r w:rsidR="00694AA7" w:rsidRPr="00694AA7">
        <w:rPr>
          <w:shd w:val="clear" w:color="auto" w:fill="FFFFFF"/>
          <w:lang w:eastAsia="en-GB"/>
        </w:rPr>
        <w:t>Foreign</w:t>
      </w:r>
      <w:proofErr w:type="spellEnd"/>
      <w:r w:rsidR="00694AA7" w:rsidRPr="00694AA7">
        <w:rPr>
          <w:shd w:val="clear" w:color="auto" w:fill="FFFFFF"/>
          <w:lang w:eastAsia="en-GB"/>
        </w:rPr>
        <w:t xml:space="preserve"> </w:t>
      </w:r>
      <w:proofErr w:type="spellStart"/>
      <w:r w:rsidR="00694AA7" w:rsidRPr="00694AA7">
        <w:rPr>
          <w:shd w:val="clear" w:color="auto" w:fill="FFFFFF"/>
          <w:lang w:eastAsia="en-GB"/>
        </w:rPr>
        <w:t>key</w:t>
      </w:r>
      <w:r w:rsidR="00694AA7">
        <w:rPr>
          <w:shd w:val="clear" w:color="auto" w:fill="FFFFFF"/>
          <w:lang w:eastAsia="en-GB"/>
        </w:rPr>
        <w:t>’s</w:t>
      </w:r>
      <w:proofErr w:type="spellEnd"/>
      <w:r w:rsidR="00694AA7">
        <w:rPr>
          <w:shd w:val="clear" w:color="auto" w:fill="FFFFFF"/>
          <w:lang w:eastAsia="en-GB"/>
        </w:rPr>
        <w:t xml:space="preserve"> </w:t>
      </w:r>
      <w:proofErr w:type="spellStart"/>
      <w:r w:rsidR="00694AA7">
        <w:rPr>
          <w:shd w:val="clear" w:color="auto" w:fill="FFFFFF"/>
          <w:lang w:eastAsia="en-GB"/>
        </w:rPr>
        <w:t>ect</w:t>
      </w:r>
      <w:proofErr w:type="spellEnd"/>
      <w:r w:rsidR="00694AA7">
        <w:rPr>
          <w:shd w:val="clear" w:color="auto" w:fill="FFFFFF"/>
          <w:lang w:eastAsia="en-GB"/>
        </w:rPr>
        <w:t xml:space="preserve">.) der Attribute festgelegt. Eine Beispielmigration der in </w:t>
      </w:r>
      <w:hyperlink w:anchor="_Datenmodell" w:history="1">
        <w:r w:rsidR="00694AA7" w:rsidRPr="00694AA7">
          <w:rPr>
            <w:rStyle w:val="Hyperlink"/>
            <w:shd w:val="clear" w:color="auto" w:fill="FFFFFF"/>
            <w:lang w:eastAsia="en-GB"/>
          </w:rPr>
          <w:t>Punkt 4.5</w:t>
        </w:r>
      </w:hyperlink>
      <w:r w:rsidR="00694AA7">
        <w:rPr>
          <w:shd w:val="clear" w:color="auto" w:fill="FFFFFF"/>
          <w:lang w:eastAsia="en-GB"/>
        </w:rPr>
        <w:t xml:space="preserve"> erwähnten </w:t>
      </w:r>
      <w:proofErr w:type="spellStart"/>
      <w:r w:rsidR="00745739" w:rsidRPr="00745739">
        <w:rPr>
          <w:rFonts w:ascii="Consolas" w:hAnsi="Consolas" w:cs="Consolas"/>
          <w:color w:val="9A1541"/>
          <w:lang w:eastAsia="en-GB"/>
        </w:rPr>
        <w:t>request</w:t>
      </w:r>
      <w:proofErr w:type="spellEnd"/>
      <w:r w:rsidR="00745739" w:rsidRPr="00745739">
        <w:rPr>
          <w:color w:val="9A1541"/>
          <w:shd w:val="clear" w:color="auto" w:fill="FFFFFF"/>
          <w:lang w:eastAsia="en-GB"/>
        </w:rPr>
        <w:t xml:space="preserve"> </w:t>
      </w:r>
      <w:r w:rsidR="00694AA7">
        <w:rPr>
          <w:shd w:val="clear" w:color="auto" w:fill="FFFFFF"/>
          <w:lang w:eastAsia="en-GB"/>
        </w:rPr>
        <w:t xml:space="preserve">Entität findet sich </w:t>
      </w:r>
      <w:r w:rsidR="00694AA7">
        <w:t xml:space="preserve">in </w:t>
      </w:r>
      <w:hyperlink w:anchor="_A.12_Codeauszug_–" w:history="1">
        <w:r w:rsidR="00694AA7" w:rsidRPr="00A23179">
          <w:rPr>
            <w:rStyle w:val="Hyperlink"/>
          </w:rPr>
          <w:t>Anhang A.12</w:t>
        </w:r>
      </w:hyperlink>
      <w:r w:rsidR="00694AA7">
        <w:t>.</w:t>
      </w:r>
    </w:p>
    <w:p w14:paraId="3821B492" w14:textId="356701A1" w:rsidR="003452E5" w:rsidRDefault="003452E5" w:rsidP="00745739">
      <w:pPr>
        <w:pStyle w:val="Heading3"/>
      </w:pPr>
      <w:bookmarkStart w:id="310" w:name="_Toc71644784"/>
      <w:bookmarkStart w:id="311" w:name="_Toc71893700"/>
      <w:bookmarkStart w:id="312" w:name="_Toc71898004"/>
      <w:bookmarkStart w:id="313" w:name="_Toc71898179"/>
      <w:bookmarkStart w:id="314" w:name="_Toc71898319"/>
      <w:bookmarkStart w:id="315" w:name="_Toc71975393"/>
      <w:bookmarkStart w:id="316" w:name="_Toc71975644"/>
      <w:bookmarkStart w:id="317" w:name="_Toc72156123"/>
      <w:r>
        <w:t>Exkurs: Eloquent</w:t>
      </w:r>
      <w:bookmarkEnd w:id="310"/>
      <w:bookmarkEnd w:id="311"/>
      <w:bookmarkEnd w:id="312"/>
      <w:bookmarkEnd w:id="313"/>
      <w:bookmarkEnd w:id="314"/>
      <w:bookmarkEnd w:id="315"/>
      <w:bookmarkEnd w:id="316"/>
      <w:bookmarkEnd w:id="317"/>
    </w:p>
    <w:p w14:paraId="001904E2" w14:textId="65B018A0" w:rsidR="003452E5" w:rsidRDefault="003452E5" w:rsidP="00745739">
      <w:pPr>
        <w:jc w:val="both"/>
      </w:pPr>
      <w:r>
        <w:t xml:space="preserve">Beim Thema Datenmodell (Nachtrag zu </w:t>
      </w:r>
      <w:hyperlink w:anchor="_Datenmodell" w:history="1">
        <w:r w:rsidRPr="008A1EF8">
          <w:rPr>
            <w:rStyle w:val="Hyperlink"/>
          </w:rPr>
          <w:t>Punkt 4.5</w:t>
        </w:r>
      </w:hyperlink>
      <w:r>
        <w:t xml:space="preserve">) muss im Projektumfeld das Thema </w:t>
      </w:r>
      <w:r w:rsidRPr="00F75F1E">
        <w:t>Eloquent</w:t>
      </w:r>
      <w:r>
        <w:t xml:space="preserve"> erwähnt und erläutert werden. </w:t>
      </w:r>
      <w:r w:rsidRPr="00F75F1E">
        <w:t>Eloquent ist</w:t>
      </w:r>
      <w:r w:rsidR="00694AA7">
        <w:t xml:space="preserve">, wie die Migrationsarchitektur </w:t>
      </w:r>
      <w:r w:rsidRPr="00F75F1E">
        <w:t xml:space="preserve">bereits in </w:t>
      </w:r>
      <w:hyperlink w:anchor="_Glossar" w:history="1">
        <w:proofErr w:type="spellStart"/>
        <w:r w:rsidRPr="00B92FBA">
          <w:rPr>
            <w:rStyle w:val="Hyperlink"/>
            <w:i/>
            <w:iCs/>
          </w:rPr>
          <w:t>Laravel</w:t>
        </w:r>
        <w:proofErr w:type="spellEnd"/>
      </w:hyperlink>
      <w:r w:rsidRPr="00F75F1E">
        <w:t xml:space="preserve"> integriert und eines der wichtigsten Features des Frameworks. Eloquent </w:t>
      </w:r>
      <w:hyperlink w:anchor="_Technisches_Abkürzungsverzeichnis" w:history="1">
        <w:r w:rsidRPr="00F75F1E">
          <w:rPr>
            <w:rStyle w:val="Hyperlink"/>
          </w:rPr>
          <w:t>ORM</w:t>
        </w:r>
      </w:hyperlink>
      <w:r w:rsidRPr="00F75F1E">
        <w:t xml:space="preserve"> stellt Inhalte von relationalen Datenbanken als Klassen und Objekte in </w:t>
      </w:r>
      <w:hyperlink w:anchor="_Technisches_Abkürzungsverzeichnis" w:history="1">
        <w:r w:rsidRPr="00F75F1E">
          <w:rPr>
            <w:rStyle w:val="Hyperlink"/>
          </w:rPr>
          <w:t>PHP</w:t>
        </w:r>
      </w:hyperlink>
      <w:r w:rsidRPr="00F75F1E">
        <w:t xml:space="preserve"> bereit.</w:t>
      </w:r>
      <w:r>
        <w:t xml:space="preserve"> </w:t>
      </w:r>
      <w:r w:rsidRPr="00F75F1E">
        <w:t>Eines der größten Vorteile von Eloquent sind die Beziehungen (Relations) zwischen Datenbanktabellen. Wenn diese Beziehungen einmal in den Tabellen</w:t>
      </w:r>
      <w:r>
        <w:t xml:space="preserve"> (Migrationen)</w:t>
      </w:r>
      <w:r w:rsidRPr="00F75F1E">
        <w:t xml:space="preserve"> und Models erstellt worden </w:t>
      </w:r>
      <w:r w:rsidRPr="00F75F1E">
        <w:lastRenderedPageBreak/>
        <w:t>sind</w:t>
      </w:r>
      <w:r w:rsidR="00D4289E">
        <w:t>,</w:t>
      </w:r>
      <w:r w:rsidRPr="00F75F1E">
        <w:t xml:space="preserve"> braucht sich der Entwickler hierum später im Quellcode der Anwendung nicht mehr zu kümmern. </w:t>
      </w:r>
      <w:r>
        <w:t>D</w:t>
      </w:r>
      <w:r w:rsidRPr="00F75F1E">
        <w:t xml:space="preserve">ie angelegten Beziehungen </w:t>
      </w:r>
      <w:r>
        <w:t>können dann</w:t>
      </w:r>
      <w:r w:rsidRPr="00F75F1E">
        <w:t xml:space="preserve"> per Methode auf</w:t>
      </w:r>
      <w:r>
        <w:t>ge</w:t>
      </w:r>
      <w:r w:rsidRPr="00F75F1E">
        <w:t xml:space="preserve">rufen und </w:t>
      </w:r>
      <w:r>
        <w:t>ge</w:t>
      </w:r>
      <w:r w:rsidRPr="00F75F1E">
        <w:t>nutz</w:t>
      </w:r>
      <w:r>
        <w:t>t werden</w:t>
      </w:r>
      <w:r w:rsidRPr="00F75F1E">
        <w:t>.</w:t>
      </w:r>
      <w:r w:rsidR="00694AA7">
        <w:t xml:space="preserve"> </w:t>
      </w:r>
      <w:r>
        <w:t xml:space="preserve">Ein </w:t>
      </w:r>
      <w:r w:rsidR="00694AA7">
        <w:t>Auszug</w:t>
      </w:r>
      <w:r>
        <w:t xml:space="preserve"> des </w:t>
      </w:r>
      <w:proofErr w:type="spellStart"/>
      <w:r w:rsidRPr="001B2B89">
        <w:rPr>
          <w:rFonts w:ascii="Consolas" w:hAnsi="Consolas" w:cs="Consolas"/>
          <w:color w:val="9A143D"/>
          <w:sz w:val="20"/>
          <w:szCs w:val="20"/>
        </w:rPr>
        <w:t>request</w:t>
      </w:r>
      <w:proofErr w:type="spellEnd"/>
      <w:r w:rsidRPr="001B2B89">
        <w:rPr>
          <w:color w:val="9A143D"/>
        </w:rPr>
        <w:t xml:space="preserve"> </w:t>
      </w:r>
      <w:r>
        <w:t>Model</w:t>
      </w:r>
      <w:r w:rsidR="00694AA7">
        <w:t>l</w:t>
      </w:r>
      <w:r>
        <w:t xml:space="preserve">s befindet sich in </w:t>
      </w:r>
      <w:hyperlink w:anchor="_A11._Codeauszug_–" w:history="1">
        <w:r w:rsidRPr="00A23179">
          <w:rPr>
            <w:rStyle w:val="Hyperlink"/>
          </w:rPr>
          <w:t>Anhang A.11</w:t>
        </w:r>
      </w:hyperlink>
      <w:r w:rsidR="00694AA7">
        <w:t>.</w:t>
      </w:r>
    </w:p>
    <w:p w14:paraId="32EF1800" w14:textId="707DAB0B" w:rsidR="00694AA7" w:rsidRDefault="00694AA7" w:rsidP="00745739">
      <w:pPr>
        <w:pStyle w:val="Heading2"/>
      </w:pPr>
      <w:bookmarkStart w:id="318" w:name="_Implementierung_der_Benutzeroberflä"/>
      <w:bookmarkStart w:id="319" w:name="_Toc71644785"/>
      <w:bookmarkStart w:id="320" w:name="_Toc71893701"/>
      <w:bookmarkStart w:id="321" w:name="_Toc71898005"/>
      <w:bookmarkStart w:id="322" w:name="_Toc71898180"/>
      <w:bookmarkStart w:id="323" w:name="_Toc71898320"/>
      <w:bookmarkStart w:id="324" w:name="_Toc71975394"/>
      <w:bookmarkStart w:id="325" w:name="_Toc71975645"/>
      <w:bookmarkStart w:id="326" w:name="_Toc72156124"/>
      <w:bookmarkEnd w:id="318"/>
      <w:r>
        <w:t>Implementierung der Benutzeroberfläche</w:t>
      </w:r>
      <w:bookmarkEnd w:id="319"/>
      <w:bookmarkEnd w:id="320"/>
      <w:bookmarkEnd w:id="321"/>
      <w:bookmarkEnd w:id="322"/>
      <w:bookmarkEnd w:id="323"/>
      <w:bookmarkEnd w:id="324"/>
      <w:bookmarkEnd w:id="325"/>
      <w:bookmarkEnd w:id="326"/>
    </w:p>
    <w:p w14:paraId="6C98CA7A" w14:textId="6031B719" w:rsidR="00C01785" w:rsidRDefault="00C01785" w:rsidP="00745739">
      <w:pPr>
        <w:jc w:val="both"/>
      </w:pPr>
      <w:r>
        <w:t>Grundsätzlich baut sich die Benutzeroberfläche</w:t>
      </w:r>
      <w:r w:rsidR="00020319">
        <w:t xml:space="preserve"> der Applikation</w:t>
      </w:r>
      <w:r>
        <w:t xml:space="preserve"> in </w:t>
      </w:r>
      <w:hyperlink w:anchor="_Glossar_1" w:history="1">
        <w:r w:rsidRPr="00C01785">
          <w:rPr>
            <w:rStyle w:val="Hyperlink"/>
            <w:i/>
            <w:iCs/>
          </w:rPr>
          <w:t>Blade</w:t>
        </w:r>
      </w:hyperlink>
      <w:r>
        <w:t xml:space="preserve"> Templates auf. </w:t>
      </w:r>
    </w:p>
    <w:p w14:paraId="5EBFE599" w14:textId="1934F6E3" w:rsidR="00C01785" w:rsidRDefault="00C01785" w:rsidP="00745739">
      <w:pPr>
        <w:pStyle w:val="Heading3"/>
      </w:pPr>
      <w:bookmarkStart w:id="327" w:name="_Toc71644786"/>
      <w:bookmarkStart w:id="328" w:name="_Toc71893702"/>
      <w:bookmarkStart w:id="329" w:name="_Toc71898006"/>
      <w:bookmarkStart w:id="330" w:name="_Toc71898181"/>
      <w:bookmarkStart w:id="331" w:name="_Toc71898321"/>
      <w:bookmarkStart w:id="332" w:name="_Toc71975395"/>
      <w:bookmarkStart w:id="333" w:name="_Toc71975646"/>
      <w:bookmarkStart w:id="334" w:name="_Toc72156125"/>
      <w:r>
        <w:t>Exkurs: Blade</w:t>
      </w:r>
      <w:bookmarkEnd w:id="327"/>
      <w:bookmarkEnd w:id="328"/>
      <w:bookmarkEnd w:id="329"/>
      <w:bookmarkEnd w:id="330"/>
      <w:bookmarkEnd w:id="331"/>
      <w:bookmarkEnd w:id="332"/>
      <w:bookmarkEnd w:id="333"/>
      <w:bookmarkEnd w:id="334"/>
    </w:p>
    <w:p w14:paraId="03D10A1C" w14:textId="2FADA54B" w:rsidR="00694AA7" w:rsidRDefault="00C01785" w:rsidP="00745739">
      <w:pPr>
        <w:jc w:val="both"/>
      </w:pPr>
      <w:r>
        <w:t xml:space="preserve">Eine </w:t>
      </w:r>
      <w:r w:rsidR="00020319">
        <w:t>weiter</w:t>
      </w:r>
      <w:r w:rsidR="00D4289E">
        <w:t>e</w:t>
      </w:r>
      <w:r w:rsidR="00020319">
        <w:t xml:space="preserve"> </w:t>
      </w:r>
      <w:r>
        <w:t>elementare Funktion</w:t>
      </w:r>
      <w:r w:rsidR="00020319">
        <w:t xml:space="preserve"> des </w:t>
      </w:r>
      <w:hyperlink w:anchor="_Glossar_1" w:history="1">
        <w:proofErr w:type="spellStart"/>
        <w:r w:rsidR="00020319" w:rsidRPr="00020319">
          <w:rPr>
            <w:rStyle w:val="Hyperlink"/>
            <w:i/>
            <w:iCs/>
          </w:rPr>
          <w:t>Laravel</w:t>
        </w:r>
        <w:proofErr w:type="spellEnd"/>
      </w:hyperlink>
      <w:r w:rsidR="00020319">
        <w:t>-Frameworks ist die</w:t>
      </w:r>
      <w:r>
        <w:t xml:space="preserve"> Blade-</w:t>
      </w:r>
      <w:proofErr w:type="spellStart"/>
      <w:r>
        <w:t>Templating</w:t>
      </w:r>
      <w:proofErr w:type="spellEnd"/>
      <w:r>
        <w:t>-Engine</w:t>
      </w:r>
      <w:r w:rsidR="00020319">
        <w:t>. Klare Vorteile der Engine ist Ihre Freizügigkeit d</w:t>
      </w:r>
      <w:r>
        <w:t xml:space="preserve">urch die </w:t>
      </w:r>
      <w:r w:rsidR="00020319">
        <w:t xml:space="preserve">direkte </w:t>
      </w:r>
      <w:r>
        <w:t xml:space="preserve">Verwendung bzw. Interpretation von </w:t>
      </w:r>
      <w:hyperlink w:anchor="_Technisches_Abkürzungsverzeichnis" w:history="1">
        <w:r w:rsidRPr="00097806">
          <w:rPr>
            <w:rStyle w:val="Hyperlink"/>
          </w:rPr>
          <w:t>PHP</w:t>
        </w:r>
      </w:hyperlink>
      <w:r>
        <w:t xml:space="preserve">-Code und Verarbeiten von übergebenen Parametern. </w:t>
      </w:r>
      <w:r w:rsidR="00020319">
        <w:t>Außerdem</w:t>
      </w:r>
      <w:r w:rsidR="00097806">
        <w:t xml:space="preserve"> können ges. Templates oder Teilabschnitte geschachtelt werden. Das </w:t>
      </w:r>
      <w:hyperlink w:anchor="_Glossar_1" w:history="1">
        <w:r w:rsidR="00020319" w:rsidRPr="00097806">
          <w:rPr>
            <w:rStyle w:val="Hyperlink"/>
            <w:i/>
            <w:iCs/>
          </w:rPr>
          <w:t>Blade</w:t>
        </w:r>
      </w:hyperlink>
      <w:r w:rsidR="00020319">
        <w:t xml:space="preserve">-Template </w:t>
      </w:r>
      <w:r w:rsidR="00097806">
        <w:t xml:space="preserve">des Dashboards kann in </w:t>
      </w:r>
      <w:hyperlink w:anchor="_A.17_Blade_–" w:history="1">
        <w:r w:rsidR="00097806" w:rsidRPr="00097806">
          <w:rPr>
            <w:rStyle w:val="Hyperlink"/>
          </w:rPr>
          <w:t>Anlage A.17</w:t>
        </w:r>
      </w:hyperlink>
      <w:r w:rsidR="00097806">
        <w:t xml:space="preserve"> als Beispiel begutachtet werden.</w:t>
      </w:r>
    </w:p>
    <w:p w14:paraId="72B0DEDB" w14:textId="65D46EFC" w:rsidR="00C03817" w:rsidRPr="00694AA7" w:rsidRDefault="00097806" w:rsidP="00745739">
      <w:pPr>
        <w:jc w:val="both"/>
      </w:pPr>
      <w:r>
        <w:t xml:space="preserve">Die gerenderten </w:t>
      </w:r>
      <w:hyperlink w:anchor="_Glossar_1" w:history="1">
        <w:r w:rsidRPr="00097806">
          <w:rPr>
            <w:rStyle w:val="Hyperlink"/>
            <w:i/>
            <w:iCs/>
          </w:rPr>
          <w:t>Blade</w:t>
        </w:r>
      </w:hyperlink>
      <w:r>
        <w:t xml:space="preserve">-Templates werden </w:t>
      </w:r>
      <w:r w:rsidR="00020319">
        <w:t>dann als reguläre</w:t>
      </w:r>
      <w:r>
        <w:t xml:space="preserve"> </w:t>
      </w:r>
      <w:hyperlink w:anchor="_Technisches_Abkürzungsverzeichnis" w:history="1">
        <w:r w:rsidR="00020319" w:rsidRPr="00020319">
          <w:rPr>
            <w:rStyle w:val="Hyperlink"/>
          </w:rPr>
          <w:t>HTML</w:t>
        </w:r>
      </w:hyperlink>
      <w:r w:rsidR="00020319">
        <w:t xml:space="preserve"> Datei</w:t>
      </w:r>
      <w:r w:rsidR="00C03817">
        <w:t>en</w:t>
      </w:r>
      <w:r w:rsidR="00020319">
        <w:t xml:space="preserve"> ausgegeben und vom Webserver interpretiert. Die Gestaltung der Oberfläche </w:t>
      </w:r>
      <w:r w:rsidR="00DF5C0C">
        <w:t>wird</w:t>
      </w:r>
      <w:r w:rsidR="00020319">
        <w:t xml:space="preserve"> mit eingebundenen </w:t>
      </w:r>
      <w:hyperlink w:anchor="_Technisches_Abkürzungsverzeichnis" w:history="1">
        <w:r w:rsidR="00020319" w:rsidRPr="00020319">
          <w:rPr>
            <w:rStyle w:val="Hyperlink"/>
          </w:rPr>
          <w:t>CSS</w:t>
        </w:r>
      </w:hyperlink>
      <w:r w:rsidR="00020319">
        <w:t>-Dateien umgesetzt</w:t>
      </w:r>
      <w:r w:rsidR="00DF5C0C">
        <w:t>,</w:t>
      </w:r>
      <w:r w:rsidR="00C03817">
        <w:t xml:space="preserve"> w</w:t>
      </w:r>
      <w:r w:rsidR="00020319">
        <w:t xml:space="preserve">elche wiederrum </w:t>
      </w:r>
      <w:hyperlink w:anchor="_Glossar_1" w:history="1">
        <w:r w:rsidR="00020319" w:rsidRPr="00020319">
          <w:rPr>
            <w:rStyle w:val="Hyperlink"/>
            <w:i/>
            <w:iCs/>
          </w:rPr>
          <w:t>SCSS</w:t>
        </w:r>
      </w:hyperlink>
      <w:r w:rsidR="00020319">
        <w:t xml:space="preserve"> </w:t>
      </w:r>
      <w:r w:rsidR="000F550F">
        <w:t>basiert</w:t>
      </w:r>
      <w:r w:rsidR="00020319">
        <w:t xml:space="preserve"> mithilfe von </w:t>
      </w:r>
      <w:hyperlink w:anchor="_Glossar_1" w:history="1">
        <w:r w:rsidR="00C03817" w:rsidRPr="00C03817">
          <w:rPr>
            <w:rStyle w:val="Hyperlink"/>
            <w:i/>
            <w:iCs/>
          </w:rPr>
          <w:t>node.js</w:t>
        </w:r>
      </w:hyperlink>
      <w:r w:rsidR="00C03817">
        <w:t xml:space="preserve"> im Verbund mit dem Frontend-Framework </w:t>
      </w:r>
      <w:hyperlink w:anchor="_Glossar_1" w:history="1">
        <w:r w:rsidR="00C03817" w:rsidRPr="00C03817">
          <w:rPr>
            <w:rStyle w:val="Hyperlink"/>
            <w:i/>
            <w:iCs/>
          </w:rPr>
          <w:t>Bootstrap</w:t>
        </w:r>
      </w:hyperlink>
      <w:r w:rsidR="00C03817">
        <w:t xml:space="preserve"> Serverseitig gerendert </w:t>
      </w:r>
      <w:r w:rsidR="00DF5C0C">
        <w:t>worden sind</w:t>
      </w:r>
      <w:r w:rsidR="00C03817">
        <w:t xml:space="preserve">. Im </w:t>
      </w:r>
      <w:hyperlink w:anchor="_A.18_Screenshots_der" w:history="1">
        <w:r w:rsidR="00C03817" w:rsidRPr="000F550F">
          <w:rPr>
            <w:rStyle w:val="Hyperlink"/>
          </w:rPr>
          <w:t>Anhang A.14</w:t>
        </w:r>
      </w:hyperlink>
      <w:r w:rsidR="00C03817">
        <w:t xml:space="preserve"> befinden sich Screenshots der </w:t>
      </w:r>
      <w:r w:rsidR="0035699C">
        <w:t>Applikation,</w:t>
      </w:r>
      <w:r w:rsidR="00C03817">
        <w:t xml:space="preserve"> die nach der Implementierungsphase entstanden sind. </w:t>
      </w:r>
    </w:p>
    <w:p w14:paraId="0C650AF2" w14:textId="4C027D31" w:rsidR="003452E5" w:rsidRDefault="00A967E8" w:rsidP="00745739">
      <w:pPr>
        <w:pStyle w:val="Heading2"/>
        <w:rPr>
          <w:rFonts w:eastAsia="Times New Roman"/>
          <w:lang w:eastAsia="en-GB"/>
        </w:rPr>
      </w:pPr>
      <w:bookmarkStart w:id="335" w:name="_Toc71644787"/>
      <w:bookmarkStart w:id="336" w:name="_Toc71893703"/>
      <w:bookmarkStart w:id="337" w:name="_Toc71898007"/>
      <w:bookmarkStart w:id="338" w:name="_Toc71898182"/>
      <w:bookmarkStart w:id="339" w:name="_Toc71898322"/>
      <w:bookmarkStart w:id="340" w:name="_Toc71975396"/>
      <w:bookmarkStart w:id="341" w:name="_Toc71975647"/>
      <w:bookmarkStart w:id="342" w:name="_Toc72156126"/>
      <w:r>
        <w:rPr>
          <w:rFonts w:eastAsia="Times New Roman"/>
          <w:lang w:eastAsia="en-GB"/>
        </w:rPr>
        <w:t>Implementierung</w:t>
      </w:r>
      <w:r w:rsidR="003452E5">
        <w:rPr>
          <w:rFonts w:eastAsia="Times New Roman"/>
          <w:lang w:eastAsia="en-GB"/>
        </w:rPr>
        <w:t xml:space="preserve"> der</w:t>
      </w:r>
      <w:r>
        <w:rPr>
          <w:rFonts w:eastAsia="Times New Roman"/>
          <w:lang w:eastAsia="en-GB"/>
        </w:rPr>
        <w:t xml:space="preserve"> Routen</w:t>
      </w:r>
      <w:bookmarkEnd w:id="335"/>
      <w:bookmarkEnd w:id="336"/>
      <w:bookmarkEnd w:id="337"/>
      <w:bookmarkEnd w:id="338"/>
      <w:bookmarkEnd w:id="339"/>
      <w:bookmarkEnd w:id="340"/>
      <w:bookmarkEnd w:id="341"/>
      <w:bookmarkEnd w:id="342"/>
    </w:p>
    <w:p w14:paraId="0D0DB5C7" w14:textId="42BB5D15" w:rsidR="0035699C" w:rsidRPr="0035699C" w:rsidRDefault="0035699C" w:rsidP="00745739">
      <w:pPr>
        <w:jc w:val="both"/>
        <w:rPr>
          <w:lang w:eastAsia="en-GB"/>
        </w:rPr>
      </w:pPr>
      <w:r>
        <w:rPr>
          <w:lang w:eastAsia="en-GB"/>
        </w:rPr>
        <w:t xml:space="preserve">Um die </w:t>
      </w:r>
      <w:hyperlink w:anchor="_Glossar_1" w:history="1">
        <w:r w:rsidRPr="0035699C">
          <w:rPr>
            <w:rStyle w:val="Hyperlink"/>
            <w:i/>
            <w:iCs/>
            <w:lang w:eastAsia="en-GB"/>
          </w:rPr>
          <w:t>Blade</w:t>
        </w:r>
      </w:hyperlink>
      <w:r>
        <w:rPr>
          <w:lang w:eastAsia="en-GB"/>
        </w:rPr>
        <w:t xml:space="preserve">-Templates bzw. Views der Applikation nun erreichbar bzw. für den User sichtbar zu machen werden Routen angelegt, die entweder direkt oder auf Umwegen über bspw. Controller auf die angesteuerten </w:t>
      </w:r>
      <w:hyperlink w:anchor="_Glossar_1" w:history="1">
        <w:r w:rsidRPr="0035699C">
          <w:rPr>
            <w:rStyle w:val="Hyperlink"/>
            <w:i/>
            <w:iCs/>
            <w:lang w:eastAsia="en-GB"/>
          </w:rPr>
          <w:t>Blade</w:t>
        </w:r>
      </w:hyperlink>
      <w:r>
        <w:rPr>
          <w:lang w:eastAsia="en-GB"/>
        </w:rPr>
        <w:t>-Templates zeigen.</w:t>
      </w:r>
    </w:p>
    <w:p w14:paraId="5B249266" w14:textId="13A982C2" w:rsidR="005132E4" w:rsidRDefault="00A967E8" w:rsidP="00745739">
      <w:pPr>
        <w:pStyle w:val="Heading3"/>
        <w:rPr>
          <w:lang w:eastAsia="en-GB"/>
        </w:rPr>
      </w:pPr>
      <w:bookmarkStart w:id="343" w:name="_Toc71644788"/>
      <w:bookmarkStart w:id="344" w:name="_Toc71893704"/>
      <w:bookmarkStart w:id="345" w:name="_Toc71898008"/>
      <w:bookmarkStart w:id="346" w:name="_Toc71898183"/>
      <w:bookmarkStart w:id="347" w:name="_Toc71898323"/>
      <w:bookmarkStart w:id="348" w:name="_Toc71975397"/>
      <w:bookmarkStart w:id="349" w:name="_Toc71975648"/>
      <w:bookmarkStart w:id="350" w:name="_Toc72156127"/>
      <w:r>
        <w:rPr>
          <w:lang w:eastAsia="en-GB"/>
        </w:rPr>
        <w:t>Exkurs: Routing</w:t>
      </w:r>
      <w:bookmarkEnd w:id="343"/>
      <w:bookmarkEnd w:id="344"/>
      <w:bookmarkEnd w:id="345"/>
      <w:bookmarkEnd w:id="346"/>
      <w:bookmarkEnd w:id="347"/>
      <w:bookmarkEnd w:id="348"/>
      <w:bookmarkEnd w:id="349"/>
      <w:bookmarkEnd w:id="350"/>
    </w:p>
    <w:p w14:paraId="28222445" w14:textId="7E07D766" w:rsidR="005132E4" w:rsidRPr="005132E4" w:rsidRDefault="005132E4" w:rsidP="00745739">
      <w:pPr>
        <w:jc w:val="both"/>
        <w:rPr>
          <w:rFonts w:ascii="Shentox SemiBold" w:hAnsi="Shentox SemiBold" w:cstheme="majorBidi"/>
          <w:color w:val="9A1240"/>
          <w:lang w:eastAsia="en-GB"/>
        </w:rPr>
      </w:pPr>
      <w:r w:rsidRPr="005132E4">
        <w:t xml:space="preserve">Das </w:t>
      </w:r>
      <w:hyperlink w:anchor="_Glossar" w:history="1">
        <w:proofErr w:type="spellStart"/>
        <w:r w:rsidR="003452E5" w:rsidRPr="003452E5">
          <w:rPr>
            <w:rStyle w:val="Hyperlink"/>
            <w:i/>
            <w:iCs/>
          </w:rPr>
          <w:t>Laravel</w:t>
        </w:r>
        <w:proofErr w:type="spellEnd"/>
      </w:hyperlink>
      <w:r w:rsidR="003452E5">
        <w:t xml:space="preserve"> </w:t>
      </w:r>
      <w:r w:rsidRPr="005132E4">
        <w:t>Routing entscheidet, welche Aktion bei welcher U</w:t>
      </w:r>
      <w:r>
        <w:t>RL</w:t>
      </w:r>
      <w:r w:rsidRPr="005132E4">
        <w:t xml:space="preserve"> ausgeführt wird. So kann im einfachsten Fall</w:t>
      </w:r>
      <w:r w:rsidR="0035699C">
        <w:t xml:space="preserve"> (wie im Vorwort erwähnt)</w:t>
      </w:r>
      <w:r w:rsidRPr="005132E4">
        <w:t xml:space="preserve"> </w:t>
      </w:r>
      <w:r w:rsidR="003452E5" w:rsidRPr="005132E4">
        <w:t>eine View</w:t>
      </w:r>
      <w:r w:rsidRPr="005132E4">
        <w:t xml:space="preserve"> anzeig</w:t>
      </w:r>
      <w:r>
        <w:t>t werden</w:t>
      </w:r>
      <w:r w:rsidRPr="005132E4">
        <w:t xml:space="preserve">. </w:t>
      </w:r>
      <w:r>
        <w:t>Es</w:t>
      </w:r>
      <w:r w:rsidRPr="005132E4">
        <w:t xml:space="preserve"> lassen sich </w:t>
      </w:r>
      <w:r>
        <w:t xml:space="preserve">aber auch </w:t>
      </w:r>
      <w:r w:rsidR="003452E5">
        <w:t>d</w:t>
      </w:r>
      <w:r w:rsidR="0035699C">
        <w:t>ur</w:t>
      </w:r>
      <w:r w:rsidR="003452E5">
        <w:t xml:space="preserve">ch bspw. </w:t>
      </w:r>
      <w:r w:rsidRPr="005132E4">
        <w:t xml:space="preserve">GET und POST verschiedene Aktionen zuweisen. </w:t>
      </w:r>
      <w:r w:rsidR="003452E5">
        <w:t>Auch</w:t>
      </w:r>
      <w:r w:rsidR="0035699C">
        <w:t xml:space="preserve"> Variablen können an </w:t>
      </w:r>
      <w:r w:rsidR="003452E5">
        <w:t>Methoden</w:t>
      </w:r>
      <w:r w:rsidR="0035699C">
        <w:t xml:space="preserve"> übergeben werden</w:t>
      </w:r>
      <w:r w:rsidR="003452E5">
        <w:t xml:space="preserve">. Eine vollständiger Codeauszug der im Projekt umgesetzten Routing-Handhabung befindet sich in </w:t>
      </w:r>
      <w:hyperlink w:anchor="_A.16_Routen_–" w:history="1">
        <w:r w:rsidR="003452E5" w:rsidRPr="003452E5">
          <w:rPr>
            <w:rStyle w:val="Hyperlink"/>
          </w:rPr>
          <w:t>Anhang A.16</w:t>
        </w:r>
      </w:hyperlink>
      <w:r w:rsidR="003452E5">
        <w:t xml:space="preserve">. </w:t>
      </w:r>
    </w:p>
    <w:p w14:paraId="3C002090" w14:textId="3135E28B" w:rsidR="007C0745" w:rsidRDefault="00B10358" w:rsidP="00745739">
      <w:pPr>
        <w:pStyle w:val="Heading2"/>
      </w:pPr>
      <w:bookmarkStart w:id="351" w:name="_Toc71644789"/>
      <w:bookmarkStart w:id="352" w:name="_Toc71893705"/>
      <w:bookmarkStart w:id="353" w:name="_Toc71898009"/>
      <w:bookmarkStart w:id="354" w:name="_Toc71898184"/>
      <w:bookmarkStart w:id="355" w:name="_Toc71898324"/>
      <w:bookmarkStart w:id="356" w:name="_Toc71975398"/>
      <w:bookmarkStart w:id="357" w:name="_Toc71975649"/>
      <w:bookmarkStart w:id="358" w:name="_Toc72156128"/>
      <w:r>
        <w:t>Implementierung der Controller</w:t>
      </w:r>
      <w:bookmarkEnd w:id="351"/>
      <w:bookmarkEnd w:id="352"/>
      <w:bookmarkEnd w:id="353"/>
      <w:bookmarkEnd w:id="354"/>
      <w:bookmarkEnd w:id="355"/>
      <w:bookmarkEnd w:id="356"/>
      <w:bookmarkEnd w:id="357"/>
      <w:bookmarkEnd w:id="358"/>
    </w:p>
    <w:p w14:paraId="22023D82" w14:textId="2956BBE9" w:rsidR="00007081" w:rsidRPr="00747756" w:rsidRDefault="00B10358" w:rsidP="00745739">
      <w:pPr>
        <w:shd w:val="clear" w:color="auto" w:fill="FFFFFF"/>
        <w:spacing w:after="0"/>
        <w:jc w:val="both"/>
        <w:textAlignment w:val="baseline"/>
        <w:rPr>
          <w:rFonts w:eastAsia="Times New Roman" w:cs="Consolas"/>
          <w:color w:val="000000"/>
          <w:szCs w:val="21"/>
          <w:lang w:val="en-DE" w:eastAsia="en-GB"/>
        </w:rPr>
      </w:pPr>
      <w:r>
        <w:rPr>
          <w:rFonts w:eastAsia="Times New Roman" w:cs="Consolas"/>
          <w:color w:val="000000"/>
          <w:szCs w:val="21"/>
          <w:lang w:eastAsia="en-GB"/>
        </w:rPr>
        <w:t xml:space="preserve">Neben den in </w:t>
      </w:r>
      <w:hyperlink w:anchor="_Implementierung_der_Benutzeroberflä" w:history="1">
        <w:r w:rsidRPr="00B10358">
          <w:rPr>
            <w:rStyle w:val="Hyperlink"/>
            <w:rFonts w:eastAsia="Times New Roman" w:cs="Consolas"/>
            <w:szCs w:val="21"/>
            <w:lang w:eastAsia="en-GB"/>
          </w:rPr>
          <w:t>Punkt 5.2</w:t>
        </w:r>
      </w:hyperlink>
      <w:r>
        <w:rPr>
          <w:rFonts w:eastAsia="Times New Roman" w:cs="Consolas"/>
          <w:color w:val="000000"/>
          <w:szCs w:val="21"/>
          <w:lang w:eastAsia="en-GB"/>
        </w:rPr>
        <w:t xml:space="preserve"> beschriebenen View- und in </w:t>
      </w:r>
      <w:hyperlink w:anchor="_Implementierung_des_Datenmodells" w:history="1">
        <w:r w:rsidRPr="00B10358">
          <w:rPr>
            <w:rStyle w:val="Hyperlink"/>
            <w:rFonts w:eastAsia="Times New Roman" w:cs="Consolas"/>
            <w:szCs w:val="21"/>
            <w:lang w:eastAsia="en-GB"/>
          </w:rPr>
          <w:t>Punkt 5.1</w:t>
        </w:r>
      </w:hyperlink>
      <w:r>
        <w:rPr>
          <w:rFonts w:eastAsia="Times New Roman" w:cs="Consolas"/>
          <w:color w:val="000000"/>
          <w:szCs w:val="21"/>
          <w:lang w:eastAsia="en-GB"/>
        </w:rPr>
        <w:t xml:space="preserve"> erläuterten Modelbestandteilen werden </w:t>
      </w:r>
      <w:r w:rsidR="00A46816">
        <w:rPr>
          <w:rFonts w:eastAsia="Times New Roman" w:cs="Consolas"/>
          <w:color w:val="000000"/>
          <w:szCs w:val="21"/>
          <w:lang w:eastAsia="en-GB"/>
        </w:rPr>
        <w:t xml:space="preserve">im </w:t>
      </w:r>
      <w:hyperlink w:anchor="_Technisches_Abkürzungsverzeichnis" w:history="1">
        <w:r w:rsidR="00A46816" w:rsidRPr="00A46816">
          <w:rPr>
            <w:rStyle w:val="Hyperlink"/>
            <w:rFonts w:eastAsia="Times New Roman" w:cs="Consolas"/>
            <w:szCs w:val="21"/>
            <w:lang w:eastAsia="en-GB"/>
          </w:rPr>
          <w:t>MVC</w:t>
        </w:r>
      </w:hyperlink>
      <w:r w:rsidR="00A46816">
        <w:rPr>
          <w:rFonts w:eastAsia="Times New Roman" w:cs="Consolas"/>
          <w:color w:val="000000"/>
          <w:szCs w:val="21"/>
          <w:lang w:eastAsia="en-GB"/>
        </w:rPr>
        <w:t xml:space="preserve"> Pattern </w:t>
      </w:r>
      <w:r>
        <w:rPr>
          <w:rFonts w:eastAsia="Times New Roman" w:cs="Consolas"/>
          <w:color w:val="000000"/>
          <w:szCs w:val="21"/>
          <w:lang w:eastAsia="en-GB"/>
        </w:rPr>
        <w:t>mithilfe von Controller-Klassen verbunden.</w:t>
      </w:r>
      <w:r w:rsidR="00A46816" w:rsidRPr="00A46816">
        <w:rPr>
          <w:rFonts w:eastAsia="Times New Roman" w:cs="Consolas"/>
          <w:color w:val="000000"/>
          <w:szCs w:val="21"/>
          <w:bdr w:val="none" w:sz="0" w:space="0" w:color="auto" w:frame="1"/>
          <w:lang w:val="en-DE" w:eastAsia="en-GB"/>
        </w:rPr>
        <w:t xml:space="preserve"> </w:t>
      </w:r>
      <w:r w:rsidR="00A46816" w:rsidRPr="00B10358">
        <w:rPr>
          <w:rFonts w:eastAsia="Times New Roman" w:cs="Consolas"/>
          <w:color w:val="000000"/>
          <w:szCs w:val="21"/>
          <w:bdr w:val="none" w:sz="0" w:space="0" w:color="auto" w:frame="1"/>
          <w:lang w:val="en-DE" w:eastAsia="en-GB"/>
        </w:rPr>
        <w:t>Aktionen</w:t>
      </w:r>
      <w:r w:rsidR="00A46816" w:rsidRPr="00B10358">
        <w:rPr>
          <w:rFonts w:eastAsia="Times New Roman" w:cs="Consolas"/>
          <w:color w:val="000000"/>
          <w:szCs w:val="21"/>
          <w:lang w:val="en-DE" w:eastAsia="en-GB"/>
        </w:rPr>
        <w:t> der Nutzer </w:t>
      </w:r>
      <w:r w:rsidR="00A46816" w:rsidRPr="00B10358">
        <w:rPr>
          <w:rFonts w:eastAsia="Times New Roman" w:cs="Consolas"/>
          <w:color w:val="000000"/>
          <w:szCs w:val="21"/>
          <w:bdr w:val="none" w:sz="0" w:space="0" w:color="auto" w:frame="1"/>
          <w:lang w:val="en-DE" w:eastAsia="en-GB"/>
        </w:rPr>
        <w:t xml:space="preserve">leitet </w:t>
      </w:r>
      <w:r w:rsidR="00DF5C0C">
        <w:rPr>
          <w:rFonts w:eastAsia="Times New Roman" w:cs="Consolas"/>
          <w:color w:val="000000"/>
          <w:szCs w:val="21"/>
          <w:bdr w:val="none" w:sz="0" w:space="0" w:color="auto" w:frame="1"/>
          <w:lang w:eastAsia="en-GB"/>
        </w:rPr>
        <w:t>die</w:t>
      </w:r>
      <w:r w:rsidR="00A46816" w:rsidRPr="00B10358">
        <w:rPr>
          <w:rFonts w:eastAsia="Times New Roman" w:cs="Consolas"/>
          <w:color w:val="000000"/>
          <w:szCs w:val="21"/>
          <w:bdr w:val="none" w:sz="0" w:space="0" w:color="auto" w:frame="1"/>
          <w:lang w:val="en-DE" w:eastAsia="en-GB"/>
        </w:rPr>
        <w:t xml:space="preserve"> View zum Controller weiter</w:t>
      </w:r>
      <w:r w:rsidR="00A46816" w:rsidRPr="00B10358">
        <w:rPr>
          <w:rFonts w:eastAsia="Times New Roman" w:cs="Consolas"/>
          <w:color w:val="000000"/>
          <w:szCs w:val="21"/>
          <w:lang w:val="en-DE" w:eastAsia="en-GB"/>
        </w:rPr>
        <w:t>, welcher die dahinterstehende Programmlogik ausführt. Die </w:t>
      </w:r>
      <w:r w:rsidR="00A46816" w:rsidRPr="00B10358">
        <w:rPr>
          <w:rFonts w:eastAsia="Times New Roman" w:cs="Consolas"/>
          <w:color w:val="000000"/>
          <w:szCs w:val="21"/>
          <w:bdr w:val="none" w:sz="0" w:space="0" w:color="auto" w:frame="1"/>
          <w:lang w:val="en-DE" w:eastAsia="en-GB"/>
        </w:rPr>
        <w:t>Logik informiert einzelne Views im Bedarfsfall</w:t>
      </w:r>
      <w:r w:rsidR="00A46816" w:rsidRPr="00B10358">
        <w:rPr>
          <w:rFonts w:eastAsia="Times New Roman" w:cs="Consolas"/>
          <w:color w:val="000000"/>
          <w:szCs w:val="21"/>
          <w:lang w:val="en-DE" w:eastAsia="en-GB"/>
        </w:rPr>
        <w:t> über Änderungen am Model, um eine passende Reaktion auf diese zu ermöglichen.</w:t>
      </w:r>
      <w:r w:rsidR="00747756">
        <w:rPr>
          <w:rFonts w:eastAsia="Times New Roman" w:cs="Consolas"/>
          <w:color w:val="000000"/>
          <w:szCs w:val="21"/>
          <w:lang w:eastAsia="en-GB"/>
        </w:rPr>
        <w:t xml:space="preserve"> </w:t>
      </w:r>
      <w:r w:rsidR="00007081">
        <w:rPr>
          <w:rFonts w:eastAsia="Times New Roman" w:cs="Consolas"/>
          <w:color w:val="000000"/>
          <w:szCs w:val="21"/>
          <w:lang w:eastAsia="en-GB"/>
        </w:rPr>
        <w:t xml:space="preserve">Durch die Komplexität der Projektgegebenen Controller-Strukturen und dem </w:t>
      </w:r>
      <w:r w:rsidR="00D4289E">
        <w:rPr>
          <w:rFonts w:eastAsia="Times New Roman" w:cs="Consolas"/>
          <w:color w:val="000000"/>
          <w:szCs w:val="21"/>
          <w:lang w:eastAsia="en-GB"/>
        </w:rPr>
        <w:t>b</w:t>
      </w:r>
      <w:r w:rsidR="00007081">
        <w:rPr>
          <w:rFonts w:eastAsia="Times New Roman" w:cs="Consolas"/>
          <w:color w:val="000000"/>
          <w:szCs w:val="21"/>
          <w:lang w:eastAsia="en-GB"/>
        </w:rPr>
        <w:t xml:space="preserve">egrenzten Kerndokumentationsumfangs wird im Folgenden </w:t>
      </w:r>
      <w:r w:rsidR="000A64CE">
        <w:rPr>
          <w:rFonts w:eastAsia="Times New Roman" w:cs="Consolas"/>
          <w:color w:val="000000"/>
          <w:szCs w:val="21"/>
          <w:lang w:eastAsia="en-GB"/>
        </w:rPr>
        <w:t>beispielhaft</w:t>
      </w:r>
      <w:r w:rsidR="00007081">
        <w:rPr>
          <w:rFonts w:eastAsia="Times New Roman" w:cs="Consolas"/>
          <w:color w:val="000000"/>
          <w:szCs w:val="21"/>
          <w:lang w:eastAsia="en-GB"/>
        </w:rPr>
        <w:t xml:space="preserve"> die Controller-Klasse der Antrags Administration (</w:t>
      </w:r>
      <w:r w:rsidR="0061751C">
        <w:rPr>
          <w:rFonts w:eastAsia="Times New Roman" w:cs="Consolas"/>
          <w:color w:val="000000"/>
          <w:szCs w:val="21"/>
          <w:lang w:eastAsia="en-GB"/>
        </w:rPr>
        <w:t xml:space="preserve">Handlungsschritt: </w:t>
      </w:r>
      <w:r w:rsidR="00007081">
        <w:rPr>
          <w:rFonts w:eastAsia="Times New Roman" w:cs="Consolas"/>
          <w:color w:val="000000"/>
          <w:szCs w:val="21"/>
          <w:lang w:eastAsia="en-GB"/>
        </w:rPr>
        <w:t>Vorgesetzter entscheidet über den Antrag</w:t>
      </w:r>
      <w:r w:rsidR="0061751C">
        <w:rPr>
          <w:rFonts w:eastAsia="Times New Roman" w:cs="Consolas"/>
          <w:color w:val="000000"/>
          <w:szCs w:val="21"/>
          <w:lang w:eastAsia="en-GB"/>
        </w:rPr>
        <w:t>.</w:t>
      </w:r>
      <w:r w:rsidR="00007081">
        <w:rPr>
          <w:rFonts w:eastAsia="Times New Roman" w:cs="Consolas"/>
          <w:color w:val="000000"/>
          <w:szCs w:val="21"/>
          <w:lang w:eastAsia="en-GB"/>
        </w:rPr>
        <w:t xml:space="preserve"> Screenshot </w:t>
      </w:r>
      <w:hyperlink w:anchor="_A.18.4_Antrags_Administration" w:history="1">
        <w:r w:rsidR="00007081" w:rsidRPr="00007081">
          <w:rPr>
            <w:rStyle w:val="Hyperlink"/>
            <w:rFonts w:eastAsia="Times New Roman" w:cs="Consolas"/>
            <w:szCs w:val="21"/>
            <w:lang w:eastAsia="en-GB"/>
          </w:rPr>
          <w:t>Anhang A.18.4</w:t>
        </w:r>
      </w:hyperlink>
      <w:r w:rsidR="00007081">
        <w:rPr>
          <w:rFonts w:eastAsia="Times New Roman" w:cs="Consolas"/>
          <w:color w:val="000000"/>
          <w:szCs w:val="21"/>
          <w:lang w:eastAsia="en-GB"/>
        </w:rPr>
        <w:t xml:space="preserve">) vorgestellt. Der Codeauszug </w:t>
      </w:r>
      <w:r w:rsidR="000A64CE">
        <w:rPr>
          <w:rFonts w:eastAsia="Times New Roman" w:cs="Consolas"/>
          <w:color w:val="000000"/>
          <w:szCs w:val="21"/>
          <w:lang w:eastAsia="en-GB"/>
        </w:rPr>
        <w:t xml:space="preserve">hierzu </w:t>
      </w:r>
      <w:r w:rsidR="00007081">
        <w:rPr>
          <w:rFonts w:eastAsia="Times New Roman" w:cs="Consolas"/>
          <w:color w:val="000000"/>
          <w:szCs w:val="21"/>
          <w:lang w:eastAsia="en-GB"/>
        </w:rPr>
        <w:t>befindet sich</w:t>
      </w:r>
      <w:r w:rsidR="0061751C">
        <w:rPr>
          <w:rFonts w:eastAsia="Times New Roman" w:cs="Consolas"/>
          <w:color w:val="000000"/>
          <w:szCs w:val="21"/>
          <w:lang w:eastAsia="en-GB"/>
        </w:rPr>
        <w:t xml:space="preserve"> in </w:t>
      </w:r>
      <w:hyperlink w:anchor="_A.20_Antrags_Administration" w:history="1">
        <w:r w:rsidR="0061751C" w:rsidRPr="0061751C">
          <w:rPr>
            <w:rStyle w:val="Hyperlink"/>
            <w:rFonts w:eastAsia="Times New Roman" w:cs="Consolas"/>
            <w:szCs w:val="21"/>
            <w:lang w:eastAsia="en-GB"/>
          </w:rPr>
          <w:t>Anhang A.20</w:t>
        </w:r>
      </w:hyperlink>
      <w:r w:rsidR="0061751C">
        <w:rPr>
          <w:rFonts w:eastAsia="Times New Roman" w:cs="Consolas"/>
          <w:color w:val="000000"/>
          <w:szCs w:val="21"/>
          <w:lang w:eastAsia="en-GB"/>
        </w:rPr>
        <w:t>.</w:t>
      </w:r>
    </w:p>
    <w:p w14:paraId="2CD1ADC5" w14:textId="77777777" w:rsidR="00747756" w:rsidRDefault="00747756" w:rsidP="00745739">
      <w:pPr>
        <w:shd w:val="clear" w:color="auto" w:fill="FFFFFF"/>
        <w:spacing w:after="0"/>
        <w:jc w:val="both"/>
        <w:textAlignment w:val="baseline"/>
        <w:rPr>
          <w:rFonts w:eastAsia="Times New Roman" w:cs="Consolas"/>
          <w:color w:val="000000"/>
          <w:szCs w:val="21"/>
          <w:lang w:eastAsia="en-GB"/>
        </w:rPr>
      </w:pPr>
    </w:p>
    <w:p w14:paraId="0442F076" w14:textId="3177F5AA" w:rsidR="00A46816" w:rsidRDefault="0061751C"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Das Öffnen der Anfragen-Administration wird </w:t>
      </w:r>
      <w:r w:rsidR="000A64CE">
        <w:rPr>
          <w:rFonts w:eastAsia="Times New Roman" w:cs="Consolas"/>
          <w:color w:val="000000"/>
          <w:szCs w:val="21"/>
          <w:lang w:eastAsia="en-GB"/>
        </w:rPr>
        <w:t>mit folgender Routen</w:t>
      </w:r>
      <w:r w:rsidR="008C751B">
        <w:rPr>
          <w:rFonts w:eastAsia="Times New Roman" w:cs="Consolas"/>
          <w:color w:val="000000"/>
          <w:szCs w:val="21"/>
          <w:lang w:eastAsia="en-GB"/>
        </w:rPr>
        <w:t>-</w:t>
      </w:r>
      <w:r>
        <w:rPr>
          <w:rFonts w:eastAsia="Times New Roman" w:cs="Consolas"/>
          <w:color w:val="000000"/>
          <w:szCs w:val="21"/>
          <w:lang w:eastAsia="en-GB"/>
        </w:rPr>
        <w:t>Struktur</w:t>
      </w:r>
      <w:r w:rsidR="008C751B">
        <w:rPr>
          <w:rFonts w:eastAsia="Times New Roman" w:cs="Consolas"/>
          <w:color w:val="000000"/>
          <w:szCs w:val="21"/>
          <w:lang w:eastAsia="en-GB"/>
        </w:rPr>
        <w:t xml:space="preserve"> (</w:t>
      </w:r>
      <w:hyperlink w:anchor="_A.16_Routen_–" w:history="1">
        <w:r w:rsidR="008C751B" w:rsidRPr="0061751C">
          <w:rPr>
            <w:rStyle w:val="Hyperlink"/>
            <w:rFonts w:eastAsia="Times New Roman" w:cs="Consolas"/>
            <w:szCs w:val="21"/>
            <w:lang w:eastAsia="en-GB"/>
          </w:rPr>
          <w:t>Anhang A.16</w:t>
        </w:r>
      </w:hyperlink>
      <w:r w:rsidR="008C751B">
        <w:rPr>
          <w:rFonts w:eastAsia="Times New Roman" w:cs="Consolas"/>
          <w:color w:val="000000"/>
          <w:szCs w:val="21"/>
          <w:lang w:eastAsia="en-GB"/>
        </w:rPr>
        <w:t>)</w:t>
      </w:r>
      <w:r>
        <w:rPr>
          <w:rFonts w:eastAsia="Times New Roman" w:cs="Consolas"/>
          <w:color w:val="000000"/>
          <w:szCs w:val="21"/>
          <w:lang w:eastAsia="en-GB"/>
        </w:rPr>
        <w:t xml:space="preserve"> initiiert:</w:t>
      </w:r>
      <w:r w:rsidR="002033C5">
        <w:rPr>
          <w:rFonts w:eastAsia="Times New Roman" w:cs="Consolas"/>
          <w:color w:val="000000"/>
          <w:szCs w:val="21"/>
          <w:lang w:eastAsia="en-GB"/>
        </w:rPr>
        <w:br/>
      </w:r>
    </w:p>
    <w:p w14:paraId="41FD604E" w14:textId="77777777" w:rsidR="002033C5" w:rsidRPr="002033C5" w:rsidRDefault="002033C5" w:rsidP="00745739">
      <w:pPr>
        <w:shd w:val="clear" w:color="auto" w:fill="FFFFFF"/>
        <w:spacing w:after="0"/>
        <w:jc w:val="both"/>
        <w:textAlignment w:val="baseline"/>
        <w:rPr>
          <w:rFonts w:ascii="Consolas" w:hAnsi="Consolas" w:cs="Consolas"/>
          <w:color w:val="9A1541"/>
          <w:sz w:val="20"/>
          <w:szCs w:val="21"/>
          <w:lang w:val="en-US"/>
        </w:rPr>
      </w:pPr>
      <w:proofErr w:type="gramStart"/>
      <w:r w:rsidRPr="002033C5">
        <w:rPr>
          <w:rFonts w:ascii="Consolas" w:hAnsi="Consolas" w:cs="Consolas"/>
          <w:color w:val="9A1541"/>
          <w:sz w:val="20"/>
          <w:szCs w:val="21"/>
          <w:lang w:val="en-US"/>
        </w:rPr>
        <w:t>Route::</w:t>
      </w:r>
      <w:proofErr w:type="gramEnd"/>
      <w:r w:rsidRPr="002033C5">
        <w:rPr>
          <w:rFonts w:ascii="Consolas" w:hAnsi="Consolas" w:cs="Consolas"/>
          <w:color w:val="9A1541"/>
          <w:sz w:val="20"/>
          <w:szCs w:val="21"/>
          <w:lang w:val="en-US"/>
        </w:rPr>
        <w:t xml:space="preserve">get(‘/request/{id}/decision‘, </w:t>
      </w:r>
    </w:p>
    <w:p w14:paraId="042422B9" w14:textId="24E92C12" w:rsidR="0061751C" w:rsidRPr="002033C5" w:rsidRDefault="002033C5" w:rsidP="002033C5">
      <w:pPr>
        <w:shd w:val="clear" w:color="auto" w:fill="FFFFFF"/>
        <w:spacing w:after="0"/>
        <w:ind w:firstLine="708"/>
        <w:jc w:val="both"/>
        <w:textAlignment w:val="baseline"/>
        <w:rPr>
          <w:rFonts w:eastAsia="Times New Roman" w:cs="Consolas"/>
          <w:color w:val="000000"/>
          <w:sz w:val="20"/>
          <w:szCs w:val="20"/>
          <w:lang w:val="en-US" w:eastAsia="en-GB"/>
        </w:rPr>
      </w:pPr>
      <w:r w:rsidRPr="002033C5">
        <w:rPr>
          <w:rFonts w:ascii="Consolas" w:hAnsi="Consolas" w:cs="Consolas"/>
          <w:color w:val="9A1541"/>
          <w:sz w:val="20"/>
          <w:szCs w:val="21"/>
          <w:lang w:val="en-US"/>
        </w:rPr>
        <w:t>[App</w:t>
      </w:r>
      <w:proofErr w:type="gramStart"/>
      <w:r w:rsidRPr="002033C5">
        <w:rPr>
          <w:rFonts w:ascii="Consolas" w:hAnsi="Consolas" w:cs="Consolas"/>
          <w:color w:val="9A1541"/>
          <w:sz w:val="20"/>
          <w:szCs w:val="21"/>
          <w:lang w:val="en-US"/>
        </w:rPr>
        <w:t>\Http\Controllers\Request\</w:t>
      </w:r>
      <w:proofErr w:type="spellStart"/>
      <w:r w:rsidRPr="002033C5">
        <w:rPr>
          <w:rFonts w:ascii="Consolas" w:hAnsi="Consolas" w:cs="Consolas"/>
          <w:color w:val="9A1541"/>
          <w:sz w:val="20"/>
          <w:szCs w:val="21"/>
          <w:lang w:val="en-US"/>
        </w:rPr>
        <w:t>RequestDecision</w:t>
      </w:r>
      <w:proofErr w:type="spellEnd"/>
      <w:r w:rsidRPr="002033C5">
        <w:rPr>
          <w:rFonts w:ascii="Consolas" w:hAnsi="Consolas" w:cs="Consolas"/>
          <w:color w:val="9A1541"/>
          <w:sz w:val="20"/>
          <w:szCs w:val="21"/>
          <w:lang w:val="en-US"/>
        </w:rPr>
        <w:t>::</w:t>
      </w:r>
      <w:proofErr w:type="gramEnd"/>
      <w:r w:rsidRPr="002033C5">
        <w:rPr>
          <w:rFonts w:ascii="Consolas" w:hAnsi="Consolas" w:cs="Consolas"/>
          <w:color w:val="9A1541"/>
          <w:sz w:val="20"/>
          <w:szCs w:val="21"/>
          <w:lang w:val="en-US"/>
        </w:rPr>
        <w:t>class, ‘index’]);</w:t>
      </w:r>
    </w:p>
    <w:p w14:paraId="4EEF9BC2" w14:textId="77777777" w:rsidR="0061751C" w:rsidRPr="002033C5" w:rsidRDefault="0061751C" w:rsidP="00745739">
      <w:pPr>
        <w:shd w:val="clear" w:color="auto" w:fill="FFFFFF"/>
        <w:spacing w:after="0"/>
        <w:jc w:val="both"/>
        <w:textAlignment w:val="baseline"/>
        <w:rPr>
          <w:rFonts w:eastAsia="Times New Roman" w:cs="Consolas"/>
          <w:color w:val="000000"/>
          <w:szCs w:val="21"/>
          <w:lang w:val="en-US" w:eastAsia="en-GB"/>
        </w:rPr>
      </w:pPr>
    </w:p>
    <w:p w14:paraId="7B3AD311" w14:textId="00DAD203" w:rsidR="00406441" w:rsidRDefault="000A64CE"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Dabei greift die Route zunächst auf die Index Methode der Klasse </w:t>
      </w:r>
      <w:proofErr w:type="spellStart"/>
      <w:r w:rsidR="002033C5">
        <w:rPr>
          <w:rFonts w:ascii="Consolas" w:eastAsia="Times New Roman" w:hAnsi="Consolas" w:cs="Consolas"/>
          <w:color w:val="9A1541"/>
          <w:sz w:val="20"/>
          <w:szCs w:val="20"/>
          <w:lang w:eastAsia="en-GB"/>
        </w:rPr>
        <w:t>R</w:t>
      </w:r>
      <w:r w:rsidR="00745739" w:rsidRPr="00745739">
        <w:rPr>
          <w:rFonts w:ascii="Consolas" w:eastAsia="Times New Roman" w:hAnsi="Consolas" w:cs="Consolas"/>
          <w:color w:val="9A1541"/>
          <w:sz w:val="20"/>
          <w:szCs w:val="20"/>
          <w:lang w:eastAsia="en-GB"/>
        </w:rPr>
        <w:t>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zu. Der Konstruktor der Klasse validiert beim </w:t>
      </w:r>
      <w:proofErr w:type="gramStart"/>
      <w:r>
        <w:rPr>
          <w:rFonts w:eastAsia="Times New Roman" w:cs="Consolas"/>
          <w:color w:val="000000"/>
          <w:szCs w:val="21"/>
          <w:lang w:eastAsia="en-GB"/>
        </w:rPr>
        <w:t>Aufruf</w:t>
      </w:r>
      <w:proofErr w:type="gramEnd"/>
      <w:r>
        <w:rPr>
          <w:rFonts w:eastAsia="Times New Roman" w:cs="Consolas"/>
          <w:color w:val="000000"/>
          <w:szCs w:val="21"/>
          <w:lang w:eastAsia="en-GB"/>
        </w:rPr>
        <w:t xml:space="preserve"> ob der ausführende User angemeldet ist. Die Index Methode implementiert nun zunächst ein Objekt der </w:t>
      </w:r>
      <w:proofErr w:type="spellStart"/>
      <w:r w:rsidR="00745739" w:rsidRPr="00745739">
        <w:rPr>
          <w:rFonts w:ascii="Consolas" w:eastAsia="Times New Roman" w:hAnsi="Consolas" w:cs="Consolas"/>
          <w:color w:val="9A1541"/>
          <w:sz w:val="20"/>
          <w:szCs w:val="20"/>
          <w:lang w:eastAsia="en-GB"/>
        </w:rPr>
        <w:t>request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Klasse. In der aufgerufenen Domain wird als Parameter </w:t>
      </w:r>
      <w:r w:rsidR="006C639A">
        <w:rPr>
          <w:rFonts w:eastAsia="Times New Roman" w:cs="Consolas"/>
          <w:color w:val="000000"/>
          <w:szCs w:val="21"/>
          <w:lang w:eastAsia="en-GB"/>
        </w:rPr>
        <w:t>die</w:t>
      </w:r>
      <w:r>
        <w:rPr>
          <w:rFonts w:eastAsia="Times New Roman" w:cs="Consolas"/>
          <w:color w:val="000000"/>
          <w:szCs w:val="21"/>
          <w:lang w:eastAsia="en-GB"/>
        </w:rPr>
        <w:t xml:space="preserve"> angefragt</w:t>
      </w:r>
      <w:r w:rsidR="006C639A">
        <w:rPr>
          <w:rFonts w:eastAsia="Times New Roman" w:cs="Consolas"/>
          <w:color w:val="000000"/>
          <w:szCs w:val="21"/>
          <w:lang w:eastAsia="en-GB"/>
        </w:rPr>
        <w:t>e</w:t>
      </w:r>
      <w:r>
        <w:rPr>
          <w:rFonts w:eastAsia="Times New Roman" w:cs="Consolas"/>
          <w:color w:val="000000"/>
          <w:szCs w:val="21"/>
          <w:lang w:eastAsia="en-GB"/>
        </w:rPr>
        <w:t xml:space="preserve"> </w:t>
      </w:r>
      <w:r>
        <w:rPr>
          <w:rFonts w:eastAsia="Times New Roman" w:cs="Consolas"/>
          <w:color w:val="000000"/>
          <w:szCs w:val="21"/>
          <w:lang w:eastAsia="en-GB"/>
        </w:rPr>
        <w:lastRenderedPageBreak/>
        <w:t xml:space="preserve">Antrags </w:t>
      </w:r>
      <w:proofErr w:type="spellStart"/>
      <w:r w:rsidR="00745739" w:rsidRPr="00745739">
        <w:rPr>
          <w:rFonts w:ascii="Consolas" w:eastAsia="Times New Roman" w:hAnsi="Consolas" w:cs="Consolas"/>
          <w:color w:val="9A1541"/>
          <w:sz w:val="20"/>
          <w:szCs w:val="20"/>
          <w:lang w:eastAsia="en-GB"/>
        </w:rPr>
        <w:t>id</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w:t>
      </w:r>
      <w:proofErr w:type="spellStart"/>
      <w:r w:rsidR="00745739" w:rsidRPr="00745739">
        <w:rPr>
          <w:rFonts w:ascii="Consolas" w:eastAsia="Times New Roman" w:hAnsi="Consolas" w:cs="Consolas"/>
          <w:color w:val="9A1541"/>
          <w:sz w:val="20"/>
          <w:szCs w:val="20"/>
          <w:lang w:eastAsia="en-GB"/>
        </w:rPr>
        <w:t>request</w:t>
      </w:r>
      <w:proofErr w:type="spellEnd"/>
      <w:r w:rsidR="00745739" w:rsidRPr="00745739">
        <w:rPr>
          <w:rFonts w:ascii="Consolas" w:eastAsia="Times New Roman" w:hAnsi="Consolas" w:cs="Consolas"/>
          <w:color w:val="9A1541"/>
          <w:sz w:val="20"/>
          <w:szCs w:val="20"/>
          <w:lang w:eastAsia="en-GB"/>
        </w:rPr>
        <w:t>/</w:t>
      </w:r>
      <w:r w:rsidR="00745739" w:rsidRPr="00745739">
        <w:rPr>
          <w:rFonts w:ascii="Consolas" w:eastAsia="Times New Roman" w:hAnsi="Consolas" w:cs="Consolas"/>
          <w:b/>
          <w:bCs/>
          <w:color w:val="9A1541"/>
          <w:sz w:val="20"/>
          <w:szCs w:val="20"/>
          <w:lang w:eastAsia="en-GB"/>
        </w:rPr>
        <w:t>{</w:t>
      </w:r>
      <w:proofErr w:type="spellStart"/>
      <w:r w:rsidR="00745739" w:rsidRPr="00745739">
        <w:rPr>
          <w:rFonts w:ascii="Consolas" w:eastAsia="Times New Roman" w:hAnsi="Consolas" w:cs="Consolas"/>
          <w:b/>
          <w:bCs/>
          <w:color w:val="9A1541"/>
          <w:sz w:val="20"/>
          <w:szCs w:val="20"/>
          <w:lang w:eastAsia="en-GB"/>
        </w:rPr>
        <w:t>id</w:t>
      </w:r>
      <w:proofErr w:type="spellEnd"/>
      <w:r w:rsidR="00745739" w:rsidRPr="00745739">
        <w:rPr>
          <w:rFonts w:ascii="Consolas" w:eastAsia="Times New Roman" w:hAnsi="Consolas" w:cs="Consolas"/>
          <w:b/>
          <w:bCs/>
          <w:color w:val="9A1541"/>
          <w:sz w:val="20"/>
          <w:szCs w:val="20"/>
          <w:lang w:eastAsia="en-GB"/>
        </w:rPr>
        <w:t>}</w:t>
      </w:r>
      <w:r w:rsidR="00745739" w:rsidRPr="00745739">
        <w:rPr>
          <w:rFonts w:ascii="Consolas" w:eastAsia="Times New Roman" w:hAnsi="Consolas" w:cs="Consolas"/>
          <w:color w:val="9A1541"/>
          <w:sz w:val="20"/>
          <w:szCs w:val="20"/>
          <w:lang w:eastAsia="en-GB"/>
        </w:rPr>
        <w:t>/</w:t>
      </w:r>
      <w:proofErr w:type="spellStart"/>
      <w:r w:rsidR="00745739" w:rsidRPr="00745739">
        <w:rPr>
          <w:rFonts w:ascii="Consolas" w:eastAsia="Times New Roman" w:hAnsi="Consolas" w:cs="Consolas"/>
          <w:color w:val="9A1541"/>
          <w:sz w:val="20"/>
          <w:szCs w:val="20"/>
          <w:lang w:eastAsia="en-GB"/>
        </w:rPr>
        <w:t>decision</w:t>
      </w:r>
      <w:proofErr w:type="spellEnd"/>
      <w:r>
        <w:rPr>
          <w:rFonts w:eastAsia="Times New Roman" w:cs="Consolas"/>
          <w:color w:val="000000"/>
          <w:szCs w:val="21"/>
          <w:lang w:eastAsia="en-GB"/>
        </w:rPr>
        <w:t xml:space="preserve">) übergeben. Im </w:t>
      </w:r>
      <w:proofErr w:type="spellStart"/>
      <w:r w:rsidR="00745739" w:rsidRPr="00745739">
        <w:rPr>
          <w:rFonts w:ascii="Consolas" w:eastAsia="Times New Roman" w:hAnsi="Consolas" w:cs="Consolas"/>
          <w:color w:val="9A1541"/>
          <w:sz w:val="20"/>
          <w:szCs w:val="20"/>
          <w:lang w:eastAsia="en-GB"/>
        </w:rPr>
        <w:t>request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Objekt wird nun die Methode </w:t>
      </w:r>
      <w:proofErr w:type="spellStart"/>
      <w:r w:rsidR="00745739" w:rsidRPr="00745739">
        <w:rPr>
          <w:rFonts w:ascii="Consolas" w:eastAsia="Times New Roman" w:hAnsi="Consolas" w:cs="Consolas"/>
          <w:color w:val="9A1541"/>
          <w:sz w:val="20"/>
          <w:szCs w:val="20"/>
          <w:lang w:eastAsia="en-GB"/>
        </w:rPr>
        <w:t>decision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mit der übergebenen </w:t>
      </w:r>
      <w:proofErr w:type="spellStart"/>
      <w:r w:rsidR="00ED6D86" w:rsidRPr="00ED6D86">
        <w:rPr>
          <w:rFonts w:ascii="Consolas" w:eastAsia="Times New Roman" w:hAnsi="Consolas" w:cs="Consolas"/>
          <w:color w:val="9A143D"/>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aufgerufen. </w:t>
      </w:r>
      <w:r w:rsidR="008C751B">
        <w:rPr>
          <w:rFonts w:eastAsia="Times New Roman" w:cs="Consolas"/>
          <w:color w:val="000000"/>
          <w:szCs w:val="21"/>
          <w:lang w:eastAsia="en-GB"/>
        </w:rPr>
        <w:t>Die Funktion überprüft, ob der eingeloggte Benutzer berechtigt ist den Request einzusehen und zu administrieren. Nach erfolgreicher Autorisierung liefert die Methode eine Kollektion mit allen Detailinformationen des angefragten Antrags zurück</w:t>
      </w:r>
      <w:r w:rsidR="008C751B">
        <w:rPr>
          <w:rStyle w:val="FootnoteReference"/>
          <w:rFonts w:eastAsia="Times New Roman" w:cs="Consolas"/>
          <w:color w:val="000000"/>
          <w:szCs w:val="21"/>
          <w:lang w:eastAsia="en-GB"/>
        </w:rPr>
        <w:footnoteReference w:id="4"/>
      </w:r>
      <w:r w:rsidR="008C751B">
        <w:rPr>
          <w:rFonts w:eastAsia="Times New Roman" w:cs="Consolas"/>
          <w:color w:val="000000"/>
          <w:szCs w:val="21"/>
          <w:lang w:eastAsia="en-GB"/>
        </w:rPr>
        <w:t xml:space="preserve">. Jene Kollektion wird aus der Index Methoden-Referenz an eine Variable übergeben und komprimiert an die View weitergeleitet. </w:t>
      </w:r>
      <w:r w:rsidR="00406441">
        <w:rPr>
          <w:rFonts w:eastAsia="Times New Roman" w:cs="Consolas"/>
          <w:color w:val="000000"/>
          <w:szCs w:val="21"/>
          <w:lang w:eastAsia="en-GB"/>
        </w:rPr>
        <w:t xml:space="preserve">Nun kann der User im Frontend mit den Administrationsmaske interagieren und seine Entscheidung absenden (Jede Entscheidung kann einen Kommentar enthalten).  Der nächste Aufruf der Klasse findet nach dem </w:t>
      </w:r>
      <w:r w:rsidR="00DF5C0C">
        <w:rPr>
          <w:rFonts w:eastAsia="Times New Roman" w:cs="Consolas"/>
          <w:color w:val="000000"/>
          <w:szCs w:val="21"/>
          <w:lang w:eastAsia="en-GB"/>
        </w:rPr>
        <w:t>A</w:t>
      </w:r>
      <w:r w:rsidR="00406441">
        <w:rPr>
          <w:rFonts w:eastAsia="Times New Roman" w:cs="Consolas"/>
          <w:color w:val="000000"/>
          <w:szCs w:val="21"/>
          <w:lang w:eastAsia="en-GB"/>
        </w:rPr>
        <w:t>bsenden der Administrationsmaske statt. Folgende Post-Route reicht die Entscheidung ein:</w:t>
      </w:r>
    </w:p>
    <w:p w14:paraId="6266E580" w14:textId="4098A3CF" w:rsidR="00406441" w:rsidRPr="00007081" w:rsidRDefault="00406441" w:rsidP="00745739">
      <w:pPr>
        <w:shd w:val="clear" w:color="auto" w:fill="FFFFFF"/>
        <w:spacing w:after="0"/>
        <w:jc w:val="both"/>
        <w:textAlignment w:val="baseline"/>
        <w:rPr>
          <w:rFonts w:eastAsia="Times New Roman" w:cs="Consolas"/>
          <w:color w:val="000000"/>
          <w:szCs w:val="21"/>
          <w:lang w:eastAsia="en-GB"/>
        </w:rPr>
      </w:pPr>
    </w:p>
    <w:p w14:paraId="6BDAEFA1" w14:textId="545551E0" w:rsidR="002033C5" w:rsidRPr="00F47FC5" w:rsidRDefault="002033C5" w:rsidP="002033C5">
      <w:pPr>
        <w:shd w:val="clear" w:color="auto" w:fill="FFFFFF"/>
        <w:spacing w:after="0"/>
        <w:jc w:val="both"/>
        <w:textAlignment w:val="baseline"/>
        <w:rPr>
          <w:rFonts w:ascii="Consolas" w:hAnsi="Consolas" w:cs="Consolas"/>
          <w:color w:val="9A1541"/>
          <w:sz w:val="20"/>
          <w:szCs w:val="21"/>
        </w:rPr>
      </w:pPr>
      <w:proofErr w:type="gramStart"/>
      <w:r w:rsidRPr="00F47FC5">
        <w:rPr>
          <w:rFonts w:ascii="Consolas" w:hAnsi="Consolas" w:cs="Consolas"/>
          <w:color w:val="9A1541"/>
          <w:sz w:val="20"/>
          <w:szCs w:val="21"/>
        </w:rPr>
        <w:t>Route::</w:t>
      </w:r>
      <w:proofErr w:type="spellStart"/>
      <w:proofErr w:type="gramEnd"/>
      <w:r w:rsidRPr="00F47FC5">
        <w:rPr>
          <w:rFonts w:ascii="Consolas" w:hAnsi="Consolas" w:cs="Consolas"/>
          <w:color w:val="9A1541"/>
          <w:sz w:val="20"/>
          <w:szCs w:val="21"/>
        </w:rPr>
        <w:t>get</w:t>
      </w:r>
      <w:proofErr w:type="spellEnd"/>
      <w:r w:rsidRPr="00F47FC5">
        <w:rPr>
          <w:rFonts w:ascii="Consolas" w:hAnsi="Consolas" w:cs="Consolas"/>
          <w:color w:val="9A1541"/>
          <w:sz w:val="20"/>
          <w:szCs w:val="21"/>
        </w:rPr>
        <w:t>(‘/</w:t>
      </w:r>
      <w:proofErr w:type="spellStart"/>
      <w:r w:rsidRPr="00F47FC5">
        <w:rPr>
          <w:rFonts w:ascii="Consolas" w:hAnsi="Consolas" w:cs="Consolas"/>
          <w:color w:val="9A1541"/>
          <w:sz w:val="20"/>
          <w:szCs w:val="21"/>
        </w:rPr>
        <w:t>request_decision_submit</w:t>
      </w:r>
      <w:proofErr w:type="spellEnd"/>
      <w:r w:rsidRPr="00F47FC5">
        <w:rPr>
          <w:rFonts w:ascii="Consolas" w:hAnsi="Consolas" w:cs="Consolas"/>
          <w:color w:val="9A1541"/>
          <w:sz w:val="20"/>
          <w:szCs w:val="21"/>
        </w:rPr>
        <w:t xml:space="preserve">‘, </w:t>
      </w:r>
    </w:p>
    <w:p w14:paraId="64ECCF55" w14:textId="24C1F9CB" w:rsidR="002033C5" w:rsidRPr="002033C5" w:rsidRDefault="002033C5" w:rsidP="002033C5">
      <w:pPr>
        <w:shd w:val="clear" w:color="auto" w:fill="FFFFFF"/>
        <w:spacing w:after="0"/>
        <w:ind w:firstLine="708"/>
        <w:jc w:val="both"/>
        <w:textAlignment w:val="baseline"/>
        <w:rPr>
          <w:rFonts w:eastAsia="Times New Roman" w:cs="Consolas"/>
          <w:color w:val="000000"/>
          <w:sz w:val="20"/>
          <w:szCs w:val="20"/>
          <w:lang w:val="en-US" w:eastAsia="en-GB"/>
        </w:rPr>
      </w:pPr>
      <w:r w:rsidRPr="002033C5">
        <w:rPr>
          <w:rFonts w:ascii="Consolas" w:hAnsi="Consolas" w:cs="Consolas"/>
          <w:color w:val="9A1541"/>
          <w:sz w:val="20"/>
          <w:szCs w:val="21"/>
          <w:lang w:val="en-US"/>
        </w:rPr>
        <w:t>[App</w:t>
      </w:r>
      <w:proofErr w:type="gramStart"/>
      <w:r w:rsidRPr="002033C5">
        <w:rPr>
          <w:rFonts w:ascii="Consolas" w:hAnsi="Consolas" w:cs="Consolas"/>
          <w:color w:val="9A1541"/>
          <w:sz w:val="20"/>
          <w:szCs w:val="21"/>
          <w:lang w:val="en-US"/>
        </w:rPr>
        <w:t>\Http\Controllers\Request\</w:t>
      </w:r>
      <w:proofErr w:type="spellStart"/>
      <w:r w:rsidRPr="002033C5">
        <w:rPr>
          <w:rFonts w:ascii="Consolas" w:hAnsi="Consolas" w:cs="Consolas"/>
          <w:color w:val="9A1541"/>
          <w:sz w:val="20"/>
          <w:szCs w:val="21"/>
          <w:lang w:val="en-US"/>
        </w:rPr>
        <w:t>RequestDecision</w:t>
      </w:r>
      <w:proofErr w:type="spellEnd"/>
      <w:r w:rsidRPr="002033C5">
        <w:rPr>
          <w:rFonts w:ascii="Consolas" w:hAnsi="Consolas" w:cs="Consolas"/>
          <w:color w:val="9A1541"/>
          <w:sz w:val="20"/>
          <w:szCs w:val="21"/>
          <w:lang w:val="en-US"/>
        </w:rPr>
        <w:t>::</w:t>
      </w:r>
      <w:proofErr w:type="gramEnd"/>
      <w:r w:rsidRPr="002033C5">
        <w:rPr>
          <w:rFonts w:ascii="Consolas" w:hAnsi="Consolas" w:cs="Consolas"/>
          <w:color w:val="9A1541"/>
          <w:sz w:val="20"/>
          <w:szCs w:val="21"/>
          <w:lang w:val="en-US"/>
        </w:rPr>
        <w:t>class, ‘</w:t>
      </w:r>
      <w:proofErr w:type="spellStart"/>
      <w:r w:rsidRPr="002033C5">
        <w:rPr>
          <w:rFonts w:ascii="Consolas" w:hAnsi="Consolas" w:cs="Consolas"/>
          <w:color w:val="9A1541"/>
          <w:sz w:val="20"/>
          <w:szCs w:val="21"/>
          <w:lang w:val="en-US"/>
        </w:rPr>
        <w:t>descisionSubmit</w:t>
      </w:r>
      <w:proofErr w:type="spellEnd"/>
      <w:r w:rsidRPr="002033C5">
        <w:rPr>
          <w:rFonts w:ascii="Consolas" w:hAnsi="Consolas" w:cs="Consolas"/>
          <w:color w:val="9A1541"/>
          <w:sz w:val="20"/>
          <w:szCs w:val="21"/>
          <w:lang w:val="en-US"/>
        </w:rPr>
        <w:t>]);</w:t>
      </w:r>
    </w:p>
    <w:p w14:paraId="2014E3C6" w14:textId="37C703A0" w:rsidR="006C639A" w:rsidRDefault="00406441" w:rsidP="00745739">
      <w:pPr>
        <w:jc w:val="both"/>
      </w:pPr>
      <w:r w:rsidRPr="00F47FC5">
        <w:br/>
      </w:r>
      <w:r>
        <w:t xml:space="preserve">Dabei wird in der </w:t>
      </w:r>
      <w:proofErr w:type="spellStart"/>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D</w:t>
      </w:r>
      <w:r w:rsidR="00745739" w:rsidRPr="00745739">
        <w:rPr>
          <w:rFonts w:ascii="Consolas" w:hAnsi="Consolas" w:cs="Consolas"/>
          <w:color w:val="9A1541"/>
          <w:sz w:val="20"/>
          <w:szCs w:val="21"/>
        </w:rPr>
        <w:t>ecision</w:t>
      </w:r>
      <w:proofErr w:type="spellEnd"/>
      <w:r w:rsidR="00745739" w:rsidRPr="00745739">
        <w:rPr>
          <w:color w:val="9A1541"/>
          <w:sz w:val="20"/>
          <w:szCs w:val="21"/>
        </w:rPr>
        <w:t xml:space="preserve"> </w:t>
      </w:r>
      <w:r>
        <w:t xml:space="preserve">Klasse die Methode </w:t>
      </w:r>
      <w:proofErr w:type="spellStart"/>
      <w:r w:rsidR="00745739" w:rsidRPr="00745739">
        <w:rPr>
          <w:rFonts w:ascii="Consolas" w:hAnsi="Consolas" w:cs="Consolas"/>
          <w:color w:val="9A1541"/>
          <w:sz w:val="20"/>
          <w:szCs w:val="21"/>
        </w:rPr>
        <w:t>descision</w:t>
      </w:r>
      <w:r w:rsidR="002033C5">
        <w:rPr>
          <w:rFonts w:ascii="Consolas" w:hAnsi="Consolas" w:cs="Consolas"/>
          <w:color w:val="9A1541"/>
          <w:sz w:val="20"/>
          <w:szCs w:val="21"/>
        </w:rPr>
        <w:t>S</w:t>
      </w:r>
      <w:r w:rsidR="00745739" w:rsidRPr="00745739">
        <w:rPr>
          <w:rFonts w:ascii="Consolas" w:hAnsi="Consolas" w:cs="Consolas"/>
          <w:color w:val="9A1541"/>
          <w:sz w:val="20"/>
          <w:szCs w:val="21"/>
        </w:rPr>
        <w:t>ubmit</w:t>
      </w:r>
      <w:proofErr w:type="spellEnd"/>
      <w:r w:rsidR="00745739" w:rsidRPr="00745739">
        <w:rPr>
          <w:color w:val="9A1541"/>
          <w:sz w:val="20"/>
          <w:szCs w:val="21"/>
        </w:rPr>
        <w:t xml:space="preserve"> </w:t>
      </w:r>
      <w:r>
        <w:t>aufgerufen</w:t>
      </w:r>
      <w:r w:rsidR="00DD785C">
        <w:t>,</w:t>
      </w:r>
      <w:r>
        <w:t xml:space="preserve"> welche die Parameter des abgeschickten Post-Http-Headers </w:t>
      </w:r>
      <w:r w:rsidR="00BF58A9">
        <w:t>erhält</w:t>
      </w:r>
      <w:r w:rsidR="00DD785C">
        <w:t xml:space="preserve"> </w:t>
      </w:r>
      <w:r>
        <w:t xml:space="preserve">(Aufgrund der </w:t>
      </w:r>
      <w:hyperlink w:anchor="_Glossar_1" w:history="1">
        <w:proofErr w:type="spellStart"/>
        <w:r w:rsidRPr="00406441">
          <w:rPr>
            <w:rStyle w:val="Hyperlink"/>
            <w:i/>
            <w:iCs/>
          </w:rPr>
          <w:t>Laravel</w:t>
        </w:r>
        <w:proofErr w:type="spellEnd"/>
      </w:hyperlink>
      <w:r>
        <w:t xml:space="preserve">-Struktur müssen </w:t>
      </w:r>
      <w:hyperlink w:anchor="_Technisches_Abkürzungsverzeichnis" w:history="1">
        <w:r w:rsidR="00BF58A9" w:rsidRPr="00BF58A9">
          <w:rPr>
            <w:rStyle w:val="Hyperlink"/>
          </w:rPr>
          <w:t>HTML</w:t>
        </w:r>
      </w:hyperlink>
      <w:r w:rsidR="00BF58A9">
        <w:t xml:space="preserve"> </w:t>
      </w:r>
      <w:r>
        <w:t xml:space="preserve">Form Parameter nicht </w:t>
      </w:r>
      <w:r w:rsidR="00BF58A9">
        <w:t>an die</w:t>
      </w:r>
      <w:r>
        <w:t xml:space="preserve"> Route übergeben </w:t>
      </w:r>
      <w:r w:rsidR="00BF58A9">
        <w:t>werden,</w:t>
      </w:r>
      <w:r>
        <w:t xml:space="preserve"> sondern stehen der Methode </w:t>
      </w:r>
      <w:r w:rsidR="00BF58A9">
        <w:t xml:space="preserve">nach dem Post </w:t>
      </w:r>
      <w:r>
        <w:t xml:space="preserve">mit dem </w:t>
      </w:r>
      <w:proofErr w:type="spellStart"/>
      <w:r w:rsidR="00745739" w:rsidRPr="00745739">
        <w:rPr>
          <w:rFonts w:ascii="Consolas" w:hAnsi="Consolas" w:cs="Consolas"/>
          <w:color w:val="9A1541"/>
          <w:sz w:val="20"/>
          <w:szCs w:val="21"/>
        </w:rPr>
        <w:t>request</w:t>
      </w:r>
      <w:proofErr w:type="spellEnd"/>
      <w:r w:rsidR="00745739" w:rsidRPr="00745739">
        <w:rPr>
          <w:color w:val="9A1541"/>
          <w:sz w:val="20"/>
          <w:szCs w:val="21"/>
        </w:rPr>
        <w:t xml:space="preserve"> </w:t>
      </w:r>
      <w:r w:rsidR="00B4764B">
        <w:rPr>
          <w:sz w:val="20"/>
          <w:szCs w:val="21"/>
        </w:rPr>
        <w:t>„</w:t>
      </w:r>
      <w:proofErr w:type="spellStart"/>
      <w:r w:rsidR="00B4764B">
        <w:t>helper</w:t>
      </w:r>
      <w:proofErr w:type="spellEnd"/>
      <w:r w:rsidR="00B4764B">
        <w:rPr>
          <w:sz w:val="20"/>
          <w:szCs w:val="21"/>
        </w:rPr>
        <w:t>“</w:t>
      </w:r>
      <w:r w:rsidR="00DD785C">
        <w:rPr>
          <w:sz w:val="20"/>
          <w:szCs w:val="21"/>
        </w:rPr>
        <w:t xml:space="preserve"> </w:t>
      </w:r>
      <w:r w:rsidR="00BF58A9">
        <w:t xml:space="preserve">direkt zur </w:t>
      </w:r>
      <w:r>
        <w:t xml:space="preserve">Verfügung). </w:t>
      </w:r>
      <w:r w:rsidR="00BF58A9">
        <w:t xml:space="preserve">Die Methode überprüft zunächst welche der Radiobuttons gewählt wurden und führt so entweder die Methode </w:t>
      </w:r>
      <w:proofErr w:type="spellStart"/>
      <w:r w:rsidR="00745739" w:rsidRPr="00745739">
        <w:rPr>
          <w:rFonts w:ascii="Consolas" w:hAnsi="Consolas" w:cs="Consolas"/>
          <w:color w:val="9A1541"/>
          <w:sz w:val="20"/>
          <w:szCs w:val="21"/>
        </w:rPr>
        <w:t>change</w:t>
      </w:r>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T</w:t>
      </w:r>
      <w:r w:rsidR="00745739" w:rsidRPr="00745739">
        <w:rPr>
          <w:rFonts w:ascii="Consolas" w:hAnsi="Consolas" w:cs="Consolas"/>
          <w:color w:val="9A1541"/>
          <w:sz w:val="20"/>
          <w:szCs w:val="21"/>
        </w:rPr>
        <w:t>o</w:t>
      </w:r>
      <w:r w:rsidR="002033C5">
        <w:rPr>
          <w:rFonts w:ascii="Consolas" w:hAnsi="Consolas" w:cs="Consolas"/>
          <w:color w:val="9A1541"/>
          <w:sz w:val="20"/>
          <w:szCs w:val="21"/>
        </w:rPr>
        <w:t>G</w:t>
      </w:r>
      <w:r w:rsidR="00745739" w:rsidRPr="00745739">
        <w:rPr>
          <w:rFonts w:ascii="Consolas" w:hAnsi="Consolas" w:cs="Consolas"/>
          <w:color w:val="9A1541"/>
          <w:sz w:val="20"/>
          <w:szCs w:val="21"/>
        </w:rPr>
        <w:t>ranted</w:t>
      </w:r>
      <w:proofErr w:type="spellEnd"/>
      <w:r w:rsidR="00745739" w:rsidRPr="00745739">
        <w:rPr>
          <w:color w:val="9A1541"/>
          <w:sz w:val="20"/>
          <w:szCs w:val="21"/>
        </w:rPr>
        <w:t xml:space="preserve"> </w:t>
      </w:r>
      <w:r w:rsidR="00BF58A9">
        <w:t xml:space="preserve">oder </w:t>
      </w:r>
      <w:proofErr w:type="spellStart"/>
      <w:r w:rsidR="00745739" w:rsidRPr="00745739">
        <w:rPr>
          <w:rFonts w:ascii="Consolas" w:hAnsi="Consolas" w:cs="Consolas"/>
          <w:color w:val="9A1541"/>
          <w:sz w:val="20"/>
          <w:szCs w:val="21"/>
        </w:rPr>
        <w:t>change</w:t>
      </w:r>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T</w:t>
      </w:r>
      <w:r w:rsidR="00745739" w:rsidRPr="00745739">
        <w:rPr>
          <w:rFonts w:ascii="Consolas" w:hAnsi="Consolas" w:cs="Consolas"/>
          <w:color w:val="9A1541"/>
          <w:sz w:val="20"/>
          <w:szCs w:val="21"/>
        </w:rPr>
        <w:t>o</w:t>
      </w:r>
      <w:r w:rsidR="002033C5">
        <w:rPr>
          <w:rFonts w:ascii="Consolas" w:hAnsi="Consolas" w:cs="Consolas"/>
          <w:color w:val="9A1541"/>
          <w:sz w:val="20"/>
          <w:szCs w:val="21"/>
        </w:rPr>
        <w:t>R</w:t>
      </w:r>
      <w:r w:rsidR="00745739" w:rsidRPr="00745739">
        <w:rPr>
          <w:rFonts w:ascii="Consolas" w:hAnsi="Consolas" w:cs="Consolas"/>
          <w:color w:val="9A1541"/>
          <w:sz w:val="20"/>
          <w:szCs w:val="21"/>
        </w:rPr>
        <w:t>ejected</w:t>
      </w:r>
      <w:proofErr w:type="spellEnd"/>
      <w:r w:rsidR="00745739" w:rsidRPr="00745739">
        <w:rPr>
          <w:color w:val="9A1541"/>
          <w:sz w:val="20"/>
          <w:szCs w:val="21"/>
        </w:rPr>
        <w:t xml:space="preserve"> </w:t>
      </w:r>
      <w:r w:rsidR="006760D4">
        <w:t xml:space="preserve">aus. Die jeweilige Methode ruft zunächst das Model des </w:t>
      </w:r>
      <w:proofErr w:type="spellStart"/>
      <w:r w:rsidR="00745739" w:rsidRPr="00745739">
        <w:rPr>
          <w:rFonts w:ascii="Consolas" w:hAnsi="Consolas" w:cs="Consolas"/>
          <w:color w:val="9A1541"/>
          <w:sz w:val="20"/>
          <w:szCs w:val="21"/>
        </w:rPr>
        <w:t>requests</w:t>
      </w:r>
      <w:proofErr w:type="spellEnd"/>
      <w:r w:rsidR="00745739" w:rsidRPr="00745739">
        <w:rPr>
          <w:color w:val="9A1541"/>
          <w:sz w:val="20"/>
          <w:szCs w:val="21"/>
        </w:rPr>
        <w:t xml:space="preserve"> </w:t>
      </w:r>
      <w:r w:rsidR="006760D4">
        <w:t>auf und ändert die booleschen Werte auf den übergebenen Zustand. Enthält die Administrationsanfrage einen Kommentar</w:t>
      </w:r>
      <w:r w:rsidR="00DD785C">
        <w:t>,</w:t>
      </w:r>
      <w:r w:rsidR="006760D4">
        <w:t xml:space="preserve"> wird über die Methode </w:t>
      </w:r>
      <w:proofErr w:type="spellStart"/>
      <w:r w:rsidR="00745739" w:rsidRPr="00745739">
        <w:rPr>
          <w:rFonts w:ascii="Consolas" w:hAnsi="Consolas" w:cs="Consolas"/>
          <w:color w:val="9A1541"/>
          <w:sz w:val="20"/>
          <w:szCs w:val="21"/>
        </w:rPr>
        <w:t>build</w:t>
      </w:r>
      <w:r w:rsidR="002033C5">
        <w:rPr>
          <w:rFonts w:ascii="Consolas" w:hAnsi="Consolas" w:cs="Consolas"/>
          <w:color w:val="9A1541"/>
          <w:sz w:val="20"/>
          <w:szCs w:val="21"/>
        </w:rPr>
        <w:t>C</w:t>
      </w:r>
      <w:r w:rsidR="00745739" w:rsidRPr="00745739">
        <w:rPr>
          <w:rFonts w:ascii="Consolas" w:hAnsi="Consolas" w:cs="Consolas"/>
          <w:color w:val="9A1541"/>
          <w:sz w:val="20"/>
          <w:szCs w:val="21"/>
        </w:rPr>
        <w:t>omment</w:t>
      </w:r>
      <w:r w:rsidR="002033C5">
        <w:rPr>
          <w:rFonts w:ascii="Consolas" w:hAnsi="Consolas" w:cs="Consolas"/>
          <w:color w:val="9A1541"/>
          <w:sz w:val="20"/>
          <w:szCs w:val="21"/>
        </w:rPr>
        <w:t>R</w:t>
      </w:r>
      <w:r w:rsidR="00745739" w:rsidRPr="00745739">
        <w:rPr>
          <w:rFonts w:ascii="Consolas" w:hAnsi="Consolas" w:cs="Consolas"/>
          <w:color w:val="9A1541"/>
          <w:sz w:val="20"/>
          <w:szCs w:val="21"/>
        </w:rPr>
        <w:t>elation</w:t>
      </w:r>
      <w:proofErr w:type="spellEnd"/>
      <w:r w:rsidR="00745739" w:rsidRPr="00745739">
        <w:rPr>
          <w:color w:val="9A1541"/>
          <w:sz w:val="20"/>
          <w:szCs w:val="21"/>
        </w:rPr>
        <w:t xml:space="preserve"> </w:t>
      </w:r>
      <w:r w:rsidR="006760D4">
        <w:t>eine neue Kommentar Modelinstanz aufgebaut, befüllt und in Relation mit dem zuvor aufgerufenen Request Model gebracht</w:t>
      </w:r>
      <w:r w:rsidR="006C639A">
        <w:t xml:space="preserve"> bzw. gespeichert</w:t>
      </w:r>
      <w:r w:rsidR="006760D4">
        <w:t xml:space="preserve">. </w:t>
      </w:r>
      <w:r w:rsidR="00B4764B">
        <w:t>Sind</w:t>
      </w:r>
      <w:r w:rsidR="006760D4">
        <w:t xml:space="preserve"> alle Models erfolgreich aktualisiert</w:t>
      </w:r>
      <w:r w:rsidR="00B4764B">
        <w:t xml:space="preserve">, </w:t>
      </w:r>
      <w:r w:rsidR="006760D4">
        <w:t xml:space="preserve">wird der Benutzer zurück auf die Übersichtsseite geleitet (Screenshot </w:t>
      </w:r>
      <w:hyperlink w:anchor="_A.18.5_Antrags_Übersicht" w:history="1">
        <w:r w:rsidR="006760D4" w:rsidRPr="006760D4">
          <w:rPr>
            <w:rStyle w:val="Hyperlink"/>
          </w:rPr>
          <w:t>Anhang A.18.5</w:t>
        </w:r>
      </w:hyperlink>
      <w:r w:rsidR="006760D4">
        <w:t xml:space="preserve">). </w:t>
      </w:r>
    </w:p>
    <w:p w14:paraId="3C75A701" w14:textId="2CD94F93" w:rsidR="006C639A" w:rsidRDefault="006C639A" w:rsidP="00745739">
      <w:pPr>
        <w:pStyle w:val="Heading2"/>
      </w:pPr>
      <w:bookmarkStart w:id="359" w:name="_Toc71644790"/>
      <w:bookmarkStart w:id="360" w:name="_Toc71893706"/>
      <w:bookmarkStart w:id="361" w:name="_Toc71898010"/>
      <w:bookmarkStart w:id="362" w:name="_Toc71898185"/>
      <w:bookmarkStart w:id="363" w:name="_Toc71898325"/>
      <w:bookmarkStart w:id="364" w:name="_Toc71975399"/>
      <w:bookmarkStart w:id="365" w:name="_Toc71975650"/>
      <w:bookmarkStart w:id="366" w:name="_Toc72156129"/>
      <w:r>
        <w:t xml:space="preserve">Implementierung der E-Mail </w:t>
      </w:r>
      <w:proofErr w:type="spellStart"/>
      <w:r>
        <w:t>Notifications</w:t>
      </w:r>
      <w:bookmarkEnd w:id="359"/>
      <w:bookmarkEnd w:id="360"/>
      <w:bookmarkEnd w:id="361"/>
      <w:bookmarkEnd w:id="362"/>
      <w:bookmarkEnd w:id="363"/>
      <w:bookmarkEnd w:id="364"/>
      <w:bookmarkEnd w:id="365"/>
      <w:bookmarkEnd w:id="366"/>
      <w:proofErr w:type="spellEnd"/>
    </w:p>
    <w:p w14:paraId="603E0654" w14:textId="5A739015" w:rsidR="002033C5" w:rsidRDefault="009F6353" w:rsidP="00745739">
      <w:pPr>
        <w:jc w:val="both"/>
      </w:pPr>
      <w:r w:rsidRPr="009F6353">
        <w:t xml:space="preserve">In </w:t>
      </w:r>
      <w:hyperlink w:anchor="_Glossar_1" w:history="1">
        <w:proofErr w:type="spellStart"/>
        <w:r w:rsidRPr="009F6353">
          <w:rPr>
            <w:rStyle w:val="Hyperlink"/>
            <w:i/>
            <w:iCs/>
          </w:rPr>
          <w:t>Laravel</w:t>
        </w:r>
        <w:proofErr w:type="spellEnd"/>
      </w:hyperlink>
      <w:r w:rsidRPr="009F6353">
        <w:t xml:space="preserve"> wird </w:t>
      </w:r>
      <w:r>
        <w:t xml:space="preserve">für </w:t>
      </w:r>
      <w:r w:rsidRPr="009F6353">
        <w:t>jede</w:t>
      </w:r>
      <w:r w:rsidR="003B5B9A">
        <w:t>n</w:t>
      </w:r>
      <w:r w:rsidRPr="009F6353">
        <w:t xml:space="preserve"> von </w:t>
      </w:r>
      <w:r>
        <w:t>der</w:t>
      </w:r>
      <w:r w:rsidRPr="009F6353">
        <w:t xml:space="preserve"> Anwendung gesendete</w:t>
      </w:r>
      <w:r w:rsidR="003B5B9A">
        <w:t>n</w:t>
      </w:r>
      <w:r w:rsidRPr="009F6353">
        <w:t xml:space="preserve"> E-Mail-Typ </w:t>
      </w:r>
      <w:r>
        <w:t>eine</w:t>
      </w:r>
      <w:r w:rsidRPr="009F6353">
        <w:t xml:space="preserve"> " </w:t>
      </w:r>
      <w:proofErr w:type="spellStart"/>
      <w:r w:rsidRPr="009F6353">
        <w:t>mailable</w:t>
      </w:r>
      <w:proofErr w:type="spellEnd"/>
      <w:r w:rsidRPr="009F6353">
        <w:t xml:space="preserve"> " -Klasse </w:t>
      </w:r>
      <w:r>
        <w:t>erstellt</w:t>
      </w:r>
      <w:r w:rsidRPr="009F6353">
        <w:t>.</w:t>
      </w:r>
      <w:r>
        <w:t xml:space="preserve"> Die Klassen werden mit den Parametern Absender, Empfänger aufgerufen und generieren via Blade </w:t>
      </w:r>
      <w:r w:rsidR="007D1B96">
        <w:t>minimalistische</w:t>
      </w:r>
      <w:r>
        <w:t xml:space="preserve"> </w:t>
      </w:r>
      <w:hyperlink w:anchor="_Glossar_2" w:history="1">
        <w:proofErr w:type="spellStart"/>
        <w:r w:rsidRPr="000F64F2">
          <w:rPr>
            <w:rStyle w:val="Hyperlink"/>
            <w:i/>
            <w:iCs/>
          </w:rPr>
          <w:t>Markdown</w:t>
        </w:r>
        <w:proofErr w:type="spellEnd"/>
      </w:hyperlink>
      <w:r>
        <w:t xml:space="preserve"> E-</w:t>
      </w:r>
      <w:proofErr w:type="spellStart"/>
      <w:r>
        <w:t>Mail‘s</w:t>
      </w:r>
      <w:proofErr w:type="spellEnd"/>
      <w:r>
        <w:t>.</w:t>
      </w:r>
      <w:r w:rsidR="00B4764B">
        <w:t xml:space="preserve"> </w:t>
      </w:r>
      <w:r w:rsidR="000F64F2">
        <w:t xml:space="preserve">Einmal erstellt können die Klassen im Controller </w:t>
      </w:r>
      <w:r w:rsidR="00B4764B">
        <w:t>wie folgt aufgerufen</w:t>
      </w:r>
      <w:r w:rsidR="000F64F2">
        <w:t xml:space="preserve"> werden (Handlungsschritt: Antrag wurde versendet, Antragsteller und </w:t>
      </w:r>
      <w:proofErr w:type="spellStart"/>
      <w:r w:rsidR="000F64F2">
        <w:t>Vorgesetzer</w:t>
      </w:r>
      <w:proofErr w:type="spellEnd"/>
      <w:r w:rsidR="000F64F2">
        <w:t xml:space="preserve"> werden Informiert)</w:t>
      </w:r>
      <w:r w:rsidR="00B4764B">
        <w:t>:</w:t>
      </w:r>
    </w:p>
    <w:p w14:paraId="4EECBB65" w14:textId="504C0B7D" w:rsidR="002033C5" w:rsidRPr="002033C5" w:rsidRDefault="002033C5" w:rsidP="002033C5">
      <w:pPr>
        <w:ind w:left="709" w:hanging="709"/>
        <w:jc w:val="both"/>
        <w:rPr>
          <w:lang w:val="en-US"/>
        </w:rPr>
      </w:pPr>
      <w:proofErr w:type="gramStart"/>
      <w:r w:rsidRPr="002033C5">
        <w:rPr>
          <w:rFonts w:ascii="Consolas" w:hAnsi="Consolas" w:cs="Consolas"/>
          <w:color w:val="9A1541"/>
          <w:sz w:val="20"/>
          <w:szCs w:val="21"/>
          <w:lang w:val="en-US"/>
        </w:rPr>
        <w:t>Mail::</w:t>
      </w:r>
      <w:proofErr w:type="gramEnd"/>
      <w:r w:rsidRPr="002033C5">
        <w:rPr>
          <w:rFonts w:ascii="Consolas" w:hAnsi="Consolas" w:cs="Consolas"/>
          <w:color w:val="9A1541"/>
          <w:sz w:val="20"/>
          <w:szCs w:val="21"/>
          <w:lang w:val="en-US"/>
        </w:rPr>
        <w:t>to($creator-&gt;email)</w:t>
      </w:r>
      <w:r>
        <w:rPr>
          <w:rFonts w:ascii="Consolas" w:hAnsi="Consolas" w:cs="Consolas"/>
          <w:color w:val="9A1541"/>
          <w:sz w:val="20"/>
          <w:szCs w:val="21"/>
          <w:lang w:val="en-US"/>
        </w:rPr>
        <w:br/>
      </w:r>
      <w:r w:rsidRPr="002033C5">
        <w:rPr>
          <w:rFonts w:ascii="Consolas" w:hAnsi="Consolas" w:cs="Consolas"/>
          <w:color w:val="9A1541"/>
          <w:sz w:val="20"/>
          <w:szCs w:val="21"/>
          <w:lang w:val="en-US"/>
        </w:rPr>
        <w:t>-</w:t>
      </w:r>
      <w:r>
        <w:rPr>
          <w:rFonts w:ascii="Consolas" w:hAnsi="Consolas" w:cs="Consolas"/>
          <w:color w:val="9A1541"/>
          <w:sz w:val="20"/>
          <w:szCs w:val="21"/>
          <w:lang w:val="en-US"/>
        </w:rPr>
        <w:t>&gt;</w:t>
      </w:r>
      <w:r w:rsidRPr="002033C5">
        <w:rPr>
          <w:rFonts w:ascii="Consolas" w:hAnsi="Consolas" w:cs="Consolas"/>
          <w:color w:val="9A1541"/>
          <w:sz w:val="20"/>
          <w:szCs w:val="21"/>
          <w:lang w:val="en-US"/>
        </w:rPr>
        <w:t>send(</w:t>
      </w:r>
      <w:proofErr w:type="spellStart"/>
      <w:r w:rsidRPr="002033C5">
        <w:rPr>
          <w:rFonts w:ascii="Consolas" w:hAnsi="Consolas" w:cs="Consolas"/>
          <w:color w:val="9A1541"/>
          <w:sz w:val="20"/>
          <w:szCs w:val="21"/>
          <w:lang w:val="en-US"/>
        </w:rPr>
        <w:t>newCreationMailCreator</w:t>
      </w:r>
      <w:proofErr w:type="spellEnd"/>
      <w:r w:rsidRPr="002033C5">
        <w:rPr>
          <w:rFonts w:ascii="Consolas" w:hAnsi="Consolas" w:cs="Consolas"/>
          <w:color w:val="9A1541"/>
          <w:sz w:val="20"/>
          <w:szCs w:val="21"/>
          <w:lang w:val="en-US"/>
        </w:rPr>
        <w:t>($creator-&gt;</w:t>
      </w:r>
      <w:r>
        <w:rPr>
          <w:rFonts w:ascii="Consolas" w:hAnsi="Consolas" w:cs="Consolas"/>
          <w:color w:val="9A1541"/>
          <w:sz w:val="20"/>
          <w:szCs w:val="21"/>
          <w:lang w:val="en-US"/>
        </w:rPr>
        <w:t>name, $</w:t>
      </w:r>
      <w:proofErr w:type="spellStart"/>
      <w:r>
        <w:rPr>
          <w:rFonts w:ascii="Consolas" w:hAnsi="Consolas" w:cs="Consolas"/>
          <w:color w:val="9A1541"/>
          <w:sz w:val="20"/>
          <w:szCs w:val="21"/>
          <w:lang w:val="en-US"/>
        </w:rPr>
        <w:t>requestModel</w:t>
      </w:r>
      <w:proofErr w:type="spellEnd"/>
      <w:r>
        <w:rPr>
          <w:rFonts w:ascii="Consolas" w:hAnsi="Consolas" w:cs="Consolas"/>
          <w:color w:val="9A1541"/>
          <w:sz w:val="20"/>
          <w:szCs w:val="21"/>
          <w:lang w:val="en-US"/>
        </w:rPr>
        <w:t>-&gt;id</w:t>
      </w:r>
      <w:r w:rsidRPr="002033C5">
        <w:rPr>
          <w:rFonts w:ascii="Consolas" w:hAnsi="Consolas" w:cs="Consolas"/>
          <w:color w:val="9A1541"/>
          <w:sz w:val="20"/>
          <w:szCs w:val="21"/>
          <w:lang w:val="en-US"/>
        </w:rPr>
        <w:t>))</w:t>
      </w:r>
      <w:r w:rsidRPr="002033C5">
        <w:rPr>
          <w:rStyle w:val="FootnoteReference"/>
          <w:lang w:val="en-US"/>
        </w:rPr>
        <w:t xml:space="preserve"> </w:t>
      </w:r>
      <w:r>
        <w:rPr>
          <w:rStyle w:val="FootnoteReference"/>
        </w:rPr>
        <w:footnoteReference w:id="5"/>
      </w:r>
    </w:p>
    <w:p w14:paraId="4FE5C07B" w14:textId="40443176" w:rsidR="000F64F2" w:rsidRDefault="000F64F2" w:rsidP="00745739">
      <w:pPr>
        <w:jc w:val="both"/>
      </w:pPr>
      <w:r>
        <w:t xml:space="preserve">Um das oben genannte Beispiel zu vervollständigen befindet sich ein Codeauszug der </w:t>
      </w:r>
      <w:proofErr w:type="spellStart"/>
      <w:r w:rsidRPr="00747756">
        <w:rPr>
          <w:rFonts w:ascii="Consolas" w:hAnsi="Consolas" w:cs="Consolas"/>
          <w:color w:val="9A1541"/>
          <w:sz w:val="20"/>
          <w:szCs w:val="21"/>
        </w:rPr>
        <w:t>CreationMailCreator</w:t>
      </w:r>
      <w:proofErr w:type="spellEnd"/>
      <w:r>
        <w:t xml:space="preserve"> Klasse und das dazugehörige Template in </w:t>
      </w:r>
      <w:hyperlink w:anchor="_A.22_Mailing_-" w:history="1">
        <w:r w:rsidRPr="001E5B22">
          <w:rPr>
            <w:rStyle w:val="Hyperlink"/>
          </w:rPr>
          <w:t xml:space="preserve">Anhang </w:t>
        </w:r>
        <w:r w:rsidR="001E5B22" w:rsidRPr="001E5B22">
          <w:rPr>
            <w:rStyle w:val="Hyperlink"/>
          </w:rPr>
          <w:t>A.22</w:t>
        </w:r>
      </w:hyperlink>
      <w:r w:rsidR="001E5B22">
        <w:t>.</w:t>
      </w:r>
    </w:p>
    <w:p w14:paraId="65C0CD7D" w14:textId="5C75D6CA" w:rsidR="007D1B96" w:rsidRDefault="00495646" w:rsidP="00745739">
      <w:pPr>
        <w:pStyle w:val="Heading2"/>
      </w:pPr>
      <w:bookmarkStart w:id="367" w:name="_Toc71644791"/>
      <w:bookmarkStart w:id="368" w:name="_Toc71893707"/>
      <w:bookmarkStart w:id="369" w:name="_Toc71898011"/>
      <w:bookmarkStart w:id="370" w:name="_Toc71898186"/>
      <w:bookmarkStart w:id="371" w:name="_Toc71898326"/>
      <w:bookmarkStart w:id="372" w:name="_Toc71975400"/>
      <w:bookmarkStart w:id="373" w:name="_Toc71975651"/>
      <w:bookmarkStart w:id="374" w:name="_Toc72156130"/>
      <w:r>
        <w:t>Testen der Anwendung</w:t>
      </w:r>
      <w:bookmarkEnd w:id="367"/>
      <w:bookmarkEnd w:id="368"/>
      <w:bookmarkEnd w:id="369"/>
      <w:bookmarkEnd w:id="370"/>
      <w:bookmarkEnd w:id="371"/>
      <w:bookmarkEnd w:id="372"/>
      <w:bookmarkEnd w:id="373"/>
      <w:bookmarkEnd w:id="374"/>
    </w:p>
    <w:p w14:paraId="1843989D" w14:textId="6DD6336E" w:rsidR="00495646" w:rsidRDefault="00495646" w:rsidP="00745739">
      <w:pPr>
        <w:jc w:val="both"/>
      </w:pPr>
      <w:r>
        <w:t xml:space="preserve">Wie schon unter </w:t>
      </w:r>
      <w:hyperlink w:anchor="_Entwicklungsprozess" w:history="1">
        <w:r w:rsidRPr="00495646">
          <w:rPr>
            <w:rStyle w:val="Hyperlink"/>
          </w:rPr>
          <w:t>2.4 (Entwicklungsprozess)</w:t>
        </w:r>
      </w:hyperlink>
      <w:r>
        <w:t xml:space="preserve"> erwähnt</w:t>
      </w:r>
      <w:r w:rsidR="00DD785C">
        <w:t>,</w:t>
      </w:r>
      <w:r>
        <w:t xml:space="preserve"> wurde das Frontend bzw. der für den User ersichtliche und nutzbare Funktionsumfang nach </w:t>
      </w:r>
      <w:r w:rsidR="00763EBE">
        <w:t>Erreichen</w:t>
      </w:r>
      <w:r>
        <w:t xml:space="preserve"> von Projektmeilensteinen</w:t>
      </w:r>
      <w:r w:rsidR="00F830D6">
        <w:t xml:space="preserve"> </w:t>
      </w:r>
      <w:r w:rsidR="000158FC">
        <w:t>durch</w:t>
      </w:r>
      <w:r>
        <w:t xml:space="preserve"> </w:t>
      </w:r>
      <w:r w:rsidRPr="006C5013">
        <w:t xml:space="preserve">Anwendertest </w:t>
      </w:r>
      <w:r w:rsidR="000158FC">
        <w:t>der</w:t>
      </w:r>
      <w:r w:rsidRPr="006C5013">
        <w:t xml:space="preserve"> Fachbereich</w:t>
      </w:r>
      <w:r>
        <w:t xml:space="preserve">e </w:t>
      </w:r>
      <w:r w:rsidR="00AE4115">
        <w:t>geprüft</w:t>
      </w:r>
      <w:r>
        <w:t xml:space="preserve">. </w:t>
      </w:r>
      <w:r w:rsidR="00F830D6">
        <w:t xml:space="preserve">Die Anwendertests in der Implementationsphase garantieren die Qualitätssicherung im Frontend sowie </w:t>
      </w:r>
      <w:r w:rsidR="000158FC">
        <w:t>die intuitive U</w:t>
      </w:r>
      <w:r w:rsidR="00F830D6" w:rsidRPr="00F830D6">
        <w:t xml:space="preserve">sability </w:t>
      </w:r>
      <w:r w:rsidR="00F830D6">
        <w:t>der Applikation.</w:t>
      </w:r>
      <w:r w:rsidR="001E5B22">
        <w:t xml:space="preserve"> </w:t>
      </w:r>
      <w:r w:rsidR="00B74368">
        <w:t>Zur Sicherung der Fach- und Codequalität wurden regelmäßig Code</w:t>
      </w:r>
      <w:r w:rsidR="006309DE">
        <w:t>r</w:t>
      </w:r>
      <w:r w:rsidR="00B74368">
        <w:t xml:space="preserve">eviews abgehalten (In </w:t>
      </w:r>
      <w:hyperlink w:anchor="_Code-Review" w:history="1">
        <w:r w:rsidR="00B74368" w:rsidRPr="00B74368">
          <w:rPr>
            <w:rStyle w:val="Hyperlink"/>
          </w:rPr>
          <w:t>Punkt 6.1</w:t>
        </w:r>
      </w:hyperlink>
      <w:r w:rsidR="00B74368">
        <w:t xml:space="preserve"> näher erläutert</w:t>
      </w:r>
      <w:r w:rsidR="00443B91">
        <w:t>). Ein</w:t>
      </w:r>
      <w:r w:rsidR="00763EBE">
        <w:t xml:space="preserve"> weiteres </w:t>
      </w:r>
      <w:proofErr w:type="spellStart"/>
      <w:r w:rsidR="00763EBE">
        <w:t>Testing</w:t>
      </w:r>
      <w:proofErr w:type="spellEnd"/>
      <w:r w:rsidR="00763EBE">
        <w:t xml:space="preserve">-Instrument stellten regelmäßige </w:t>
      </w:r>
      <w:proofErr w:type="spellStart"/>
      <w:r w:rsidR="00763EBE">
        <w:lastRenderedPageBreak/>
        <w:t>E</w:t>
      </w:r>
      <w:r w:rsidR="00763EBE" w:rsidRPr="00763EBE">
        <w:t>nlightn</w:t>
      </w:r>
      <w:proofErr w:type="spellEnd"/>
      <w:r w:rsidR="00763EBE">
        <w:rPr>
          <w:rStyle w:val="FootnoteReference"/>
        </w:rPr>
        <w:footnoteReference w:id="6"/>
      </w:r>
      <w:r w:rsidR="00763EBE">
        <w:t>-</w:t>
      </w:r>
      <w:proofErr w:type="spellStart"/>
      <w:r w:rsidR="00763EBE">
        <w:t>Codescanns</w:t>
      </w:r>
      <w:proofErr w:type="spellEnd"/>
      <w:r w:rsidR="00763EBE">
        <w:t xml:space="preserve"> dar. Hier wurden Performance, Verlässlichkeit und Sicherheit im Entwicklungsprozess in regelmäßigen Intervallen überprüft und optimiert. Ein Auszug des Protokolls befindet sich in </w:t>
      </w:r>
      <w:hyperlink w:anchor="_A.23_Enlightn_Test" w:history="1">
        <w:r w:rsidR="00763EBE" w:rsidRPr="00763EBE">
          <w:rPr>
            <w:rStyle w:val="Hyperlink"/>
          </w:rPr>
          <w:t>Anhang A.23</w:t>
        </w:r>
      </w:hyperlink>
      <w:r w:rsidR="00763EBE">
        <w:t>.</w:t>
      </w:r>
    </w:p>
    <w:p w14:paraId="18A9D8B5" w14:textId="1CF4BB45" w:rsidR="00495646" w:rsidRDefault="00495646" w:rsidP="00745739">
      <w:pPr>
        <w:pStyle w:val="Heading1"/>
      </w:pPr>
      <w:bookmarkStart w:id="375" w:name="_Toc71644792"/>
      <w:bookmarkStart w:id="376" w:name="_Toc71893708"/>
      <w:bookmarkStart w:id="377" w:name="_Toc71898012"/>
      <w:bookmarkStart w:id="378" w:name="_Toc71898187"/>
      <w:bookmarkStart w:id="379" w:name="_Toc71898327"/>
      <w:bookmarkStart w:id="380" w:name="_Toc71975401"/>
      <w:bookmarkStart w:id="381" w:name="_Toc71975652"/>
      <w:bookmarkStart w:id="382" w:name="_Toc72156131"/>
      <w:r>
        <w:t xml:space="preserve">Abnahme- und </w:t>
      </w:r>
      <w:proofErr w:type="spellStart"/>
      <w:r>
        <w:t>Deployment</w:t>
      </w:r>
      <w:bookmarkEnd w:id="375"/>
      <w:bookmarkEnd w:id="376"/>
      <w:bookmarkEnd w:id="377"/>
      <w:bookmarkEnd w:id="378"/>
      <w:bookmarkEnd w:id="379"/>
      <w:bookmarkEnd w:id="380"/>
      <w:bookmarkEnd w:id="381"/>
      <w:bookmarkEnd w:id="382"/>
      <w:proofErr w:type="spellEnd"/>
    </w:p>
    <w:p w14:paraId="7BA8BA86" w14:textId="2AB4A084" w:rsidR="00495646" w:rsidRDefault="00495646" w:rsidP="00745739">
      <w:pPr>
        <w:pStyle w:val="Heading2"/>
      </w:pPr>
      <w:bookmarkStart w:id="383" w:name="_Code-Review"/>
      <w:bookmarkStart w:id="384" w:name="_Toc71644793"/>
      <w:bookmarkStart w:id="385" w:name="_Toc71893709"/>
      <w:bookmarkStart w:id="386" w:name="_Toc71898013"/>
      <w:bookmarkStart w:id="387" w:name="_Toc71898188"/>
      <w:bookmarkStart w:id="388" w:name="_Toc71898328"/>
      <w:bookmarkStart w:id="389" w:name="_Toc71975402"/>
      <w:bookmarkStart w:id="390" w:name="_Toc71975653"/>
      <w:bookmarkStart w:id="391" w:name="_Toc72156132"/>
      <w:bookmarkEnd w:id="383"/>
      <w:r>
        <w:t>Code-Review</w:t>
      </w:r>
      <w:bookmarkEnd w:id="384"/>
      <w:bookmarkEnd w:id="385"/>
      <w:bookmarkEnd w:id="386"/>
      <w:bookmarkEnd w:id="387"/>
      <w:bookmarkEnd w:id="388"/>
      <w:bookmarkEnd w:id="389"/>
      <w:bookmarkEnd w:id="390"/>
      <w:bookmarkEnd w:id="391"/>
    </w:p>
    <w:p w14:paraId="6508BF25" w14:textId="18481BD4" w:rsidR="00BA117D" w:rsidRDefault="007251DA" w:rsidP="00745739">
      <w:pPr>
        <w:jc w:val="both"/>
      </w:pPr>
      <w:r>
        <w:t>Bevor die Anwendung zum Test der Fachschaft vorgelegt wurde</w:t>
      </w:r>
      <w:r w:rsidR="00DD785C">
        <w:t>,</w:t>
      </w:r>
      <w:r>
        <w:t xml:space="preserve"> fand ein Code-Review mit der Ausbildungsleitung statt. Dabei g</w:t>
      </w:r>
      <w:r w:rsidR="00BA117D">
        <w:t xml:space="preserve">alt es zunächst aus technischer Sicht </w:t>
      </w:r>
      <w:r w:rsidR="00BA117D" w:rsidRPr="00BA117D">
        <w:t>Funktionssicherheit, Fehlerfreiheit und Spezifikation</w:t>
      </w:r>
      <w:r w:rsidR="00BA117D">
        <w:t>en des Projekts zu analysieren und bewerten. Vor dem eigentlichen Review fand ein Vorgespräch mit der Einarbeitung in die Projektanforderung und -umgebung statt. Auf die Einarbeitung folgte das eigentliche Review nach der „</w:t>
      </w:r>
      <w:proofErr w:type="spellStart"/>
      <w:r w:rsidR="00BA117D">
        <w:t>Walkthrough</w:t>
      </w:r>
      <w:proofErr w:type="spellEnd"/>
      <w:r w:rsidR="00BA117D">
        <w:t xml:space="preserve">“ Technik. </w:t>
      </w:r>
      <w:r w:rsidR="00BA117D" w:rsidRPr="00BA117D">
        <w:t>Im Kern diese</w:t>
      </w:r>
      <w:r w:rsidR="00BA117D">
        <w:t>s</w:t>
      </w:r>
      <w:r w:rsidR="00BA117D" w:rsidRPr="00BA117D">
        <w:t xml:space="preserve"> Verfahren</w:t>
      </w:r>
      <w:r w:rsidR="00BA117D">
        <w:t>s</w:t>
      </w:r>
      <w:r w:rsidR="00BA117D" w:rsidRPr="00BA117D">
        <w:t xml:space="preserve"> geht es um das </w:t>
      </w:r>
      <w:r w:rsidR="00BA117D">
        <w:t xml:space="preserve">strukturierte </w:t>
      </w:r>
      <w:r w:rsidR="00BA117D" w:rsidRPr="00BA117D">
        <w:t xml:space="preserve">Suchen, Finden und Korrigieren von Abweichungen gegenüber </w:t>
      </w:r>
      <w:r w:rsidR="00DD785C">
        <w:t>den</w:t>
      </w:r>
      <w:r w:rsidR="00BA117D">
        <w:t xml:space="preserve"> gängigen Firmeninternen </w:t>
      </w:r>
      <w:r w:rsidR="00BA117D" w:rsidRPr="00BA117D">
        <w:t>Qualitätskriterien</w:t>
      </w:r>
      <w:r w:rsidR="00BA117D">
        <w:t xml:space="preserve"> in allen Kernmodulen des Projekt</w:t>
      </w:r>
      <w:r w:rsidR="00624D90">
        <w:t>s</w:t>
      </w:r>
      <w:r w:rsidR="00BA117D">
        <w:t>.</w:t>
      </w:r>
      <w:r w:rsidR="00624D90">
        <w:t xml:space="preserve"> Das Erfüllen der Qualitätskriterien stellte somit das zentrale Ziel des Code-Reviews dar.</w:t>
      </w:r>
    </w:p>
    <w:p w14:paraId="689FCE7D" w14:textId="23E94A1A" w:rsidR="00495646" w:rsidRDefault="00495646" w:rsidP="00745739">
      <w:pPr>
        <w:pStyle w:val="Heading2"/>
      </w:pPr>
      <w:bookmarkStart w:id="392" w:name="_Toc71644794"/>
      <w:bookmarkStart w:id="393" w:name="_Toc71893710"/>
      <w:bookmarkStart w:id="394" w:name="_Toc71898014"/>
      <w:bookmarkStart w:id="395" w:name="_Toc71898189"/>
      <w:bookmarkStart w:id="396" w:name="_Toc71898329"/>
      <w:bookmarkStart w:id="397" w:name="_Toc71975403"/>
      <w:bookmarkStart w:id="398" w:name="_Toc71975654"/>
      <w:bookmarkStart w:id="399" w:name="_Toc72156133"/>
      <w:proofErr w:type="spellStart"/>
      <w:r>
        <w:t>Deployment</w:t>
      </w:r>
      <w:bookmarkEnd w:id="392"/>
      <w:bookmarkEnd w:id="393"/>
      <w:bookmarkEnd w:id="394"/>
      <w:bookmarkEnd w:id="395"/>
      <w:bookmarkEnd w:id="396"/>
      <w:bookmarkEnd w:id="397"/>
      <w:bookmarkEnd w:id="398"/>
      <w:bookmarkEnd w:id="399"/>
      <w:proofErr w:type="spellEnd"/>
    </w:p>
    <w:p w14:paraId="1585CFE1" w14:textId="7EFC2A5F" w:rsidR="00675F89" w:rsidRDefault="00624D90" w:rsidP="00745739">
      <w:pPr>
        <w:jc w:val="both"/>
      </w:pPr>
      <w:r>
        <w:t xml:space="preserve">Das </w:t>
      </w:r>
      <w:proofErr w:type="spellStart"/>
      <w:r>
        <w:t>Deployment</w:t>
      </w:r>
      <w:proofErr w:type="spellEnd"/>
      <w:r>
        <w:t xml:space="preserve"> </w:t>
      </w:r>
      <w:r w:rsidR="006309DE">
        <w:t>lief</w:t>
      </w:r>
      <w:r>
        <w:t xml:space="preserve"> aufgrund des vorgegebenen Zeitrahmens manuell ab</w:t>
      </w:r>
      <w:r w:rsidR="001F2E38">
        <w:t>. Der Webserver und Datenbank (</w:t>
      </w:r>
      <w:hyperlink w:anchor="_Spezifikationen" w:history="1">
        <w:r w:rsidR="001F2E38" w:rsidRPr="001F2E38">
          <w:rPr>
            <w:rStyle w:val="Hyperlink"/>
          </w:rPr>
          <w:t>Punkt 4.2.1</w:t>
        </w:r>
      </w:hyperlink>
      <w:r w:rsidR="001F2E38">
        <w:t>) wurden mithilfe der Hosting Control Plattform „</w:t>
      </w:r>
      <w:proofErr w:type="spellStart"/>
      <w:r w:rsidR="001F2E38">
        <w:t>ISPConfig</w:t>
      </w:r>
      <w:proofErr w:type="spellEnd"/>
      <w:r w:rsidR="001F2E38">
        <w:t>“ aufgesetzt. Manuel</w:t>
      </w:r>
      <w:r w:rsidR="00675F89">
        <w:t xml:space="preserve">l </w:t>
      </w:r>
      <w:r w:rsidR="001F2E38">
        <w:t>wurde eine interne Domain vergeben und in der „</w:t>
      </w:r>
      <w:proofErr w:type="spellStart"/>
      <w:r w:rsidR="001F2E38">
        <w:t>vhost</w:t>
      </w:r>
      <w:proofErr w:type="spellEnd"/>
      <w:r w:rsidR="001F2E38">
        <w:t>“ -Konfiguration des Webservers auf das</w:t>
      </w:r>
      <w:r w:rsidR="001F2E38" w:rsidRPr="001F2E38">
        <w:rPr>
          <w:i/>
          <w:iCs/>
        </w:rPr>
        <w:t xml:space="preserve"> </w:t>
      </w:r>
      <w:hyperlink w:anchor="_Glossar_2" w:history="1">
        <w:proofErr w:type="spellStart"/>
        <w:r w:rsidR="001F2E38" w:rsidRPr="001F2E38">
          <w:rPr>
            <w:rStyle w:val="Hyperlink"/>
            <w:i/>
            <w:iCs/>
          </w:rPr>
          <w:t>Laravel</w:t>
        </w:r>
      </w:hyperlink>
      <w:r w:rsidR="001F2E38">
        <w:t>-Rootverzeichnis</w:t>
      </w:r>
      <w:proofErr w:type="spellEnd"/>
      <w:r w:rsidR="001F2E38">
        <w:t xml:space="preserve"> gelegt. </w:t>
      </w:r>
      <w:r w:rsidR="00675F89">
        <w:t>Anschließend wurde die Datenbank Basis Migration der Applikation angestoßen, um alle benötigten Entitäten und Relationen zu erstellen. Bei der Initiierung des Projektes mussten keine Daten migriert werden</w:t>
      </w:r>
      <w:r w:rsidR="006309DE">
        <w:t>. A</w:t>
      </w:r>
      <w:r w:rsidR="00675F89">
        <w:t>llerdings mussten mehrere Datenbank-</w:t>
      </w:r>
      <w:proofErr w:type="spellStart"/>
      <w:r w:rsidR="00B07069">
        <w:fldChar w:fldCharType="begin"/>
      </w:r>
      <w:r w:rsidR="00B07069">
        <w:instrText xml:space="preserve"> HYPERLINK \l "_Glossar_2" </w:instrText>
      </w:r>
      <w:r w:rsidR="00B07069">
        <w:fldChar w:fldCharType="separate"/>
      </w:r>
      <w:r w:rsidR="00675F89" w:rsidRPr="00675F89">
        <w:rPr>
          <w:rStyle w:val="Hyperlink"/>
          <w:i/>
          <w:iCs/>
        </w:rPr>
        <w:t>Seeds</w:t>
      </w:r>
      <w:proofErr w:type="spellEnd"/>
      <w:r w:rsidR="00B07069">
        <w:rPr>
          <w:rStyle w:val="Hyperlink"/>
          <w:i/>
          <w:iCs/>
        </w:rPr>
        <w:fldChar w:fldCharType="end"/>
      </w:r>
      <w:r w:rsidR="00675F89">
        <w:t xml:space="preserve"> ausgeführt werden, um die Grundfunktionalität zu gewährleisten</w:t>
      </w:r>
      <w:r w:rsidR="00671D44">
        <w:t xml:space="preserve"> (CLI-Code)</w:t>
      </w:r>
      <w:r w:rsidR="00675F89">
        <w:t>:</w:t>
      </w:r>
    </w:p>
    <w:p w14:paraId="6D0F7DDB" w14:textId="66034268"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--class=ulladefaultroleseeder</w:t>
      </w:r>
    </w:p>
    <w:p w14:paraId="065C2184" w14:textId="70B0CB94"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--class=ulladefaultadminseed</w:t>
      </w:r>
    </w:p>
    <w:p w14:paraId="177E683F" w14:textId="2413C654" w:rsidR="00675F89" w:rsidRPr="00675F8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Fira Mono for Powerline" w:eastAsia="Times New Roman" w:hAnsi="Fira Mono for Powerline" w:cs="Consolas"/>
          <w:color w:val="000000" w:themeColor="text1"/>
          <w:sz w:val="20"/>
          <w:szCs w:val="20"/>
          <w:lang w:val="en-DE" w:eastAsia="en-GB"/>
        </w:rPr>
      </w:pPr>
      <w:r w:rsidRPr="00745739">
        <w:rPr>
          <w:rFonts w:ascii="Consolas" w:eastAsia="Times New Roman" w:hAnsi="Consolas" w:cs="Consolas"/>
          <w:color w:val="9A1541"/>
          <w:sz w:val="20"/>
          <w:szCs w:val="20"/>
          <w:lang w:val="en-DE" w:eastAsia="en-GB"/>
        </w:rPr>
        <w:t>php artisan db:seed --class=ulladefaultrequesttypeseeder</w:t>
      </w:r>
    </w:p>
    <w:p w14:paraId="65C26FCB" w14:textId="7BC516A6" w:rsidR="00675F89" w:rsidRDefault="00675F89" w:rsidP="00745739">
      <w:pPr>
        <w:jc w:val="both"/>
      </w:pPr>
      <w:r w:rsidRPr="00F47FC5">
        <w:br/>
      </w:r>
      <w:r>
        <w:t>Der</w:t>
      </w:r>
      <w:r w:rsidR="00671D44">
        <w:t xml:space="preserve"> </w:t>
      </w:r>
      <w:proofErr w:type="spellStart"/>
      <w:r w:rsidR="00745739" w:rsidRPr="00745739">
        <w:rPr>
          <w:rFonts w:ascii="Consolas" w:hAnsi="Consolas" w:cs="Consolas"/>
          <w:color w:val="9A1541"/>
          <w:sz w:val="20"/>
          <w:szCs w:val="21"/>
        </w:rPr>
        <w:t>roleseed</w:t>
      </w:r>
      <w:proofErr w:type="spellEnd"/>
      <w:r w:rsidR="00745739" w:rsidRPr="00745739">
        <w:rPr>
          <w:color w:val="9A1541"/>
          <w:sz w:val="20"/>
          <w:szCs w:val="21"/>
        </w:rPr>
        <w:t xml:space="preserve"> </w:t>
      </w:r>
      <w:r w:rsidR="00671D44">
        <w:t>integriert hierbei zunächst die festgelegten User Rollen</w:t>
      </w:r>
      <w:r w:rsidR="00671D44">
        <w:rPr>
          <w:rStyle w:val="FootnoteReference"/>
        </w:rPr>
        <w:footnoteReference w:id="7"/>
      </w:r>
      <w:r w:rsidR="00671D44">
        <w:t xml:space="preserve">, </w:t>
      </w:r>
      <w:proofErr w:type="spellStart"/>
      <w:r w:rsidR="00745739" w:rsidRPr="00745739">
        <w:rPr>
          <w:rFonts w:ascii="Consolas" w:hAnsi="Consolas" w:cs="Consolas"/>
          <w:color w:val="9A1541"/>
          <w:sz w:val="20"/>
          <w:szCs w:val="21"/>
        </w:rPr>
        <w:t>adminseed</w:t>
      </w:r>
      <w:proofErr w:type="spellEnd"/>
      <w:r w:rsidR="00745739" w:rsidRPr="00745739">
        <w:rPr>
          <w:color w:val="9A1541"/>
          <w:sz w:val="20"/>
          <w:szCs w:val="21"/>
        </w:rPr>
        <w:t xml:space="preserve"> </w:t>
      </w:r>
      <w:r w:rsidR="00671D44">
        <w:t>setzt einen initialen Admin User</w:t>
      </w:r>
      <w:r w:rsidR="00DD785C">
        <w:t>,</w:t>
      </w:r>
      <w:r w:rsidR="00671D44">
        <w:t xml:space="preserve"> welcher elementar für die Einrichtung der Applikation nötig ist. Zuletzt pflegt der </w:t>
      </w:r>
      <w:proofErr w:type="spellStart"/>
      <w:r w:rsidR="00745739" w:rsidRPr="00745739">
        <w:rPr>
          <w:rFonts w:ascii="Consolas" w:hAnsi="Consolas" w:cs="Consolas"/>
          <w:color w:val="9A1541"/>
          <w:sz w:val="20"/>
          <w:szCs w:val="21"/>
        </w:rPr>
        <w:t>typeseeder</w:t>
      </w:r>
      <w:proofErr w:type="spellEnd"/>
      <w:r w:rsidR="00745739" w:rsidRPr="00745739">
        <w:rPr>
          <w:color w:val="9A1541"/>
          <w:sz w:val="20"/>
          <w:szCs w:val="21"/>
        </w:rPr>
        <w:t xml:space="preserve"> </w:t>
      </w:r>
      <w:r w:rsidR="00671D44">
        <w:t xml:space="preserve">die verschiedenen Antragstypen in die Datenbank ein. Anschließend ist die Applikation unter </w:t>
      </w:r>
      <w:r w:rsidR="00745739" w:rsidRPr="00745739">
        <w:rPr>
          <w:rFonts w:ascii="Consolas" w:hAnsi="Consolas" w:cs="Consolas"/>
          <w:color w:val="9A1541"/>
          <w:sz w:val="20"/>
          <w:szCs w:val="21"/>
        </w:rPr>
        <w:t>https://ulla.atrivio.net/</w:t>
      </w:r>
      <w:r w:rsidR="00745739" w:rsidRPr="00745739">
        <w:rPr>
          <w:color w:val="9A1541"/>
          <w:sz w:val="20"/>
          <w:szCs w:val="21"/>
        </w:rPr>
        <w:t xml:space="preserve"> </w:t>
      </w:r>
      <w:r w:rsidR="00671D44">
        <w:t>voll funktionsfähig und somit bereit für die Benutzerschulung.</w:t>
      </w:r>
    </w:p>
    <w:p w14:paraId="2457EBAE" w14:textId="0A90EC59" w:rsidR="00D040C7" w:rsidRDefault="00D040C7" w:rsidP="00745739">
      <w:pPr>
        <w:pStyle w:val="Heading1"/>
      </w:pPr>
      <w:bookmarkStart w:id="400" w:name="_Toc71644795"/>
      <w:bookmarkStart w:id="401" w:name="_Toc71893711"/>
      <w:bookmarkStart w:id="402" w:name="_Toc71898015"/>
      <w:bookmarkStart w:id="403" w:name="_Toc71898190"/>
      <w:bookmarkStart w:id="404" w:name="_Toc71898330"/>
      <w:bookmarkStart w:id="405" w:name="_Toc71975404"/>
      <w:bookmarkStart w:id="406" w:name="_Toc71975655"/>
      <w:bookmarkStart w:id="407" w:name="_Toc72156134"/>
      <w:r>
        <w:t>Dokumentation</w:t>
      </w:r>
      <w:bookmarkEnd w:id="400"/>
      <w:bookmarkEnd w:id="401"/>
      <w:bookmarkEnd w:id="402"/>
      <w:bookmarkEnd w:id="403"/>
      <w:bookmarkEnd w:id="404"/>
      <w:bookmarkEnd w:id="405"/>
      <w:bookmarkEnd w:id="406"/>
      <w:bookmarkEnd w:id="407"/>
    </w:p>
    <w:p w14:paraId="055F7E2B" w14:textId="09EA3F2F" w:rsidR="00B367CE" w:rsidRDefault="00644D4E" w:rsidP="00745739">
      <w:pPr>
        <w:jc w:val="both"/>
      </w:pPr>
      <w:r>
        <w:t>Der Dokumentationsrahmen der Anwendung setzt sich neben der Projektdokumentation</w:t>
      </w:r>
      <w:r w:rsidR="00B367CE">
        <w:t>, in der alle Projektphasen des Umsetzungsrahmens beschrieben werden, auch aus der Entwicklungsdokumentation zusammen.</w:t>
      </w:r>
      <w:r w:rsidR="00B367CE">
        <w:br/>
        <w:t>Die Entwicklungsdokumentation behandelt detailliert – technisch versiert die Punkte Setup und Funktion.</w:t>
      </w:r>
      <w:r>
        <w:t xml:space="preserve"> </w:t>
      </w:r>
      <w:r w:rsidR="00B367CE">
        <w:t xml:space="preserve">Im Punkt „Setup“ wird dabei erklärt wie das Projekt erfolgreich aufgesetzt, bzw. lokal installiert werden kann. Der Punkt „Funktion“ enthält eine detaillierte Beschreibung aller implementierten Klassen. Dazu gehören deren Attribute, Methoden und Abhängigkeiten. Dieses Dokument soll bei der Weiterentwicklung oder Anpassung durch andere Entwickler als erste Anlaufstelle und Einarbeitungsmöglichkeit zentral im </w:t>
      </w:r>
      <w:proofErr w:type="spellStart"/>
      <w:r w:rsidR="00B367CE">
        <w:t>Git</w:t>
      </w:r>
      <w:proofErr w:type="spellEnd"/>
      <w:r w:rsidR="00B367CE">
        <w:t xml:space="preserve">-Verzeichnis der </w:t>
      </w:r>
      <w:r w:rsidR="00B367CE">
        <w:lastRenderedPageBreak/>
        <w:t xml:space="preserve">Applikation dienen. Daher wurde für die Entwicklungsdokumentation das Dateiformat </w:t>
      </w:r>
      <w:hyperlink w:anchor="_Glossar_2" w:history="1">
        <w:proofErr w:type="spellStart"/>
        <w:r w:rsidR="00B367CE" w:rsidRPr="00B367CE">
          <w:rPr>
            <w:rStyle w:val="Hyperlink"/>
            <w:i/>
            <w:iCs/>
          </w:rPr>
          <w:t>Markdown</w:t>
        </w:r>
        <w:proofErr w:type="spellEnd"/>
      </w:hyperlink>
      <w:r w:rsidR="00B367CE">
        <w:t xml:space="preserve"> genutzt. Ein Auszug des Punktes „Setup“ der Entwicklungsdokumentation findet sich in </w:t>
      </w:r>
      <w:hyperlink w:anchor="_A.25_Entwicklerdokumentation_–" w:history="1">
        <w:r w:rsidR="00B367CE" w:rsidRPr="00B367CE">
          <w:rPr>
            <w:rStyle w:val="Hyperlink"/>
          </w:rPr>
          <w:t>Anhang A.25</w:t>
        </w:r>
      </w:hyperlink>
      <w:r w:rsidR="00B367CE">
        <w:t>.</w:t>
      </w:r>
    </w:p>
    <w:p w14:paraId="0C03C70E" w14:textId="21DBFA22" w:rsidR="00495646" w:rsidRDefault="00495646" w:rsidP="00745739">
      <w:pPr>
        <w:pStyle w:val="Heading1"/>
      </w:pPr>
      <w:bookmarkStart w:id="408" w:name="_Fazit"/>
      <w:bookmarkStart w:id="409" w:name="_Toc71644796"/>
      <w:bookmarkStart w:id="410" w:name="_Toc71893712"/>
      <w:bookmarkStart w:id="411" w:name="_Toc71898016"/>
      <w:bookmarkStart w:id="412" w:name="_Toc71898191"/>
      <w:bookmarkStart w:id="413" w:name="_Toc71898331"/>
      <w:bookmarkStart w:id="414" w:name="_Toc71975405"/>
      <w:bookmarkStart w:id="415" w:name="_Toc71975656"/>
      <w:bookmarkStart w:id="416" w:name="_Toc72156135"/>
      <w:bookmarkEnd w:id="408"/>
      <w:r>
        <w:t>Fazit</w:t>
      </w:r>
      <w:bookmarkEnd w:id="409"/>
      <w:bookmarkEnd w:id="410"/>
      <w:bookmarkEnd w:id="411"/>
      <w:bookmarkEnd w:id="412"/>
      <w:bookmarkEnd w:id="413"/>
      <w:bookmarkEnd w:id="414"/>
      <w:bookmarkEnd w:id="415"/>
      <w:bookmarkEnd w:id="416"/>
    </w:p>
    <w:p w14:paraId="30AC88AD" w14:textId="554D32D8" w:rsidR="00495646" w:rsidRDefault="00495646" w:rsidP="00745739">
      <w:pPr>
        <w:pStyle w:val="Heading2"/>
      </w:pPr>
      <w:bookmarkStart w:id="417" w:name="_Toc71644797"/>
      <w:bookmarkStart w:id="418" w:name="_Toc71893713"/>
      <w:bookmarkStart w:id="419" w:name="_Toc71898017"/>
      <w:bookmarkStart w:id="420" w:name="_Toc71898192"/>
      <w:bookmarkStart w:id="421" w:name="_Toc71898332"/>
      <w:bookmarkStart w:id="422" w:name="_Toc71975406"/>
      <w:bookmarkStart w:id="423" w:name="_Toc71975657"/>
      <w:bookmarkStart w:id="424" w:name="_Toc72156136"/>
      <w:r>
        <w:t>Soll-/ Ist-Vergleich</w:t>
      </w:r>
      <w:bookmarkEnd w:id="417"/>
      <w:bookmarkEnd w:id="418"/>
      <w:bookmarkEnd w:id="419"/>
      <w:bookmarkEnd w:id="420"/>
      <w:bookmarkEnd w:id="421"/>
      <w:bookmarkEnd w:id="422"/>
      <w:bookmarkEnd w:id="423"/>
      <w:bookmarkEnd w:id="424"/>
    </w:p>
    <w:p w14:paraId="79D9ACF8" w14:textId="7BC2E554" w:rsidR="007250C1" w:rsidRPr="00FC0793" w:rsidRDefault="00FC0793" w:rsidP="00745739">
      <w:pPr>
        <w:jc w:val="both"/>
      </w:pPr>
      <w:r>
        <w:t xml:space="preserve">Im folgenden Absatz soll zum Abschluss des Projekts ein Rückblick stattfinden, um den Projektabschluss, Projektziel und den zeitlichen Umsetzungsrahmen rückblickend differenziert zu bewerten. Das Projektziel wurde in </w:t>
      </w:r>
      <w:hyperlink w:anchor="_Projektziel" w:history="1">
        <w:r w:rsidRPr="00FC0793">
          <w:rPr>
            <w:rStyle w:val="Hyperlink"/>
          </w:rPr>
          <w:t>Punkt 1.3</w:t>
        </w:r>
      </w:hyperlink>
      <w:r>
        <w:t xml:space="preserve"> aufgestellt und ergab sich aus der in </w:t>
      </w:r>
      <w:hyperlink w:anchor="_Projektbegründung" w:history="1">
        <w:r w:rsidRPr="00FC0793">
          <w:rPr>
            <w:rStyle w:val="Hyperlink"/>
          </w:rPr>
          <w:t>Punkt 1.4</w:t>
        </w:r>
      </w:hyperlink>
      <w:r>
        <w:t xml:space="preserve"> beschriebenen Problemstellung bzw. Begründung. Die genannten Projektziele wurden erfolgreich umgesetzt. Der Auftraggeber bzw. </w:t>
      </w:r>
      <w:proofErr w:type="spellStart"/>
      <w:r>
        <w:t>Atrivio</w:t>
      </w:r>
      <w:proofErr w:type="spellEnd"/>
      <w:r>
        <w:t xml:space="preserve"> (</w:t>
      </w:r>
      <w:hyperlink w:anchor="_Projektumfeld" w:history="1">
        <w:r>
          <w:rPr>
            <w:rStyle w:val="Hyperlink"/>
          </w:rPr>
          <w:t>Punkt 1.2</w:t>
        </w:r>
      </w:hyperlink>
      <w:r>
        <w:t xml:space="preserve">) </w:t>
      </w:r>
      <w:r w:rsidR="007250C1">
        <w:t xml:space="preserve">ist mit dem bisherigen Stand zufrieden und sieht bereits erste Erweiterungsmöglichkeiten vor (Genaue Ausführung in </w:t>
      </w:r>
      <w:hyperlink w:anchor="_Ausblick" w:history="1">
        <w:r w:rsidR="007250C1" w:rsidRPr="007250C1">
          <w:rPr>
            <w:rStyle w:val="Hyperlink"/>
          </w:rPr>
          <w:t xml:space="preserve">Punkt </w:t>
        </w:r>
        <w:r w:rsidR="006309DE">
          <w:rPr>
            <w:rStyle w:val="Hyperlink"/>
          </w:rPr>
          <w:t>8</w:t>
        </w:r>
        <w:r w:rsidR="007250C1" w:rsidRPr="007250C1">
          <w:rPr>
            <w:rStyle w:val="Hyperlink"/>
          </w:rPr>
          <w:t>.3</w:t>
        </w:r>
      </w:hyperlink>
      <w:r w:rsidR="007250C1">
        <w:t>). Die vorgegebene Zeit von 70 Stunden wurde insgesamt eingehalten, allerdings ergaben sich Verschiebungen in der Zusammensetzung.</w:t>
      </w:r>
      <w:r w:rsidR="003A031C">
        <w:t xml:space="preserve"> Die </w:t>
      </w:r>
      <w:r w:rsidR="006309DE">
        <w:t>Implementierungsphase</w:t>
      </w:r>
      <w:r w:rsidR="003A031C">
        <w:t xml:space="preserve"> schlug mit einem gesamten Mehraufwand von zwei Stunden am meisten zu </w:t>
      </w:r>
      <w:r w:rsidR="006309DE">
        <w:t>B</w:t>
      </w:r>
      <w:r w:rsidR="003A031C">
        <w:t xml:space="preserve">uche. Zurückzuführen ist diese Abweichung auf den unterschätzen Aufwand der Datenbank Relationsprogrammierung. Mit steigender Anzahl der Relationen und </w:t>
      </w:r>
      <w:proofErr w:type="spellStart"/>
      <w:r w:rsidR="003A031C">
        <w:t>K</w:t>
      </w:r>
      <w:r w:rsidR="003A031C" w:rsidRPr="003A031C">
        <w:t>ardinalitäten</w:t>
      </w:r>
      <w:proofErr w:type="spellEnd"/>
      <w:r w:rsidR="003A031C">
        <w:t xml:space="preserve"> werden die Modelle der </w:t>
      </w:r>
      <w:r w:rsidR="0017379D">
        <w:t xml:space="preserve">Relationen im backend linear komplexer und somit auch zeitintensiver zu programmieren. Kompensiert wurde diese Fehleinschätzung durch Einsparungen in der Analyse- u. Entwurfsphase. </w:t>
      </w:r>
      <w:r w:rsidR="00B72E62">
        <w:t xml:space="preserve">Beide Phasen wurden im Projektantrag überschätzt und konnten somit ohne Abstriche verkürzt umgesetzt werden. Aus Erfahrungswerten wurde zum Absichern von möglichen </w:t>
      </w:r>
      <w:r w:rsidR="00B72E62" w:rsidRPr="00B72E62">
        <w:t>Eventualitäten</w:t>
      </w:r>
      <w:r w:rsidR="00BA62A8">
        <w:t xml:space="preserve"> </w:t>
      </w:r>
      <w:r w:rsidR="006309DE">
        <w:t>i</w:t>
      </w:r>
      <w:r w:rsidR="00BA62A8">
        <w:t xml:space="preserve">n der Projektphase „Abnahme und </w:t>
      </w:r>
      <w:proofErr w:type="spellStart"/>
      <w:r w:rsidR="00BA62A8">
        <w:t>Deployment</w:t>
      </w:r>
      <w:proofErr w:type="spellEnd"/>
      <w:r w:rsidR="00BA62A8">
        <w:t>“ im Punkt „</w:t>
      </w:r>
      <w:proofErr w:type="spellStart"/>
      <w:r w:rsidR="00BA62A8" w:rsidRPr="00704B66">
        <w:t>Deployment</w:t>
      </w:r>
      <w:proofErr w:type="spellEnd"/>
      <w:r w:rsidR="00BA62A8" w:rsidRPr="00704B66">
        <w:t xml:space="preserve"> der Applikation</w:t>
      </w:r>
      <w:r w:rsidR="00BA62A8">
        <w:t>“</w:t>
      </w:r>
      <w:r w:rsidR="00B72E62">
        <w:t xml:space="preserve"> </w:t>
      </w:r>
      <w:r w:rsidR="00BA62A8">
        <w:t xml:space="preserve">mehr Zeit als nötig geschätzt. Nachdem der </w:t>
      </w:r>
      <w:proofErr w:type="spellStart"/>
      <w:r w:rsidR="00BA62A8">
        <w:t>Deployment</w:t>
      </w:r>
      <w:proofErr w:type="spellEnd"/>
      <w:r w:rsidR="00BA62A8">
        <w:t xml:space="preserve"> Prozess problemlos ohne Zwischenfälle vollzogen wurde</w:t>
      </w:r>
      <w:r w:rsidR="00DD785C">
        <w:t>,</w:t>
      </w:r>
      <w:r w:rsidR="00BA62A8">
        <w:t xml:space="preserve"> konnte hier ebenfalls eine Stunde gespart werden. Die gewonnen</w:t>
      </w:r>
      <w:r w:rsidR="006309DE">
        <w:t>e</w:t>
      </w:r>
      <w:r w:rsidR="00BA62A8">
        <w:t xml:space="preserve"> Stunde wurde sinnvoll in die Dokumentation der Applikation investiert. Eine </w:t>
      </w:r>
      <w:r w:rsidR="00DD785C">
        <w:t>t</w:t>
      </w:r>
      <w:r w:rsidR="00BA62A8">
        <w:t xml:space="preserve">abellarische Aufstellung des Soll-/ Ist-Vergleichs mit den zuvor genannten Abweichungen befindet sich in </w:t>
      </w:r>
      <w:hyperlink w:anchor="_A.24_Soll-/Ist-Vergleich" w:history="1">
        <w:r w:rsidR="00BA62A8" w:rsidRPr="00BA62A8">
          <w:rPr>
            <w:rStyle w:val="Hyperlink"/>
          </w:rPr>
          <w:t>Anhang A.24</w:t>
        </w:r>
      </w:hyperlink>
      <w:r w:rsidR="00BA62A8">
        <w:t>.</w:t>
      </w:r>
    </w:p>
    <w:p w14:paraId="6268C856" w14:textId="2939FE81" w:rsidR="00495646" w:rsidRDefault="00495646" w:rsidP="00745739">
      <w:pPr>
        <w:pStyle w:val="Heading2"/>
      </w:pPr>
      <w:bookmarkStart w:id="425" w:name="_Toc71644798"/>
      <w:bookmarkStart w:id="426" w:name="_Toc71893714"/>
      <w:bookmarkStart w:id="427" w:name="_Toc71898018"/>
      <w:bookmarkStart w:id="428" w:name="_Toc71898193"/>
      <w:bookmarkStart w:id="429" w:name="_Toc71898333"/>
      <w:bookmarkStart w:id="430" w:name="_Toc71975407"/>
      <w:bookmarkStart w:id="431" w:name="_Toc71975658"/>
      <w:bookmarkStart w:id="432" w:name="_Toc72156137"/>
      <w:proofErr w:type="spellStart"/>
      <w:r>
        <w:t>Lesson</w:t>
      </w:r>
      <w:r w:rsidR="00F84135">
        <w:t>s</w:t>
      </w:r>
      <w:proofErr w:type="spellEnd"/>
      <w:r>
        <w:t xml:space="preserve"> </w:t>
      </w:r>
      <w:proofErr w:type="spellStart"/>
      <w:r>
        <w:t>Learned</w:t>
      </w:r>
      <w:bookmarkEnd w:id="425"/>
      <w:bookmarkEnd w:id="426"/>
      <w:bookmarkEnd w:id="427"/>
      <w:bookmarkEnd w:id="428"/>
      <w:bookmarkEnd w:id="429"/>
      <w:bookmarkEnd w:id="430"/>
      <w:bookmarkEnd w:id="431"/>
      <w:bookmarkEnd w:id="432"/>
      <w:proofErr w:type="spellEnd"/>
    </w:p>
    <w:p w14:paraId="43ACD3F4" w14:textId="58DA9D85" w:rsidR="00573799" w:rsidRDefault="00BA62A8" w:rsidP="00745739">
      <w:pPr>
        <w:jc w:val="both"/>
      </w:pPr>
      <w:r>
        <w:t>Mit der Umsetzung de</w:t>
      </w:r>
      <w:r w:rsidR="00573799">
        <w:t>r</w:t>
      </w:r>
      <w:r>
        <w:t xml:space="preserve"> </w:t>
      </w:r>
      <w:r w:rsidR="00573799">
        <w:t>Applikation</w:t>
      </w:r>
      <w:r>
        <w:t xml:space="preserve"> bzw. </w:t>
      </w:r>
      <w:r w:rsidR="00573799">
        <w:t xml:space="preserve">des </w:t>
      </w:r>
      <w:r>
        <w:t xml:space="preserve">Abschlussprojektes gewann der Autor wertvolle Erfahrungen </w:t>
      </w:r>
      <w:r w:rsidR="00573799">
        <w:t>im gesamten Handling</w:t>
      </w:r>
      <w:r>
        <w:t xml:space="preserve"> (dt. </w:t>
      </w:r>
      <w:r w:rsidR="00573799">
        <w:t>Handhabung</w:t>
      </w:r>
      <w:r>
        <w:t xml:space="preserve">) eines Projektes </w:t>
      </w:r>
      <w:r w:rsidR="00573799">
        <w:t xml:space="preserve">von der Planung und Entwurf bis hin zur Veröffentlichung. Vor allem im Bereich der Planung wurden – für die </w:t>
      </w:r>
      <w:r w:rsidR="00DD785C">
        <w:t>b</w:t>
      </w:r>
      <w:r w:rsidR="00573799">
        <w:t xml:space="preserve">erufliche Zukunft </w:t>
      </w:r>
      <w:r w:rsidR="00DD785C">
        <w:t>–</w:t>
      </w:r>
      <w:r w:rsidR="00E57E00">
        <w:t xml:space="preserve"> </w:t>
      </w:r>
      <w:r w:rsidR="00573799">
        <w:t xml:space="preserve">wichtige Erkenntnisse im Bereich Software Architektur, Pattern und </w:t>
      </w:r>
      <w:hyperlink w:anchor="_Technisches_Abkürzungsverzeichnis" w:history="1">
        <w:r w:rsidR="00573799" w:rsidRPr="00573799">
          <w:rPr>
            <w:rStyle w:val="Hyperlink"/>
          </w:rPr>
          <w:t>UML</w:t>
        </w:r>
      </w:hyperlink>
      <w:r w:rsidR="00573799">
        <w:t xml:space="preserve"> gewonne</w:t>
      </w:r>
      <w:r w:rsidR="00DD785C">
        <w:t>n</w:t>
      </w:r>
      <w:r w:rsidR="00573799">
        <w:t xml:space="preserve">. Spannend war der Einsatz </w:t>
      </w:r>
      <w:r w:rsidR="00F84135">
        <w:t>der verschiedenen Frameworks</w:t>
      </w:r>
      <w:r w:rsidR="00573799">
        <w:t xml:space="preserve"> </w:t>
      </w:r>
      <w:r w:rsidR="00F84135">
        <w:t xml:space="preserve">und der präzise Einsatz des </w:t>
      </w:r>
      <w:hyperlink w:anchor="_Glossar_2" w:history="1">
        <w:proofErr w:type="spellStart"/>
        <w:r w:rsidR="00F84135" w:rsidRPr="00E5567D">
          <w:rPr>
            <w:rStyle w:val="Hyperlink"/>
            <w:i/>
            <w:iCs/>
          </w:rPr>
          <w:t>Laravel</w:t>
        </w:r>
        <w:proofErr w:type="spellEnd"/>
      </w:hyperlink>
      <w:r w:rsidR="00F84135">
        <w:t>-Ökosystems. Durch jenen versierten Einsatz lernte der Autor aber auch den Aufwand der Eloquent Integration, besonders i</w:t>
      </w:r>
      <w:r w:rsidR="00E5567D">
        <w:t>n</w:t>
      </w:r>
      <w:r w:rsidR="00F84135">
        <w:t xml:space="preserve"> Bezug auf die </w:t>
      </w:r>
      <w:proofErr w:type="spellStart"/>
      <w:r w:rsidR="00F84135" w:rsidRPr="00F84135">
        <w:t>Kardinalitäten</w:t>
      </w:r>
      <w:proofErr w:type="spellEnd"/>
      <w:r w:rsidR="00F84135">
        <w:t xml:space="preserve"> der Relationsmodelle</w:t>
      </w:r>
      <w:r w:rsidR="00DD785C">
        <w:t>,</w:t>
      </w:r>
      <w:r w:rsidR="00F84135">
        <w:t xml:space="preserve"> nicht zu unterschätzen. In zukünftigen Projekten wird diese Erfahrung in der Zeitplanung berücksichtigt werden, um noch genauer die Kosten des Projektes einschätzen zu können. </w:t>
      </w:r>
    </w:p>
    <w:p w14:paraId="55D5E43A" w14:textId="6B28ACAD" w:rsidR="00495646" w:rsidRDefault="00495646" w:rsidP="006309DE">
      <w:pPr>
        <w:pStyle w:val="Heading2"/>
      </w:pPr>
      <w:bookmarkStart w:id="433" w:name="_Ausblick"/>
      <w:bookmarkStart w:id="434" w:name="_Toc71644799"/>
      <w:bookmarkStart w:id="435" w:name="_Toc71893715"/>
      <w:bookmarkStart w:id="436" w:name="_Toc71898019"/>
      <w:bookmarkStart w:id="437" w:name="_Toc71898194"/>
      <w:bookmarkStart w:id="438" w:name="_Toc71898334"/>
      <w:bookmarkStart w:id="439" w:name="_Toc71975408"/>
      <w:bookmarkStart w:id="440" w:name="_Toc71975659"/>
      <w:bookmarkStart w:id="441" w:name="_Toc72156138"/>
      <w:bookmarkEnd w:id="433"/>
      <w:r>
        <w:t>Ausblick</w:t>
      </w:r>
      <w:bookmarkEnd w:id="434"/>
      <w:bookmarkEnd w:id="435"/>
      <w:bookmarkEnd w:id="436"/>
      <w:bookmarkEnd w:id="437"/>
      <w:bookmarkEnd w:id="438"/>
      <w:bookmarkEnd w:id="439"/>
      <w:bookmarkEnd w:id="440"/>
      <w:bookmarkEnd w:id="441"/>
    </w:p>
    <w:p w14:paraId="426F6005" w14:textId="2692D4D7" w:rsidR="006C639A" w:rsidRDefault="00E5567D" w:rsidP="00745739">
      <w:pPr>
        <w:jc w:val="both"/>
      </w:pPr>
      <w:r>
        <w:t xml:space="preserve">Auch wenn das Projekt nach den gestellten Anforderungen bzw. Zielsetzungen umgesetzt wurde, </w:t>
      </w:r>
      <w:r w:rsidR="005F61B7">
        <w:t>sind</w:t>
      </w:r>
      <w:r>
        <w:t xml:space="preserve"> zukünftige</w:t>
      </w:r>
      <w:r w:rsidR="005F61B7">
        <w:t xml:space="preserve"> Erweiterungen</w:t>
      </w:r>
      <w:r>
        <w:t xml:space="preserve"> nicht ausgeschlossen. So ist eine Anbindung an </w:t>
      </w:r>
      <w:r w:rsidR="005F61B7">
        <w:t xml:space="preserve">die </w:t>
      </w:r>
      <w:r w:rsidR="006309DE">
        <w:t>f</w:t>
      </w:r>
      <w:r>
        <w:t>irmeninterne</w:t>
      </w:r>
      <w:r w:rsidR="005F61B7">
        <w:t xml:space="preserve">n </w:t>
      </w:r>
      <w:r>
        <w:t>Projektleitungs- und Verwaltungssoftware</w:t>
      </w:r>
      <w:r w:rsidR="005F61B7">
        <w:t>lösungen</w:t>
      </w:r>
      <w:r>
        <w:t xml:space="preserve"> wie </w:t>
      </w:r>
      <w:proofErr w:type="spellStart"/>
      <w:r>
        <w:t>Salesforce</w:t>
      </w:r>
      <w:proofErr w:type="spellEnd"/>
      <w:r>
        <w:rPr>
          <w:rStyle w:val="FootnoteReference"/>
        </w:rPr>
        <w:footnoteReference w:id="8"/>
      </w:r>
      <w:r>
        <w:t xml:space="preserve"> oder DATEV</w:t>
      </w:r>
      <w:r>
        <w:rPr>
          <w:rStyle w:val="FootnoteReference"/>
        </w:rPr>
        <w:footnoteReference w:id="9"/>
      </w:r>
      <w:r>
        <w:t xml:space="preserve"> denkbar. Die </w:t>
      </w:r>
      <w:hyperlink w:anchor="_Glossar_2" w:history="1">
        <w:proofErr w:type="spellStart"/>
        <w:r w:rsidRPr="00E5567D">
          <w:rPr>
            <w:rStyle w:val="Hyperlink"/>
            <w:i/>
            <w:iCs/>
          </w:rPr>
          <w:t>Laravel</w:t>
        </w:r>
        <w:proofErr w:type="spellEnd"/>
      </w:hyperlink>
      <w:r>
        <w:t xml:space="preserve"> Architektur macht die </w:t>
      </w:r>
      <w:r w:rsidR="005F61B7">
        <w:t xml:space="preserve">Schnittstellenintegration bzw. </w:t>
      </w:r>
      <w:proofErr w:type="gramStart"/>
      <w:r w:rsidR="005F61B7">
        <w:t>API Anbindung</w:t>
      </w:r>
      <w:proofErr w:type="gramEnd"/>
      <w:r w:rsidR="005F61B7">
        <w:t xml:space="preserve"> (</w:t>
      </w:r>
      <w:proofErr w:type="spellStart"/>
      <w:r w:rsidR="005F61B7">
        <w:t>RESTful</w:t>
      </w:r>
      <w:proofErr w:type="spellEnd"/>
      <w:r w:rsidR="005F61B7">
        <w:t xml:space="preserve">, Soap bspw. möglich) dafür zeitnah realisierbar. Des </w:t>
      </w:r>
      <w:proofErr w:type="spellStart"/>
      <w:r w:rsidR="005F61B7">
        <w:t>Weiteren</w:t>
      </w:r>
      <w:proofErr w:type="spellEnd"/>
      <w:r w:rsidR="005F61B7">
        <w:t xml:space="preserve"> sollten die Anträge in diverse Dateiformate (bspw. PDF) exportierbar sein. Ebenfalls bietet das Dashboard noch Erweiterungspotenzial wie Statistiken, Shortcuts und Einstellungsmöglichkeiten.</w:t>
      </w:r>
    </w:p>
    <w:p w14:paraId="6FE03C1A" w14:textId="086EAB22" w:rsidR="00577720" w:rsidRDefault="00577720" w:rsidP="00745739">
      <w:r>
        <w:br w:type="page"/>
      </w:r>
    </w:p>
    <w:p w14:paraId="57622B02" w14:textId="11B45B99" w:rsidR="000A0B3B" w:rsidRDefault="000A0B3B" w:rsidP="00745739">
      <w:pPr>
        <w:pStyle w:val="Heading1"/>
        <w:numPr>
          <w:ilvl w:val="0"/>
          <w:numId w:val="0"/>
        </w:numPr>
      </w:pPr>
      <w:bookmarkStart w:id="442" w:name="_Literaturverzeichnis"/>
      <w:bookmarkStart w:id="443" w:name="_Toc71644800"/>
      <w:bookmarkStart w:id="444" w:name="_Toc71893716"/>
      <w:bookmarkStart w:id="445" w:name="_Toc71898020"/>
      <w:bookmarkStart w:id="446" w:name="_Toc71898195"/>
      <w:bookmarkStart w:id="447" w:name="_Toc71898335"/>
      <w:bookmarkStart w:id="448" w:name="_Toc71975409"/>
      <w:bookmarkStart w:id="449" w:name="_Toc71975660"/>
      <w:bookmarkStart w:id="450" w:name="_Toc72156139"/>
      <w:bookmarkEnd w:id="442"/>
      <w:r>
        <w:lastRenderedPageBreak/>
        <w:t>Literaturverzeichnis</w:t>
      </w:r>
      <w:bookmarkEnd w:id="443"/>
      <w:bookmarkEnd w:id="444"/>
      <w:bookmarkEnd w:id="445"/>
      <w:bookmarkEnd w:id="446"/>
      <w:bookmarkEnd w:id="447"/>
      <w:bookmarkEnd w:id="448"/>
      <w:bookmarkEnd w:id="449"/>
      <w:bookmarkEnd w:id="450"/>
    </w:p>
    <w:p w14:paraId="78C6E848" w14:textId="32C123A4" w:rsidR="00A46C79" w:rsidRPr="00B94ED3" w:rsidRDefault="00B94ED3" w:rsidP="00745739">
      <w:pPr>
        <w:ind w:left="567" w:hanging="567"/>
      </w:pPr>
      <w:r>
        <w:t xml:space="preserve">Prof. Dr. Gert Heinrich, Klaus </w:t>
      </w:r>
      <w:proofErr w:type="spellStart"/>
      <w:r>
        <w:t>Mairon</w:t>
      </w:r>
      <w:proofErr w:type="spellEnd"/>
      <w:r>
        <w:t xml:space="preserve"> (2008) </w:t>
      </w:r>
      <w:r>
        <w:rPr>
          <w:i/>
          <w:iCs/>
        </w:rPr>
        <w:t>Objektorientierte Systemanalyse,</w:t>
      </w:r>
      <w:r>
        <w:t xml:space="preserve"> </w:t>
      </w:r>
      <w:r w:rsidR="00181D11">
        <w:br/>
      </w:r>
      <w:proofErr w:type="spellStart"/>
      <w:r>
        <w:t>Oldenbourg</w:t>
      </w:r>
      <w:proofErr w:type="spellEnd"/>
      <w:r>
        <w:t xml:space="preserve"> Wissenschaftsverlag </w:t>
      </w:r>
      <w:proofErr w:type="spellStart"/>
      <w:r>
        <w:t>Gmbh</w:t>
      </w:r>
      <w:proofErr w:type="spellEnd"/>
      <w:r>
        <w:t>, ISBN 978-3-486-58366-3</w:t>
      </w:r>
    </w:p>
    <w:p w14:paraId="28F2D4BD" w14:textId="4386F76A" w:rsidR="00A46C79" w:rsidRDefault="00A46C79" w:rsidP="00745739"/>
    <w:p w14:paraId="16E069C2" w14:textId="39148B97" w:rsidR="00EF4690" w:rsidRDefault="00EF4690" w:rsidP="00745739">
      <w:pPr>
        <w:ind w:left="567" w:hanging="567"/>
      </w:pPr>
      <w:r w:rsidRPr="00EF4690">
        <w:t xml:space="preserve">Dr. Dr. h. c. Niklaus Wirth </w:t>
      </w:r>
      <w:r w:rsidRPr="00EF4690">
        <w:rPr>
          <w:i/>
          <w:iCs/>
        </w:rPr>
        <w:t>Algorithmen und Datenst</w:t>
      </w:r>
      <w:r>
        <w:rPr>
          <w:i/>
          <w:iCs/>
        </w:rPr>
        <w:t>ru</w:t>
      </w:r>
      <w:r w:rsidRPr="00EF4690">
        <w:rPr>
          <w:i/>
          <w:iCs/>
        </w:rPr>
        <w:t>kturen</w:t>
      </w:r>
      <w:r w:rsidRPr="00EF4690">
        <w:t>,</w:t>
      </w:r>
      <w:r w:rsidRPr="00EF4690">
        <w:br/>
        <w:t>B.G. Teubner Stuttgart, ISBN 3-519-02250-8</w:t>
      </w:r>
    </w:p>
    <w:p w14:paraId="7A2AA985" w14:textId="51B64535" w:rsidR="00EF4690" w:rsidRDefault="00EF4690" w:rsidP="00745739"/>
    <w:p w14:paraId="48888DA6" w14:textId="527BD72A" w:rsidR="00EF4690" w:rsidRDefault="00EF4690" w:rsidP="00745739">
      <w:pPr>
        <w:ind w:left="567" w:hanging="567"/>
        <w:rPr>
          <w:lang w:val="en-US"/>
        </w:rPr>
      </w:pPr>
      <w:r w:rsidRPr="00EF4690">
        <w:rPr>
          <w:lang w:val="en-US"/>
        </w:rPr>
        <w:t xml:space="preserve">Matt Stauffer (2017) </w:t>
      </w:r>
      <w:r w:rsidRPr="00235047">
        <w:rPr>
          <w:i/>
          <w:iCs/>
          <w:lang w:val="en-US"/>
        </w:rPr>
        <w:t>Laravel: Up and Running</w:t>
      </w:r>
      <w:r>
        <w:rPr>
          <w:lang w:val="en-US"/>
        </w:rPr>
        <w:t>,</w:t>
      </w:r>
      <w:r>
        <w:rPr>
          <w:lang w:val="en-US"/>
        </w:rPr>
        <w:br/>
        <w:t>O’Reilly Books</w:t>
      </w:r>
      <w:r w:rsidR="00235047">
        <w:rPr>
          <w:lang w:val="en-US"/>
        </w:rPr>
        <w:t xml:space="preserve"> USA</w:t>
      </w:r>
    </w:p>
    <w:p w14:paraId="217AE64D" w14:textId="5DB9C16C" w:rsidR="00235047" w:rsidRDefault="00235047" w:rsidP="00745739">
      <w:pPr>
        <w:rPr>
          <w:lang w:val="en-US"/>
        </w:rPr>
      </w:pPr>
    </w:p>
    <w:p w14:paraId="47A95C97" w14:textId="33B78676" w:rsidR="00235047" w:rsidRPr="00235047" w:rsidRDefault="00235047" w:rsidP="00745739">
      <w:pPr>
        <w:ind w:left="567" w:hanging="567"/>
      </w:pPr>
      <w:r w:rsidRPr="00235047">
        <w:t xml:space="preserve">Dietmar Stoiber (2005) </w:t>
      </w:r>
      <w:r w:rsidRPr="00235047">
        <w:rPr>
          <w:i/>
          <w:iCs/>
        </w:rPr>
        <w:t>Implementierung des Model-View-Controller Paradigmas</w:t>
      </w:r>
      <w:r>
        <w:rPr>
          <w:i/>
          <w:iCs/>
        </w:rPr>
        <w:br/>
      </w:r>
      <w:r w:rsidRPr="00235047">
        <w:t>Diplomarbeit</w:t>
      </w:r>
      <w:r>
        <w:t xml:space="preserve"> Universität Linz</w:t>
      </w:r>
    </w:p>
    <w:p w14:paraId="2CE4B9D4" w14:textId="1A2E2F64" w:rsidR="00235047" w:rsidRDefault="00235047" w:rsidP="00745739">
      <w:pPr>
        <w:ind w:left="567" w:hanging="567"/>
        <w:rPr>
          <w:sz w:val="24"/>
          <w:szCs w:val="24"/>
        </w:rPr>
      </w:pPr>
    </w:p>
    <w:p w14:paraId="71CB29F8" w14:textId="436D7935" w:rsidR="004953A3" w:rsidRPr="004953A3" w:rsidRDefault="0093630E" w:rsidP="00745739">
      <w:pPr>
        <w:ind w:left="567" w:hanging="567"/>
        <w:rPr>
          <w:szCs w:val="21"/>
        </w:rPr>
      </w:pPr>
      <w:r>
        <w:rPr>
          <w:szCs w:val="21"/>
        </w:rPr>
        <w:t>Ausbildungsverordnung</w:t>
      </w:r>
      <w:r w:rsidR="004953A3">
        <w:rPr>
          <w:szCs w:val="21"/>
        </w:rPr>
        <w:t xml:space="preserve"> der IHK Schwaben,</w:t>
      </w:r>
      <w:r w:rsidR="004953A3">
        <w:rPr>
          <w:szCs w:val="21"/>
        </w:rPr>
        <w:br/>
        <w:t>Link:</w:t>
      </w:r>
      <w:r>
        <w:rPr>
          <w:szCs w:val="21"/>
        </w:rPr>
        <w:br/>
      </w:r>
      <w:r w:rsidRPr="0093630E">
        <w:rPr>
          <w:i/>
          <w:iCs/>
          <w:szCs w:val="21"/>
        </w:rPr>
        <w:t>www.schwaben.ihk.de/produktmarken/meine-pruefung/ausbildungspruefungen/pruefungen-a-z/fachinformatiker-552906</w:t>
      </w:r>
      <w:r w:rsidR="004953A3">
        <w:rPr>
          <w:i/>
          <w:iCs/>
          <w:szCs w:val="21"/>
        </w:rPr>
        <w:br/>
      </w:r>
      <w:r w:rsidR="004953A3">
        <w:rPr>
          <w:szCs w:val="21"/>
        </w:rPr>
        <w:t>geöffnet am 06.05.2021, 1</w:t>
      </w:r>
      <w:r>
        <w:rPr>
          <w:szCs w:val="21"/>
        </w:rPr>
        <w:t>4</w:t>
      </w:r>
      <w:r w:rsidR="004953A3">
        <w:rPr>
          <w:szCs w:val="21"/>
        </w:rPr>
        <w:t>:11 Uhr</w:t>
      </w:r>
    </w:p>
    <w:p w14:paraId="0C5A8B9D" w14:textId="40D70B60" w:rsidR="004953A3" w:rsidRDefault="004953A3" w:rsidP="00745739">
      <w:pPr>
        <w:ind w:left="567" w:hanging="567"/>
        <w:rPr>
          <w:szCs w:val="21"/>
        </w:rPr>
      </w:pPr>
    </w:p>
    <w:p w14:paraId="14DC28F3" w14:textId="49245B46" w:rsidR="002D0C8A" w:rsidRDefault="0093630E" w:rsidP="00745739">
      <w:pPr>
        <w:ind w:left="567" w:hanging="567"/>
        <w:rPr>
          <w:szCs w:val="21"/>
        </w:rPr>
      </w:pPr>
      <w:r>
        <w:rPr>
          <w:szCs w:val="21"/>
        </w:rPr>
        <w:t>Projekt</w:t>
      </w:r>
      <w:r w:rsidRPr="004953A3">
        <w:rPr>
          <w:szCs w:val="21"/>
        </w:rPr>
        <w:t>ver</w:t>
      </w:r>
      <w:r>
        <w:rPr>
          <w:szCs w:val="21"/>
        </w:rPr>
        <w:t>ordnung der IHK Schwaben,</w:t>
      </w:r>
      <w:r>
        <w:rPr>
          <w:szCs w:val="21"/>
        </w:rPr>
        <w:br/>
        <w:t xml:space="preserve">Link: </w:t>
      </w:r>
      <w:r w:rsidRPr="004953A3">
        <w:rPr>
          <w:i/>
          <w:iCs/>
          <w:szCs w:val="21"/>
        </w:rPr>
        <w:t>www.schwaben.ihk.de/blueprint/servlet/resource/blob/2366802/3aac584a33671862b8b9027cf6324dd5/projektantrag-it-berufe-data.pdf</w:t>
      </w:r>
      <w:r>
        <w:rPr>
          <w:i/>
          <w:iCs/>
          <w:szCs w:val="21"/>
        </w:rPr>
        <w:br/>
      </w:r>
      <w:r>
        <w:rPr>
          <w:szCs w:val="21"/>
        </w:rPr>
        <w:t>geöffnet am 06.05.2021, 16:20 Uhr</w:t>
      </w:r>
    </w:p>
    <w:p w14:paraId="12CE56FD" w14:textId="3533C9E0" w:rsidR="002D0C8A" w:rsidRDefault="00B07069" w:rsidP="00745739">
      <w:pPr>
        <w:ind w:left="567" w:hanging="567"/>
        <w:rPr>
          <w:szCs w:val="21"/>
        </w:rPr>
      </w:pPr>
      <w:r>
        <w:rPr>
          <w:noProof/>
          <w:szCs w:val="21"/>
        </w:rPr>
        <w:pict w14:anchorId="78EAECB3">
          <v:rect id="_x0000_i1025" alt="" style="width:234.7pt;height:.05pt;mso-width-percent:0;mso-height-percent:0;mso-width-percent:0;mso-height-percent:0" o:hrpct="520" o:hralign="center" o:hrstd="t" o:hr="t" fillcolor="#a0a0a0" stroked="f"/>
        </w:pict>
      </w:r>
    </w:p>
    <w:p w14:paraId="4E0C8754" w14:textId="2C81D569" w:rsidR="002D0C8A" w:rsidRDefault="002D0C8A" w:rsidP="00745739">
      <w:pPr>
        <w:pStyle w:val="Heading1"/>
        <w:numPr>
          <w:ilvl w:val="0"/>
          <w:numId w:val="0"/>
        </w:numPr>
      </w:pPr>
      <w:bookmarkStart w:id="451" w:name="_Quellen"/>
      <w:bookmarkStart w:id="452" w:name="_Toc71644801"/>
      <w:bookmarkStart w:id="453" w:name="_Toc71893717"/>
      <w:bookmarkStart w:id="454" w:name="_Toc71898021"/>
      <w:bookmarkStart w:id="455" w:name="_Toc71898196"/>
      <w:bookmarkStart w:id="456" w:name="_Toc71898336"/>
      <w:bookmarkStart w:id="457" w:name="_Toc71975410"/>
      <w:bookmarkStart w:id="458" w:name="_Toc71975661"/>
      <w:bookmarkStart w:id="459" w:name="_Toc72156140"/>
      <w:bookmarkEnd w:id="451"/>
      <w:r>
        <w:t>Quellen</w:t>
      </w:r>
      <w:bookmarkEnd w:id="452"/>
      <w:bookmarkEnd w:id="453"/>
      <w:bookmarkEnd w:id="454"/>
      <w:bookmarkEnd w:id="455"/>
      <w:bookmarkEnd w:id="456"/>
      <w:bookmarkEnd w:id="457"/>
      <w:bookmarkEnd w:id="458"/>
      <w:bookmarkEnd w:id="459"/>
    </w:p>
    <w:p w14:paraId="6A094C53" w14:textId="7FE08FF4" w:rsidR="00496B44" w:rsidRPr="004953A3" w:rsidRDefault="00496B44" w:rsidP="00745739">
      <w:pPr>
        <w:ind w:left="567" w:hanging="567"/>
        <w:rPr>
          <w:szCs w:val="21"/>
        </w:rPr>
      </w:pPr>
      <w:r>
        <w:rPr>
          <w:szCs w:val="21"/>
        </w:rPr>
        <w:t>Erklärungen Glossar u. Abkürzungsverzeichnis,</w:t>
      </w:r>
      <w:r>
        <w:rPr>
          <w:szCs w:val="21"/>
        </w:rPr>
        <w:br/>
        <w:t>Link:</w:t>
      </w:r>
      <w:r>
        <w:rPr>
          <w:szCs w:val="21"/>
        </w:rPr>
        <w:br/>
      </w:r>
      <w:r w:rsidRPr="002D0C8A">
        <w:rPr>
          <w:i/>
          <w:iCs/>
          <w:szCs w:val="21"/>
        </w:rPr>
        <w:t>www.it-journal.de/</w:t>
      </w:r>
      <w:r w:rsidRPr="002D0C8A">
        <w:rPr>
          <w:i/>
          <w:iCs/>
          <w:szCs w:val="21"/>
        </w:rPr>
        <w:br/>
        <w:t>www.laravel.com/</w:t>
      </w:r>
      <w:r w:rsidRPr="002D0C8A">
        <w:rPr>
          <w:i/>
          <w:iCs/>
          <w:szCs w:val="21"/>
        </w:rPr>
        <w:br/>
        <w:t>www.php.net/</w:t>
      </w:r>
      <w:r>
        <w:rPr>
          <w:szCs w:val="21"/>
        </w:rPr>
        <w:br/>
        <w:t>geöffnet am 11.05.2021, 16:50 Uhr</w:t>
      </w:r>
      <w:r>
        <w:rPr>
          <w:szCs w:val="21"/>
        </w:rPr>
        <w:br/>
      </w:r>
    </w:p>
    <w:p w14:paraId="2DD23B4C" w14:textId="4CC893AD" w:rsidR="005E58BF" w:rsidRPr="00235047" w:rsidRDefault="005E58BF" w:rsidP="00745739">
      <w:pPr>
        <w:jc w:val="both"/>
      </w:pPr>
      <w:r w:rsidRPr="00235047">
        <w:br w:type="page"/>
      </w:r>
    </w:p>
    <w:p w14:paraId="3F35A57B" w14:textId="04BE9453" w:rsidR="000A0B3B" w:rsidRDefault="000A0B3B" w:rsidP="00745739">
      <w:pPr>
        <w:pStyle w:val="Heading1"/>
        <w:numPr>
          <w:ilvl w:val="0"/>
          <w:numId w:val="0"/>
        </w:numPr>
        <w:ind w:left="432" w:hanging="432"/>
      </w:pPr>
      <w:bookmarkStart w:id="460" w:name="_Toc71644802"/>
      <w:bookmarkStart w:id="461" w:name="_Toc71893718"/>
      <w:bookmarkStart w:id="462" w:name="_Toc71898022"/>
      <w:bookmarkStart w:id="463" w:name="_Toc71898197"/>
      <w:bookmarkStart w:id="464" w:name="_Toc71898337"/>
      <w:bookmarkStart w:id="465" w:name="_Toc71975411"/>
      <w:bookmarkStart w:id="466" w:name="_Toc71975662"/>
      <w:bookmarkStart w:id="467" w:name="_Toc72156141"/>
      <w:r>
        <w:lastRenderedPageBreak/>
        <w:t>Anhang</w:t>
      </w:r>
      <w:bookmarkEnd w:id="460"/>
      <w:bookmarkEnd w:id="461"/>
      <w:bookmarkEnd w:id="462"/>
      <w:bookmarkEnd w:id="463"/>
      <w:bookmarkEnd w:id="464"/>
      <w:bookmarkEnd w:id="465"/>
      <w:bookmarkEnd w:id="466"/>
      <w:bookmarkEnd w:id="467"/>
    </w:p>
    <w:p w14:paraId="38AC6C1A" w14:textId="480E8B19" w:rsidR="00E15696" w:rsidRDefault="000A0B3B" w:rsidP="00745739">
      <w:pPr>
        <w:pStyle w:val="Heading2"/>
        <w:numPr>
          <w:ilvl w:val="0"/>
          <w:numId w:val="0"/>
        </w:numPr>
        <w:ind w:left="576" w:hanging="576"/>
      </w:pPr>
      <w:bookmarkStart w:id="468" w:name="_A.1__Detaillierte"/>
      <w:bookmarkStart w:id="469" w:name="_Toc71644803"/>
      <w:bookmarkStart w:id="470" w:name="_Toc71893719"/>
      <w:bookmarkStart w:id="471" w:name="_Toc71898023"/>
      <w:bookmarkStart w:id="472" w:name="_Toc71898198"/>
      <w:bookmarkStart w:id="473" w:name="_Toc71898338"/>
      <w:bookmarkStart w:id="474" w:name="_Toc71975412"/>
      <w:bookmarkStart w:id="475" w:name="_Toc71975663"/>
      <w:bookmarkStart w:id="476" w:name="_Toc72156142"/>
      <w:bookmarkEnd w:id="468"/>
      <w:r>
        <w:t>A.1</w:t>
      </w:r>
      <w:r>
        <w:tab/>
      </w:r>
      <w:r>
        <w:tab/>
      </w:r>
      <w:r w:rsidR="00704B66">
        <w:t>Detaillierte</w:t>
      </w:r>
      <w:r>
        <w:t xml:space="preserve"> Zeitplanung</w:t>
      </w:r>
      <w:bookmarkEnd w:id="469"/>
      <w:bookmarkEnd w:id="470"/>
      <w:bookmarkEnd w:id="471"/>
      <w:bookmarkEnd w:id="472"/>
      <w:bookmarkEnd w:id="473"/>
      <w:bookmarkEnd w:id="474"/>
      <w:bookmarkEnd w:id="475"/>
      <w:bookmarkEnd w:id="476"/>
    </w:p>
    <w:p w14:paraId="30587E90" w14:textId="22B34489" w:rsidR="008A2840" w:rsidRPr="008A2840" w:rsidRDefault="008A2840" w:rsidP="00745739">
      <w:pPr>
        <w:jc w:val="both"/>
      </w:pPr>
      <w:r>
        <w:t>Auszug aus dem Projektkonzept:</w:t>
      </w:r>
    </w:p>
    <w:tbl>
      <w:tblPr>
        <w:tblStyle w:val="PlainTable4"/>
        <w:tblW w:w="0" w:type="auto"/>
        <w:tblLook w:val="04A0" w:firstRow="1" w:lastRow="0" w:firstColumn="1" w:lastColumn="0" w:noHBand="0" w:noVBand="1"/>
      </w:tblPr>
      <w:tblGrid>
        <w:gridCol w:w="8356"/>
        <w:gridCol w:w="706"/>
      </w:tblGrid>
      <w:tr w:rsidR="00B93093" w:rsidRPr="00B93093" w14:paraId="487E6570"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40B70FB" w14:textId="77777777" w:rsidR="008A2840" w:rsidRPr="00B93093" w:rsidRDefault="008A2840" w:rsidP="00745739">
            <w:pPr>
              <w:spacing w:line="276" w:lineRule="auto"/>
              <w:jc w:val="both"/>
              <w:rPr>
                <w:color w:val="FFFFFF" w:themeColor="background1"/>
              </w:rPr>
            </w:pPr>
            <w:r w:rsidRPr="00B93093">
              <w:rPr>
                <w:color w:val="FFFFFF" w:themeColor="background1"/>
              </w:rPr>
              <w:t>Analyse</w:t>
            </w:r>
          </w:p>
        </w:tc>
        <w:tc>
          <w:tcPr>
            <w:tcW w:w="706" w:type="dxa"/>
            <w:shd w:val="clear" w:color="auto" w:fill="9A143E"/>
          </w:tcPr>
          <w:p w14:paraId="65FA2586" w14:textId="77777777" w:rsidR="008A2840" w:rsidRPr="00B93093" w:rsidRDefault="008A2840"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3.5h</w:t>
            </w:r>
          </w:p>
        </w:tc>
      </w:tr>
      <w:tr w:rsidR="008A2840" w:rsidRPr="00704B66" w14:paraId="7670C13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40658C6" w14:textId="77777777" w:rsidR="008A2840" w:rsidRPr="00704B66" w:rsidRDefault="008A2840" w:rsidP="00745739">
            <w:pPr>
              <w:spacing w:line="276" w:lineRule="auto"/>
              <w:jc w:val="both"/>
              <w:rPr>
                <w:b w:val="0"/>
                <w:bCs w:val="0"/>
              </w:rPr>
            </w:pPr>
            <w:r w:rsidRPr="00704B66">
              <w:rPr>
                <w:b w:val="0"/>
                <w:bCs w:val="0"/>
              </w:rPr>
              <w:t>Durchführung einer Ist-Analyse</w:t>
            </w:r>
          </w:p>
        </w:tc>
        <w:tc>
          <w:tcPr>
            <w:tcW w:w="706" w:type="dxa"/>
          </w:tcPr>
          <w:p w14:paraId="72886AA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7390023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EB14381" w14:textId="77777777" w:rsidR="008A2840" w:rsidRPr="00704B66" w:rsidRDefault="008A2840" w:rsidP="00745739">
            <w:pPr>
              <w:spacing w:line="276" w:lineRule="auto"/>
              <w:jc w:val="both"/>
              <w:rPr>
                <w:b w:val="0"/>
                <w:bCs w:val="0"/>
              </w:rPr>
            </w:pPr>
            <w:r w:rsidRPr="00704B66">
              <w:rPr>
                <w:b w:val="0"/>
                <w:bCs w:val="0"/>
              </w:rPr>
              <w:t>Wirtschaftlichkeitsprüfung, (</w:t>
            </w:r>
            <w:proofErr w:type="spellStart"/>
            <w:r w:rsidRPr="00704B66">
              <w:rPr>
                <w:b w:val="0"/>
                <w:bCs w:val="0"/>
              </w:rPr>
              <w:t>z.b</w:t>
            </w:r>
            <w:proofErr w:type="spellEnd"/>
            <w:r w:rsidRPr="00704B66">
              <w:rPr>
                <w:b w:val="0"/>
                <w:bCs w:val="0"/>
              </w:rPr>
              <w:t xml:space="preserve"> Amortisationsrechnung &amp; Kostenanalyse)</w:t>
            </w:r>
          </w:p>
        </w:tc>
        <w:tc>
          <w:tcPr>
            <w:tcW w:w="706" w:type="dxa"/>
          </w:tcPr>
          <w:p w14:paraId="517794B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57DF046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6B12555" w14:textId="77777777" w:rsidR="008A2840" w:rsidRPr="00704B66" w:rsidRDefault="008A2840" w:rsidP="00745739">
            <w:pPr>
              <w:spacing w:line="276" w:lineRule="auto"/>
              <w:jc w:val="both"/>
              <w:rPr>
                <w:b w:val="0"/>
                <w:bCs w:val="0"/>
              </w:rPr>
            </w:pPr>
            <w:r w:rsidRPr="00704B66">
              <w:rPr>
                <w:b w:val="0"/>
                <w:bCs w:val="0"/>
              </w:rPr>
              <w:t>Erstellung eines vereinfachten Lastenhefts</w:t>
            </w:r>
          </w:p>
        </w:tc>
        <w:tc>
          <w:tcPr>
            <w:tcW w:w="706" w:type="dxa"/>
          </w:tcPr>
          <w:p w14:paraId="04F220BF"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472CF15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21B87BB2" w14:textId="77777777" w:rsidR="008A2840" w:rsidRPr="00704B66" w:rsidRDefault="008A2840" w:rsidP="00745739">
            <w:pPr>
              <w:spacing w:line="276" w:lineRule="auto"/>
              <w:jc w:val="both"/>
              <w:rPr>
                <w:b w:val="0"/>
                <w:bCs w:val="0"/>
                <w:lang w:val="en-US"/>
              </w:rPr>
            </w:pPr>
            <w:proofErr w:type="spellStart"/>
            <w:r w:rsidRPr="00704B66">
              <w:rPr>
                <w:b w:val="0"/>
                <w:bCs w:val="0"/>
                <w:lang w:val="en-US"/>
              </w:rPr>
              <w:t>Ermittlung</w:t>
            </w:r>
            <w:proofErr w:type="spellEnd"/>
            <w:r w:rsidRPr="00704B66">
              <w:rPr>
                <w:b w:val="0"/>
                <w:bCs w:val="0"/>
                <w:lang w:val="en-US"/>
              </w:rPr>
              <w:t xml:space="preserve"> des Use – Case (</w:t>
            </w:r>
            <w:proofErr w:type="spellStart"/>
            <w:r w:rsidRPr="00704B66">
              <w:rPr>
                <w:b w:val="0"/>
                <w:bCs w:val="0"/>
                <w:lang w:val="en-US"/>
              </w:rPr>
              <w:t>bzw</w:t>
            </w:r>
            <w:proofErr w:type="spellEnd"/>
            <w:r w:rsidRPr="00704B66">
              <w:rPr>
                <w:b w:val="0"/>
                <w:bCs w:val="0"/>
                <w:lang w:val="en-US"/>
              </w:rPr>
              <w:t xml:space="preserve">. Use – Case </w:t>
            </w:r>
            <w:proofErr w:type="spellStart"/>
            <w:r w:rsidRPr="00704B66">
              <w:rPr>
                <w:b w:val="0"/>
                <w:bCs w:val="0"/>
                <w:lang w:val="en-US"/>
              </w:rPr>
              <w:t>Diagramm</w:t>
            </w:r>
            <w:proofErr w:type="spellEnd"/>
            <w:r w:rsidRPr="00704B66">
              <w:rPr>
                <w:b w:val="0"/>
                <w:bCs w:val="0"/>
                <w:lang w:val="en-US"/>
              </w:rPr>
              <w:t>)</w:t>
            </w:r>
          </w:p>
        </w:tc>
        <w:tc>
          <w:tcPr>
            <w:tcW w:w="706" w:type="dxa"/>
          </w:tcPr>
          <w:p w14:paraId="3D6E2FC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2FB4F3F9"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2345C79" w14:textId="77777777" w:rsidR="008A2840" w:rsidRPr="008E4BE8" w:rsidRDefault="008A2840" w:rsidP="00745739">
            <w:pPr>
              <w:spacing w:line="276" w:lineRule="auto"/>
              <w:jc w:val="both"/>
              <w:rPr>
                <w:color w:val="FFFFFF" w:themeColor="background1"/>
              </w:rPr>
            </w:pPr>
            <w:r w:rsidRPr="008E4BE8">
              <w:rPr>
                <w:color w:val="FFFFFF" w:themeColor="background1"/>
              </w:rPr>
              <w:t>Entwurf</w:t>
            </w:r>
          </w:p>
        </w:tc>
        <w:tc>
          <w:tcPr>
            <w:tcW w:w="706" w:type="dxa"/>
            <w:shd w:val="clear" w:color="auto" w:fill="9A143E"/>
          </w:tcPr>
          <w:p w14:paraId="4DCC3FB5"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8.0h</w:t>
            </w:r>
          </w:p>
        </w:tc>
      </w:tr>
      <w:tr w:rsidR="008A2840" w:rsidRPr="00704B66" w14:paraId="075609D6"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C005C8A" w14:textId="77777777" w:rsidR="008A2840" w:rsidRPr="00704B66" w:rsidRDefault="008A2840" w:rsidP="00745739">
            <w:pPr>
              <w:spacing w:line="276" w:lineRule="auto"/>
              <w:jc w:val="both"/>
              <w:rPr>
                <w:b w:val="0"/>
                <w:bCs w:val="0"/>
              </w:rPr>
            </w:pPr>
            <w:r w:rsidRPr="00704B66">
              <w:rPr>
                <w:b w:val="0"/>
                <w:bCs w:val="0"/>
              </w:rPr>
              <w:t>Erstellung eines vereinfachten Pflichtenhefts</w:t>
            </w:r>
          </w:p>
        </w:tc>
        <w:tc>
          <w:tcPr>
            <w:tcW w:w="706" w:type="dxa"/>
          </w:tcPr>
          <w:p w14:paraId="44EB061B"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03FA4349" w14:textId="77777777" w:rsidTr="0060012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8356" w:type="dxa"/>
          </w:tcPr>
          <w:p w14:paraId="0AC409EC" w14:textId="77777777" w:rsidR="008A2840" w:rsidRPr="00704B66" w:rsidRDefault="008A2840" w:rsidP="00745739">
            <w:pPr>
              <w:spacing w:line="276" w:lineRule="auto"/>
              <w:jc w:val="both"/>
              <w:rPr>
                <w:b w:val="0"/>
                <w:bCs w:val="0"/>
              </w:rPr>
            </w:pPr>
            <w:r w:rsidRPr="00704B66">
              <w:rPr>
                <w:b w:val="0"/>
                <w:bCs w:val="0"/>
              </w:rPr>
              <w:t>Aktivitätsdiagramm zu den einzelnen Projektsegmenten</w:t>
            </w:r>
          </w:p>
        </w:tc>
        <w:tc>
          <w:tcPr>
            <w:tcW w:w="706" w:type="dxa"/>
          </w:tcPr>
          <w:p w14:paraId="1DBD588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54D17F39"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2F3EDE2" w14:textId="77777777" w:rsidR="008A2840" w:rsidRPr="00704B66" w:rsidRDefault="008A2840" w:rsidP="00745739">
            <w:pPr>
              <w:spacing w:line="276" w:lineRule="auto"/>
              <w:jc w:val="both"/>
              <w:rPr>
                <w:b w:val="0"/>
                <w:bCs w:val="0"/>
              </w:rPr>
            </w:pPr>
            <w:r w:rsidRPr="00704B66">
              <w:rPr>
                <w:b w:val="0"/>
                <w:bCs w:val="0"/>
              </w:rPr>
              <w:t>Frontend-</w:t>
            </w:r>
            <w:proofErr w:type="spellStart"/>
            <w:r w:rsidRPr="00704B66">
              <w:rPr>
                <w:b w:val="0"/>
                <w:bCs w:val="0"/>
              </w:rPr>
              <w:t>Mockup</w:t>
            </w:r>
            <w:proofErr w:type="spellEnd"/>
          </w:p>
        </w:tc>
        <w:tc>
          <w:tcPr>
            <w:tcW w:w="706" w:type="dxa"/>
          </w:tcPr>
          <w:p w14:paraId="52F9D0F1"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FF8DA74"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40A871A" w14:textId="77777777" w:rsidR="008A2840" w:rsidRPr="00704B66" w:rsidRDefault="008A2840" w:rsidP="00745739">
            <w:pPr>
              <w:spacing w:line="276" w:lineRule="auto"/>
              <w:jc w:val="both"/>
              <w:rPr>
                <w:b w:val="0"/>
                <w:bCs w:val="0"/>
              </w:rPr>
            </w:pPr>
            <w:r w:rsidRPr="00704B66">
              <w:rPr>
                <w:b w:val="0"/>
                <w:bCs w:val="0"/>
              </w:rPr>
              <w:t>Planung des Datenbankmodells</w:t>
            </w:r>
          </w:p>
        </w:tc>
        <w:tc>
          <w:tcPr>
            <w:tcW w:w="706" w:type="dxa"/>
          </w:tcPr>
          <w:p w14:paraId="22ED984F" w14:textId="522D4E16" w:rsidR="008A2840" w:rsidRPr="00704B66" w:rsidRDefault="00B66201"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w:t>
            </w:r>
            <w:r w:rsidR="008A2840" w:rsidRPr="00704B66">
              <w:t>.5h</w:t>
            </w:r>
          </w:p>
        </w:tc>
      </w:tr>
      <w:tr w:rsidR="008A2840" w:rsidRPr="00704B66" w14:paraId="5168B02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8E1601E" w14:textId="77777777" w:rsidR="008A2840" w:rsidRPr="00704B66" w:rsidRDefault="008A2840" w:rsidP="00745739">
            <w:pPr>
              <w:spacing w:line="276" w:lineRule="auto"/>
              <w:jc w:val="both"/>
              <w:rPr>
                <w:b w:val="0"/>
                <w:bCs w:val="0"/>
              </w:rPr>
            </w:pPr>
            <w:r w:rsidRPr="00704B66">
              <w:rPr>
                <w:b w:val="0"/>
                <w:bCs w:val="0"/>
              </w:rPr>
              <w:t>ER-Diagramm o. DB Schema</w:t>
            </w:r>
          </w:p>
        </w:tc>
        <w:tc>
          <w:tcPr>
            <w:tcW w:w="706" w:type="dxa"/>
          </w:tcPr>
          <w:p w14:paraId="59313FC8"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5C86C0AF"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83B83FE" w14:textId="77777777" w:rsidR="008A2840" w:rsidRPr="008E4BE8" w:rsidRDefault="008A2840" w:rsidP="00745739">
            <w:pPr>
              <w:spacing w:line="276" w:lineRule="auto"/>
              <w:jc w:val="both"/>
              <w:rPr>
                <w:color w:val="FFFFFF" w:themeColor="background1"/>
              </w:rPr>
            </w:pPr>
            <w:r w:rsidRPr="008E4BE8">
              <w:rPr>
                <w:color w:val="FFFFFF" w:themeColor="background1"/>
              </w:rPr>
              <w:t>Entwicklung &amp; Implementierung</w:t>
            </w:r>
          </w:p>
        </w:tc>
        <w:tc>
          <w:tcPr>
            <w:tcW w:w="706" w:type="dxa"/>
            <w:shd w:val="clear" w:color="auto" w:fill="9A143E"/>
          </w:tcPr>
          <w:p w14:paraId="5E43725A"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42.5h</w:t>
            </w:r>
          </w:p>
        </w:tc>
      </w:tr>
      <w:tr w:rsidR="008A2840" w:rsidRPr="00704B66" w14:paraId="0EBDA6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89AD92F" w14:textId="77777777" w:rsidR="008A2840" w:rsidRPr="00704B66" w:rsidRDefault="008A2840" w:rsidP="00745739">
            <w:pPr>
              <w:spacing w:line="276" w:lineRule="auto"/>
              <w:jc w:val="both"/>
              <w:rPr>
                <w:b w:val="0"/>
                <w:bCs w:val="0"/>
              </w:rPr>
            </w:pPr>
            <w:r w:rsidRPr="00704B66">
              <w:rPr>
                <w:b w:val="0"/>
                <w:bCs w:val="0"/>
              </w:rPr>
              <w:t>Implementierung des Datenbankmodells bzw. der Datenbanklogik</w:t>
            </w:r>
          </w:p>
        </w:tc>
        <w:tc>
          <w:tcPr>
            <w:tcW w:w="706" w:type="dxa"/>
          </w:tcPr>
          <w:p w14:paraId="278AB139"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2.0h</w:t>
            </w:r>
          </w:p>
        </w:tc>
      </w:tr>
      <w:tr w:rsidR="008A2840" w:rsidRPr="00704B66" w14:paraId="5AC1A5EF"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1CB04C49" w14:textId="77777777" w:rsidR="008A2840" w:rsidRPr="00704B66" w:rsidRDefault="008A2840" w:rsidP="00745739">
            <w:pPr>
              <w:spacing w:line="276" w:lineRule="auto"/>
              <w:jc w:val="both"/>
              <w:rPr>
                <w:b w:val="0"/>
                <w:bCs w:val="0"/>
              </w:rPr>
            </w:pPr>
            <w:r w:rsidRPr="00704B66">
              <w:rPr>
                <w:b w:val="0"/>
                <w:bCs w:val="0"/>
              </w:rPr>
              <w:t>Erstellung des Antrags-Interface</w:t>
            </w:r>
          </w:p>
        </w:tc>
        <w:tc>
          <w:tcPr>
            <w:tcW w:w="706" w:type="dxa"/>
          </w:tcPr>
          <w:p w14:paraId="326B55A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5.0h</w:t>
            </w:r>
          </w:p>
        </w:tc>
      </w:tr>
      <w:tr w:rsidR="008A2840" w:rsidRPr="00704B66" w14:paraId="53964885"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207997D" w14:textId="77777777" w:rsidR="008A2840" w:rsidRPr="00704B66" w:rsidRDefault="008A2840" w:rsidP="00745739">
            <w:pPr>
              <w:spacing w:line="276" w:lineRule="auto"/>
              <w:jc w:val="both"/>
              <w:rPr>
                <w:b w:val="0"/>
                <w:bCs w:val="0"/>
              </w:rPr>
            </w:pPr>
            <w:r w:rsidRPr="00704B66">
              <w:rPr>
                <w:b w:val="0"/>
                <w:bCs w:val="0"/>
              </w:rPr>
              <w:t>Erstellung des Management-Interface</w:t>
            </w:r>
          </w:p>
        </w:tc>
        <w:tc>
          <w:tcPr>
            <w:tcW w:w="706" w:type="dxa"/>
          </w:tcPr>
          <w:p w14:paraId="08983E2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28AE551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769000A" w14:textId="77777777" w:rsidR="008A2840" w:rsidRPr="00704B66" w:rsidRDefault="008A2840" w:rsidP="00745739">
            <w:pPr>
              <w:spacing w:line="276" w:lineRule="auto"/>
              <w:jc w:val="both"/>
              <w:rPr>
                <w:b w:val="0"/>
                <w:bCs w:val="0"/>
              </w:rPr>
            </w:pPr>
            <w:r w:rsidRPr="00704B66">
              <w:rPr>
                <w:b w:val="0"/>
                <w:bCs w:val="0"/>
              </w:rPr>
              <w:t>Erstellung des Dashboards</w:t>
            </w:r>
          </w:p>
        </w:tc>
        <w:tc>
          <w:tcPr>
            <w:tcW w:w="706" w:type="dxa"/>
          </w:tcPr>
          <w:p w14:paraId="223364C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4.0h</w:t>
            </w:r>
          </w:p>
        </w:tc>
      </w:tr>
      <w:tr w:rsidR="008A2840" w:rsidRPr="00704B66" w14:paraId="61BF1233"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303975E" w14:textId="77777777" w:rsidR="008A2840" w:rsidRPr="00704B66" w:rsidRDefault="008A2840" w:rsidP="00745739">
            <w:pPr>
              <w:spacing w:line="276" w:lineRule="auto"/>
              <w:jc w:val="both"/>
              <w:rPr>
                <w:b w:val="0"/>
                <w:bCs w:val="0"/>
              </w:rPr>
            </w:pPr>
            <w:r w:rsidRPr="00704B66">
              <w:rPr>
                <w:b w:val="0"/>
                <w:bCs w:val="0"/>
              </w:rPr>
              <w:t>Erstellung des Verwaltungs-Interface</w:t>
            </w:r>
          </w:p>
        </w:tc>
        <w:tc>
          <w:tcPr>
            <w:tcW w:w="706" w:type="dxa"/>
          </w:tcPr>
          <w:p w14:paraId="7BD2D194"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410EAEA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A2A1D0B" w14:textId="77777777" w:rsidR="008A2840" w:rsidRPr="00704B66" w:rsidRDefault="008A2840" w:rsidP="00745739">
            <w:pPr>
              <w:spacing w:line="276" w:lineRule="auto"/>
              <w:jc w:val="both"/>
              <w:rPr>
                <w:b w:val="0"/>
                <w:bCs w:val="0"/>
              </w:rPr>
            </w:pPr>
            <w:r w:rsidRPr="00704B66">
              <w:rPr>
                <w:b w:val="0"/>
                <w:bCs w:val="0"/>
              </w:rPr>
              <w:t>Entwicklung der Zuweisungslogik</w:t>
            </w:r>
          </w:p>
        </w:tc>
        <w:tc>
          <w:tcPr>
            <w:tcW w:w="706" w:type="dxa"/>
          </w:tcPr>
          <w:p w14:paraId="3CA92C20"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77277E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6B4F0D23" w14:textId="77777777" w:rsidR="008A2840" w:rsidRPr="00704B66" w:rsidRDefault="008A2840" w:rsidP="00745739">
            <w:pPr>
              <w:spacing w:line="276" w:lineRule="auto"/>
              <w:jc w:val="both"/>
              <w:rPr>
                <w:b w:val="0"/>
                <w:bCs w:val="0"/>
              </w:rPr>
            </w:pPr>
            <w:r w:rsidRPr="00704B66">
              <w:rPr>
                <w:b w:val="0"/>
                <w:bCs w:val="0"/>
              </w:rPr>
              <w:t>Entwicklung der Mail-</w:t>
            </w:r>
            <w:proofErr w:type="spellStart"/>
            <w:r w:rsidRPr="00704B66">
              <w:rPr>
                <w:b w:val="0"/>
                <w:bCs w:val="0"/>
              </w:rPr>
              <w:t>Notifications</w:t>
            </w:r>
            <w:proofErr w:type="spellEnd"/>
            <w:r w:rsidRPr="00704B66">
              <w:rPr>
                <w:b w:val="0"/>
                <w:bCs w:val="0"/>
              </w:rPr>
              <w:t xml:space="preserve"> </w:t>
            </w:r>
          </w:p>
        </w:tc>
        <w:tc>
          <w:tcPr>
            <w:tcW w:w="706" w:type="dxa"/>
          </w:tcPr>
          <w:p w14:paraId="52B7FB1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41D4E84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133F2AA" w14:textId="77777777" w:rsidR="008A2840" w:rsidRPr="00704B66" w:rsidRDefault="008A2840" w:rsidP="00745739">
            <w:pPr>
              <w:spacing w:line="276" w:lineRule="auto"/>
              <w:jc w:val="both"/>
              <w:rPr>
                <w:b w:val="0"/>
                <w:bCs w:val="0"/>
              </w:rPr>
            </w:pPr>
            <w:r w:rsidRPr="00704B66">
              <w:rPr>
                <w:b w:val="0"/>
                <w:bCs w:val="0"/>
              </w:rPr>
              <w:t>Entwicklung der Abnahme Logik</w:t>
            </w:r>
          </w:p>
        </w:tc>
        <w:tc>
          <w:tcPr>
            <w:tcW w:w="706" w:type="dxa"/>
          </w:tcPr>
          <w:p w14:paraId="00F13D9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4E67F3D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1FDEDF02" w14:textId="77777777" w:rsidR="008A2840" w:rsidRPr="00704B66" w:rsidRDefault="008A2840" w:rsidP="00745739">
            <w:pPr>
              <w:spacing w:line="276" w:lineRule="auto"/>
              <w:jc w:val="both"/>
              <w:rPr>
                <w:b w:val="0"/>
                <w:bCs w:val="0"/>
              </w:rPr>
            </w:pPr>
            <w:r w:rsidRPr="00704B66">
              <w:rPr>
                <w:b w:val="0"/>
                <w:bCs w:val="0"/>
              </w:rPr>
              <w:t xml:space="preserve">Entwicklung der </w:t>
            </w:r>
            <w:proofErr w:type="spellStart"/>
            <w:r w:rsidRPr="00704B66">
              <w:rPr>
                <w:b w:val="0"/>
                <w:bCs w:val="0"/>
              </w:rPr>
              <w:t>Ablehnungs</w:t>
            </w:r>
            <w:proofErr w:type="spellEnd"/>
            <w:r w:rsidRPr="00704B66">
              <w:rPr>
                <w:b w:val="0"/>
                <w:bCs w:val="0"/>
              </w:rPr>
              <w:t xml:space="preserve"> Logik</w:t>
            </w:r>
          </w:p>
        </w:tc>
        <w:tc>
          <w:tcPr>
            <w:tcW w:w="706" w:type="dxa"/>
          </w:tcPr>
          <w:p w14:paraId="441E030D"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235D296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501A0ED" w14:textId="77777777" w:rsidR="008A2840" w:rsidRPr="00704B66" w:rsidRDefault="008A2840" w:rsidP="00745739">
            <w:pPr>
              <w:spacing w:line="276" w:lineRule="auto"/>
              <w:jc w:val="both"/>
              <w:rPr>
                <w:b w:val="0"/>
                <w:bCs w:val="0"/>
              </w:rPr>
            </w:pPr>
            <w:r w:rsidRPr="00704B66">
              <w:rPr>
                <w:b w:val="0"/>
                <w:bCs w:val="0"/>
              </w:rPr>
              <w:t>Einrichtung der Routen</w:t>
            </w:r>
          </w:p>
        </w:tc>
        <w:tc>
          <w:tcPr>
            <w:tcW w:w="706" w:type="dxa"/>
          </w:tcPr>
          <w:p w14:paraId="2A874B36"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0B4422D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80A9655" w14:textId="77777777" w:rsidR="008A2840" w:rsidRPr="00704B66" w:rsidRDefault="008A2840" w:rsidP="00745739">
            <w:pPr>
              <w:spacing w:line="276" w:lineRule="auto"/>
              <w:jc w:val="both"/>
              <w:rPr>
                <w:b w:val="0"/>
                <w:bCs w:val="0"/>
              </w:rPr>
            </w:pPr>
            <w:r w:rsidRPr="00704B66">
              <w:rPr>
                <w:b w:val="0"/>
                <w:bCs w:val="0"/>
              </w:rPr>
              <w:t xml:space="preserve">Frontend Erstellung nach </w:t>
            </w:r>
            <w:proofErr w:type="spellStart"/>
            <w:r w:rsidRPr="00704B66">
              <w:rPr>
                <w:b w:val="0"/>
                <w:bCs w:val="0"/>
              </w:rPr>
              <w:t>Mockup</w:t>
            </w:r>
            <w:proofErr w:type="spellEnd"/>
          </w:p>
        </w:tc>
        <w:tc>
          <w:tcPr>
            <w:tcW w:w="706" w:type="dxa"/>
          </w:tcPr>
          <w:p w14:paraId="59361803"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6.0h</w:t>
            </w:r>
          </w:p>
        </w:tc>
      </w:tr>
      <w:tr w:rsidR="008A2840" w:rsidRPr="00704B66" w14:paraId="0E764528"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FF8DC88" w14:textId="77777777" w:rsidR="008A2840" w:rsidRPr="00704B66" w:rsidRDefault="008A2840" w:rsidP="00745739">
            <w:pPr>
              <w:spacing w:line="276" w:lineRule="auto"/>
              <w:jc w:val="both"/>
              <w:rPr>
                <w:b w:val="0"/>
                <w:bCs w:val="0"/>
              </w:rPr>
            </w:pPr>
            <w:r w:rsidRPr="00704B66">
              <w:rPr>
                <w:b w:val="0"/>
                <w:bCs w:val="0"/>
              </w:rPr>
              <w:t>Implementierung der Benutzer Authentifikation &amp; Rechte</w:t>
            </w:r>
          </w:p>
        </w:tc>
        <w:tc>
          <w:tcPr>
            <w:tcW w:w="706" w:type="dxa"/>
          </w:tcPr>
          <w:p w14:paraId="19312C1E"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6.0h</w:t>
            </w:r>
          </w:p>
        </w:tc>
      </w:tr>
      <w:tr w:rsidR="008E4BE8" w:rsidRPr="008E4BE8" w14:paraId="1676611E"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6A47C33B" w14:textId="77777777" w:rsidR="008A2840" w:rsidRPr="008E4BE8" w:rsidRDefault="008A2840" w:rsidP="00745739">
            <w:pPr>
              <w:spacing w:line="276" w:lineRule="auto"/>
              <w:jc w:val="both"/>
              <w:rPr>
                <w:color w:val="FFFFFF" w:themeColor="background1"/>
              </w:rPr>
            </w:pPr>
            <w:r w:rsidRPr="008E4BE8">
              <w:rPr>
                <w:color w:val="FFFFFF" w:themeColor="background1"/>
              </w:rPr>
              <w:t xml:space="preserve">Abnahme und </w:t>
            </w:r>
            <w:proofErr w:type="spellStart"/>
            <w:r w:rsidRPr="008E4BE8">
              <w:rPr>
                <w:color w:val="FFFFFF" w:themeColor="background1"/>
              </w:rPr>
              <w:t>Deployment</w:t>
            </w:r>
            <w:proofErr w:type="spellEnd"/>
          </w:p>
        </w:tc>
        <w:tc>
          <w:tcPr>
            <w:tcW w:w="706" w:type="dxa"/>
            <w:shd w:val="clear" w:color="auto" w:fill="9A143E"/>
          </w:tcPr>
          <w:p w14:paraId="5E199502" w14:textId="77D8AB3C" w:rsidR="008A2840" w:rsidRPr="008E4BE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3.0</w:t>
            </w:r>
            <w:r w:rsidR="008A2840" w:rsidRPr="008E4BE8">
              <w:rPr>
                <w:b/>
                <w:bCs/>
                <w:color w:val="FFFFFF" w:themeColor="background1"/>
              </w:rPr>
              <w:t>h</w:t>
            </w:r>
          </w:p>
        </w:tc>
      </w:tr>
      <w:tr w:rsidR="008A2840" w:rsidRPr="00704B66" w14:paraId="5B8FBE93"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56788B3F" w14:textId="77777777" w:rsidR="008A2840" w:rsidRPr="00704B66" w:rsidRDefault="008A2840" w:rsidP="00745739">
            <w:pPr>
              <w:spacing w:line="276" w:lineRule="auto"/>
              <w:jc w:val="both"/>
              <w:rPr>
                <w:b w:val="0"/>
                <w:bCs w:val="0"/>
              </w:rPr>
            </w:pPr>
            <w:r w:rsidRPr="00704B66">
              <w:rPr>
                <w:b w:val="0"/>
                <w:bCs w:val="0"/>
              </w:rPr>
              <w:t xml:space="preserve">Code-Review mit dem Ausbilder u. </w:t>
            </w:r>
            <w:proofErr w:type="spellStart"/>
            <w:r w:rsidRPr="00704B66">
              <w:rPr>
                <w:b w:val="0"/>
                <w:bCs w:val="0"/>
              </w:rPr>
              <w:t>ggf</w:t>
            </w:r>
            <w:proofErr w:type="spellEnd"/>
            <w:r w:rsidRPr="00704B66">
              <w:rPr>
                <w:b w:val="0"/>
                <w:bCs w:val="0"/>
              </w:rPr>
              <w:t xml:space="preserve"> Fachabteilung(en)</w:t>
            </w:r>
          </w:p>
        </w:tc>
        <w:tc>
          <w:tcPr>
            <w:tcW w:w="706" w:type="dxa"/>
          </w:tcPr>
          <w:p w14:paraId="6982D76F" w14:textId="1E429E48"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1.0</w:t>
            </w:r>
            <w:r w:rsidR="008A2840" w:rsidRPr="00704B66">
              <w:t>h</w:t>
            </w:r>
          </w:p>
        </w:tc>
      </w:tr>
      <w:tr w:rsidR="008A2840" w:rsidRPr="00704B66" w14:paraId="247ECA1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48EF3E8" w14:textId="77777777" w:rsidR="008A2840" w:rsidRPr="00704B66" w:rsidRDefault="008A2840" w:rsidP="00745739">
            <w:pPr>
              <w:spacing w:line="276" w:lineRule="auto"/>
              <w:jc w:val="both"/>
              <w:rPr>
                <w:b w:val="0"/>
                <w:bCs w:val="0"/>
              </w:rPr>
            </w:pPr>
            <w:r w:rsidRPr="00704B66">
              <w:rPr>
                <w:b w:val="0"/>
                <w:bCs w:val="0"/>
              </w:rPr>
              <w:t>Abnahme durch einen Ausgewählten Fachbereich</w:t>
            </w:r>
          </w:p>
        </w:tc>
        <w:tc>
          <w:tcPr>
            <w:tcW w:w="706" w:type="dxa"/>
          </w:tcPr>
          <w:p w14:paraId="6B2FD156" w14:textId="73914AD2" w:rsidR="008A2840" w:rsidRPr="00704B66"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0.5</w:t>
            </w:r>
            <w:r w:rsidR="008A2840" w:rsidRPr="00704B66">
              <w:t>h</w:t>
            </w:r>
          </w:p>
        </w:tc>
      </w:tr>
      <w:tr w:rsidR="008A2840" w:rsidRPr="00704B66" w14:paraId="09AC9060"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F1B223B" w14:textId="77777777" w:rsidR="008A2840" w:rsidRPr="00704B66" w:rsidRDefault="008A2840" w:rsidP="00745739">
            <w:pPr>
              <w:spacing w:line="276" w:lineRule="auto"/>
              <w:jc w:val="both"/>
              <w:rPr>
                <w:b w:val="0"/>
                <w:bCs w:val="0"/>
              </w:rPr>
            </w:pPr>
            <w:proofErr w:type="spellStart"/>
            <w:r w:rsidRPr="00704B66">
              <w:rPr>
                <w:b w:val="0"/>
                <w:bCs w:val="0"/>
              </w:rPr>
              <w:t>Deployment</w:t>
            </w:r>
            <w:proofErr w:type="spellEnd"/>
            <w:r w:rsidRPr="00704B66">
              <w:rPr>
                <w:b w:val="0"/>
                <w:bCs w:val="0"/>
              </w:rPr>
              <w:t xml:space="preserve"> der Applikation</w:t>
            </w:r>
          </w:p>
        </w:tc>
        <w:tc>
          <w:tcPr>
            <w:tcW w:w="706" w:type="dxa"/>
          </w:tcPr>
          <w:p w14:paraId="3EFCF76B" w14:textId="029F37E5"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1.5</w:t>
            </w:r>
            <w:r w:rsidR="008A2840" w:rsidRPr="00704B66">
              <w:t>h</w:t>
            </w:r>
          </w:p>
        </w:tc>
      </w:tr>
      <w:tr w:rsidR="008E4BE8" w:rsidRPr="008E4BE8" w14:paraId="1BB4BC11"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C2B77CF" w14:textId="77777777" w:rsidR="008A2840" w:rsidRPr="008E4BE8" w:rsidRDefault="008A2840" w:rsidP="00745739">
            <w:pPr>
              <w:spacing w:line="276" w:lineRule="auto"/>
              <w:jc w:val="both"/>
              <w:rPr>
                <w:color w:val="FFFFFF" w:themeColor="background1"/>
              </w:rPr>
            </w:pPr>
            <w:r w:rsidRPr="008E4BE8">
              <w:rPr>
                <w:color w:val="FFFFFF" w:themeColor="background1"/>
              </w:rPr>
              <w:t>Dokumentation</w:t>
            </w:r>
          </w:p>
        </w:tc>
        <w:tc>
          <w:tcPr>
            <w:tcW w:w="706" w:type="dxa"/>
            <w:shd w:val="clear" w:color="auto" w:fill="9A143E"/>
          </w:tcPr>
          <w:p w14:paraId="6AA01E3B" w14:textId="77777777" w:rsidR="008A2840" w:rsidRPr="008E4BE8"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8E4BE8">
              <w:rPr>
                <w:b/>
                <w:bCs/>
                <w:color w:val="FFFFFF" w:themeColor="background1"/>
              </w:rPr>
              <w:t>13.0h</w:t>
            </w:r>
          </w:p>
        </w:tc>
      </w:tr>
      <w:tr w:rsidR="008A2840" w:rsidRPr="00704B66" w14:paraId="40F2B38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F9F8A99" w14:textId="77777777" w:rsidR="008A2840" w:rsidRPr="00704B66" w:rsidRDefault="008A2840" w:rsidP="00745739">
            <w:pPr>
              <w:spacing w:line="276" w:lineRule="auto"/>
              <w:jc w:val="both"/>
              <w:rPr>
                <w:b w:val="0"/>
                <w:bCs w:val="0"/>
              </w:rPr>
            </w:pPr>
            <w:r w:rsidRPr="00704B66">
              <w:rPr>
                <w:b w:val="0"/>
                <w:bCs w:val="0"/>
              </w:rPr>
              <w:t>Erstellen der Projektdokumentation</w:t>
            </w:r>
          </w:p>
        </w:tc>
        <w:tc>
          <w:tcPr>
            <w:tcW w:w="706" w:type="dxa"/>
          </w:tcPr>
          <w:p w14:paraId="2695192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12.0h</w:t>
            </w:r>
          </w:p>
        </w:tc>
      </w:tr>
      <w:tr w:rsidR="008A2840" w:rsidRPr="00704B66" w14:paraId="0B8939EC"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9DE0B06" w14:textId="77777777" w:rsidR="008A2840" w:rsidRPr="00704B66" w:rsidRDefault="008A2840" w:rsidP="00745739">
            <w:pPr>
              <w:spacing w:line="276" w:lineRule="auto"/>
              <w:jc w:val="both"/>
              <w:rPr>
                <w:b w:val="0"/>
                <w:bCs w:val="0"/>
              </w:rPr>
            </w:pPr>
            <w:r w:rsidRPr="00704B66">
              <w:rPr>
                <w:b w:val="0"/>
                <w:bCs w:val="0"/>
              </w:rPr>
              <w:t xml:space="preserve">Erstellen der Entwicklungsdokumentation u.a. für zukünftige Erweiterungen. Die Projektdokumentation wird hier als Basis verwendet u. ggf. erweitert. </w:t>
            </w:r>
          </w:p>
        </w:tc>
        <w:tc>
          <w:tcPr>
            <w:tcW w:w="706" w:type="dxa"/>
          </w:tcPr>
          <w:p w14:paraId="1659BBE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23360F1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279D92D" w14:textId="0E9BEB9F" w:rsidR="008A2840" w:rsidRPr="00704B66" w:rsidRDefault="008A2840" w:rsidP="00745739">
            <w:pPr>
              <w:spacing w:line="276" w:lineRule="auto"/>
              <w:jc w:val="both"/>
            </w:pPr>
            <w:r w:rsidRPr="00704B66">
              <w:t>Gesamt</w:t>
            </w:r>
          </w:p>
        </w:tc>
        <w:tc>
          <w:tcPr>
            <w:tcW w:w="706" w:type="dxa"/>
          </w:tcPr>
          <w:p w14:paraId="178D4FAB" w14:textId="2926AA1A" w:rsidR="008A2840" w:rsidRPr="00704B66" w:rsidRDefault="008A2840" w:rsidP="003C3B2D">
            <w:pPr>
              <w:keepNext/>
              <w:spacing w:line="276" w:lineRule="auto"/>
              <w:jc w:val="both"/>
              <w:cnfStyle w:val="000000100000" w:firstRow="0" w:lastRow="0" w:firstColumn="0" w:lastColumn="0" w:oddVBand="0" w:evenVBand="0" w:oddHBand="1" w:evenHBand="0" w:firstRowFirstColumn="0" w:firstRowLastColumn="0" w:lastRowFirstColumn="0" w:lastRowLastColumn="0"/>
              <w:rPr>
                <w:b/>
                <w:bCs/>
              </w:rPr>
            </w:pPr>
            <w:r w:rsidRPr="00704B66">
              <w:rPr>
                <w:b/>
                <w:bCs/>
              </w:rPr>
              <w:t>70h</w:t>
            </w:r>
          </w:p>
        </w:tc>
      </w:tr>
    </w:tbl>
    <w:p w14:paraId="695D578E" w14:textId="5A53096E" w:rsidR="00704B66" w:rsidRPr="00B93093" w:rsidRDefault="00B93093" w:rsidP="00B93093">
      <w:pPr>
        <w:pStyle w:val="Caption"/>
        <w:jc w:val="center"/>
        <w:rPr>
          <w:color w:val="595959" w:themeColor="text1" w:themeTint="A6"/>
        </w:rPr>
      </w:pPr>
      <w:bookmarkStart w:id="477" w:name="_Toc71913661"/>
      <w:bookmarkStart w:id="478" w:name="_Toc71913780"/>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II</w:t>
      </w:r>
      <w:r w:rsidRPr="00B93093">
        <w:rPr>
          <w:color w:val="595959" w:themeColor="text1" w:themeTint="A6"/>
        </w:rPr>
        <w:fldChar w:fldCharType="end"/>
      </w:r>
      <w:r w:rsidRPr="00B93093">
        <w:rPr>
          <w:color w:val="595959" w:themeColor="text1" w:themeTint="A6"/>
        </w:rPr>
        <w:t xml:space="preserve"> - Detaillierte Aufwandsschätzung</w:t>
      </w:r>
      <w:bookmarkEnd w:id="477"/>
      <w:bookmarkEnd w:id="478"/>
    </w:p>
    <w:p w14:paraId="17D5C644" w14:textId="77777777" w:rsidR="00704B66" w:rsidRDefault="00704B66" w:rsidP="00745739">
      <w:pPr>
        <w:jc w:val="both"/>
        <w:rPr>
          <w:rFonts w:ascii="Shentox SemiBold" w:eastAsiaTheme="majorEastAsia" w:hAnsi="Shentox SemiBold" w:cstheme="majorBidi"/>
          <w:color w:val="9A1240"/>
          <w:sz w:val="32"/>
          <w:szCs w:val="26"/>
        </w:rPr>
      </w:pPr>
      <w:r>
        <w:br w:type="page"/>
      </w:r>
    </w:p>
    <w:p w14:paraId="76C358F4" w14:textId="0F3DFBCD" w:rsidR="008A2840" w:rsidRDefault="000A0B3B" w:rsidP="00745739">
      <w:pPr>
        <w:pStyle w:val="Heading2"/>
        <w:numPr>
          <w:ilvl w:val="0"/>
          <w:numId w:val="0"/>
        </w:numPr>
        <w:ind w:left="576" w:hanging="576"/>
      </w:pPr>
      <w:bookmarkStart w:id="479" w:name="_A.2__Ressourcenplan"/>
      <w:bookmarkStart w:id="480" w:name="_Toc71644804"/>
      <w:bookmarkStart w:id="481" w:name="_Toc71893720"/>
      <w:bookmarkStart w:id="482" w:name="_Toc71898024"/>
      <w:bookmarkStart w:id="483" w:name="_Toc71898199"/>
      <w:bookmarkStart w:id="484" w:name="_Toc71898339"/>
      <w:bookmarkStart w:id="485" w:name="_Toc71975413"/>
      <w:bookmarkStart w:id="486" w:name="_Toc71975664"/>
      <w:bookmarkStart w:id="487" w:name="_Toc72156143"/>
      <w:bookmarkEnd w:id="479"/>
      <w:r>
        <w:lastRenderedPageBreak/>
        <w:t>A.2</w:t>
      </w:r>
      <w:r>
        <w:tab/>
      </w:r>
      <w:r>
        <w:tab/>
      </w:r>
      <w:r w:rsidR="008A2840">
        <w:t>Ressourcenplan</w:t>
      </w:r>
      <w:bookmarkStart w:id="488" w:name="_A.3__Ist-Analyse"/>
      <w:bookmarkEnd w:id="480"/>
      <w:bookmarkEnd w:id="481"/>
      <w:bookmarkEnd w:id="482"/>
      <w:bookmarkEnd w:id="483"/>
      <w:bookmarkEnd w:id="484"/>
      <w:bookmarkEnd w:id="485"/>
      <w:bookmarkEnd w:id="486"/>
      <w:bookmarkEnd w:id="487"/>
      <w:bookmarkEnd w:id="488"/>
    </w:p>
    <w:tbl>
      <w:tblPr>
        <w:tblStyle w:val="PlainTable4"/>
        <w:tblW w:w="9173" w:type="dxa"/>
        <w:tblLook w:val="04A0" w:firstRow="1" w:lastRow="0" w:firstColumn="1" w:lastColumn="0" w:noHBand="0" w:noVBand="1"/>
      </w:tblPr>
      <w:tblGrid>
        <w:gridCol w:w="1277"/>
        <w:gridCol w:w="7896"/>
      </w:tblGrid>
      <w:tr w:rsidR="00B93093" w:rsidRPr="00B93093" w14:paraId="68CCBAB9" w14:textId="77777777" w:rsidTr="00B93093">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7" w:type="dxa"/>
            <w:shd w:val="clear" w:color="auto" w:fill="9A143E"/>
          </w:tcPr>
          <w:p w14:paraId="3768B65A" w14:textId="29D8531F" w:rsidR="00704B66" w:rsidRPr="00B93093" w:rsidRDefault="00704B66" w:rsidP="00745739">
            <w:pPr>
              <w:spacing w:line="276" w:lineRule="auto"/>
              <w:jc w:val="both"/>
              <w:rPr>
                <w:i/>
                <w:iCs/>
                <w:color w:val="FFFFFF" w:themeColor="background1"/>
                <w:szCs w:val="18"/>
              </w:rPr>
            </w:pPr>
            <w:r w:rsidRPr="00B93093">
              <w:rPr>
                <w:color w:val="FFFFFF" w:themeColor="background1"/>
                <w:szCs w:val="18"/>
              </w:rPr>
              <w:t>Typ</w:t>
            </w:r>
          </w:p>
        </w:tc>
        <w:tc>
          <w:tcPr>
            <w:tcW w:w="7896" w:type="dxa"/>
            <w:shd w:val="clear" w:color="auto" w:fill="9A143E"/>
          </w:tcPr>
          <w:p w14:paraId="47287BE1" w14:textId="76A2FD65" w:rsidR="00704B66" w:rsidRPr="00B93093" w:rsidRDefault="00704B66" w:rsidP="00745739">
            <w:pPr>
              <w:spacing w:line="276" w:lineRule="auto"/>
              <w:jc w:val="both"/>
              <w:cnfStyle w:val="100000000000" w:firstRow="1" w:lastRow="0" w:firstColumn="0" w:lastColumn="0" w:oddVBand="0" w:evenVBand="0" w:oddHBand="0" w:evenHBand="0" w:firstRowFirstColumn="0" w:firstRowLastColumn="0" w:lastRowFirstColumn="0" w:lastRowLastColumn="0"/>
              <w:rPr>
                <w:i/>
                <w:iCs/>
                <w:color w:val="FFFFFF" w:themeColor="background1"/>
                <w:szCs w:val="18"/>
              </w:rPr>
            </w:pPr>
            <w:r w:rsidRPr="00B93093">
              <w:rPr>
                <w:color w:val="FFFFFF" w:themeColor="background1"/>
                <w:szCs w:val="18"/>
              </w:rPr>
              <w:t>Bezeichnung</w:t>
            </w:r>
          </w:p>
        </w:tc>
      </w:tr>
      <w:tr w:rsidR="00D26C60" w14:paraId="55E098F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11243E3A" w14:textId="1409AD12" w:rsidR="00D26C60" w:rsidRPr="00D26C60" w:rsidRDefault="00D26C60" w:rsidP="00745739">
            <w:pPr>
              <w:spacing w:line="276" w:lineRule="auto"/>
              <w:jc w:val="both"/>
              <w:rPr>
                <w:b w:val="0"/>
                <w:bCs w:val="0"/>
                <w:i/>
                <w:iCs/>
              </w:rPr>
            </w:pPr>
            <w:r w:rsidRPr="004D6AAB">
              <w:rPr>
                <w:szCs w:val="18"/>
              </w:rPr>
              <w:t>Hardware</w:t>
            </w:r>
          </w:p>
        </w:tc>
        <w:tc>
          <w:tcPr>
            <w:tcW w:w="7896" w:type="dxa"/>
          </w:tcPr>
          <w:p w14:paraId="3673E394" w14:textId="4233B370"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Tisch</w:t>
            </w:r>
          </w:p>
        </w:tc>
      </w:tr>
      <w:tr w:rsidR="00D26C60" w14:paraId="5FE8E18D" w14:textId="77777777" w:rsidTr="00B93093">
        <w:trPr>
          <w:trHeight w:val="324"/>
        </w:trPr>
        <w:tc>
          <w:tcPr>
            <w:cnfStyle w:val="001000000000" w:firstRow="0" w:lastRow="0" w:firstColumn="1" w:lastColumn="0" w:oddVBand="0" w:evenVBand="0" w:oddHBand="0" w:evenHBand="0" w:firstRowFirstColumn="0" w:firstRowLastColumn="0" w:lastRowFirstColumn="0" w:lastRowLastColumn="0"/>
            <w:tcW w:w="1277" w:type="dxa"/>
          </w:tcPr>
          <w:p w14:paraId="24590D7B" w14:textId="77777777" w:rsidR="00D26C60" w:rsidRDefault="00D26C60" w:rsidP="00745739">
            <w:pPr>
              <w:spacing w:line="276" w:lineRule="auto"/>
            </w:pPr>
          </w:p>
        </w:tc>
        <w:tc>
          <w:tcPr>
            <w:tcW w:w="7896" w:type="dxa"/>
          </w:tcPr>
          <w:p w14:paraId="0766E1AF" w14:textId="6875FA42"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Stuhl</w:t>
            </w:r>
          </w:p>
        </w:tc>
      </w:tr>
      <w:tr w:rsidR="00D26C60" w14:paraId="534A0CB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421CD0C" w14:textId="77777777" w:rsidR="00D26C60" w:rsidRDefault="00D26C60" w:rsidP="00745739">
            <w:pPr>
              <w:spacing w:line="276" w:lineRule="auto"/>
            </w:pPr>
          </w:p>
        </w:tc>
        <w:tc>
          <w:tcPr>
            <w:tcW w:w="7896" w:type="dxa"/>
          </w:tcPr>
          <w:p w14:paraId="1FC3EB46" w14:textId="110EA03A"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Notebook</w:t>
            </w:r>
          </w:p>
        </w:tc>
      </w:tr>
      <w:tr w:rsidR="00D26C60" w14:paraId="49A6593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AD59314" w14:textId="77777777" w:rsidR="00D26C60" w:rsidRDefault="00D26C60" w:rsidP="00745739">
            <w:pPr>
              <w:spacing w:line="276" w:lineRule="auto"/>
            </w:pPr>
          </w:p>
        </w:tc>
        <w:tc>
          <w:tcPr>
            <w:tcW w:w="7896" w:type="dxa"/>
          </w:tcPr>
          <w:p w14:paraId="4E78499F" w14:textId="79259A46"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Monitor</w:t>
            </w:r>
          </w:p>
        </w:tc>
      </w:tr>
      <w:tr w:rsidR="00D26C60" w14:paraId="4B2B5F3E"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2AE6CB3" w14:textId="77777777" w:rsidR="00D26C60" w:rsidRDefault="00D26C60" w:rsidP="00745739">
            <w:pPr>
              <w:spacing w:line="276" w:lineRule="auto"/>
            </w:pPr>
          </w:p>
        </w:tc>
        <w:tc>
          <w:tcPr>
            <w:tcW w:w="7896" w:type="dxa"/>
          </w:tcPr>
          <w:p w14:paraId="788CC340" w14:textId="329C5B07"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Tastatur</w:t>
            </w:r>
          </w:p>
        </w:tc>
      </w:tr>
      <w:tr w:rsidR="00D26C60" w14:paraId="70F27609"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520D107" w14:textId="77777777" w:rsidR="00D26C60" w:rsidRDefault="00D26C60" w:rsidP="00745739">
            <w:pPr>
              <w:spacing w:line="276" w:lineRule="auto"/>
            </w:pPr>
          </w:p>
        </w:tc>
        <w:tc>
          <w:tcPr>
            <w:tcW w:w="7896" w:type="dxa"/>
          </w:tcPr>
          <w:p w14:paraId="16FFDDF3" w14:textId="335CEF1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Maus</w:t>
            </w:r>
          </w:p>
        </w:tc>
      </w:tr>
      <w:tr w:rsidR="00D26C60" w14:paraId="017EC301"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918AE7A" w14:textId="77777777" w:rsidR="00D26C60" w:rsidRDefault="00D26C60" w:rsidP="00745739">
            <w:pPr>
              <w:spacing w:line="276" w:lineRule="auto"/>
            </w:pPr>
          </w:p>
        </w:tc>
        <w:tc>
          <w:tcPr>
            <w:tcW w:w="7896" w:type="dxa"/>
          </w:tcPr>
          <w:p w14:paraId="52EA4C52" w14:textId="0F4D0D24"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Headset</w:t>
            </w:r>
          </w:p>
        </w:tc>
      </w:tr>
      <w:tr w:rsidR="00D26C60" w14:paraId="5572BF54"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99D7F74" w14:textId="30DB9AEF" w:rsidR="00D26C60" w:rsidRPr="00D26C60" w:rsidRDefault="00D26C60" w:rsidP="00745739">
            <w:pPr>
              <w:spacing w:line="276" w:lineRule="auto"/>
              <w:jc w:val="both"/>
              <w:rPr>
                <w:b w:val="0"/>
                <w:bCs w:val="0"/>
                <w:i/>
                <w:iCs/>
              </w:rPr>
            </w:pPr>
            <w:r w:rsidRPr="004D6AAB">
              <w:rPr>
                <w:szCs w:val="18"/>
              </w:rPr>
              <w:t>Software</w:t>
            </w:r>
          </w:p>
        </w:tc>
        <w:tc>
          <w:tcPr>
            <w:tcW w:w="7896" w:type="dxa"/>
          </w:tcPr>
          <w:p w14:paraId="0A2F58EA" w14:textId="5BDDFDBE"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macOS</w:t>
            </w:r>
            <w:proofErr w:type="spellEnd"/>
            <w:r>
              <w:t xml:space="preserve"> Big </w:t>
            </w:r>
            <w:proofErr w:type="spellStart"/>
            <w:r>
              <w:t>Sur</w:t>
            </w:r>
            <w:proofErr w:type="spellEnd"/>
            <w:r>
              <w:t xml:space="preserve"> 11.2.3</w:t>
            </w:r>
          </w:p>
        </w:tc>
      </w:tr>
      <w:tr w:rsidR="00D26C60" w14:paraId="404F0995"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3F6F037" w14:textId="77777777" w:rsidR="00D26C60" w:rsidRDefault="00D26C60" w:rsidP="00745739">
            <w:pPr>
              <w:spacing w:line="276" w:lineRule="auto"/>
            </w:pPr>
          </w:p>
        </w:tc>
        <w:tc>
          <w:tcPr>
            <w:tcW w:w="7896" w:type="dxa"/>
          </w:tcPr>
          <w:p w14:paraId="236A4E6A" w14:textId="423BB5E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Ubuntu 20.04.02 LTS</w:t>
            </w:r>
          </w:p>
        </w:tc>
      </w:tr>
      <w:tr w:rsidR="00D26C60" w14:paraId="18C6FE1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CA60DA8" w14:textId="77777777" w:rsidR="00D26C60" w:rsidRDefault="00D26C60" w:rsidP="00745739">
            <w:pPr>
              <w:spacing w:line="276" w:lineRule="auto"/>
            </w:pPr>
          </w:p>
        </w:tc>
        <w:tc>
          <w:tcPr>
            <w:tcW w:w="7896" w:type="dxa"/>
          </w:tcPr>
          <w:p w14:paraId="1966D35B" w14:textId="07BD8C4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Ubuntu Server 18.02</w:t>
            </w:r>
          </w:p>
        </w:tc>
      </w:tr>
      <w:tr w:rsidR="00D26C60" w14:paraId="06AF1D3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32468B2" w14:textId="77777777" w:rsidR="00D26C60" w:rsidRDefault="00D26C60" w:rsidP="00745739">
            <w:pPr>
              <w:spacing w:line="276" w:lineRule="auto"/>
            </w:pPr>
          </w:p>
        </w:tc>
        <w:tc>
          <w:tcPr>
            <w:tcW w:w="7896" w:type="dxa"/>
          </w:tcPr>
          <w:p w14:paraId="66D14E20" w14:textId="0DBB25DC"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t>VMWare</w:t>
            </w:r>
            <w:proofErr w:type="spellEnd"/>
            <w:r>
              <w:t xml:space="preserve"> ESX</w:t>
            </w:r>
          </w:p>
        </w:tc>
      </w:tr>
      <w:tr w:rsidR="00D26C60" w14:paraId="119D7F53"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16500A7" w14:textId="77777777" w:rsidR="00D26C60" w:rsidRDefault="00D26C60" w:rsidP="00745739">
            <w:pPr>
              <w:spacing w:line="276" w:lineRule="auto"/>
            </w:pPr>
          </w:p>
        </w:tc>
        <w:tc>
          <w:tcPr>
            <w:tcW w:w="7896" w:type="dxa"/>
          </w:tcPr>
          <w:p w14:paraId="2AD6E860" w14:textId="5FA826E3"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xml:space="preserve">Docker </w:t>
            </w:r>
            <w:proofErr w:type="spellStart"/>
            <w:r>
              <w:t>desktop</w:t>
            </w:r>
            <w:proofErr w:type="spellEnd"/>
            <w:r>
              <w:t xml:space="preserve"> 3.3.1</w:t>
            </w:r>
          </w:p>
        </w:tc>
      </w:tr>
      <w:tr w:rsidR="00D26C60" w:rsidRPr="00F47FC5" w14:paraId="30B3D36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2CBAD0" w14:textId="77777777" w:rsidR="00D26C60" w:rsidRDefault="00D26C60" w:rsidP="00745739">
            <w:pPr>
              <w:spacing w:line="276" w:lineRule="auto"/>
            </w:pPr>
          </w:p>
        </w:tc>
        <w:tc>
          <w:tcPr>
            <w:tcW w:w="7896" w:type="dxa"/>
          </w:tcPr>
          <w:p w14:paraId="420764D3" w14:textId="50E8B49F"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04B66">
              <w:rPr>
                <w:lang w:val="en-US"/>
              </w:rPr>
              <w:t xml:space="preserve">Docker Container </w:t>
            </w:r>
            <w:proofErr w:type="spellStart"/>
            <w:r w:rsidRPr="00704B66">
              <w:rPr>
                <w:lang w:val="en-US"/>
              </w:rPr>
              <w:t>mysql</w:t>
            </w:r>
            <w:proofErr w:type="spellEnd"/>
            <w:r w:rsidRPr="00704B66">
              <w:rPr>
                <w:lang w:val="en-US"/>
              </w:rPr>
              <w:t>/</w:t>
            </w:r>
            <w:proofErr w:type="spellStart"/>
            <w:r w:rsidRPr="00704B66">
              <w:rPr>
                <w:lang w:val="en-US"/>
              </w:rPr>
              <w:t>mysql</w:t>
            </w:r>
            <w:proofErr w:type="spellEnd"/>
            <w:r w:rsidRPr="00704B66">
              <w:rPr>
                <w:lang w:val="en-US"/>
              </w:rPr>
              <w:t>-ser</w:t>
            </w:r>
            <w:r>
              <w:rPr>
                <w:lang w:val="en-US"/>
              </w:rPr>
              <w:t>ver (</w:t>
            </w:r>
            <w:proofErr w:type="spellStart"/>
            <w:r>
              <w:rPr>
                <w:lang w:val="en-US"/>
              </w:rPr>
              <w:t>lokal</w:t>
            </w:r>
            <w:proofErr w:type="spellEnd"/>
            <w:r>
              <w:rPr>
                <w:lang w:val="en-US"/>
              </w:rPr>
              <w:t>)</w:t>
            </w:r>
          </w:p>
        </w:tc>
      </w:tr>
      <w:tr w:rsidR="00D26C60" w:rsidRPr="00704B66" w14:paraId="370A9B7C"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6B27CD8" w14:textId="77777777" w:rsidR="00D26C60" w:rsidRPr="00D26C60" w:rsidRDefault="00D26C60" w:rsidP="00745739">
            <w:pPr>
              <w:spacing w:line="276" w:lineRule="auto"/>
              <w:rPr>
                <w:lang w:val="en-US"/>
              </w:rPr>
            </w:pPr>
          </w:p>
        </w:tc>
        <w:tc>
          <w:tcPr>
            <w:tcW w:w="7896" w:type="dxa"/>
          </w:tcPr>
          <w:p w14:paraId="086C1FBF" w14:textId="0A660FA8" w:rsidR="00D26C60" w:rsidRPr="00704B66"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Docker Container dockage/</w:t>
            </w:r>
            <w:proofErr w:type="spellStart"/>
            <w:r>
              <w:rPr>
                <w:lang w:val="en-US"/>
              </w:rPr>
              <w:t>mailcatcher</w:t>
            </w:r>
            <w:proofErr w:type="spellEnd"/>
            <w:r>
              <w:rPr>
                <w:lang w:val="en-US"/>
              </w:rPr>
              <w:t xml:space="preserve"> (</w:t>
            </w:r>
            <w:proofErr w:type="spellStart"/>
            <w:r>
              <w:rPr>
                <w:lang w:val="en-US"/>
              </w:rPr>
              <w:t>lokal</w:t>
            </w:r>
            <w:proofErr w:type="spellEnd"/>
            <w:r>
              <w:rPr>
                <w:lang w:val="en-US"/>
              </w:rPr>
              <w:t>)</w:t>
            </w:r>
          </w:p>
        </w:tc>
      </w:tr>
      <w:tr w:rsidR="00D26C60" w:rsidRPr="00704B66" w14:paraId="0A4F9A16"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CF0D611" w14:textId="77777777" w:rsidR="00D26C60" w:rsidRPr="00704B66" w:rsidRDefault="00D26C60" w:rsidP="00745739">
            <w:pPr>
              <w:spacing w:line="276" w:lineRule="auto"/>
              <w:rPr>
                <w:lang w:val="en-US"/>
              </w:rPr>
            </w:pPr>
          </w:p>
        </w:tc>
        <w:tc>
          <w:tcPr>
            <w:tcW w:w="7896" w:type="dxa"/>
          </w:tcPr>
          <w:p w14:paraId="7E5126EF" w14:textId="087355FC" w:rsidR="00D26C60" w:rsidRPr="00704B66"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GIT (CLI)</w:t>
            </w:r>
          </w:p>
        </w:tc>
      </w:tr>
      <w:tr w:rsidR="00D26C60" w:rsidRPr="00704B66" w14:paraId="2B3E5125"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F9A0FD7" w14:textId="77777777" w:rsidR="00D26C60" w:rsidRPr="00704B66" w:rsidRDefault="00D26C60" w:rsidP="00745739">
            <w:pPr>
              <w:spacing w:line="276" w:lineRule="auto"/>
              <w:rPr>
                <w:lang w:val="en-US"/>
              </w:rPr>
            </w:pPr>
          </w:p>
        </w:tc>
        <w:tc>
          <w:tcPr>
            <w:tcW w:w="7896" w:type="dxa"/>
          </w:tcPr>
          <w:p w14:paraId="345E931B" w14:textId="4BB64FA1"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Jetbrains</w:t>
            </w:r>
            <w:proofErr w:type="spellEnd"/>
            <w:r>
              <w:rPr>
                <w:lang w:val="en-US"/>
              </w:rPr>
              <w:t xml:space="preserve"> </w:t>
            </w:r>
            <w:proofErr w:type="spellStart"/>
            <w:r>
              <w:rPr>
                <w:lang w:val="en-US"/>
              </w:rPr>
              <w:t>Datagrip</w:t>
            </w:r>
            <w:proofErr w:type="spellEnd"/>
          </w:p>
        </w:tc>
      </w:tr>
      <w:tr w:rsidR="00D26C60" w:rsidRPr="00704B66" w14:paraId="4CB765A8"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5A6D8E2" w14:textId="77777777" w:rsidR="00D26C60" w:rsidRPr="00704B66" w:rsidRDefault="00D26C60" w:rsidP="00745739">
            <w:pPr>
              <w:spacing w:line="276" w:lineRule="auto"/>
              <w:rPr>
                <w:lang w:val="en-US"/>
              </w:rPr>
            </w:pPr>
          </w:p>
        </w:tc>
        <w:tc>
          <w:tcPr>
            <w:tcW w:w="7896" w:type="dxa"/>
          </w:tcPr>
          <w:p w14:paraId="0CDB1B6A" w14:textId="2C19BE56"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Visual Studio Code</w:t>
            </w:r>
          </w:p>
        </w:tc>
      </w:tr>
      <w:tr w:rsidR="00D26C60" w:rsidRPr="00704B66" w14:paraId="1D143F38"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2049935" w14:textId="77777777" w:rsidR="00D26C60" w:rsidRPr="00704B66" w:rsidRDefault="00D26C60" w:rsidP="00745739">
            <w:pPr>
              <w:spacing w:line="276" w:lineRule="auto"/>
              <w:rPr>
                <w:lang w:val="en-US"/>
              </w:rPr>
            </w:pPr>
          </w:p>
        </w:tc>
        <w:tc>
          <w:tcPr>
            <w:tcW w:w="7896" w:type="dxa"/>
          </w:tcPr>
          <w:p w14:paraId="35767932" w14:textId="72A7C3D4"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D26C60">
              <w:rPr>
                <w:lang w:val="en-US"/>
              </w:rPr>
              <w:t xml:space="preserve">Microsoft Visual Studio Code </w:t>
            </w:r>
            <w:proofErr w:type="spellStart"/>
            <w:r w:rsidRPr="00D26C60">
              <w:rPr>
                <w:lang w:val="en-US"/>
              </w:rPr>
              <w:t>UMLet</w:t>
            </w:r>
            <w:proofErr w:type="spellEnd"/>
            <w:r>
              <w:rPr>
                <w:lang w:val="en-US"/>
              </w:rPr>
              <w:t xml:space="preserve"> Extension</w:t>
            </w:r>
          </w:p>
        </w:tc>
      </w:tr>
      <w:tr w:rsidR="00D26C60" w:rsidRPr="00D26C60" w14:paraId="0183D80D"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67D6DD74" w14:textId="77777777" w:rsidR="00D26C60" w:rsidRPr="00704B66" w:rsidRDefault="00D26C60" w:rsidP="00745739">
            <w:pPr>
              <w:spacing w:line="276" w:lineRule="auto"/>
              <w:rPr>
                <w:lang w:val="en-US"/>
              </w:rPr>
            </w:pPr>
          </w:p>
        </w:tc>
        <w:tc>
          <w:tcPr>
            <w:tcW w:w="7896" w:type="dxa"/>
          </w:tcPr>
          <w:p w14:paraId="38FA9DC8" w14:textId="29108D02"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Teams</w:t>
            </w:r>
          </w:p>
        </w:tc>
      </w:tr>
      <w:tr w:rsidR="00D26C60" w:rsidRPr="00D26C60" w14:paraId="4AA79087"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76575D7" w14:textId="77777777" w:rsidR="00D26C60" w:rsidRPr="00704B66" w:rsidRDefault="00D26C60" w:rsidP="00745739">
            <w:pPr>
              <w:spacing w:line="276" w:lineRule="auto"/>
              <w:rPr>
                <w:lang w:val="en-US"/>
              </w:rPr>
            </w:pPr>
          </w:p>
        </w:tc>
        <w:tc>
          <w:tcPr>
            <w:tcW w:w="7896" w:type="dxa"/>
          </w:tcPr>
          <w:p w14:paraId="7A668920" w14:textId="7AFE5C44"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Composer (CLI)</w:t>
            </w:r>
          </w:p>
        </w:tc>
      </w:tr>
      <w:tr w:rsidR="00D26C60" w:rsidRPr="00D26C60" w14:paraId="3953D27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DCFB312" w14:textId="77777777" w:rsidR="00D26C60" w:rsidRPr="00704B66" w:rsidRDefault="00D26C60" w:rsidP="00745739">
            <w:pPr>
              <w:spacing w:line="276" w:lineRule="auto"/>
              <w:rPr>
                <w:lang w:val="en-US"/>
              </w:rPr>
            </w:pPr>
          </w:p>
        </w:tc>
        <w:tc>
          <w:tcPr>
            <w:tcW w:w="7896" w:type="dxa"/>
          </w:tcPr>
          <w:p w14:paraId="341589CA" w14:textId="0B26950B"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NPM (CLI)</w:t>
            </w:r>
          </w:p>
        </w:tc>
      </w:tr>
      <w:tr w:rsidR="00D26C60" w:rsidRPr="00D26C60" w14:paraId="0817909F"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1958376" w14:textId="77777777" w:rsidR="00D26C60" w:rsidRPr="00704B66" w:rsidRDefault="00D26C60" w:rsidP="00745739">
            <w:pPr>
              <w:spacing w:line="276" w:lineRule="auto"/>
              <w:rPr>
                <w:lang w:val="en-US"/>
              </w:rPr>
            </w:pPr>
          </w:p>
        </w:tc>
        <w:tc>
          <w:tcPr>
            <w:tcW w:w="7896" w:type="dxa"/>
          </w:tcPr>
          <w:p w14:paraId="4FE10F5F" w14:textId="62306FAE"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D26C60">
              <w:t>iTerm</w:t>
            </w:r>
            <w:proofErr w:type="spellEnd"/>
            <w:r w:rsidRPr="00D26C60">
              <w:t xml:space="preserve"> (im Verbund mit ZSH)</w:t>
            </w:r>
          </w:p>
        </w:tc>
      </w:tr>
      <w:tr w:rsidR="00D26C60" w:rsidRPr="00D26C60" w14:paraId="7C4146B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901F2A1" w14:textId="18036B28" w:rsidR="00D26C60" w:rsidRPr="00D26C60" w:rsidRDefault="00D26C60" w:rsidP="00745739">
            <w:pPr>
              <w:spacing w:line="276" w:lineRule="auto"/>
              <w:jc w:val="both"/>
              <w:rPr>
                <w:b w:val="0"/>
                <w:bCs w:val="0"/>
                <w:i/>
                <w:iCs/>
              </w:rPr>
            </w:pPr>
            <w:r w:rsidRPr="004D6AAB">
              <w:rPr>
                <w:szCs w:val="18"/>
              </w:rPr>
              <w:t>Personal</w:t>
            </w:r>
          </w:p>
        </w:tc>
        <w:tc>
          <w:tcPr>
            <w:tcW w:w="7896" w:type="dxa"/>
          </w:tcPr>
          <w:p w14:paraId="5AC615DB" w14:textId="76923BCE"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Leiter der Entwicklung Kundenentwicklung, Ausbildungsleiter</w:t>
            </w:r>
          </w:p>
        </w:tc>
      </w:tr>
      <w:tr w:rsidR="00D26C60" w:rsidRPr="00D26C60" w14:paraId="32C9D15D"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A096ABB" w14:textId="77777777" w:rsidR="00D26C60" w:rsidRDefault="00D26C60" w:rsidP="00745739">
            <w:pPr>
              <w:spacing w:line="276" w:lineRule="auto"/>
            </w:pPr>
          </w:p>
        </w:tc>
        <w:tc>
          <w:tcPr>
            <w:tcW w:w="7896" w:type="dxa"/>
          </w:tcPr>
          <w:p w14:paraId="66505495" w14:textId="77BB8659"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Mitarbeiter der Verwaltung</w:t>
            </w:r>
          </w:p>
        </w:tc>
      </w:tr>
      <w:tr w:rsidR="00D26C60" w:rsidRPr="00D26C60" w14:paraId="263024BA"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335425" w14:textId="77777777" w:rsidR="00D26C60" w:rsidRDefault="00D26C60" w:rsidP="00745739">
            <w:pPr>
              <w:spacing w:line="276" w:lineRule="auto"/>
            </w:pPr>
          </w:p>
        </w:tc>
        <w:tc>
          <w:tcPr>
            <w:tcW w:w="7896" w:type="dxa"/>
          </w:tcPr>
          <w:p w14:paraId="3F2FC1F2" w14:textId="7E2D87C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Mitarbeiter </w:t>
            </w:r>
            <w:proofErr w:type="spellStart"/>
            <w:r>
              <w:t>Testing</w:t>
            </w:r>
            <w:proofErr w:type="spellEnd"/>
            <w:r>
              <w:t xml:space="preserve"> bzw. Projektleitung</w:t>
            </w:r>
          </w:p>
        </w:tc>
      </w:tr>
      <w:tr w:rsidR="00D26C60" w:rsidRPr="00D26C60" w14:paraId="27FD36B1"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50DF9C6" w14:textId="77777777" w:rsidR="00D26C60" w:rsidRDefault="00D26C60" w:rsidP="00745739">
            <w:pPr>
              <w:spacing w:line="276" w:lineRule="auto"/>
            </w:pPr>
          </w:p>
        </w:tc>
        <w:tc>
          <w:tcPr>
            <w:tcW w:w="7896" w:type="dxa"/>
          </w:tcPr>
          <w:p w14:paraId="1433F2FB" w14:textId="0FFBC56C"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Anwendungsentwickler, Prüfling</w:t>
            </w:r>
          </w:p>
        </w:tc>
      </w:tr>
    </w:tbl>
    <w:p w14:paraId="3FBDCDEE" w14:textId="5FDC1966" w:rsidR="00704B66" w:rsidRPr="00B93093" w:rsidRDefault="00B93093" w:rsidP="00B93093">
      <w:pPr>
        <w:pStyle w:val="Caption"/>
        <w:jc w:val="center"/>
        <w:rPr>
          <w:color w:val="595959" w:themeColor="text1" w:themeTint="A6"/>
        </w:rPr>
      </w:pPr>
      <w:bookmarkStart w:id="489" w:name="_Toc71913662"/>
      <w:bookmarkStart w:id="490" w:name="_Toc71913781"/>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III</w:t>
      </w:r>
      <w:r w:rsidRPr="00B93093">
        <w:rPr>
          <w:color w:val="595959" w:themeColor="text1" w:themeTint="A6"/>
        </w:rPr>
        <w:fldChar w:fldCharType="end"/>
      </w:r>
      <w:r w:rsidRPr="00B93093">
        <w:rPr>
          <w:color w:val="595959" w:themeColor="text1" w:themeTint="A6"/>
        </w:rPr>
        <w:t xml:space="preserve"> - Ressourcenplan</w:t>
      </w:r>
      <w:bookmarkEnd w:id="489"/>
      <w:bookmarkEnd w:id="490"/>
    </w:p>
    <w:p w14:paraId="6FE58994" w14:textId="77777777" w:rsidR="00704B66" w:rsidRPr="00D26C60" w:rsidRDefault="00704B66" w:rsidP="00745739">
      <w:pPr>
        <w:jc w:val="both"/>
      </w:pPr>
      <w:r w:rsidRPr="00D26C60">
        <w:br w:type="page"/>
      </w:r>
    </w:p>
    <w:p w14:paraId="45D5F16A" w14:textId="7FFE7379" w:rsidR="000A0B3B" w:rsidRDefault="000A0B3B" w:rsidP="00745739">
      <w:pPr>
        <w:pStyle w:val="Heading2"/>
        <w:numPr>
          <w:ilvl w:val="0"/>
          <w:numId w:val="0"/>
        </w:numPr>
        <w:ind w:left="576" w:hanging="576"/>
      </w:pPr>
      <w:bookmarkStart w:id="491" w:name="_Toc71644805"/>
      <w:bookmarkStart w:id="492" w:name="_Toc71893721"/>
      <w:bookmarkStart w:id="493" w:name="_Toc71898025"/>
      <w:bookmarkStart w:id="494" w:name="_Toc71898200"/>
      <w:bookmarkStart w:id="495" w:name="_Toc71898340"/>
      <w:bookmarkStart w:id="496" w:name="_Toc71975414"/>
      <w:bookmarkStart w:id="497" w:name="_Toc71975665"/>
      <w:bookmarkStart w:id="498" w:name="_Toc72156144"/>
      <w:r>
        <w:lastRenderedPageBreak/>
        <w:t>A.3</w:t>
      </w:r>
      <w:r>
        <w:tab/>
      </w:r>
      <w:r>
        <w:tab/>
        <w:t xml:space="preserve">Ist-Analyse </w:t>
      </w:r>
      <w:r w:rsidR="00992D70">
        <w:t xml:space="preserve">- </w:t>
      </w:r>
      <w:r>
        <w:t>Aktivitätsdiagram</w:t>
      </w:r>
      <w:r w:rsidR="00181D11">
        <w:t>m</w:t>
      </w:r>
      <w:bookmarkEnd w:id="491"/>
      <w:bookmarkEnd w:id="492"/>
      <w:bookmarkEnd w:id="493"/>
      <w:bookmarkEnd w:id="494"/>
      <w:bookmarkEnd w:id="495"/>
      <w:bookmarkEnd w:id="496"/>
      <w:bookmarkEnd w:id="497"/>
      <w:bookmarkEnd w:id="498"/>
    </w:p>
    <w:p w14:paraId="294E2798" w14:textId="38BC370F" w:rsidR="00F75F1E" w:rsidRDefault="00DE41DC" w:rsidP="005107F3">
      <w:pPr>
        <w:jc w:val="center"/>
      </w:pPr>
      <w:bookmarkStart w:id="499" w:name="_A.4__Kalkulatorische"/>
      <w:bookmarkStart w:id="500" w:name="_Toc71975415"/>
      <w:bookmarkEnd w:id="9"/>
      <w:bookmarkEnd w:id="499"/>
      <w:r>
        <w:rPr>
          <w:noProof/>
        </w:rPr>
        <w:drawing>
          <wp:inline distT="0" distB="0" distL="0" distR="0" wp14:anchorId="2799121E" wp14:editId="7B5A5EFD">
            <wp:extent cx="5760720" cy="7667625"/>
            <wp:effectExtent l="0" t="0" r="5080" b="317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7667625"/>
                    </a:xfrm>
                    <a:prstGeom prst="rect">
                      <a:avLst/>
                    </a:prstGeom>
                  </pic:spPr>
                </pic:pic>
              </a:graphicData>
            </a:graphic>
          </wp:inline>
        </w:drawing>
      </w:r>
      <w:bookmarkEnd w:id="500"/>
    </w:p>
    <w:p w14:paraId="6674926D" w14:textId="6134122B" w:rsidR="00D503AC" w:rsidRDefault="00D503AC" w:rsidP="00745739">
      <w:pPr>
        <w:pStyle w:val="Heading2"/>
        <w:numPr>
          <w:ilvl w:val="0"/>
          <w:numId w:val="0"/>
        </w:numPr>
        <w:ind w:left="576" w:hanging="576"/>
      </w:pPr>
      <w:bookmarkStart w:id="501" w:name="_Toc71644806"/>
      <w:bookmarkStart w:id="502" w:name="_Toc71893722"/>
      <w:bookmarkStart w:id="503" w:name="_Toc71898026"/>
      <w:bookmarkStart w:id="504" w:name="_Toc71898201"/>
      <w:bookmarkStart w:id="505" w:name="_Toc71898341"/>
      <w:bookmarkStart w:id="506" w:name="_Toc71975416"/>
      <w:bookmarkStart w:id="507" w:name="_Toc71975666"/>
      <w:bookmarkStart w:id="508" w:name="_Toc72156145"/>
      <w:bookmarkStart w:id="509" w:name="_A.4__Kalkulatorische_1"/>
      <w:bookmarkEnd w:id="509"/>
      <w:r>
        <w:lastRenderedPageBreak/>
        <w:t>A.4</w:t>
      </w:r>
      <w:r>
        <w:tab/>
      </w:r>
      <w:r>
        <w:tab/>
        <w:t>Kalkulatorische Aufstellung</w:t>
      </w:r>
      <w:bookmarkEnd w:id="501"/>
      <w:bookmarkEnd w:id="502"/>
      <w:bookmarkEnd w:id="503"/>
      <w:bookmarkEnd w:id="504"/>
      <w:bookmarkEnd w:id="505"/>
      <w:bookmarkEnd w:id="506"/>
      <w:bookmarkEnd w:id="507"/>
      <w:bookmarkEnd w:id="508"/>
    </w:p>
    <w:tbl>
      <w:tblPr>
        <w:tblStyle w:val="PlainTable4"/>
        <w:tblW w:w="0" w:type="auto"/>
        <w:tblLook w:val="04A0" w:firstRow="1" w:lastRow="0" w:firstColumn="1" w:lastColumn="0" w:noHBand="0" w:noVBand="1"/>
      </w:tblPr>
      <w:tblGrid>
        <w:gridCol w:w="5807"/>
        <w:gridCol w:w="992"/>
        <w:gridCol w:w="1134"/>
        <w:gridCol w:w="1129"/>
      </w:tblGrid>
      <w:tr w:rsidR="00B93093" w:rsidRPr="00B93093" w14:paraId="2A9EB25C"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shd w:val="clear" w:color="auto" w:fill="9A143E"/>
          </w:tcPr>
          <w:p w14:paraId="76AC7B75" w14:textId="220971B0" w:rsidR="00D503AC" w:rsidRPr="00B93093" w:rsidRDefault="00D503AC" w:rsidP="00745739">
            <w:pPr>
              <w:spacing w:line="276" w:lineRule="auto"/>
              <w:jc w:val="both"/>
              <w:rPr>
                <w:color w:val="FFFFFF" w:themeColor="background1"/>
              </w:rPr>
            </w:pPr>
            <w:r w:rsidRPr="00B93093">
              <w:rPr>
                <w:color w:val="FFFFFF" w:themeColor="background1"/>
              </w:rPr>
              <w:t>Position</w:t>
            </w:r>
          </w:p>
        </w:tc>
        <w:tc>
          <w:tcPr>
            <w:tcW w:w="992" w:type="dxa"/>
            <w:shd w:val="clear" w:color="auto" w:fill="9A143E"/>
          </w:tcPr>
          <w:p w14:paraId="5209336F" w14:textId="35B4432A"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p>
        </w:tc>
        <w:tc>
          <w:tcPr>
            <w:tcW w:w="1134" w:type="dxa"/>
            <w:shd w:val="clear" w:color="auto" w:fill="9A143E"/>
          </w:tcPr>
          <w:p w14:paraId="460713F2" w14:textId="6A38C653"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Stunden</w:t>
            </w:r>
          </w:p>
        </w:tc>
        <w:tc>
          <w:tcPr>
            <w:tcW w:w="1129" w:type="dxa"/>
            <w:shd w:val="clear" w:color="auto" w:fill="9A143E"/>
          </w:tcPr>
          <w:p w14:paraId="189516F7" w14:textId="70DCD741"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D503AC" w:rsidRPr="00BC6FEB" w14:paraId="2976440B"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83DEFE2" w14:textId="0169BDA7" w:rsidR="00D503AC" w:rsidRPr="00BC6FEB" w:rsidRDefault="00D503AC" w:rsidP="00745739">
            <w:pPr>
              <w:spacing w:line="276" w:lineRule="auto"/>
              <w:jc w:val="both"/>
              <w:rPr>
                <w:b w:val="0"/>
                <w:bCs w:val="0"/>
              </w:rPr>
            </w:pPr>
            <w:r w:rsidRPr="00BC6FEB">
              <w:rPr>
                <w:b w:val="0"/>
                <w:bCs w:val="0"/>
              </w:rPr>
              <w:t>Herr Müller (Auszubildender</w:t>
            </w:r>
            <w:r w:rsidR="00BC6FEB" w:rsidRPr="00BC6FEB">
              <w:rPr>
                <w:b w:val="0"/>
                <w:bCs w:val="0"/>
              </w:rPr>
              <w:t xml:space="preserve"> Entwicklung</w:t>
            </w:r>
            <w:r w:rsidRPr="00BC6FEB">
              <w:rPr>
                <w:b w:val="0"/>
                <w:bCs w:val="0"/>
              </w:rPr>
              <w:t>, Prüfling)</w:t>
            </w:r>
          </w:p>
        </w:tc>
        <w:tc>
          <w:tcPr>
            <w:tcW w:w="992" w:type="dxa"/>
          </w:tcPr>
          <w:p w14:paraId="0B288E8A" w14:textId="363E527D"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DF10B04" w14:textId="78F1F0A1"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70h</w:t>
            </w:r>
          </w:p>
        </w:tc>
        <w:tc>
          <w:tcPr>
            <w:tcW w:w="1129" w:type="dxa"/>
          </w:tcPr>
          <w:p w14:paraId="13406BDA" w14:textId="219BABB6"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4.550,00€</w:t>
            </w:r>
          </w:p>
        </w:tc>
      </w:tr>
      <w:tr w:rsidR="00D503AC" w:rsidRPr="00BC6FEB" w14:paraId="7CCEA001" w14:textId="77777777" w:rsidTr="00B93093">
        <w:tc>
          <w:tcPr>
            <w:cnfStyle w:val="001000000000" w:firstRow="0" w:lastRow="0" w:firstColumn="1" w:lastColumn="0" w:oddVBand="0" w:evenVBand="0" w:oddHBand="0" w:evenHBand="0" w:firstRowFirstColumn="0" w:firstRowLastColumn="0" w:lastRowFirstColumn="0" w:lastRowLastColumn="0"/>
            <w:tcW w:w="5807" w:type="dxa"/>
          </w:tcPr>
          <w:p w14:paraId="28F455DD" w14:textId="4B6920D3" w:rsidR="00D503AC" w:rsidRPr="00BC6FEB" w:rsidRDefault="00D503AC" w:rsidP="00745739">
            <w:pPr>
              <w:spacing w:line="276" w:lineRule="auto"/>
              <w:jc w:val="both"/>
              <w:rPr>
                <w:rFonts w:ascii="Times New Roman" w:hAnsi="Times New Roman"/>
                <w:b w:val="0"/>
                <w:bCs w:val="0"/>
                <w:lang w:val="en-US"/>
              </w:rPr>
            </w:pPr>
            <w:r w:rsidRPr="00BC6FEB">
              <w:rPr>
                <w:b w:val="0"/>
                <w:bCs w:val="0"/>
                <w:lang w:val="en-US"/>
              </w:rPr>
              <w:t xml:space="preserve">Herr </w:t>
            </w:r>
            <w:proofErr w:type="spellStart"/>
            <w:r w:rsidRPr="00BC6FEB">
              <w:rPr>
                <w:b w:val="0"/>
                <w:bCs w:val="0"/>
                <w:lang w:val="en-US"/>
              </w:rPr>
              <w:t>Tamler</w:t>
            </w:r>
            <w:proofErr w:type="spellEnd"/>
            <w:r w:rsidRPr="00BC6FEB">
              <w:rPr>
                <w:b w:val="0"/>
                <w:bCs w:val="0"/>
                <w:lang w:val="en-US"/>
              </w:rPr>
              <w:t xml:space="preserve"> </w:t>
            </w:r>
            <w:r w:rsidR="00BC6FEB" w:rsidRPr="00BC6FEB">
              <w:rPr>
                <w:b w:val="0"/>
                <w:bCs w:val="0"/>
                <w:lang w:val="en-US"/>
              </w:rPr>
              <w:t>(</w:t>
            </w:r>
            <w:r w:rsidR="00BC6FEB" w:rsidRPr="00BC6FEB">
              <w:rPr>
                <w:b w:val="0"/>
                <w:bCs w:val="0"/>
                <w:color w:val="000000"/>
                <w:lang w:val="en-US"/>
              </w:rPr>
              <w:t>IT Consultant / Head of Development)</w:t>
            </w:r>
          </w:p>
        </w:tc>
        <w:tc>
          <w:tcPr>
            <w:tcW w:w="992" w:type="dxa"/>
          </w:tcPr>
          <w:p w14:paraId="408EB828" w14:textId="61737264"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130€</w:t>
            </w:r>
          </w:p>
        </w:tc>
        <w:tc>
          <w:tcPr>
            <w:tcW w:w="1134" w:type="dxa"/>
          </w:tcPr>
          <w:p w14:paraId="3E3BAB33" w14:textId="74A94A3E"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8h</w:t>
            </w:r>
          </w:p>
        </w:tc>
        <w:tc>
          <w:tcPr>
            <w:tcW w:w="1129" w:type="dxa"/>
          </w:tcPr>
          <w:p w14:paraId="1223A71C" w14:textId="2CA0F2A3"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1.040,00€</w:t>
            </w:r>
          </w:p>
        </w:tc>
      </w:tr>
      <w:tr w:rsidR="00BC6FEB" w:rsidRPr="00BC6FEB" w14:paraId="7091F01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D5AAB6" w14:textId="32F0BD82" w:rsidR="00BC6FEB" w:rsidRPr="00BC6FEB" w:rsidRDefault="00BC6FEB" w:rsidP="00745739">
            <w:pPr>
              <w:spacing w:line="276" w:lineRule="auto"/>
              <w:jc w:val="both"/>
              <w:rPr>
                <w:b w:val="0"/>
                <w:bCs w:val="0"/>
              </w:rPr>
            </w:pPr>
            <w:r w:rsidRPr="00BC6FEB">
              <w:rPr>
                <w:b w:val="0"/>
                <w:bCs w:val="0"/>
              </w:rPr>
              <w:t xml:space="preserve">Frau Klasen (Auszubildende Projektleitung, </w:t>
            </w:r>
            <w:proofErr w:type="spellStart"/>
            <w:r w:rsidRPr="00BC6FEB">
              <w:rPr>
                <w:b w:val="0"/>
                <w:bCs w:val="0"/>
              </w:rPr>
              <w:t>Testing</w:t>
            </w:r>
            <w:proofErr w:type="spellEnd"/>
            <w:r w:rsidRPr="00BC6FEB">
              <w:rPr>
                <w:b w:val="0"/>
                <w:bCs w:val="0"/>
              </w:rPr>
              <w:t>)</w:t>
            </w:r>
          </w:p>
        </w:tc>
        <w:tc>
          <w:tcPr>
            <w:tcW w:w="992" w:type="dxa"/>
          </w:tcPr>
          <w:p w14:paraId="3602BF7D" w14:textId="69A4B4EF"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279012B" w14:textId="1D92332C"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2h</w:t>
            </w:r>
          </w:p>
        </w:tc>
        <w:tc>
          <w:tcPr>
            <w:tcW w:w="1129" w:type="dxa"/>
          </w:tcPr>
          <w:p w14:paraId="172E9189" w14:textId="322ED2D1"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130,00€</w:t>
            </w:r>
          </w:p>
        </w:tc>
      </w:tr>
      <w:tr w:rsidR="00BC6FEB" w:rsidRPr="00BC6FEB" w14:paraId="43C1E49E" w14:textId="77777777" w:rsidTr="00B93093">
        <w:tc>
          <w:tcPr>
            <w:cnfStyle w:val="001000000000" w:firstRow="0" w:lastRow="0" w:firstColumn="1" w:lastColumn="0" w:oddVBand="0" w:evenVBand="0" w:oddHBand="0" w:evenHBand="0" w:firstRowFirstColumn="0" w:firstRowLastColumn="0" w:lastRowFirstColumn="0" w:lastRowLastColumn="0"/>
            <w:tcW w:w="7933" w:type="dxa"/>
            <w:gridSpan w:val="3"/>
          </w:tcPr>
          <w:p w14:paraId="0940B9EF" w14:textId="657E0D43" w:rsidR="00BC6FEB" w:rsidRPr="00BC6FEB" w:rsidRDefault="00BC6FEB" w:rsidP="00745739">
            <w:pPr>
              <w:spacing w:line="276" w:lineRule="auto"/>
              <w:jc w:val="both"/>
              <w:rPr>
                <w:color w:val="000000" w:themeColor="text1"/>
              </w:rPr>
            </w:pPr>
            <w:r w:rsidRPr="00BC6FEB">
              <w:rPr>
                <w:color w:val="000000" w:themeColor="text1"/>
              </w:rPr>
              <w:t>Gesamt</w:t>
            </w:r>
          </w:p>
        </w:tc>
        <w:tc>
          <w:tcPr>
            <w:tcW w:w="1129" w:type="dxa"/>
          </w:tcPr>
          <w:p w14:paraId="1329C045" w14:textId="2CFC9F10" w:rsidR="00BC6FEB" w:rsidRPr="00BC6FEB" w:rsidRDefault="00BC6FEB"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5.720,00€</w:t>
            </w:r>
          </w:p>
        </w:tc>
      </w:tr>
    </w:tbl>
    <w:p w14:paraId="58B27EC3" w14:textId="135FC681" w:rsidR="008A2840" w:rsidRPr="00B93093" w:rsidRDefault="00B93093" w:rsidP="00B93093">
      <w:pPr>
        <w:pStyle w:val="Caption"/>
        <w:jc w:val="center"/>
        <w:rPr>
          <w:color w:val="595959" w:themeColor="text1" w:themeTint="A6"/>
          <w:sz w:val="22"/>
          <w:szCs w:val="22"/>
        </w:rPr>
      </w:pPr>
      <w:bookmarkStart w:id="510" w:name="_A.5__Zeiteinsparung"/>
      <w:bookmarkStart w:id="511" w:name="_Toc71913663"/>
      <w:bookmarkStart w:id="512" w:name="_Toc71913782"/>
      <w:bookmarkEnd w:id="510"/>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IV</w:t>
      </w:r>
      <w:r w:rsidRPr="00B93093">
        <w:rPr>
          <w:color w:val="595959" w:themeColor="text1" w:themeTint="A6"/>
        </w:rPr>
        <w:fldChar w:fldCharType="end"/>
      </w:r>
      <w:r w:rsidRPr="00B93093">
        <w:rPr>
          <w:color w:val="595959" w:themeColor="text1" w:themeTint="A6"/>
        </w:rPr>
        <w:t xml:space="preserve"> - Kalkulatorische Aufstellung der Entwicklungskosten</w:t>
      </w:r>
      <w:bookmarkEnd w:id="511"/>
      <w:bookmarkEnd w:id="512"/>
    </w:p>
    <w:p w14:paraId="78848A58" w14:textId="77777777" w:rsidR="00F75F1E" w:rsidRDefault="00F75F1E" w:rsidP="00745739">
      <w:pPr>
        <w:pStyle w:val="Heading2"/>
        <w:numPr>
          <w:ilvl w:val="0"/>
          <w:numId w:val="0"/>
        </w:numPr>
        <w:ind w:left="576" w:hanging="576"/>
      </w:pPr>
    </w:p>
    <w:p w14:paraId="0A89AE99" w14:textId="2EE7DFFA" w:rsidR="002309DE" w:rsidRPr="00D503AC" w:rsidRDefault="002309DE" w:rsidP="00745739">
      <w:pPr>
        <w:pStyle w:val="Heading2"/>
        <w:numPr>
          <w:ilvl w:val="0"/>
          <w:numId w:val="0"/>
        </w:numPr>
        <w:ind w:left="576" w:hanging="576"/>
      </w:pPr>
      <w:bookmarkStart w:id="513" w:name="_Toc71644807"/>
      <w:bookmarkStart w:id="514" w:name="_Toc71893723"/>
      <w:bookmarkStart w:id="515" w:name="_Toc71898027"/>
      <w:bookmarkStart w:id="516" w:name="_Toc71898202"/>
      <w:bookmarkStart w:id="517" w:name="_Toc71898342"/>
      <w:bookmarkStart w:id="518" w:name="_Toc71975417"/>
      <w:bookmarkStart w:id="519" w:name="_Toc71975667"/>
      <w:bookmarkStart w:id="520" w:name="_Toc72156146"/>
      <w:r>
        <w:t>A.5</w:t>
      </w:r>
      <w:r>
        <w:tab/>
      </w:r>
      <w:r>
        <w:tab/>
        <w:t>Zeiteinsparung</w:t>
      </w:r>
      <w:bookmarkEnd w:id="513"/>
      <w:bookmarkEnd w:id="514"/>
      <w:bookmarkEnd w:id="515"/>
      <w:bookmarkEnd w:id="516"/>
      <w:bookmarkEnd w:id="517"/>
      <w:bookmarkEnd w:id="518"/>
      <w:bookmarkEnd w:id="519"/>
      <w:bookmarkEnd w:id="520"/>
    </w:p>
    <w:tbl>
      <w:tblPr>
        <w:tblStyle w:val="PlainTable4"/>
        <w:tblW w:w="0" w:type="auto"/>
        <w:tblLook w:val="04A0" w:firstRow="1" w:lastRow="0" w:firstColumn="1" w:lastColumn="0" w:noHBand="0" w:noVBand="1"/>
      </w:tblPr>
      <w:tblGrid>
        <w:gridCol w:w="2268"/>
        <w:gridCol w:w="2552"/>
        <w:gridCol w:w="3067"/>
        <w:gridCol w:w="1185"/>
      </w:tblGrid>
      <w:tr w:rsidR="00B93093" w:rsidRPr="00B93093" w14:paraId="167F375A"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9A143E"/>
          </w:tcPr>
          <w:p w14:paraId="17205BF0" w14:textId="7C74BC2E" w:rsidR="002309DE" w:rsidRPr="00B93093" w:rsidRDefault="002309DE" w:rsidP="00745739">
            <w:pPr>
              <w:spacing w:line="276" w:lineRule="auto"/>
              <w:jc w:val="both"/>
              <w:rPr>
                <w:color w:val="FFFFFF" w:themeColor="background1"/>
              </w:rPr>
            </w:pPr>
            <w:r w:rsidRPr="00B93093">
              <w:rPr>
                <w:color w:val="FFFFFF" w:themeColor="background1"/>
              </w:rPr>
              <w:t>Stelle</w:t>
            </w:r>
          </w:p>
        </w:tc>
        <w:tc>
          <w:tcPr>
            <w:tcW w:w="2552" w:type="dxa"/>
            <w:shd w:val="clear" w:color="auto" w:fill="9A143E"/>
          </w:tcPr>
          <w:p w14:paraId="4F73D589" w14:textId="3525CF9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r w:rsidR="0062443C" w:rsidRPr="00B93093">
              <w:rPr>
                <w:color w:val="FFFFFF" w:themeColor="background1"/>
              </w:rPr>
              <w:t xml:space="preserve"> in € pro Stunde</w:t>
            </w:r>
          </w:p>
        </w:tc>
        <w:tc>
          <w:tcPr>
            <w:tcW w:w="3067" w:type="dxa"/>
            <w:shd w:val="clear" w:color="auto" w:fill="9A143E"/>
          </w:tcPr>
          <w:p w14:paraId="29D3D052" w14:textId="2B28E78D" w:rsidR="002309DE" w:rsidRPr="00B93093" w:rsidRDefault="0062443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Ersparnis in Minuten</w:t>
            </w:r>
          </w:p>
        </w:tc>
        <w:tc>
          <w:tcPr>
            <w:tcW w:w="1185" w:type="dxa"/>
            <w:shd w:val="clear" w:color="auto" w:fill="9A143E"/>
          </w:tcPr>
          <w:p w14:paraId="3DEBB4AD" w14:textId="7777777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2309DE" w:rsidRPr="00BC6FEB" w14:paraId="1394C50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97B3DC1" w14:textId="08BD962B" w:rsidR="002309DE" w:rsidRPr="00BC6FEB" w:rsidRDefault="002309DE" w:rsidP="00745739">
            <w:pPr>
              <w:spacing w:line="276" w:lineRule="auto"/>
              <w:jc w:val="both"/>
              <w:rPr>
                <w:b w:val="0"/>
                <w:bCs w:val="0"/>
              </w:rPr>
            </w:pPr>
            <w:r>
              <w:rPr>
                <w:b w:val="0"/>
                <w:bCs w:val="0"/>
              </w:rPr>
              <w:t>Mitarbeiter</w:t>
            </w:r>
          </w:p>
        </w:tc>
        <w:tc>
          <w:tcPr>
            <w:tcW w:w="2552" w:type="dxa"/>
          </w:tcPr>
          <w:p w14:paraId="77FCE895" w14:textId="62B0954F"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3C73834E" w14:textId="3B704B7C" w:rsidR="002309DE" w:rsidRPr="00BC6FEB" w:rsidRDefault="004A1E64"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w:t>
            </w:r>
            <w:r w:rsidR="000B230C">
              <w:t>5</w:t>
            </w:r>
          </w:p>
        </w:tc>
        <w:tc>
          <w:tcPr>
            <w:tcW w:w="1185" w:type="dxa"/>
          </w:tcPr>
          <w:p w14:paraId="368125D2" w14:textId="096E74D5"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24,38</w:t>
            </w:r>
            <w:r w:rsidR="002309DE">
              <w:t>€</w:t>
            </w:r>
          </w:p>
        </w:tc>
      </w:tr>
      <w:tr w:rsidR="002309DE" w:rsidRPr="00BC6FEB" w14:paraId="50CB5F37" w14:textId="77777777" w:rsidTr="00B93093">
        <w:tc>
          <w:tcPr>
            <w:cnfStyle w:val="001000000000" w:firstRow="0" w:lastRow="0" w:firstColumn="1" w:lastColumn="0" w:oddVBand="0" w:evenVBand="0" w:oddHBand="0" w:evenHBand="0" w:firstRowFirstColumn="0" w:firstRowLastColumn="0" w:lastRowFirstColumn="0" w:lastRowLastColumn="0"/>
            <w:tcW w:w="2268" w:type="dxa"/>
          </w:tcPr>
          <w:p w14:paraId="4D56776D" w14:textId="348630EF" w:rsidR="002309DE" w:rsidRPr="0062443C" w:rsidRDefault="0062443C" w:rsidP="00745739">
            <w:pPr>
              <w:spacing w:line="276" w:lineRule="auto"/>
              <w:jc w:val="both"/>
              <w:rPr>
                <w:b w:val="0"/>
                <w:bCs w:val="0"/>
                <w:lang w:val="en-US"/>
              </w:rPr>
            </w:pPr>
            <w:proofErr w:type="spellStart"/>
            <w:r w:rsidRPr="0062443C">
              <w:rPr>
                <w:b w:val="0"/>
                <w:bCs w:val="0"/>
                <w:lang w:val="en-US"/>
              </w:rPr>
              <w:t>Vorgesetzer</w:t>
            </w:r>
            <w:proofErr w:type="spellEnd"/>
          </w:p>
        </w:tc>
        <w:tc>
          <w:tcPr>
            <w:tcW w:w="2552" w:type="dxa"/>
          </w:tcPr>
          <w:p w14:paraId="0930760E" w14:textId="19799365"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97,5</w:t>
            </w:r>
            <w:r w:rsidR="0062443C">
              <w:t xml:space="preserve"> *</w:t>
            </w:r>
          </w:p>
        </w:tc>
        <w:tc>
          <w:tcPr>
            <w:tcW w:w="3067" w:type="dxa"/>
          </w:tcPr>
          <w:p w14:paraId="232DA851" w14:textId="0833B340"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w:t>
            </w:r>
          </w:p>
        </w:tc>
        <w:tc>
          <w:tcPr>
            <w:tcW w:w="1185" w:type="dxa"/>
          </w:tcPr>
          <w:p w14:paraId="299EEBDE" w14:textId="37EB7ABA"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16,25</w:t>
            </w:r>
            <w:r w:rsidR="002309DE">
              <w:t>€</w:t>
            </w:r>
          </w:p>
        </w:tc>
      </w:tr>
      <w:tr w:rsidR="0062443C" w:rsidRPr="00BC6FEB" w14:paraId="607B5799"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510AA55" w14:textId="47364FE1" w:rsidR="002309DE" w:rsidRPr="00BC6FEB" w:rsidRDefault="0062443C" w:rsidP="00745739">
            <w:pPr>
              <w:spacing w:line="276" w:lineRule="auto"/>
              <w:jc w:val="both"/>
              <w:rPr>
                <w:b w:val="0"/>
                <w:bCs w:val="0"/>
              </w:rPr>
            </w:pPr>
            <w:r>
              <w:rPr>
                <w:b w:val="0"/>
                <w:bCs w:val="0"/>
              </w:rPr>
              <w:t>Verwaltung</w:t>
            </w:r>
          </w:p>
        </w:tc>
        <w:tc>
          <w:tcPr>
            <w:tcW w:w="2552" w:type="dxa"/>
          </w:tcPr>
          <w:p w14:paraId="0B634132" w14:textId="1D0FF32D"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79C8C51F" w14:textId="41E644B4"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20</w:t>
            </w:r>
          </w:p>
        </w:tc>
        <w:tc>
          <w:tcPr>
            <w:tcW w:w="1185" w:type="dxa"/>
          </w:tcPr>
          <w:p w14:paraId="263F2BAD" w14:textId="2AFD5E47"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32,50</w:t>
            </w:r>
            <w:r w:rsidR="002309DE">
              <w:t>€</w:t>
            </w:r>
          </w:p>
        </w:tc>
      </w:tr>
      <w:tr w:rsidR="002309DE" w:rsidRPr="00BC6FEB" w14:paraId="440CD1FE" w14:textId="77777777" w:rsidTr="00B93093">
        <w:tc>
          <w:tcPr>
            <w:cnfStyle w:val="001000000000" w:firstRow="0" w:lastRow="0" w:firstColumn="1" w:lastColumn="0" w:oddVBand="0" w:evenVBand="0" w:oddHBand="0" w:evenHBand="0" w:firstRowFirstColumn="0" w:firstRowLastColumn="0" w:lastRowFirstColumn="0" w:lastRowLastColumn="0"/>
            <w:tcW w:w="7887" w:type="dxa"/>
            <w:gridSpan w:val="3"/>
          </w:tcPr>
          <w:p w14:paraId="76DC7AEB" w14:textId="56318DC2" w:rsidR="002309DE" w:rsidRPr="00BC6FEB" w:rsidRDefault="0062443C" w:rsidP="00745739">
            <w:pPr>
              <w:spacing w:line="276" w:lineRule="auto"/>
              <w:jc w:val="both"/>
              <w:rPr>
                <w:color w:val="000000" w:themeColor="text1"/>
              </w:rPr>
            </w:pPr>
            <w:r>
              <w:rPr>
                <w:color w:val="000000" w:themeColor="text1"/>
              </w:rPr>
              <w:t>Ersparnis pro Antrag</w:t>
            </w:r>
          </w:p>
        </w:tc>
        <w:tc>
          <w:tcPr>
            <w:tcW w:w="1185" w:type="dxa"/>
          </w:tcPr>
          <w:p w14:paraId="0364909F" w14:textId="25B3A16C" w:rsidR="002309DE" w:rsidRPr="00BC6FEB" w:rsidRDefault="000B230C"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73,13€</w:t>
            </w:r>
          </w:p>
        </w:tc>
      </w:tr>
    </w:tbl>
    <w:p w14:paraId="2AC22C69" w14:textId="23CEB596" w:rsidR="00B93093" w:rsidRPr="00B93093" w:rsidRDefault="00B93093" w:rsidP="00B93093">
      <w:pPr>
        <w:pStyle w:val="Caption"/>
        <w:jc w:val="center"/>
        <w:rPr>
          <w:color w:val="595959" w:themeColor="text1" w:themeTint="A6"/>
          <w:szCs w:val="20"/>
        </w:rPr>
      </w:pPr>
      <w:bookmarkStart w:id="521" w:name="_Toc71913664"/>
      <w:bookmarkStart w:id="522" w:name="_Toc71913783"/>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V</w:t>
      </w:r>
      <w:r w:rsidRPr="00B93093">
        <w:rPr>
          <w:color w:val="595959" w:themeColor="text1" w:themeTint="A6"/>
        </w:rPr>
        <w:fldChar w:fldCharType="end"/>
      </w:r>
      <w:r w:rsidRPr="00B93093">
        <w:rPr>
          <w:color w:val="595959" w:themeColor="text1" w:themeTint="A6"/>
        </w:rPr>
        <w:t xml:space="preserve"> - Zeiteinsparungskalkulation</w:t>
      </w:r>
      <w:bookmarkEnd w:id="521"/>
      <w:bookmarkEnd w:id="522"/>
    </w:p>
    <w:p w14:paraId="3BA5D0F8" w14:textId="290B1F72" w:rsidR="00D503AC" w:rsidRPr="000B230C" w:rsidRDefault="0062443C" w:rsidP="00745739">
      <w:pPr>
        <w:jc w:val="both"/>
        <w:rPr>
          <w:sz w:val="18"/>
          <w:szCs w:val="20"/>
        </w:rPr>
      </w:pPr>
      <w:r w:rsidRPr="000B230C">
        <w:rPr>
          <w:sz w:val="18"/>
          <w:szCs w:val="20"/>
        </w:rPr>
        <w:t>* Durchschnittswerte</w:t>
      </w:r>
      <w:r w:rsidR="000B230C" w:rsidRPr="000B230C">
        <w:rPr>
          <w:sz w:val="18"/>
          <w:szCs w:val="20"/>
        </w:rPr>
        <w:t xml:space="preserve"> aus den unterschiedlichen Besoldungsgruppen [(130 + 65) / 2].</w:t>
      </w:r>
    </w:p>
    <w:p w14:paraId="101C8FC0" w14:textId="001CB968" w:rsidR="004A1E64" w:rsidRDefault="0062443C" w:rsidP="00745739">
      <w:pPr>
        <w:jc w:val="both"/>
        <w:rPr>
          <w:rFonts w:eastAsiaTheme="minorEastAsia"/>
        </w:rPr>
      </w:pPr>
      <w:r>
        <w:t xml:space="preserve">Berechnung: </w:t>
      </w:r>
      <m:oMath>
        <m:d>
          <m:dPr>
            <m:ctrlPr>
              <w:rPr>
                <w:rFonts w:ascii="Cambria Math" w:hAnsi="Cambria Math"/>
                <w:i/>
              </w:rPr>
            </m:ctrlPr>
          </m:dPr>
          <m:e>
            <m:r>
              <w:rPr>
                <w:rFonts w:ascii="Cambria Math" w:hAnsi="Cambria Math"/>
              </w:rPr>
              <m:t>73,13€*3 Anträge pro Jahr</m:t>
            </m:r>
          </m:e>
        </m:d>
        <m:r>
          <w:rPr>
            <w:rFonts w:ascii="Cambria Math" w:hAnsi="Cambria Math"/>
          </w:rPr>
          <m:t>*20</m:t>
        </m:r>
        <m:r>
          <w:rPr>
            <w:rFonts w:ascii="Cambria Math" w:eastAsiaTheme="minorEastAsia" w:hAnsi="Cambria Math"/>
          </w:rPr>
          <m:t xml:space="preserve"> Mitarbeiter= 4387,80€ pro Jahr</m:t>
        </m:r>
      </m:oMath>
    </w:p>
    <w:p w14:paraId="69017A95" w14:textId="0EBADB80" w:rsidR="0074798C" w:rsidRDefault="0074798C" w:rsidP="00745739">
      <w:pPr>
        <w:jc w:val="both"/>
        <w:rPr>
          <w:rFonts w:eastAsiaTheme="minorEastAsia"/>
        </w:rPr>
      </w:pPr>
      <w:r>
        <w:rPr>
          <w:rFonts w:eastAsiaTheme="minorEastAsia"/>
        </w:rPr>
        <w:br w:type="page"/>
      </w:r>
    </w:p>
    <w:p w14:paraId="1FA16BE9" w14:textId="13BA5EB8" w:rsidR="004A1E64" w:rsidRDefault="00992D70" w:rsidP="00745739">
      <w:pPr>
        <w:pStyle w:val="Heading2"/>
        <w:numPr>
          <w:ilvl w:val="0"/>
          <w:numId w:val="0"/>
        </w:numPr>
        <w:ind w:left="576" w:hanging="576"/>
      </w:pPr>
      <w:bookmarkStart w:id="523" w:name="_A.6__Anwendungsfälle"/>
      <w:bookmarkStart w:id="524" w:name="_Toc71644808"/>
      <w:bookmarkStart w:id="525" w:name="_Toc71893724"/>
      <w:bookmarkStart w:id="526" w:name="_Toc71898028"/>
      <w:bookmarkStart w:id="527" w:name="_Toc71898203"/>
      <w:bookmarkStart w:id="528" w:name="_Toc71898343"/>
      <w:bookmarkStart w:id="529" w:name="_Toc71975418"/>
      <w:bookmarkStart w:id="530" w:name="_Toc71975668"/>
      <w:bookmarkStart w:id="531" w:name="_Toc72156147"/>
      <w:bookmarkEnd w:id="523"/>
      <w:r>
        <w:lastRenderedPageBreak/>
        <w:t>A.6</w:t>
      </w:r>
      <w:r>
        <w:tab/>
      </w:r>
      <w:r>
        <w:tab/>
        <w:t xml:space="preserve">Anwendungsfälle – </w:t>
      </w:r>
      <w:proofErr w:type="spellStart"/>
      <w:r>
        <w:t>Use</w:t>
      </w:r>
      <w:proofErr w:type="spellEnd"/>
      <w:r w:rsidR="006D2147">
        <w:t>-</w:t>
      </w:r>
      <w:r>
        <w:t>Case</w:t>
      </w:r>
      <w:r w:rsidR="006D2147">
        <w:t>-</w:t>
      </w:r>
      <w:r>
        <w:t>Diagramm</w:t>
      </w:r>
      <w:bookmarkEnd w:id="524"/>
      <w:bookmarkEnd w:id="525"/>
      <w:bookmarkEnd w:id="526"/>
      <w:bookmarkEnd w:id="527"/>
      <w:bookmarkEnd w:id="528"/>
      <w:bookmarkEnd w:id="529"/>
      <w:bookmarkEnd w:id="530"/>
      <w:bookmarkEnd w:id="531"/>
    </w:p>
    <w:p w14:paraId="2CF61CE4" w14:textId="33034978" w:rsidR="0074798C" w:rsidRDefault="00174638" w:rsidP="00745739">
      <w:pPr>
        <w:jc w:val="both"/>
      </w:pPr>
      <w:r>
        <w:rPr>
          <w:noProof/>
        </w:rPr>
        <w:drawing>
          <wp:inline distT="0" distB="0" distL="0" distR="0" wp14:anchorId="20264D8C" wp14:editId="06C4A5D0">
            <wp:extent cx="5849257" cy="6317352"/>
            <wp:effectExtent l="0" t="0" r="5715"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1576" cy="6319856"/>
                    </a:xfrm>
                    <a:prstGeom prst="rect">
                      <a:avLst/>
                    </a:prstGeom>
                  </pic:spPr>
                </pic:pic>
              </a:graphicData>
            </a:graphic>
          </wp:inline>
        </w:drawing>
      </w:r>
    </w:p>
    <w:p w14:paraId="4921E522" w14:textId="203B478D" w:rsidR="0074798C" w:rsidRDefault="0074798C" w:rsidP="00745739">
      <w:pPr>
        <w:jc w:val="both"/>
      </w:pPr>
      <w:r>
        <w:br w:type="page"/>
      </w:r>
    </w:p>
    <w:p w14:paraId="224D818A" w14:textId="153ED1BC" w:rsidR="00D503AC" w:rsidRDefault="002A5672" w:rsidP="00745739">
      <w:pPr>
        <w:pStyle w:val="Heading2"/>
        <w:numPr>
          <w:ilvl w:val="0"/>
          <w:numId w:val="0"/>
        </w:numPr>
        <w:ind w:left="576" w:hanging="576"/>
      </w:pPr>
      <w:bookmarkStart w:id="532" w:name="_A.7__Auszug"/>
      <w:bookmarkStart w:id="533" w:name="_Toc71644809"/>
      <w:bookmarkStart w:id="534" w:name="_Toc71893725"/>
      <w:bookmarkStart w:id="535" w:name="_Toc71898029"/>
      <w:bookmarkStart w:id="536" w:name="_Toc71898204"/>
      <w:bookmarkStart w:id="537" w:name="_Toc71898344"/>
      <w:bookmarkStart w:id="538" w:name="_Toc71975419"/>
      <w:bookmarkStart w:id="539" w:name="_Toc71975669"/>
      <w:bookmarkStart w:id="540" w:name="_Toc72156148"/>
      <w:bookmarkEnd w:id="532"/>
      <w:r>
        <w:lastRenderedPageBreak/>
        <w:t>A.7</w:t>
      </w:r>
      <w:r>
        <w:tab/>
      </w:r>
      <w:r>
        <w:tab/>
        <w:t>Auszug Lastenheft</w:t>
      </w:r>
      <w:bookmarkEnd w:id="533"/>
      <w:bookmarkEnd w:id="534"/>
      <w:bookmarkEnd w:id="535"/>
      <w:bookmarkEnd w:id="536"/>
      <w:bookmarkEnd w:id="537"/>
      <w:bookmarkEnd w:id="538"/>
      <w:bookmarkEnd w:id="539"/>
      <w:bookmarkEnd w:id="540"/>
    </w:p>
    <w:p w14:paraId="0EA025F8" w14:textId="2C320BBC" w:rsidR="002A5672" w:rsidRDefault="002A5672" w:rsidP="00B93093">
      <w:pPr>
        <w:jc w:val="center"/>
      </w:pPr>
      <w:r w:rsidRPr="002A5672">
        <w:rPr>
          <w:noProof/>
        </w:rPr>
        <w:drawing>
          <wp:inline distT="0" distB="0" distL="0" distR="0" wp14:anchorId="5CE39AE3" wp14:editId="0393D364">
            <wp:extent cx="4253007" cy="6018530"/>
            <wp:effectExtent l="25400" t="25400" r="27305"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8689" cy="6026570"/>
                    </a:xfrm>
                    <a:prstGeom prst="rect">
                      <a:avLst/>
                    </a:prstGeom>
                    <a:ln w="19050">
                      <a:solidFill>
                        <a:schemeClr val="bg1">
                          <a:lumMod val="95000"/>
                        </a:schemeClr>
                      </a:solidFill>
                    </a:ln>
                  </pic:spPr>
                </pic:pic>
              </a:graphicData>
            </a:graphic>
          </wp:inline>
        </w:drawing>
      </w:r>
    </w:p>
    <w:p w14:paraId="5CEF3459" w14:textId="4CB0E797" w:rsidR="00B21A89" w:rsidRDefault="00B21A89" w:rsidP="00745739">
      <w:pPr>
        <w:jc w:val="both"/>
      </w:pPr>
      <w:r>
        <w:br w:type="page"/>
      </w:r>
    </w:p>
    <w:p w14:paraId="343BD2CD" w14:textId="43D96B5B" w:rsidR="002A5672" w:rsidRPr="002A5672" w:rsidRDefault="00B21A89" w:rsidP="00745739">
      <w:pPr>
        <w:pStyle w:val="Heading2"/>
        <w:numPr>
          <w:ilvl w:val="0"/>
          <w:numId w:val="0"/>
        </w:numPr>
        <w:ind w:left="576" w:hanging="576"/>
      </w:pPr>
      <w:bookmarkStart w:id="541" w:name="_A.8__"/>
      <w:bookmarkStart w:id="542" w:name="_Toc71644810"/>
      <w:bookmarkStart w:id="543" w:name="_Toc71893726"/>
      <w:bookmarkStart w:id="544" w:name="_Toc71898030"/>
      <w:bookmarkStart w:id="545" w:name="_Toc71898205"/>
      <w:bookmarkStart w:id="546" w:name="_Toc71898345"/>
      <w:bookmarkStart w:id="547" w:name="_Toc71975420"/>
      <w:bookmarkStart w:id="548" w:name="_Toc71975670"/>
      <w:bookmarkStart w:id="549" w:name="_Toc72156149"/>
      <w:bookmarkEnd w:id="541"/>
      <w:r>
        <w:lastRenderedPageBreak/>
        <w:t>A.8</w:t>
      </w:r>
      <w:r w:rsidR="004145F6">
        <w:tab/>
      </w:r>
      <w:r w:rsidR="004145F6">
        <w:tab/>
      </w:r>
      <w:proofErr w:type="spellStart"/>
      <w:r>
        <w:t>Mockup</w:t>
      </w:r>
      <w:proofErr w:type="spellEnd"/>
      <w:r>
        <w:t xml:space="preserve"> </w:t>
      </w:r>
      <w:r w:rsidR="005D4E52">
        <w:t xml:space="preserve">- </w:t>
      </w:r>
      <w:r>
        <w:t>Formular</w:t>
      </w:r>
      <w:bookmarkEnd w:id="542"/>
      <w:bookmarkEnd w:id="543"/>
      <w:bookmarkEnd w:id="544"/>
      <w:bookmarkEnd w:id="545"/>
      <w:bookmarkEnd w:id="546"/>
      <w:bookmarkEnd w:id="547"/>
      <w:bookmarkEnd w:id="548"/>
      <w:bookmarkEnd w:id="549"/>
    </w:p>
    <w:p w14:paraId="55AF9F92" w14:textId="58B14B69" w:rsidR="00D503AC" w:rsidRDefault="00B21A89" w:rsidP="00B93093">
      <w:pPr>
        <w:jc w:val="center"/>
      </w:pPr>
      <w:r>
        <w:rPr>
          <w:noProof/>
        </w:rPr>
        <w:drawing>
          <wp:inline distT="0" distB="0" distL="0" distR="0" wp14:anchorId="10D961C7" wp14:editId="64988291">
            <wp:extent cx="4682436" cy="3996266"/>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11" cstate="print">
                      <a:extLst>
                        <a:ext uri="{BEBA8EAE-BF5A-486C-A8C5-ECC9F3942E4B}">
                          <a14:imgProps xmlns:a14="http://schemas.microsoft.com/office/drawing/2010/main">
                            <a14:imgLayer r:embed="rId12">
                              <a14:imgEffect>
                                <a14:saturation sat="66000"/>
                              </a14:imgEffect>
                            </a14:imgLayer>
                          </a14:imgProps>
                        </a:ext>
                        <a:ext uri="{28A0092B-C50C-407E-A947-70E740481C1C}">
                          <a14:useLocalDpi xmlns:a14="http://schemas.microsoft.com/office/drawing/2010/main" val="0"/>
                        </a:ext>
                      </a:extLst>
                    </a:blip>
                    <a:srcRect l="-1" r="-6" b="13619"/>
                    <a:stretch/>
                  </pic:blipFill>
                  <pic:spPr bwMode="auto">
                    <a:xfrm>
                      <a:off x="0" y="0"/>
                      <a:ext cx="4788006" cy="4086366"/>
                    </a:xfrm>
                    <a:prstGeom prst="rect">
                      <a:avLst/>
                    </a:prstGeom>
                    <a:ln>
                      <a:noFill/>
                    </a:ln>
                    <a:extLst>
                      <a:ext uri="{53640926-AAD7-44D8-BBD7-CCE9431645EC}">
                        <a14:shadowObscured xmlns:a14="http://schemas.microsoft.com/office/drawing/2010/main"/>
                      </a:ext>
                    </a:extLst>
                  </pic:spPr>
                </pic:pic>
              </a:graphicData>
            </a:graphic>
          </wp:inline>
        </w:drawing>
      </w:r>
    </w:p>
    <w:p w14:paraId="7D6E8143" w14:textId="73B0E493" w:rsidR="00B21A89" w:rsidRDefault="00B21A89" w:rsidP="00745739">
      <w:pPr>
        <w:pStyle w:val="Heading2"/>
        <w:numPr>
          <w:ilvl w:val="0"/>
          <w:numId w:val="0"/>
        </w:numPr>
        <w:ind w:left="576" w:hanging="576"/>
      </w:pPr>
      <w:bookmarkStart w:id="550" w:name="_A.9__Mockup"/>
      <w:bookmarkStart w:id="551" w:name="_Toc71644811"/>
      <w:bookmarkStart w:id="552" w:name="_Toc71893727"/>
      <w:bookmarkStart w:id="553" w:name="_Toc71898031"/>
      <w:bookmarkStart w:id="554" w:name="_Toc71898206"/>
      <w:bookmarkStart w:id="555" w:name="_Toc71898346"/>
      <w:bookmarkStart w:id="556" w:name="_Toc71975421"/>
      <w:bookmarkStart w:id="557" w:name="_Toc71975671"/>
      <w:bookmarkStart w:id="558" w:name="_Toc72156150"/>
      <w:bookmarkEnd w:id="550"/>
      <w:r>
        <w:t>A.9</w:t>
      </w:r>
      <w:r>
        <w:tab/>
      </w:r>
      <w:r>
        <w:tab/>
      </w:r>
      <w:proofErr w:type="spellStart"/>
      <w:r>
        <w:t>Mockup</w:t>
      </w:r>
      <w:proofErr w:type="spellEnd"/>
      <w:r>
        <w:t xml:space="preserve"> </w:t>
      </w:r>
      <w:r w:rsidR="005D4E52">
        <w:t xml:space="preserve">- </w:t>
      </w:r>
      <w:r>
        <w:t>Dashboard</w:t>
      </w:r>
      <w:bookmarkEnd w:id="551"/>
      <w:bookmarkEnd w:id="552"/>
      <w:bookmarkEnd w:id="553"/>
      <w:bookmarkEnd w:id="554"/>
      <w:bookmarkEnd w:id="555"/>
      <w:bookmarkEnd w:id="556"/>
      <w:bookmarkEnd w:id="557"/>
      <w:bookmarkEnd w:id="558"/>
    </w:p>
    <w:p w14:paraId="28A62E9D" w14:textId="52194490" w:rsidR="00B21A89" w:rsidRDefault="00B21A89" w:rsidP="00B93093">
      <w:pPr>
        <w:jc w:val="center"/>
      </w:pPr>
      <w:r>
        <w:rPr>
          <w:noProof/>
        </w:rPr>
        <w:drawing>
          <wp:inline distT="0" distB="0" distL="0" distR="0" wp14:anchorId="4AEB606F" wp14:editId="49D5F195">
            <wp:extent cx="4706562" cy="3141133"/>
            <wp:effectExtent l="0" t="0" r="0" b="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rotWithShape="1">
                    <a:blip r:embed="rId13" cstate="print">
                      <a:extLst>
                        <a:ext uri="{BEBA8EAE-BF5A-486C-A8C5-ECC9F3942E4B}">
                          <a14:imgProps xmlns:a14="http://schemas.microsoft.com/office/drawing/2010/main">
                            <a14:imgLayer r:embed="rId14">
                              <a14:imgEffect>
                                <a14:saturation sat="66000"/>
                              </a14:imgEffect>
                            </a14:imgLayer>
                          </a14:imgProps>
                        </a:ext>
                        <a:ext uri="{28A0092B-C50C-407E-A947-70E740481C1C}">
                          <a14:useLocalDpi xmlns:a14="http://schemas.microsoft.com/office/drawing/2010/main" val="0"/>
                        </a:ext>
                      </a:extLst>
                    </a:blip>
                    <a:srcRect r="-10" b="32450"/>
                    <a:stretch/>
                  </pic:blipFill>
                  <pic:spPr bwMode="auto">
                    <a:xfrm>
                      <a:off x="0" y="0"/>
                      <a:ext cx="4726557" cy="3154478"/>
                    </a:xfrm>
                    <a:prstGeom prst="rect">
                      <a:avLst/>
                    </a:prstGeom>
                    <a:ln>
                      <a:noFill/>
                    </a:ln>
                    <a:extLst>
                      <a:ext uri="{53640926-AAD7-44D8-BBD7-CCE9431645EC}">
                        <a14:shadowObscured xmlns:a14="http://schemas.microsoft.com/office/drawing/2010/main"/>
                      </a:ext>
                    </a:extLst>
                  </pic:spPr>
                </pic:pic>
              </a:graphicData>
            </a:graphic>
          </wp:inline>
        </w:drawing>
      </w:r>
    </w:p>
    <w:p w14:paraId="379C8B5C" w14:textId="370CD1DA" w:rsidR="009C66E2" w:rsidRDefault="009C66E2" w:rsidP="00745739">
      <w:pPr>
        <w:pStyle w:val="Heading2"/>
        <w:numPr>
          <w:ilvl w:val="0"/>
          <w:numId w:val="0"/>
        </w:numPr>
        <w:ind w:left="576" w:hanging="576"/>
      </w:pPr>
      <w:bookmarkStart w:id="559" w:name="_A.10_Entity_Relationship"/>
      <w:bookmarkStart w:id="560" w:name="_Toc71644812"/>
      <w:bookmarkStart w:id="561" w:name="_Toc71893728"/>
      <w:bookmarkStart w:id="562" w:name="_Toc71898032"/>
      <w:bookmarkStart w:id="563" w:name="_Toc71898207"/>
      <w:bookmarkStart w:id="564" w:name="_Toc71898347"/>
      <w:bookmarkStart w:id="565" w:name="_Toc71975422"/>
      <w:bookmarkStart w:id="566" w:name="_Toc71975672"/>
      <w:bookmarkStart w:id="567" w:name="_Toc72156151"/>
      <w:bookmarkEnd w:id="559"/>
      <w:r>
        <w:lastRenderedPageBreak/>
        <w:t>A.10</w:t>
      </w:r>
      <w:r>
        <w:tab/>
      </w:r>
      <w:r w:rsidR="006B1F0C" w:rsidRPr="006B1F0C">
        <w:t xml:space="preserve">Entity </w:t>
      </w:r>
      <w:proofErr w:type="spellStart"/>
      <w:r w:rsidR="006B1F0C" w:rsidRPr="006B1F0C">
        <w:t>Relationship</w:t>
      </w:r>
      <w:proofErr w:type="spellEnd"/>
      <w:r w:rsidR="006B1F0C" w:rsidRPr="006B1F0C">
        <w:t xml:space="preserve"> Modell</w:t>
      </w:r>
      <w:bookmarkEnd w:id="560"/>
      <w:bookmarkEnd w:id="561"/>
      <w:bookmarkEnd w:id="562"/>
      <w:bookmarkEnd w:id="563"/>
      <w:bookmarkEnd w:id="564"/>
      <w:bookmarkEnd w:id="565"/>
      <w:bookmarkEnd w:id="566"/>
      <w:bookmarkEnd w:id="567"/>
    </w:p>
    <w:p w14:paraId="092CC1FB" w14:textId="4C805B93" w:rsidR="009C66E2" w:rsidRDefault="009C66E2" w:rsidP="00745739">
      <w:pPr>
        <w:jc w:val="both"/>
      </w:pPr>
    </w:p>
    <w:p w14:paraId="7345E9B8" w14:textId="473C853B" w:rsidR="004559DB" w:rsidRDefault="006B1F0C" w:rsidP="00B93093">
      <w:pPr>
        <w:jc w:val="center"/>
      </w:pPr>
      <w:r>
        <w:rPr>
          <w:noProof/>
        </w:rPr>
        <w:drawing>
          <wp:inline distT="0" distB="0" distL="0" distR="0" wp14:anchorId="012EC035" wp14:editId="786BC605">
            <wp:extent cx="5581828" cy="6756400"/>
            <wp:effectExtent l="0" t="0" r="635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09967" cy="6790460"/>
                    </a:xfrm>
                    <a:prstGeom prst="rect">
                      <a:avLst/>
                    </a:prstGeom>
                  </pic:spPr>
                </pic:pic>
              </a:graphicData>
            </a:graphic>
          </wp:inline>
        </w:drawing>
      </w:r>
    </w:p>
    <w:p w14:paraId="773B9D0F" w14:textId="45053D56" w:rsidR="00073B24" w:rsidRDefault="00073B24" w:rsidP="00745739">
      <w:pPr>
        <w:jc w:val="both"/>
      </w:pPr>
    </w:p>
    <w:p w14:paraId="1C373A6E" w14:textId="2591EE75" w:rsidR="00073B24" w:rsidRPr="00F75F1E" w:rsidRDefault="00F75F1E" w:rsidP="00745739">
      <w:pPr>
        <w:pStyle w:val="Heading2"/>
        <w:numPr>
          <w:ilvl w:val="0"/>
          <w:numId w:val="0"/>
        </w:numPr>
        <w:ind w:left="576" w:hanging="576"/>
        <w:rPr>
          <w:lang w:val="en-US"/>
        </w:rPr>
      </w:pPr>
      <w:bookmarkStart w:id="568" w:name="_A11._Codeauszug_–"/>
      <w:bookmarkStart w:id="569" w:name="_Toc71644813"/>
      <w:bookmarkStart w:id="570" w:name="_Toc71893729"/>
      <w:bookmarkStart w:id="571" w:name="_Toc71898033"/>
      <w:bookmarkStart w:id="572" w:name="_Toc71898208"/>
      <w:bookmarkStart w:id="573" w:name="_Toc71898348"/>
      <w:bookmarkStart w:id="574" w:name="_Toc71975423"/>
      <w:bookmarkStart w:id="575" w:name="_Toc71975673"/>
      <w:bookmarkStart w:id="576" w:name="_Toc72156152"/>
      <w:bookmarkEnd w:id="568"/>
      <w:r w:rsidRPr="00F75F1E">
        <w:rPr>
          <w:lang w:val="en-US"/>
        </w:rPr>
        <w:lastRenderedPageBreak/>
        <w:t>A</w:t>
      </w:r>
      <w:r w:rsidR="00A23179">
        <w:rPr>
          <w:lang w:val="en-US"/>
        </w:rPr>
        <w:t>.</w:t>
      </w:r>
      <w:r w:rsidRPr="00F75F1E">
        <w:rPr>
          <w:lang w:val="en-US"/>
        </w:rPr>
        <w:t>11</w:t>
      </w:r>
      <w:r w:rsidRPr="00F75F1E">
        <w:rPr>
          <w:lang w:val="en-US"/>
        </w:rPr>
        <w:tab/>
        <w:t>Request Eloquent Model</w:t>
      </w:r>
      <w:r w:rsidR="00B24759">
        <w:rPr>
          <w:lang w:val="en-US"/>
        </w:rPr>
        <w:t xml:space="preserve"> - </w:t>
      </w:r>
      <w:proofErr w:type="spellStart"/>
      <w:r w:rsidR="00B24759">
        <w:rPr>
          <w:lang w:val="en-US"/>
        </w:rPr>
        <w:t>Codeauszug</w:t>
      </w:r>
      <w:bookmarkEnd w:id="569"/>
      <w:bookmarkEnd w:id="570"/>
      <w:bookmarkEnd w:id="571"/>
      <w:bookmarkEnd w:id="572"/>
      <w:bookmarkEnd w:id="573"/>
      <w:bookmarkEnd w:id="574"/>
      <w:bookmarkEnd w:id="575"/>
      <w:bookmarkEnd w:id="576"/>
      <w:proofErr w:type="spellEnd"/>
    </w:p>
    <w:p w14:paraId="1C003AAE" w14:textId="619AC4BB" w:rsidR="00A23179" w:rsidRDefault="00F75F1E" w:rsidP="00B93093">
      <w:pPr>
        <w:jc w:val="center"/>
      </w:pPr>
      <w:r>
        <w:rPr>
          <w:noProof/>
        </w:rPr>
        <w:drawing>
          <wp:inline distT="0" distB="0" distL="0" distR="0" wp14:anchorId="72B7D36B" wp14:editId="2BA89A03">
            <wp:extent cx="5233182" cy="7357403"/>
            <wp:effectExtent l="25400" t="25400" r="24765" b="2159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rotWithShape="1">
                    <a:blip r:embed="rId16" cstate="print">
                      <a:extLst>
                        <a:ext uri="{28A0092B-C50C-407E-A947-70E740481C1C}">
                          <a14:useLocalDpi xmlns:a14="http://schemas.microsoft.com/office/drawing/2010/main" val="0"/>
                        </a:ext>
                      </a:extLst>
                    </a:blip>
                    <a:srcRect l="4396" t="3294" r="4759" b="3572"/>
                    <a:stretch/>
                  </pic:blipFill>
                  <pic:spPr bwMode="auto">
                    <a:xfrm>
                      <a:off x="0" y="0"/>
                      <a:ext cx="5233321" cy="7357598"/>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68D22D8D" w14:textId="77777777" w:rsidR="00A23179" w:rsidRDefault="00A23179" w:rsidP="00745739">
      <w:pPr>
        <w:jc w:val="both"/>
      </w:pPr>
      <w:r>
        <w:br w:type="page"/>
      </w:r>
    </w:p>
    <w:p w14:paraId="7DF50A66" w14:textId="7088E7D2" w:rsidR="00F75F1E" w:rsidRDefault="00A23179" w:rsidP="00745739">
      <w:pPr>
        <w:pStyle w:val="Heading2"/>
        <w:numPr>
          <w:ilvl w:val="0"/>
          <w:numId w:val="0"/>
        </w:numPr>
        <w:ind w:left="576" w:hanging="576"/>
        <w:rPr>
          <w:lang w:val="en-US"/>
        </w:rPr>
      </w:pPr>
      <w:bookmarkStart w:id="577" w:name="_A.12_Codeauszug_–"/>
      <w:bookmarkStart w:id="578" w:name="_Toc71644814"/>
      <w:bookmarkStart w:id="579" w:name="_Toc71893730"/>
      <w:bookmarkStart w:id="580" w:name="_Toc71898034"/>
      <w:bookmarkStart w:id="581" w:name="_Toc71898209"/>
      <w:bookmarkStart w:id="582" w:name="_Toc71898349"/>
      <w:bookmarkStart w:id="583" w:name="_Toc71975424"/>
      <w:bookmarkStart w:id="584" w:name="_Toc71975674"/>
      <w:bookmarkStart w:id="585" w:name="_Toc72156153"/>
      <w:bookmarkEnd w:id="577"/>
      <w:r>
        <w:lastRenderedPageBreak/>
        <w:t>A.12</w:t>
      </w:r>
      <w:r w:rsidR="005132E4">
        <w:tab/>
        <w:t>R</w:t>
      </w:r>
      <w:proofErr w:type="spellStart"/>
      <w:r w:rsidRPr="00F75F1E">
        <w:rPr>
          <w:lang w:val="en-US"/>
        </w:rPr>
        <w:t>equest</w:t>
      </w:r>
      <w:proofErr w:type="spellEnd"/>
      <w:r w:rsidRPr="00F75F1E">
        <w:rPr>
          <w:lang w:val="en-US"/>
        </w:rPr>
        <w:t xml:space="preserve"> </w:t>
      </w:r>
      <w:r>
        <w:rPr>
          <w:lang w:val="en-US"/>
        </w:rPr>
        <w:t>Migration</w:t>
      </w:r>
      <w:r w:rsidR="00B24759">
        <w:rPr>
          <w:lang w:val="en-US"/>
        </w:rPr>
        <w:t xml:space="preserve"> - </w:t>
      </w:r>
      <w:proofErr w:type="spellStart"/>
      <w:r w:rsidR="00B24759">
        <w:rPr>
          <w:lang w:val="en-US"/>
        </w:rPr>
        <w:t>Codeauszug</w:t>
      </w:r>
      <w:bookmarkEnd w:id="578"/>
      <w:bookmarkEnd w:id="579"/>
      <w:bookmarkEnd w:id="580"/>
      <w:bookmarkEnd w:id="581"/>
      <w:bookmarkEnd w:id="582"/>
      <w:bookmarkEnd w:id="583"/>
      <w:bookmarkEnd w:id="584"/>
      <w:bookmarkEnd w:id="585"/>
      <w:proofErr w:type="spellEnd"/>
    </w:p>
    <w:p w14:paraId="63817725" w14:textId="590FEF3B" w:rsidR="00A23179" w:rsidRDefault="00A23179" w:rsidP="00B93093">
      <w:pPr>
        <w:jc w:val="center"/>
        <w:rPr>
          <w:lang w:val="en-US"/>
        </w:rPr>
      </w:pPr>
      <w:r>
        <w:rPr>
          <w:noProof/>
          <w:lang w:val="en-US"/>
        </w:rPr>
        <w:drawing>
          <wp:inline distT="0" distB="0" distL="0" distR="0" wp14:anchorId="656D9452" wp14:editId="3A5E440A">
            <wp:extent cx="5069655" cy="7532451"/>
            <wp:effectExtent l="25400" t="25400" r="23495" b="2413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4274" t="3107" r="5476" b="3445"/>
                    <a:stretch/>
                  </pic:blipFill>
                  <pic:spPr bwMode="auto">
                    <a:xfrm>
                      <a:off x="0" y="0"/>
                      <a:ext cx="5075114" cy="754056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40894EED" w14:textId="3B20FA66" w:rsidR="00A23179" w:rsidRPr="00A23179" w:rsidRDefault="00A23179" w:rsidP="00745739">
      <w:pPr>
        <w:pStyle w:val="Heading2"/>
        <w:numPr>
          <w:ilvl w:val="0"/>
          <w:numId w:val="0"/>
        </w:numPr>
        <w:ind w:left="576" w:hanging="576"/>
      </w:pPr>
      <w:bookmarkStart w:id="586" w:name="_A.13_Request_-"/>
      <w:bookmarkStart w:id="587" w:name="_Toc71644815"/>
      <w:bookmarkStart w:id="588" w:name="_Toc71893731"/>
      <w:bookmarkStart w:id="589" w:name="_Toc71898035"/>
      <w:bookmarkStart w:id="590" w:name="_Toc71898210"/>
      <w:bookmarkStart w:id="591" w:name="_Toc71898350"/>
      <w:bookmarkStart w:id="592" w:name="_Toc71975425"/>
      <w:bookmarkStart w:id="593" w:name="_Toc71975675"/>
      <w:bookmarkStart w:id="594" w:name="_Toc72156154"/>
      <w:bookmarkEnd w:id="586"/>
      <w:r w:rsidRPr="00A23179">
        <w:lastRenderedPageBreak/>
        <w:t>A.13</w:t>
      </w:r>
      <w:r w:rsidR="005132E4">
        <w:tab/>
      </w:r>
      <w:r w:rsidRPr="00A23179">
        <w:t>Request - Klassendiagram</w:t>
      </w:r>
      <w:r>
        <w:t>m</w:t>
      </w:r>
      <w:bookmarkEnd w:id="587"/>
      <w:bookmarkEnd w:id="588"/>
      <w:bookmarkEnd w:id="589"/>
      <w:bookmarkEnd w:id="590"/>
      <w:bookmarkEnd w:id="591"/>
      <w:bookmarkEnd w:id="592"/>
      <w:bookmarkEnd w:id="593"/>
      <w:bookmarkEnd w:id="594"/>
    </w:p>
    <w:p w14:paraId="5842783D" w14:textId="63E4ACA8" w:rsidR="00A23179" w:rsidRDefault="00493A97" w:rsidP="00745739">
      <w:pPr>
        <w:jc w:val="both"/>
      </w:pPr>
      <w:r>
        <w:rPr>
          <w:noProof/>
        </w:rPr>
        <mc:AlternateContent>
          <mc:Choice Requires="wps">
            <w:drawing>
              <wp:anchor distT="0" distB="0" distL="114300" distR="114300" simplePos="0" relativeHeight="251675648" behindDoc="0" locked="0" layoutInCell="1" allowOverlap="1" wp14:anchorId="56C088A4" wp14:editId="4001591A">
                <wp:simplePos x="0" y="0"/>
                <wp:positionH relativeFrom="column">
                  <wp:posOffset>-188595</wp:posOffset>
                </wp:positionH>
                <wp:positionV relativeFrom="paragraph">
                  <wp:posOffset>6219644</wp:posOffset>
                </wp:positionV>
                <wp:extent cx="979714" cy="297542"/>
                <wp:effectExtent l="0" t="0" r="0" b="0"/>
                <wp:wrapNone/>
                <wp:docPr id="99" name="Rectangle 99"/>
                <wp:cNvGraphicFramePr/>
                <a:graphic xmlns:a="http://schemas.openxmlformats.org/drawingml/2006/main">
                  <a:graphicData uri="http://schemas.microsoft.com/office/word/2010/wordprocessingShape">
                    <wps:wsp>
                      <wps:cNvSpPr/>
                      <wps:spPr>
                        <a:xfrm>
                          <a:off x="0" y="0"/>
                          <a:ext cx="979714" cy="2975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909DD" id="Rectangle 99" o:spid="_x0000_s1026" style="position:absolute;margin-left:-14.85pt;margin-top:489.75pt;width:77.15pt;height:23.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" fillcolor="white [3212]" stroked="f" strokeweight="2pt"/>
            </w:pict>
          </mc:Fallback>
        </mc:AlternateContent>
      </w:r>
      <w:r>
        <w:rPr>
          <w:noProof/>
        </w:rPr>
        <w:drawing>
          <wp:inline distT="0" distB="0" distL="0" distR="0" wp14:anchorId="0995375A" wp14:editId="16FFFC55">
            <wp:extent cx="5979885" cy="6408057"/>
            <wp:effectExtent l="0" t="0" r="1905" b="571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1178" t="777" r="1700" b="1209"/>
                    <a:stretch/>
                  </pic:blipFill>
                  <pic:spPr bwMode="auto">
                    <a:xfrm>
                      <a:off x="0" y="0"/>
                      <a:ext cx="5985152" cy="6413701"/>
                    </a:xfrm>
                    <a:prstGeom prst="rect">
                      <a:avLst/>
                    </a:prstGeom>
                    <a:ln>
                      <a:noFill/>
                    </a:ln>
                    <a:extLst>
                      <a:ext uri="{53640926-AAD7-44D8-BBD7-CCE9431645EC}">
                        <a14:shadowObscured xmlns:a14="http://schemas.microsoft.com/office/drawing/2010/main"/>
                      </a:ext>
                    </a:extLst>
                  </pic:spPr>
                </pic:pic>
              </a:graphicData>
            </a:graphic>
          </wp:inline>
        </w:drawing>
      </w:r>
      <w:r w:rsidR="00A23179">
        <w:rPr>
          <w:noProof/>
        </w:rPr>
        <mc:AlternateContent>
          <mc:Choice Requires="wps">
            <w:drawing>
              <wp:anchor distT="0" distB="0" distL="114300" distR="114300" simplePos="0" relativeHeight="251669504" behindDoc="0" locked="0" layoutInCell="1" allowOverlap="1" wp14:anchorId="2ACB8A0F" wp14:editId="00A1955E">
                <wp:simplePos x="0" y="0"/>
                <wp:positionH relativeFrom="column">
                  <wp:posOffset>-112004</wp:posOffset>
                </wp:positionH>
                <wp:positionV relativeFrom="paragraph">
                  <wp:posOffset>6756302</wp:posOffset>
                </wp:positionV>
                <wp:extent cx="703384" cy="267286"/>
                <wp:effectExtent l="12700" t="12700" r="8255" b="12700"/>
                <wp:wrapNone/>
                <wp:docPr id="48" name="Rectangle 48"/>
                <wp:cNvGraphicFramePr/>
                <a:graphic xmlns:a="http://schemas.openxmlformats.org/drawingml/2006/main">
                  <a:graphicData uri="http://schemas.microsoft.com/office/word/2010/wordprocessingShape">
                    <wps:wsp>
                      <wps:cNvSpPr/>
                      <wps:spPr>
                        <a:xfrm>
                          <a:off x="0" y="0"/>
                          <a:ext cx="703384"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295B3" id="Rectangle 48" o:spid="_x0000_s1026" style="position:absolute;margin-left:-8.8pt;margin-top:532pt;width:55.4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" fillcolor="white [3212]" strokecolor="white [3212]" strokeweight="2pt"/>
            </w:pict>
          </mc:Fallback>
        </mc:AlternateContent>
      </w:r>
    </w:p>
    <w:p w14:paraId="2B208FED" w14:textId="1B3E3BBC" w:rsidR="00F9793B" w:rsidRDefault="00F9793B" w:rsidP="00745739">
      <w:pPr>
        <w:jc w:val="both"/>
      </w:pPr>
      <w:r>
        <w:br w:type="page"/>
      </w:r>
    </w:p>
    <w:p w14:paraId="3D865D76" w14:textId="6752E36E" w:rsidR="00F9793B" w:rsidRDefault="00F9793B" w:rsidP="00745739">
      <w:pPr>
        <w:pStyle w:val="Heading2"/>
        <w:numPr>
          <w:ilvl w:val="0"/>
          <w:numId w:val="0"/>
        </w:numPr>
        <w:ind w:left="576" w:hanging="576"/>
      </w:pPr>
      <w:bookmarkStart w:id="595" w:name="_A.14_Composer_Spezifikation"/>
      <w:bookmarkStart w:id="596" w:name="_Toc71644816"/>
      <w:bookmarkStart w:id="597" w:name="_Toc71893732"/>
      <w:bookmarkStart w:id="598" w:name="_Toc71898036"/>
      <w:bookmarkStart w:id="599" w:name="_Toc71898211"/>
      <w:bookmarkStart w:id="600" w:name="_Toc71898351"/>
      <w:bookmarkStart w:id="601" w:name="_Toc71975426"/>
      <w:bookmarkStart w:id="602" w:name="_Toc71975676"/>
      <w:bookmarkStart w:id="603" w:name="_Toc72156155"/>
      <w:bookmarkEnd w:id="595"/>
      <w:r>
        <w:lastRenderedPageBreak/>
        <w:t>A.14</w:t>
      </w:r>
      <w:r>
        <w:tab/>
        <w:t>Composer Spezifikation – Codeauszug</w:t>
      </w:r>
      <w:bookmarkEnd w:id="596"/>
      <w:bookmarkEnd w:id="597"/>
      <w:bookmarkEnd w:id="598"/>
      <w:bookmarkEnd w:id="599"/>
      <w:bookmarkEnd w:id="600"/>
      <w:bookmarkEnd w:id="601"/>
      <w:bookmarkEnd w:id="602"/>
      <w:bookmarkEnd w:id="603"/>
    </w:p>
    <w:p w14:paraId="5ACA3453" w14:textId="77777777" w:rsidR="00B92FBA" w:rsidRPr="00B92FBA" w:rsidRDefault="00B92FBA" w:rsidP="00745739">
      <w:pPr>
        <w:jc w:val="both"/>
        <w:rPr>
          <w:sz w:val="2"/>
          <w:szCs w:val="2"/>
        </w:rPr>
      </w:pPr>
    </w:p>
    <w:p w14:paraId="4E663853" w14:textId="2F533F4A" w:rsidR="00F9793B" w:rsidRDefault="00B93093" w:rsidP="00B93093">
      <w:pPr>
        <w:jc w:val="center"/>
      </w:pPr>
      <w:r w:rsidRPr="00B2731E">
        <w:rPr>
          <w:noProof/>
          <w:color w:val="C00000"/>
        </w:rPr>
        <mc:AlternateContent>
          <mc:Choice Requires="wps">
            <w:drawing>
              <wp:anchor distT="0" distB="0" distL="114300" distR="114300" simplePos="0" relativeHeight="251670528" behindDoc="0" locked="0" layoutInCell="1" allowOverlap="1" wp14:anchorId="1F69BCD9" wp14:editId="59A32CE8">
                <wp:simplePos x="0" y="0"/>
                <wp:positionH relativeFrom="column">
                  <wp:posOffset>800311</wp:posOffset>
                </wp:positionH>
                <wp:positionV relativeFrom="paragraph">
                  <wp:posOffset>1579880</wp:posOffset>
                </wp:positionV>
                <wp:extent cx="2397760" cy="1639146"/>
                <wp:effectExtent l="0" t="0" r="15240" b="12065"/>
                <wp:wrapNone/>
                <wp:docPr id="36" name="Rectangle 36"/>
                <wp:cNvGraphicFramePr/>
                <a:graphic xmlns:a="http://schemas.openxmlformats.org/drawingml/2006/main">
                  <a:graphicData uri="http://schemas.microsoft.com/office/word/2010/wordprocessingShape">
                    <wps:wsp>
                      <wps:cNvSpPr/>
                      <wps:spPr>
                        <a:xfrm>
                          <a:off x="0" y="0"/>
                          <a:ext cx="2397760" cy="1639146"/>
                        </a:xfrm>
                        <a:prstGeom prst="rect">
                          <a:avLst/>
                        </a:pr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F928C" id="Rectangle 36" o:spid="_x0000_s1026" style="position:absolute;margin-left:63pt;margin-top:124.4pt;width:188.8pt;height:129.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" filled="f" strokecolor="#bfbfbf [2412]" strokeweight="1pt"/>
            </w:pict>
          </mc:Fallback>
        </mc:AlternateContent>
      </w:r>
      <w:r>
        <w:rPr>
          <w:noProof/>
          <w:color w:val="C00000"/>
        </w:rPr>
        <mc:AlternateContent>
          <mc:Choice Requires="wps">
            <w:drawing>
              <wp:anchor distT="0" distB="0" distL="114300" distR="114300" simplePos="0" relativeHeight="251671552" behindDoc="0" locked="0" layoutInCell="1" allowOverlap="1" wp14:anchorId="7E587F13" wp14:editId="395469F8">
                <wp:simplePos x="0" y="0"/>
                <wp:positionH relativeFrom="column">
                  <wp:posOffset>3103245</wp:posOffset>
                </wp:positionH>
                <wp:positionV relativeFrom="paragraph">
                  <wp:posOffset>1234652</wp:posOffset>
                </wp:positionV>
                <wp:extent cx="1050714" cy="440266"/>
                <wp:effectExtent l="406400" t="0" r="16510" b="80645"/>
                <wp:wrapNone/>
                <wp:docPr id="37" name="Line Callout 1 37"/>
                <wp:cNvGraphicFramePr/>
                <a:graphic xmlns:a="http://schemas.openxmlformats.org/drawingml/2006/main">
                  <a:graphicData uri="http://schemas.microsoft.com/office/word/2010/wordprocessingShape">
                    <wps:wsp>
                      <wps:cNvSpPr/>
                      <wps:spPr>
                        <a:xfrm>
                          <a:off x="0" y="0"/>
                          <a:ext cx="1050714" cy="440266"/>
                        </a:xfrm>
                        <a:prstGeom prst="borderCallout1">
                          <a:avLst/>
                        </a:prstGeom>
                        <a:solidFill>
                          <a:srgbClr val="FAFAFA"/>
                        </a:solidFill>
                        <a:ln w="12700">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87F1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7" o:spid="_x0000_s1026" type="#_x0000_t47" style="position:absolute;left:0;text-align:left;margin-left:244.35pt;margin-top:97.2pt;width:82.75pt;height:3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" fillcolor="#fafafa" strokecolor="#bfbfbf [2412]" strokeweight="1pt">
                <v:textbo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v:textbox>
                <o:callout v:ext="edit" minusy="t"/>
              </v:shape>
            </w:pict>
          </mc:Fallback>
        </mc:AlternateContent>
      </w:r>
      <w:r w:rsidR="00B2731E">
        <w:rPr>
          <w:noProof/>
        </w:rPr>
        <w:drawing>
          <wp:inline distT="0" distB="0" distL="0" distR="0" wp14:anchorId="18E2A7E1" wp14:editId="02C899E3">
            <wp:extent cx="4971438" cy="6712373"/>
            <wp:effectExtent l="25400" t="25400" r="19685" b="3175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rotWithShape="1">
                    <a:blip r:embed="rId19" cstate="print">
                      <a:extLst>
                        <a:ext uri="{28A0092B-C50C-407E-A947-70E740481C1C}">
                          <a14:useLocalDpi xmlns:a14="http://schemas.microsoft.com/office/drawing/2010/main" val="0"/>
                        </a:ext>
                      </a:extLst>
                    </a:blip>
                    <a:srcRect l="4953" t="2402" r="5392" b="33024"/>
                    <a:stretch/>
                  </pic:blipFill>
                  <pic:spPr bwMode="auto">
                    <a:xfrm>
                      <a:off x="0" y="0"/>
                      <a:ext cx="5002673" cy="6754547"/>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461235D0" w14:textId="10FF48A1" w:rsidR="00B93093" w:rsidRDefault="00B93093">
      <w:r>
        <w:br w:type="page"/>
      </w:r>
    </w:p>
    <w:p w14:paraId="2C91FDD7" w14:textId="77777777" w:rsidR="00B93093" w:rsidRDefault="00B93093" w:rsidP="00745739">
      <w:pPr>
        <w:jc w:val="both"/>
      </w:pPr>
    </w:p>
    <w:p w14:paraId="0C9E1AFF" w14:textId="47B7D292" w:rsidR="00F9793B" w:rsidRDefault="00F9793B" w:rsidP="00745739">
      <w:pPr>
        <w:pStyle w:val="Heading2"/>
        <w:numPr>
          <w:ilvl w:val="0"/>
          <w:numId w:val="0"/>
        </w:numPr>
        <w:ind w:left="576" w:hanging="576"/>
      </w:pPr>
      <w:bookmarkStart w:id="604" w:name="_A.15_Composer_Specifikation"/>
      <w:bookmarkStart w:id="605" w:name="_Toc71644817"/>
      <w:bookmarkStart w:id="606" w:name="_Toc71893733"/>
      <w:bookmarkStart w:id="607" w:name="_Toc71898037"/>
      <w:bookmarkStart w:id="608" w:name="_Toc71898212"/>
      <w:bookmarkStart w:id="609" w:name="_Toc71898352"/>
      <w:bookmarkStart w:id="610" w:name="_Toc71975427"/>
      <w:bookmarkStart w:id="611" w:name="_Toc71975677"/>
      <w:bookmarkStart w:id="612" w:name="_Toc72156156"/>
      <w:bookmarkEnd w:id="604"/>
      <w:r>
        <w:t>A.15</w:t>
      </w:r>
      <w:r w:rsidR="005132E4">
        <w:tab/>
      </w:r>
      <w:r>
        <w:t xml:space="preserve">Composer </w:t>
      </w:r>
      <w:r w:rsidR="00A967E8">
        <w:t xml:space="preserve">Spezifikation </w:t>
      </w:r>
      <w:r w:rsidR="00B92FBA">
        <w:t>– Erklärung</w:t>
      </w:r>
      <w:bookmarkEnd w:id="605"/>
      <w:bookmarkEnd w:id="606"/>
      <w:bookmarkEnd w:id="607"/>
      <w:bookmarkEnd w:id="608"/>
      <w:bookmarkEnd w:id="609"/>
      <w:bookmarkEnd w:id="610"/>
      <w:bookmarkEnd w:id="611"/>
      <w:bookmarkEnd w:id="612"/>
    </w:p>
    <w:p w14:paraId="549EB121" w14:textId="23845D7C" w:rsidR="00B92FBA" w:rsidRPr="00B92FBA" w:rsidRDefault="00B92FBA" w:rsidP="00745739">
      <w:pPr>
        <w:jc w:val="both"/>
      </w:pPr>
      <w:r>
        <w:t xml:space="preserve">In der folgenden Erklärung werden </w:t>
      </w:r>
      <w:r w:rsidR="00A967E8">
        <w:t xml:space="preserve">die im Projekt verwendeten und in der </w:t>
      </w:r>
      <w:hyperlink w:anchor="_Glossar" w:history="1">
        <w:proofErr w:type="spellStart"/>
        <w:proofErr w:type="gramStart"/>
        <w:r w:rsidR="00A967E8" w:rsidRPr="00A967E8">
          <w:rPr>
            <w:rStyle w:val="Hyperlink"/>
            <w:i/>
            <w:iCs/>
          </w:rPr>
          <w:t>composer.json</w:t>
        </w:r>
        <w:proofErr w:type="spellEnd"/>
        <w:proofErr w:type="gramEnd"/>
      </w:hyperlink>
      <w:r w:rsidR="00A967E8">
        <w:t xml:space="preserve"> </w:t>
      </w:r>
      <w:r>
        <w:t xml:space="preserve">aufgerührten </w:t>
      </w:r>
      <w:hyperlink w:anchor="_Glossar" w:history="1">
        <w:proofErr w:type="spellStart"/>
        <w:r w:rsidRPr="00A967E8">
          <w:rPr>
            <w:rStyle w:val="Hyperlink"/>
            <w:i/>
            <w:iCs/>
          </w:rPr>
          <w:t>packagist</w:t>
        </w:r>
        <w:proofErr w:type="spellEnd"/>
      </w:hyperlink>
      <w:r>
        <w:t xml:space="preserve"> </w:t>
      </w:r>
      <w:proofErr w:type="spellStart"/>
      <w:r>
        <w:t>Packete</w:t>
      </w:r>
      <w:proofErr w:type="spellEnd"/>
      <w:r>
        <w:t xml:space="preserve"> </w:t>
      </w:r>
      <w:r w:rsidR="00A967E8">
        <w:t>vorgestellt.</w:t>
      </w:r>
    </w:p>
    <w:tbl>
      <w:tblPr>
        <w:tblStyle w:val="PlainTable4"/>
        <w:tblW w:w="0" w:type="auto"/>
        <w:tblLook w:val="04A0" w:firstRow="1" w:lastRow="0" w:firstColumn="1" w:lastColumn="0" w:noHBand="0" w:noVBand="1"/>
      </w:tblPr>
      <w:tblGrid>
        <w:gridCol w:w="2817"/>
        <w:gridCol w:w="4207"/>
        <w:gridCol w:w="827"/>
        <w:gridCol w:w="1221"/>
      </w:tblGrid>
      <w:tr w:rsidR="00B93093" w:rsidRPr="00B93093" w14:paraId="731D5CDB" w14:textId="1171BD5E"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9A143E"/>
          </w:tcPr>
          <w:p w14:paraId="4493B14A" w14:textId="712E953A" w:rsidR="00893B2E" w:rsidRPr="00B93093" w:rsidRDefault="00893B2E" w:rsidP="00745739">
            <w:pPr>
              <w:spacing w:line="276" w:lineRule="auto"/>
              <w:jc w:val="both"/>
              <w:rPr>
                <w:color w:val="FFFFFF" w:themeColor="background1"/>
              </w:rPr>
            </w:pPr>
            <w:r w:rsidRPr="00B93093">
              <w:rPr>
                <w:color w:val="FFFFFF" w:themeColor="background1"/>
              </w:rPr>
              <w:t>Package Name</w:t>
            </w:r>
          </w:p>
        </w:tc>
        <w:tc>
          <w:tcPr>
            <w:tcW w:w="4253" w:type="dxa"/>
            <w:shd w:val="clear" w:color="auto" w:fill="9A143E"/>
          </w:tcPr>
          <w:p w14:paraId="71054B0E" w14:textId="7525112F"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Erklärung</w:t>
            </w:r>
          </w:p>
        </w:tc>
        <w:tc>
          <w:tcPr>
            <w:tcW w:w="829" w:type="dxa"/>
            <w:shd w:val="clear" w:color="auto" w:fill="9A143E"/>
          </w:tcPr>
          <w:p w14:paraId="2FD24C12" w14:textId="6236D580"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Basis:</w:t>
            </w:r>
          </w:p>
        </w:tc>
        <w:tc>
          <w:tcPr>
            <w:tcW w:w="1150" w:type="dxa"/>
            <w:shd w:val="clear" w:color="auto" w:fill="9A143E"/>
          </w:tcPr>
          <w:p w14:paraId="537A66DC" w14:textId="13B9911F" w:rsidR="00893B2E" w:rsidRPr="00B93093" w:rsidRDefault="00B2731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Erweitert</w:t>
            </w:r>
            <w:r w:rsidRPr="00B93093">
              <w:rPr>
                <w:rStyle w:val="FootnoteReference"/>
                <w:color w:val="FFFFFF" w:themeColor="background1"/>
              </w:rPr>
              <w:footnoteReference w:id="10"/>
            </w:r>
            <w:r w:rsidR="00893B2E" w:rsidRPr="00B93093">
              <w:rPr>
                <w:color w:val="FFFFFF" w:themeColor="background1"/>
              </w:rPr>
              <w:t>:</w:t>
            </w:r>
          </w:p>
        </w:tc>
      </w:tr>
      <w:tr w:rsidR="00B2731E" w14:paraId="08E9C14A" w14:textId="19C8EA1B"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8038AA" w14:textId="57462DC9"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php</w:t>
            </w:r>
            <w:proofErr w:type="spellEnd"/>
            <w:r w:rsidRPr="00A967E8">
              <w:rPr>
                <w:rFonts w:ascii="Fira Mono for Powerline" w:hAnsi="Fira Mono for Powerline"/>
                <w:b w:val="0"/>
                <w:bCs w:val="0"/>
                <w:sz w:val="18"/>
                <w:szCs w:val="20"/>
              </w:rPr>
              <w:t>"</w:t>
            </w:r>
          </w:p>
        </w:tc>
        <w:tc>
          <w:tcPr>
            <w:tcW w:w="4253" w:type="dxa"/>
          </w:tcPr>
          <w:p w14:paraId="7A0ABC61" w14:textId="3FD3E3A3"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Definiert die im Projekt vorgesehen </w:t>
            </w:r>
            <w:hyperlink w:anchor="_Technisches_Abkürzungsverzeichnis" w:history="1">
              <w:r w:rsidRPr="00893B2E">
                <w:rPr>
                  <w:rStyle w:val="Hyperlink"/>
                </w:rPr>
                <w:t>PHP</w:t>
              </w:r>
            </w:hyperlink>
            <w:r>
              <w:t xml:space="preserve"> Version.</w:t>
            </w:r>
          </w:p>
        </w:tc>
        <w:tc>
          <w:tcPr>
            <w:tcW w:w="829" w:type="dxa"/>
          </w:tcPr>
          <w:p w14:paraId="3FBA6ECF" w14:textId="795F2228" w:rsid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4BC9BBA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r w:rsidR="00B2731E" w14:paraId="4EFE3C0B" w14:textId="153148E5" w:rsidTr="00B93093">
        <w:tc>
          <w:tcPr>
            <w:cnfStyle w:val="001000000000" w:firstRow="0" w:lastRow="0" w:firstColumn="1" w:lastColumn="0" w:oddVBand="0" w:evenVBand="0" w:oddHBand="0" w:evenHBand="0" w:firstRowFirstColumn="0" w:firstRowLastColumn="0" w:lastRowFirstColumn="0" w:lastRowLastColumn="0"/>
            <w:tcW w:w="2830" w:type="dxa"/>
          </w:tcPr>
          <w:p w14:paraId="0AA8E4AA" w14:textId="339471BF"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fideloper</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proxy</w:t>
            </w:r>
            <w:proofErr w:type="spellEnd"/>
            <w:r w:rsidRPr="00A967E8">
              <w:rPr>
                <w:rFonts w:ascii="Fira Mono for Powerline" w:hAnsi="Fira Mono for Powerline"/>
                <w:b w:val="0"/>
                <w:bCs w:val="0"/>
                <w:sz w:val="18"/>
                <w:szCs w:val="20"/>
              </w:rPr>
              <w:t>"</w:t>
            </w:r>
          </w:p>
        </w:tc>
        <w:tc>
          <w:tcPr>
            <w:tcW w:w="4253" w:type="dxa"/>
          </w:tcPr>
          <w:p w14:paraId="0C590AC1" w14:textId="3712711C"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893B2E">
              <w:t xml:space="preserve">Die Einstellung eines vertrauenswürdigen Proxys ermöglicht die korrekte URL-Generierung, Umleitung, Sitzungsbehandlung und Protokollierung in </w:t>
            </w:r>
            <w:proofErr w:type="spellStart"/>
            <w:r w:rsidRPr="00A967E8">
              <w:t>Laravel</w:t>
            </w:r>
            <w:proofErr w:type="spellEnd"/>
            <w:r>
              <w:t>.</w:t>
            </w:r>
          </w:p>
        </w:tc>
        <w:tc>
          <w:tcPr>
            <w:tcW w:w="829" w:type="dxa"/>
          </w:tcPr>
          <w:p w14:paraId="3AF0FAD7" w14:textId="495F615F"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c>
          <w:tcPr>
            <w:tcW w:w="1150" w:type="dxa"/>
          </w:tcPr>
          <w:p w14:paraId="1EC62E65"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B2731E" w14:paraId="4774A9DA" w14:textId="33EE8AD2"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5A73F" w14:textId="0611BF92"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fruitcake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laravel-cors</w:t>
            </w:r>
            <w:proofErr w:type="spellEnd"/>
            <w:r w:rsidRPr="00A967E8">
              <w:rPr>
                <w:rFonts w:ascii="Fira Mono for Powerline" w:hAnsi="Fira Mono for Powerline"/>
                <w:b w:val="0"/>
                <w:bCs w:val="0"/>
                <w:sz w:val="18"/>
                <w:szCs w:val="20"/>
              </w:rPr>
              <w:t>"</w:t>
            </w:r>
          </w:p>
        </w:tc>
        <w:tc>
          <w:tcPr>
            <w:tcW w:w="4253" w:type="dxa"/>
          </w:tcPr>
          <w:p w14:paraId="057DD583" w14:textId="664DCB85" w:rsidR="00893B2E" w:rsidRP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893B2E">
              <w:t xml:space="preserve">rmöglicht es, Cross-Origin </w:t>
            </w:r>
            <w:proofErr w:type="spellStart"/>
            <w:r w:rsidRPr="00893B2E">
              <w:t>Resource</w:t>
            </w:r>
            <w:proofErr w:type="spellEnd"/>
            <w:r w:rsidRPr="00893B2E">
              <w:t xml:space="preserve"> Sharing-Header mit der </w:t>
            </w:r>
            <w:proofErr w:type="spellStart"/>
            <w:r w:rsidRPr="00A967E8">
              <w:t>Laravel</w:t>
            </w:r>
            <w:proofErr w:type="spellEnd"/>
            <w:r w:rsidRPr="00893B2E">
              <w:t>-Middleware-Konfiguration zu senden.</w:t>
            </w:r>
          </w:p>
        </w:tc>
        <w:tc>
          <w:tcPr>
            <w:tcW w:w="829" w:type="dxa"/>
          </w:tcPr>
          <w:p w14:paraId="614F8769" w14:textId="6B27579F"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6150619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42D230DF"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0C7014AD" w14:textId="7FA4EC9A"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guzzlehttp</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w:t>
            </w:r>
            <w:proofErr w:type="spellEnd"/>
            <w:r w:rsidRPr="00A967E8">
              <w:rPr>
                <w:rFonts w:ascii="Fira Mono for Powerline" w:hAnsi="Fira Mono for Powerline"/>
                <w:b w:val="0"/>
                <w:bCs w:val="0"/>
                <w:sz w:val="18"/>
                <w:szCs w:val="20"/>
              </w:rPr>
              <w:t>"</w:t>
            </w:r>
          </w:p>
        </w:tc>
        <w:tc>
          <w:tcPr>
            <w:tcW w:w="4253" w:type="dxa"/>
          </w:tcPr>
          <w:p w14:paraId="42D5D56A" w14:textId="6985417F"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Guzzle</w:t>
            </w:r>
            <w:proofErr w:type="spellEnd"/>
            <w:r>
              <w:t xml:space="preserve"> ist ein PHP-HTTP-Client, der das Senden von HTTP-Anfragen vereinfacht und die Integration mit Webdiensten trivial ermöglicht.</w:t>
            </w:r>
          </w:p>
        </w:tc>
        <w:tc>
          <w:tcPr>
            <w:tcW w:w="829" w:type="dxa"/>
          </w:tcPr>
          <w:p w14:paraId="20690F90" w14:textId="01A5AB31"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986C8CC"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0E7D88F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37A9A39" w14:textId="0922D0D3"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framework</w:t>
            </w:r>
            <w:proofErr w:type="spellEnd"/>
            <w:r w:rsidRPr="00A967E8">
              <w:rPr>
                <w:rFonts w:ascii="Fira Mono for Powerline" w:hAnsi="Fira Mono for Powerline"/>
                <w:b w:val="0"/>
                <w:bCs w:val="0"/>
                <w:sz w:val="18"/>
                <w:szCs w:val="20"/>
              </w:rPr>
              <w:t>"</w:t>
            </w:r>
          </w:p>
        </w:tc>
        <w:tc>
          <w:tcPr>
            <w:tcW w:w="4253" w:type="dxa"/>
          </w:tcPr>
          <w:p w14:paraId="417B751E" w14:textId="468823AF"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rsidRPr="00A967E8">
              <w:t>Laravel</w:t>
            </w:r>
            <w:proofErr w:type="spellEnd"/>
            <w:r w:rsidRPr="00893B2E">
              <w:t xml:space="preserve"> </w:t>
            </w:r>
            <w:proofErr w:type="spellStart"/>
            <w:r w:rsidRPr="00893B2E">
              <w:t>repository</w:t>
            </w:r>
            <w:proofErr w:type="spellEnd"/>
            <w:r w:rsidRPr="00893B2E">
              <w:t>.</w:t>
            </w:r>
          </w:p>
        </w:tc>
        <w:tc>
          <w:tcPr>
            <w:tcW w:w="829" w:type="dxa"/>
          </w:tcPr>
          <w:p w14:paraId="3848D5D8" w14:textId="0CCEE65B"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5D40800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1815FADB"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5924091F" w14:textId="0E75FD3B"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tinker</w:t>
            </w:r>
            <w:proofErr w:type="spellEnd"/>
            <w:r w:rsidRPr="00A967E8">
              <w:rPr>
                <w:rFonts w:ascii="Fira Mono for Powerline" w:hAnsi="Fira Mono for Powerline"/>
                <w:b w:val="0"/>
                <w:bCs w:val="0"/>
                <w:sz w:val="18"/>
                <w:szCs w:val="20"/>
              </w:rPr>
              <w:t>"</w:t>
            </w:r>
          </w:p>
        </w:tc>
        <w:tc>
          <w:tcPr>
            <w:tcW w:w="4253" w:type="dxa"/>
          </w:tcPr>
          <w:p w14:paraId="567EC812" w14:textId="5607B07C"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A967E8">
              <w:t>Laravel</w:t>
            </w:r>
            <w:proofErr w:type="spellEnd"/>
            <w:r>
              <w:t xml:space="preserve"> </w:t>
            </w:r>
            <w:proofErr w:type="spellStart"/>
            <w:r>
              <w:t>Tinker</w:t>
            </w:r>
            <w:proofErr w:type="spellEnd"/>
            <w:r>
              <w:t xml:space="preserve"> ist eine leistungsfähige </w:t>
            </w:r>
            <w:hyperlink w:anchor="_Technisches_Abkürzungsverzeichnis" w:history="1">
              <w:r w:rsidRPr="00B2731E">
                <w:rPr>
                  <w:rStyle w:val="Hyperlink"/>
                </w:rPr>
                <w:t>REPL</w:t>
              </w:r>
            </w:hyperlink>
            <w:r>
              <w:t xml:space="preserve"> für das </w:t>
            </w:r>
            <w:proofErr w:type="spellStart"/>
            <w:r w:rsidRPr="00A967E8">
              <w:t>Laravel</w:t>
            </w:r>
            <w:proofErr w:type="spellEnd"/>
            <w:r>
              <w:t>-Framework.</w:t>
            </w:r>
          </w:p>
        </w:tc>
        <w:tc>
          <w:tcPr>
            <w:tcW w:w="829" w:type="dxa"/>
          </w:tcPr>
          <w:p w14:paraId="58CE4443" w14:textId="0F2F46AC"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C1DA37D"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5130C56E"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20736E" w14:textId="3AD7ACC7"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ui</w:t>
            </w:r>
            <w:proofErr w:type="spellEnd"/>
            <w:r w:rsidRPr="00A967E8">
              <w:rPr>
                <w:rFonts w:ascii="Fira Mono for Powerline" w:hAnsi="Fira Mono for Powerline"/>
                <w:b w:val="0"/>
                <w:bCs w:val="0"/>
                <w:sz w:val="18"/>
                <w:szCs w:val="20"/>
              </w:rPr>
              <w:t>"</w:t>
            </w:r>
          </w:p>
        </w:tc>
        <w:tc>
          <w:tcPr>
            <w:tcW w:w="4253" w:type="dxa"/>
          </w:tcPr>
          <w:p w14:paraId="2DF91D7A" w14:textId="518811B5"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B2731E">
              <w:t>infaches Authentifizierungsgerüst, das auf dem CSS-Framework Bootstrap aufbaut.</w:t>
            </w:r>
          </w:p>
        </w:tc>
        <w:tc>
          <w:tcPr>
            <w:tcW w:w="829" w:type="dxa"/>
          </w:tcPr>
          <w:p w14:paraId="48EC94FB"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71C3BD9" w14:textId="1D98F760" w:rsidR="00893B2E" w:rsidRPr="00893B2E" w:rsidRDefault="00B2731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r w:rsidR="00893B2E" w14:paraId="4803055D"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398BED88" w14:textId="725E5BE8"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laratrust</w:t>
            </w:r>
            <w:proofErr w:type="spellEnd"/>
            <w:r w:rsidRPr="00A967E8">
              <w:rPr>
                <w:rFonts w:ascii="Fira Mono for Powerline" w:hAnsi="Fira Mono for Powerline"/>
                <w:b w:val="0"/>
                <w:bCs w:val="0"/>
                <w:sz w:val="18"/>
                <w:szCs w:val="20"/>
              </w:rPr>
              <w:t>"</w:t>
            </w:r>
          </w:p>
        </w:tc>
        <w:tc>
          <w:tcPr>
            <w:tcW w:w="4253" w:type="dxa"/>
          </w:tcPr>
          <w:p w14:paraId="48244D0D" w14:textId="14F251CB"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B2731E">
              <w:t xml:space="preserve">Dieses Paket bietet eine flexible Möglichkeit, rollenbasierte Berechtigungen zu </w:t>
            </w:r>
            <w:proofErr w:type="spellStart"/>
            <w:r w:rsidRPr="00A967E8">
              <w:t>Laravel</w:t>
            </w:r>
            <w:proofErr w:type="spellEnd"/>
            <w:r w:rsidRPr="00B2731E">
              <w:t xml:space="preserve"> hinzuzufügen</w:t>
            </w:r>
            <w:r>
              <w:t>.</w:t>
            </w:r>
          </w:p>
        </w:tc>
        <w:tc>
          <w:tcPr>
            <w:tcW w:w="829" w:type="dxa"/>
          </w:tcPr>
          <w:p w14:paraId="33ACD2FA"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50" w:type="dxa"/>
          </w:tcPr>
          <w:p w14:paraId="08267FD7" w14:textId="285B7648"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r>
      <w:tr w:rsidR="00893B2E" w14:paraId="7336EFD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0C9B53" w14:textId="10631B25"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spatie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calendar</w:t>
            </w:r>
            <w:proofErr w:type="spellEnd"/>
            <w:r w:rsidRPr="00A967E8">
              <w:rPr>
                <w:rFonts w:ascii="Fira Mono for Powerline" w:hAnsi="Fira Mono for Powerline"/>
                <w:b w:val="0"/>
                <w:bCs w:val="0"/>
                <w:sz w:val="18"/>
                <w:szCs w:val="20"/>
              </w:rPr>
              <w:t>-links"</w:t>
            </w:r>
          </w:p>
        </w:tc>
        <w:tc>
          <w:tcPr>
            <w:tcW w:w="4253" w:type="dxa"/>
          </w:tcPr>
          <w:p w14:paraId="4AAF9BB0" w14:textId="30219F8B"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B2731E">
              <w:t xml:space="preserve">Generieren von Links zum Hinzufügen zum Kalender für Google, </w:t>
            </w:r>
            <w:proofErr w:type="spellStart"/>
            <w:r w:rsidRPr="00B2731E">
              <w:t>iCal</w:t>
            </w:r>
            <w:proofErr w:type="spellEnd"/>
            <w:r w:rsidRPr="00B2731E">
              <w:t xml:space="preserve"> und andere Kalendersysteme</w:t>
            </w:r>
            <w:r>
              <w:t>n.</w:t>
            </w:r>
          </w:p>
        </w:tc>
        <w:tc>
          <w:tcPr>
            <w:tcW w:w="829" w:type="dxa"/>
          </w:tcPr>
          <w:p w14:paraId="4DF4954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B10165E" w14:textId="1B520203" w:rsidR="00893B2E" w:rsidRPr="00893B2E" w:rsidRDefault="00B2731E" w:rsidP="00B93093">
            <w:pPr>
              <w:keepNext/>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bl>
    <w:p w14:paraId="5C6208E5" w14:textId="1C1EC08D" w:rsidR="005132E4" w:rsidRPr="00B93093" w:rsidRDefault="00B93093" w:rsidP="00B93093">
      <w:pPr>
        <w:pStyle w:val="Caption"/>
        <w:jc w:val="center"/>
        <w:rPr>
          <w:color w:val="595959" w:themeColor="text1" w:themeTint="A6"/>
        </w:rPr>
      </w:pPr>
      <w:bookmarkStart w:id="613" w:name="_Toc71913665"/>
      <w:bookmarkStart w:id="614" w:name="_Toc71913784"/>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VI</w:t>
      </w:r>
      <w:r w:rsidRPr="00B93093">
        <w:rPr>
          <w:color w:val="595959" w:themeColor="text1" w:themeTint="A6"/>
        </w:rPr>
        <w:fldChar w:fldCharType="end"/>
      </w:r>
      <w:r w:rsidRPr="00B93093">
        <w:rPr>
          <w:color w:val="595959" w:themeColor="text1" w:themeTint="A6"/>
        </w:rPr>
        <w:t xml:space="preserve"> - Composer Spezifikation im Vergleich: Basis - Erweitert</w:t>
      </w:r>
      <w:bookmarkEnd w:id="613"/>
      <w:bookmarkEnd w:id="614"/>
    </w:p>
    <w:p w14:paraId="681FF4FB" w14:textId="77777777" w:rsidR="005132E4" w:rsidRDefault="005132E4" w:rsidP="00745739">
      <w:pPr>
        <w:jc w:val="both"/>
      </w:pPr>
      <w:r>
        <w:br w:type="page"/>
      </w:r>
    </w:p>
    <w:p w14:paraId="712215AD" w14:textId="31121266" w:rsidR="00B92FBA" w:rsidRDefault="005132E4" w:rsidP="00745739">
      <w:pPr>
        <w:pStyle w:val="Heading2"/>
        <w:numPr>
          <w:ilvl w:val="0"/>
          <w:numId w:val="0"/>
        </w:numPr>
        <w:ind w:left="576" w:hanging="576"/>
      </w:pPr>
      <w:bookmarkStart w:id="615" w:name="_A.16_Routen_–"/>
      <w:bookmarkStart w:id="616" w:name="_Toc71644818"/>
      <w:bookmarkStart w:id="617" w:name="_Toc71893734"/>
      <w:bookmarkStart w:id="618" w:name="_Toc71898038"/>
      <w:bookmarkStart w:id="619" w:name="_Toc71898213"/>
      <w:bookmarkStart w:id="620" w:name="_Toc71898353"/>
      <w:bookmarkStart w:id="621" w:name="_Toc71975428"/>
      <w:bookmarkStart w:id="622" w:name="_Toc71975678"/>
      <w:bookmarkStart w:id="623" w:name="_Toc72156157"/>
      <w:bookmarkEnd w:id="615"/>
      <w:r>
        <w:lastRenderedPageBreak/>
        <w:t>A.16</w:t>
      </w:r>
      <w:r>
        <w:tab/>
        <w:t>Routen – Codeauszug</w:t>
      </w:r>
      <w:bookmarkEnd w:id="616"/>
      <w:bookmarkEnd w:id="617"/>
      <w:bookmarkEnd w:id="618"/>
      <w:bookmarkEnd w:id="619"/>
      <w:bookmarkEnd w:id="620"/>
      <w:bookmarkEnd w:id="621"/>
      <w:bookmarkEnd w:id="622"/>
      <w:bookmarkEnd w:id="623"/>
      <w:r>
        <w:t xml:space="preserve"> </w:t>
      </w:r>
    </w:p>
    <w:p w14:paraId="56DA3EDA" w14:textId="20D4CEEA" w:rsidR="00E551CE" w:rsidRDefault="00E551CE" w:rsidP="00745739">
      <w:pPr>
        <w:jc w:val="both"/>
      </w:pPr>
      <w:r>
        <w:rPr>
          <w:noProof/>
        </w:rPr>
        <w:drawing>
          <wp:inline distT="0" distB="0" distL="0" distR="0" wp14:anchorId="4A666C10" wp14:editId="1169B07C">
            <wp:extent cx="7374719" cy="3994934"/>
            <wp:effectExtent l="26035" t="24765" r="30480" b="3048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20" cstate="print">
                      <a:extLst>
                        <a:ext uri="{28A0092B-C50C-407E-A947-70E740481C1C}">
                          <a14:useLocalDpi xmlns:a14="http://schemas.microsoft.com/office/drawing/2010/main" val="0"/>
                        </a:ext>
                      </a:extLst>
                    </a:blip>
                    <a:srcRect l="2781" t="5098" r="2899" b="4940"/>
                    <a:stretch/>
                  </pic:blipFill>
                  <pic:spPr bwMode="auto">
                    <a:xfrm rot="16200000">
                      <a:off x="0" y="0"/>
                      <a:ext cx="7454893" cy="4038365"/>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3C3B2D">
        <w:rPr>
          <w:rStyle w:val="FootnoteReference"/>
        </w:rPr>
        <w:footnoteReference w:id="11"/>
      </w:r>
    </w:p>
    <w:p w14:paraId="06C9592A" w14:textId="236E4519" w:rsidR="00097806" w:rsidRDefault="00C01785" w:rsidP="00745739">
      <w:pPr>
        <w:pStyle w:val="Heading2"/>
        <w:numPr>
          <w:ilvl w:val="0"/>
          <w:numId w:val="0"/>
        </w:numPr>
        <w:ind w:left="576" w:hanging="576"/>
      </w:pPr>
      <w:bookmarkStart w:id="624" w:name="_A.17_Blade_–"/>
      <w:bookmarkStart w:id="625" w:name="_Toc71644819"/>
      <w:bookmarkStart w:id="626" w:name="_Toc71893735"/>
      <w:bookmarkStart w:id="627" w:name="_Toc71898039"/>
      <w:bookmarkStart w:id="628" w:name="_Toc71898214"/>
      <w:bookmarkStart w:id="629" w:name="_Toc71898354"/>
      <w:bookmarkStart w:id="630" w:name="_Toc71975429"/>
      <w:bookmarkStart w:id="631" w:name="_Toc71975679"/>
      <w:bookmarkStart w:id="632" w:name="_Toc72156158"/>
      <w:bookmarkEnd w:id="624"/>
      <w:r>
        <w:lastRenderedPageBreak/>
        <w:t>A.17</w:t>
      </w:r>
      <w:r>
        <w:tab/>
      </w:r>
      <w:r w:rsidR="00097806">
        <w:t>Blade – Codeauszug</w:t>
      </w:r>
      <w:bookmarkEnd w:id="625"/>
      <w:bookmarkEnd w:id="626"/>
      <w:bookmarkEnd w:id="627"/>
      <w:bookmarkEnd w:id="628"/>
      <w:bookmarkEnd w:id="629"/>
      <w:bookmarkEnd w:id="630"/>
      <w:bookmarkEnd w:id="631"/>
      <w:bookmarkEnd w:id="632"/>
    </w:p>
    <w:p w14:paraId="41E4A660" w14:textId="6C9B50E1" w:rsidR="00097806" w:rsidRPr="00097806" w:rsidRDefault="00097806" w:rsidP="00745739">
      <w:pPr>
        <w:jc w:val="both"/>
        <w:rPr>
          <w:szCs w:val="21"/>
        </w:rPr>
      </w:pPr>
      <w:r>
        <w:t xml:space="preserve">Mit </w:t>
      </w:r>
      <w:r w:rsidRPr="00E551CE">
        <w:rPr>
          <w:rFonts w:ascii="Consolas" w:hAnsi="Consolas" w:cs="Consolas"/>
          <w:color w:val="9A1641"/>
          <w:sz w:val="18"/>
          <w:szCs w:val="20"/>
        </w:rPr>
        <w:t>@extends(‘layouts.app‘)</w:t>
      </w:r>
      <w:r w:rsidRPr="00097806">
        <w:rPr>
          <w:rFonts w:ascii="Fira Mono for Powerline" w:hAnsi="Fira Mono for Powerline"/>
        </w:rPr>
        <w:t xml:space="preserve"> </w:t>
      </w:r>
      <w:r>
        <w:t>werden Basiselemente (</w:t>
      </w:r>
      <w:proofErr w:type="spellStart"/>
      <w:r>
        <w:t>header</w:t>
      </w:r>
      <w:proofErr w:type="spellEnd"/>
      <w:r>
        <w:t xml:space="preserve">, </w:t>
      </w:r>
      <w:proofErr w:type="spellStart"/>
      <w:r>
        <w:t>footer</w:t>
      </w:r>
      <w:proofErr w:type="spellEnd"/>
      <w:r>
        <w:t xml:space="preserve">, </w:t>
      </w:r>
      <w:proofErr w:type="spellStart"/>
      <w:r>
        <w:t>ect</w:t>
      </w:r>
      <w:proofErr w:type="spellEnd"/>
      <w:r>
        <w:t xml:space="preserve">.) in das Template eingebunden. </w:t>
      </w:r>
      <w:r w:rsidRPr="00E551CE">
        <w:rPr>
          <w:rFonts w:ascii="Consolas" w:hAnsi="Consolas" w:cs="Consolas"/>
          <w:color w:val="9A1641"/>
          <w:sz w:val="18"/>
          <w:szCs w:val="20"/>
        </w:rPr>
        <w:t>@section(‘content‘)</w:t>
      </w:r>
      <w:r w:rsidRPr="00E551CE">
        <w:rPr>
          <w:rFonts w:ascii="Fira Mono for Powerline" w:hAnsi="Fira Mono for Powerline"/>
          <w:color w:val="9A1641"/>
          <w:sz w:val="18"/>
          <w:szCs w:val="20"/>
        </w:rPr>
        <w:t xml:space="preserve"> </w:t>
      </w:r>
      <w:r w:rsidRPr="00097806">
        <w:rPr>
          <w:szCs w:val="21"/>
        </w:rPr>
        <w:t xml:space="preserve">legt den </w:t>
      </w:r>
      <w:proofErr w:type="spellStart"/>
      <w:r w:rsidRPr="00097806">
        <w:rPr>
          <w:szCs w:val="21"/>
        </w:rPr>
        <w:t>Contentabschnitt</w:t>
      </w:r>
      <w:proofErr w:type="spellEnd"/>
      <w:r w:rsidRPr="00097806">
        <w:rPr>
          <w:szCs w:val="21"/>
        </w:rPr>
        <w:t xml:space="preserve"> im Elterntemplate fest.</w:t>
      </w:r>
    </w:p>
    <w:p w14:paraId="064FE427" w14:textId="6DD81FCC" w:rsidR="00097806" w:rsidRDefault="00097806" w:rsidP="00745739">
      <w:pPr>
        <w:jc w:val="both"/>
      </w:pPr>
      <w:r>
        <w:rPr>
          <w:noProof/>
        </w:rPr>
        <w:drawing>
          <wp:inline distT="0" distB="0" distL="0" distR="0" wp14:anchorId="01D52746" wp14:editId="02D64E5E">
            <wp:extent cx="5765255" cy="3942738"/>
            <wp:effectExtent l="25400" t="25400" r="26035" b="1968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21" cstate="print">
                      <a:extLst>
                        <a:ext uri="{28A0092B-C50C-407E-A947-70E740481C1C}">
                          <a14:useLocalDpi xmlns:a14="http://schemas.microsoft.com/office/drawing/2010/main" val="0"/>
                        </a:ext>
                      </a:extLst>
                    </a:blip>
                    <a:srcRect l="3939" t="6005" r="4060" b="5857"/>
                    <a:stretch/>
                  </pic:blipFill>
                  <pic:spPr bwMode="auto">
                    <a:xfrm>
                      <a:off x="0" y="0"/>
                      <a:ext cx="5945376" cy="4065919"/>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21D2B7EB" w14:textId="2BE67FEC" w:rsidR="00C03817" w:rsidRDefault="00C03817" w:rsidP="00745739">
      <w:pPr>
        <w:jc w:val="both"/>
      </w:pPr>
      <w:r>
        <w:br w:type="page"/>
      </w:r>
    </w:p>
    <w:p w14:paraId="44C65A80" w14:textId="57C05742" w:rsidR="00C03817" w:rsidRDefault="00C03817" w:rsidP="00745739">
      <w:pPr>
        <w:pStyle w:val="Heading2"/>
        <w:numPr>
          <w:ilvl w:val="0"/>
          <w:numId w:val="0"/>
        </w:numPr>
        <w:ind w:left="576" w:hanging="576"/>
      </w:pPr>
      <w:bookmarkStart w:id="633" w:name="_A.18_Screenshots_der"/>
      <w:bookmarkStart w:id="634" w:name="_Toc71644820"/>
      <w:bookmarkStart w:id="635" w:name="_Toc71893736"/>
      <w:bookmarkStart w:id="636" w:name="_Toc71898040"/>
      <w:bookmarkStart w:id="637" w:name="_Toc71898215"/>
      <w:bookmarkStart w:id="638" w:name="_Toc71898355"/>
      <w:bookmarkStart w:id="639" w:name="_Toc71975430"/>
      <w:bookmarkStart w:id="640" w:name="_Toc71975680"/>
      <w:bookmarkStart w:id="641" w:name="_Toc72156159"/>
      <w:bookmarkEnd w:id="633"/>
      <w:r>
        <w:lastRenderedPageBreak/>
        <w:t>A.18</w:t>
      </w:r>
      <w:r w:rsidR="00852129">
        <w:tab/>
      </w:r>
      <w:r>
        <w:t>Screenshots der Applikation</w:t>
      </w:r>
      <w:bookmarkEnd w:id="634"/>
      <w:bookmarkEnd w:id="635"/>
      <w:bookmarkEnd w:id="636"/>
      <w:bookmarkEnd w:id="637"/>
      <w:bookmarkEnd w:id="638"/>
      <w:bookmarkEnd w:id="639"/>
      <w:bookmarkEnd w:id="640"/>
      <w:bookmarkEnd w:id="641"/>
    </w:p>
    <w:p w14:paraId="12208A05" w14:textId="786F3146" w:rsidR="00BC1FA1" w:rsidRDefault="00BC1FA1" w:rsidP="00745739">
      <w:pPr>
        <w:jc w:val="both"/>
      </w:pPr>
      <w:r>
        <w:t>(Alle Screenshots sind nach der Implementierungsphase entstanden.)</w:t>
      </w:r>
    </w:p>
    <w:p w14:paraId="5CC25379" w14:textId="72ED511F" w:rsidR="00EA370C" w:rsidRPr="00BC1FA1" w:rsidRDefault="00007081" w:rsidP="00745739">
      <w:pPr>
        <w:pStyle w:val="Heading3"/>
        <w:numPr>
          <w:ilvl w:val="0"/>
          <w:numId w:val="0"/>
        </w:numPr>
        <w:ind w:left="720" w:hanging="720"/>
      </w:pPr>
      <w:bookmarkStart w:id="642" w:name="_Toc71644821"/>
      <w:bookmarkStart w:id="643" w:name="_Toc71893737"/>
      <w:bookmarkStart w:id="644" w:name="_Toc71898041"/>
      <w:bookmarkStart w:id="645" w:name="_Toc71898216"/>
      <w:bookmarkStart w:id="646" w:name="_Toc71898356"/>
      <w:bookmarkStart w:id="647" w:name="_Toc71975431"/>
      <w:bookmarkStart w:id="648" w:name="_Toc71975681"/>
      <w:bookmarkStart w:id="649" w:name="_Toc72156160"/>
      <w:proofErr w:type="gramStart"/>
      <w:r>
        <w:t>A.18.1</w:t>
      </w:r>
      <w:r w:rsidR="00423FD2">
        <w:t xml:space="preserve">  </w:t>
      </w:r>
      <w:r w:rsidR="00EA370C">
        <w:t>Login</w:t>
      </w:r>
      <w:proofErr w:type="gramEnd"/>
      <w:r w:rsidR="00EA370C">
        <w:t>-Maske</w:t>
      </w:r>
      <w:bookmarkEnd w:id="642"/>
      <w:bookmarkEnd w:id="643"/>
      <w:bookmarkEnd w:id="644"/>
      <w:bookmarkEnd w:id="645"/>
      <w:bookmarkEnd w:id="646"/>
      <w:bookmarkEnd w:id="647"/>
      <w:bookmarkEnd w:id="648"/>
      <w:bookmarkEnd w:id="649"/>
    </w:p>
    <w:p w14:paraId="363800F1" w14:textId="75912E2B" w:rsidR="00BC1FA1" w:rsidRDefault="00BC1FA1" w:rsidP="00745739">
      <w:pPr>
        <w:jc w:val="both"/>
        <w:rPr>
          <w:i/>
          <w:iCs/>
          <w:color w:val="A6A6A6" w:themeColor="background1" w:themeShade="A6"/>
          <w:sz w:val="16"/>
          <w:szCs w:val="18"/>
        </w:rPr>
      </w:pPr>
      <w:r>
        <w:rPr>
          <w:noProof/>
        </w:rPr>
        <w:drawing>
          <wp:inline distT="0" distB="0" distL="0" distR="0" wp14:anchorId="06302E7F" wp14:editId="4FE506AE">
            <wp:extent cx="5447461" cy="2776572"/>
            <wp:effectExtent l="25400" t="25400" r="26670" b="304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b="34807"/>
                    <a:stretch/>
                  </pic:blipFill>
                  <pic:spPr bwMode="auto">
                    <a:xfrm>
                      <a:off x="0" y="0"/>
                      <a:ext cx="5516956" cy="281199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br/>
      </w:r>
      <w:r w:rsidR="00EA370C">
        <w:rPr>
          <w:i/>
          <w:iCs/>
          <w:color w:val="A6A6A6" w:themeColor="background1" w:themeShade="A6"/>
          <w:sz w:val="16"/>
          <w:szCs w:val="18"/>
        </w:rPr>
        <w:t>Login-Maske</w:t>
      </w:r>
      <w:r>
        <w:rPr>
          <w:i/>
          <w:iCs/>
          <w:color w:val="A6A6A6" w:themeColor="background1" w:themeShade="A6"/>
          <w:sz w:val="16"/>
          <w:szCs w:val="18"/>
        </w:rPr>
        <w:t xml:space="preserve"> der Applikation</w:t>
      </w:r>
    </w:p>
    <w:p w14:paraId="0D2DBDBF" w14:textId="648732A5" w:rsidR="00EA370C" w:rsidRDefault="00007081" w:rsidP="00745739">
      <w:pPr>
        <w:pStyle w:val="Heading3"/>
        <w:numPr>
          <w:ilvl w:val="0"/>
          <w:numId w:val="0"/>
        </w:numPr>
        <w:ind w:left="720" w:hanging="720"/>
      </w:pPr>
      <w:bookmarkStart w:id="650" w:name="_Toc71644822"/>
      <w:bookmarkStart w:id="651" w:name="_Toc71893738"/>
      <w:bookmarkStart w:id="652" w:name="_Toc71898042"/>
      <w:bookmarkStart w:id="653" w:name="_Toc71898217"/>
      <w:bookmarkStart w:id="654" w:name="_Toc71898357"/>
      <w:bookmarkStart w:id="655" w:name="_Toc71975432"/>
      <w:bookmarkStart w:id="656" w:name="_Toc71975682"/>
      <w:bookmarkStart w:id="657" w:name="_Toc72156161"/>
      <w:proofErr w:type="gramStart"/>
      <w:r>
        <w:t>A.18.2</w:t>
      </w:r>
      <w:r w:rsidR="00423FD2">
        <w:t xml:space="preserve">  </w:t>
      </w:r>
      <w:r w:rsidR="00EA370C">
        <w:t>Dashboard</w:t>
      </w:r>
      <w:bookmarkEnd w:id="650"/>
      <w:bookmarkEnd w:id="651"/>
      <w:bookmarkEnd w:id="652"/>
      <w:bookmarkEnd w:id="653"/>
      <w:bookmarkEnd w:id="654"/>
      <w:bookmarkEnd w:id="655"/>
      <w:bookmarkEnd w:id="656"/>
      <w:bookmarkEnd w:id="657"/>
      <w:proofErr w:type="gramEnd"/>
    </w:p>
    <w:p w14:paraId="5A20F70F" w14:textId="5DA51F48" w:rsidR="00BC1FA1" w:rsidRDefault="00BC1FA1" w:rsidP="00745739">
      <w:pPr>
        <w:jc w:val="both"/>
        <w:rPr>
          <w:i/>
          <w:iCs/>
          <w:color w:val="A6A6A6" w:themeColor="background1" w:themeShade="A6"/>
          <w:sz w:val="16"/>
          <w:szCs w:val="18"/>
        </w:rPr>
      </w:pPr>
      <w:r>
        <w:rPr>
          <w:noProof/>
        </w:rPr>
        <w:drawing>
          <wp:inline distT="0" distB="0" distL="0" distR="0" wp14:anchorId="134FCC7C" wp14:editId="3D1E27AA">
            <wp:extent cx="5422182" cy="3347624"/>
            <wp:effectExtent l="25400" t="25400" r="26670" b="3111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7199" cy="3363069"/>
                    </a:xfrm>
                    <a:prstGeom prst="rect">
                      <a:avLst/>
                    </a:prstGeom>
                    <a:ln w="19050">
                      <a:solidFill>
                        <a:schemeClr val="bg1">
                          <a:lumMod val="95000"/>
                        </a:schemeClr>
                      </a:solidFill>
                    </a:ln>
                  </pic:spPr>
                </pic:pic>
              </a:graphicData>
            </a:graphic>
          </wp:inline>
        </w:drawing>
      </w:r>
      <w:r>
        <w:br/>
      </w:r>
      <w:r>
        <w:rPr>
          <w:i/>
          <w:iCs/>
          <w:color w:val="A6A6A6" w:themeColor="background1" w:themeShade="A6"/>
          <w:sz w:val="16"/>
          <w:szCs w:val="18"/>
        </w:rPr>
        <w:t>Dashboard</w:t>
      </w:r>
      <w:r w:rsidRPr="00BC1FA1">
        <w:rPr>
          <w:i/>
          <w:iCs/>
          <w:color w:val="A6A6A6" w:themeColor="background1" w:themeShade="A6"/>
          <w:sz w:val="16"/>
          <w:szCs w:val="18"/>
        </w:rPr>
        <w:t xml:space="preserve"> der Applikation</w:t>
      </w:r>
      <w:r>
        <w:rPr>
          <w:i/>
          <w:iCs/>
          <w:color w:val="A6A6A6" w:themeColor="background1" w:themeShade="A6"/>
          <w:sz w:val="16"/>
          <w:szCs w:val="18"/>
        </w:rPr>
        <w:t xml:space="preserve"> aus der Sicht eines Mitarbeiters</w:t>
      </w:r>
    </w:p>
    <w:p w14:paraId="22ADEA25" w14:textId="04FC50E1" w:rsidR="00EA370C" w:rsidRDefault="00EA370C" w:rsidP="00745739">
      <w:pPr>
        <w:jc w:val="both"/>
        <w:rPr>
          <w:i/>
          <w:iCs/>
          <w:color w:val="A6A6A6" w:themeColor="background1" w:themeShade="A6"/>
          <w:sz w:val="16"/>
          <w:szCs w:val="18"/>
        </w:rPr>
      </w:pPr>
    </w:p>
    <w:p w14:paraId="5EB78D7F" w14:textId="02FBE2C0" w:rsidR="00EA370C" w:rsidRDefault="00007081" w:rsidP="00745739">
      <w:pPr>
        <w:pStyle w:val="Heading3"/>
        <w:numPr>
          <w:ilvl w:val="0"/>
          <w:numId w:val="0"/>
        </w:numPr>
        <w:ind w:left="720" w:hanging="720"/>
      </w:pPr>
      <w:bookmarkStart w:id="658" w:name="_Toc71644823"/>
      <w:bookmarkStart w:id="659" w:name="_Toc71893739"/>
      <w:bookmarkStart w:id="660" w:name="_Toc71898043"/>
      <w:bookmarkStart w:id="661" w:name="_Toc71898218"/>
      <w:bookmarkStart w:id="662" w:name="_Toc71898358"/>
      <w:bookmarkStart w:id="663" w:name="_Toc71975433"/>
      <w:bookmarkStart w:id="664" w:name="_Toc71975683"/>
      <w:bookmarkStart w:id="665" w:name="_Toc72156162"/>
      <w:r>
        <w:lastRenderedPageBreak/>
        <w:t>A.18.3</w:t>
      </w:r>
      <w:proofErr w:type="gramStart"/>
      <w:r>
        <w:tab/>
      </w:r>
      <w:r w:rsidR="00423FD2">
        <w:t xml:space="preserve">  </w:t>
      </w:r>
      <w:r w:rsidR="00EA370C">
        <w:t>Erstellungs</w:t>
      </w:r>
      <w:proofErr w:type="gramEnd"/>
      <w:r w:rsidR="00EA370C">
        <w:t>-Maske</w:t>
      </w:r>
      <w:bookmarkEnd w:id="658"/>
      <w:bookmarkEnd w:id="659"/>
      <w:bookmarkEnd w:id="660"/>
      <w:bookmarkEnd w:id="661"/>
      <w:bookmarkEnd w:id="662"/>
      <w:bookmarkEnd w:id="663"/>
      <w:bookmarkEnd w:id="664"/>
      <w:bookmarkEnd w:id="665"/>
    </w:p>
    <w:p w14:paraId="72DD064D" w14:textId="56B68EE9" w:rsidR="00BC1FA1" w:rsidRDefault="00BC1FA1" w:rsidP="00745739">
      <w:pPr>
        <w:jc w:val="both"/>
        <w:rPr>
          <w:i/>
          <w:iCs/>
          <w:color w:val="A6A6A6" w:themeColor="background1" w:themeShade="A6"/>
          <w:sz w:val="16"/>
          <w:szCs w:val="18"/>
        </w:rPr>
      </w:pPr>
      <w:r>
        <w:rPr>
          <w:noProof/>
        </w:rPr>
        <w:drawing>
          <wp:inline distT="0" distB="0" distL="0" distR="0" wp14:anchorId="370A93A7" wp14:editId="1BA8436D">
            <wp:extent cx="6981391" cy="5715475"/>
            <wp:effectExtent l="23495" t="27305" r="27305" b="2730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16200000">
                      <a:off x="0" y="0"/>
                      <a:ext cx="7036391" cy="5760502"/>
                    </a:xfrm>
                    <a:prstGeom prst="rect">
                      <a:avLst/>
                    </a:prstGeom>
                    <a:ln w="19050">
                      <a:solidFill>
                        <a:schemeClr val="bg1">
                          <a:lumMod val="95000"/>
                        </a:schemeClr>
                      </a:solidFill>
                    </a:ln>
                  </pic:spPr>
                </pic:pic>
              </a:graphicData>
            </a:graphic>
          </wp:inline>
        </w:drawing>
      </w:r>
      <w:r w:rsidR="003C3B2D">
        <w:rPr>
          <w:rStyle w:val="FootnoteReference"/>
          <w:noProof/>
        </w:rPr>
        <w:footnoteReference w:id="12"/>
      </w:r>
      <w:r>
        <w:rPr>
          <w:noProof/>
        </w:rPr>
        <w:br/>
      </w:r>
      <w:r>
        <w:rPr>
          <w:i/>
          <w:iCs/>
          <w:color w:val="A6A6A6" w:themeColor="background1" w:themeShade="A6"/>
          <w:sz w:val="16"/>
          <w:szCs w:val="18"/>
        </w:rPr>
        <w:t>Antrags Erstellungsmaske aus der Sicht eines Mitarbeiters</w:t>
      </w:r>
    </w:p>
    <w:p w14:paraId="169E19C8" w14:textId="758F5EA4" w:rsidR="00EA370C" w:rsidRDefault="00007081" w:rsidP="00745739">
      <w:pPr>
        <w:pStyle w:val="Heading3"/>
        <w:numPr>
          <w:ilvl w:val="0"/>
          <w:numId w:val="0"/>
        </w:numPr>
        <w:ind w:left="720" w:hanging="720"/>
        <w:rPr>
          <w:noProof/>
        </w:rPr>
      </w:pPr>
      <w:bookmarkStart w:id="666" w:name="_A.18.4_Antrags_Administration"/>
      <w:bookmarkStart w:id="667" w:name="_Toc71644824"/>
      <w:bookmarkStart w:id="668" w:name="_Toc71893740"/>
      <w:bookmarkStart w:id="669" w:name="_Toc71898044"/>
      <w:bookmarkStart w:id="670" w:name="_Toc71898219"/>
      <w:bookmarkStart w:id="671" w:name="_Toc71898359"/>
      <w:bookmarkStart w:id="672" w:name="_Toc71975434"/>
      <w:bookmarkStart w:id="673" w:name="_Toc71975684"/>
      <w:bookmarkStart w:id="674" w:name="_Toc72156163"/>
      <w:bookmarkEnd w:id="666"/>
      <w:r>
        <w:rPr>
          <w:noProof/>
        </w:rPr>
        <w:lastRenderedPageBreak/>
        <w:t>A.18.4</w:t>
      </w:r>
      <w:r w:rsidR="00423FD2">
        <w:rPr>
          <w:noProof/>
        </w:rPr>
        <w:t xml:space="preserve">  </w:t>
      </w:r>
      <w:r w:rsidR="00EA370C">
        <w:rPr>
          <w:noProof/>
        </w:rPr>
        <w:t>Antrags Administration</w:t>
      </w:r>
      <w:bookmarkEnd w:id="667"/>
      <w:bookmarkEnd w:id="668"/>
      <w:bookmarkEnd w:id="669"/>
      <w:bookmarkEnd w:id="670"/>
      <w:bookmarkEnd w:id="671"/>
      <w:bookmarkEnd w:id="672"/>
      <w:bookmarkEnd w:id="673"/>
      <w:bookmarkEnd w:id="674"/>
    </w:p>
    <w:p w14:paraId="100A6BCF" w14:textId="5F4FFEA9" w:rsidR="00EA370C" w:rsidRPr="00C90E4C" w:rsidRDefault="00EA370C" w:rsidP="00C90E4C">
      <w:pPr>
        <w:pStyle w:val="NoSpacing"/>
        <w:spacing w:line="276" w:lineRule="auto"/>
        <w:rPr>
          <w:rFonts w:ascii="Garamond" w:hAnsi="Garamond"/>
          <w:i/>
          <w:iCs/>
          <w:color w:val="A6A6A6" w:themeColor="background1" w:themeShade="A6"/>
          <w:sz w:val="16"/>
          <w:szCs w:val="18"/>
        </w:rPr>
      </w:pPr>
      <w:r w:rsidRPr="00EA370C">
        <w:rPr>
          <w:noProof/>
        </w:rPr>
        <w:drawing>
          <wp:inline distT="0" distB="0" distL="0" distR="0" wp14:anchorId="72BB474D" wp14:editId="140A7771">
            <wp:extent cx="5562600" cy="7700255"/>
            <wp:effectExtent l="25400" t="25400" r="25400" b="2159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rotWithShape="1">
                    <a:blip r:embed="rId25" cstate="print">
                      <a:extLst>
                        <a:ext uri="{28A0092B-C50C-407E-A947-70E740481C1C}">
                          <a14:useLocalDpi xmlns:a14="http://schemas.microsoft.com/office/drawing/2010/main" val="0"/>
                        </a:ext>
                      </a:extLst>
                    </a:blip>
                    <a:srcRect l="1" r="1308" b="3730"/>
                    <a:stretch/>
                  </pic:blipFill>
                  <pic:spPr bwMode="auto">
                    <a:xfrm>
                      <a:off x="0" y="0"/>
                      <a:ext cx="5574265" cy="771640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Pr>
          <w:noProof/>
        </w:rPr>
        <w:br/>
      </w:r>
      <w:r w:rsidR="00C90E4C" w:rsidRPr="00C90E4C">
        <w:rPr>
          <w:rFonts w:ascii="Garamond" w:hAnsi="Garamond"/>
          <w:i/>
          <w:iCs/>
          <w:caps w:val="0"/>
          <w:color w:val="A6A6A6" w:themeColor="background1" w:themeShade="A6"/>
          <w:sz w:val="16"/>
          <w:szCs w:val="18"/>
          <w:vertAlign w:val="baseline"/>
        </w:rPr>
        <w:t>Antrags Administrationsmaske Aus Der Sicht Eines Vorgesetzen</w:t>
      </w:r>
    </w:p>
    <w:p w14:paraId="68C6B477" w14:textId="4B7A89A5" w:rsidR="00EA370C" w:rsidRPr="00EA370C" w:rsidRDefault="00007081" w:rsidP="00745739">
      <w:pPr>
        <w:pStyle w:val="Heading3"/>
        <w:numPr>
          <w:ilvl w:val="0"/>
          <w:numId w:val="0"/>
        </w:numPr>
        <w:ind w:left="720" w:hanging="720"/>
      </w:pPr>
      <w:bookmarkStart w:id="675" w:name="_A.18.5_Antrags_Übersicht"/>
      <w:bookmarkStart w:id="676" w:name="_Toc71644825"/>
      <w:bookmarkStart w:id="677" w:name="_Toc71893741"/>
      <w:bookmarkStart w:id="678" w:name="_Toc71898045"/>
      <w:bookmarkStart w:id="679" w:name="_Toc71898220"/>
      <w:bookmarkStart w:id="680" w:name="_Toc71898360"/>
      <w:bookmarkStart w:id="681" w:name="_Toc71975435"/>
      <w:bookmarkStart w:id="682" w:name="_Toc71975685"/>
      <w:bookmarkStart w:id="683" w:name="_Toc72156164"/>
      <w:bookmarkEnd w:id="675"/>
      <w:proofErr w:type="gramStart"/>
      <w:r>
        <w:lastRenderedPageBreak/>
        <w:t>A.18.5</w:t>
      </w:r>
      <w:r w:rsidR="00423FD2">
        <w:t xml:space="preserve">  </w:t>
      </w:r>
      <w:r w:rsidR="006A7B77">
        <w:t>Antrags</w:t>
      </w:r>
      <w:proofErr w:type="gramEnd"/>
      <w:r w:rsidR="006A7B77">
        <w:t xml:space="preserve"> Übersicht</w:t>
      </w:r>
      <w:bookmarkEnd w:id="676"/>
      <w:bookmarkEnd w:id="677"/>
      <w:bookmarkEnd w:id="678"/>
      <w:bookmarkEnd w:id="679"/>
      <w:bookmarkEnd w:id="680"/>
      <w:bookmarkEnd w:id="681"/>
      <w:bookmarkEnd w:id="682"/>
      <w:bookmarkEnd w:id="683"/>
    </w:p>
    <w:p w14:paraId="3CC7A9BD" w14:textId="549D622D" w:rsidR="00C03817" w:rsidRDefault="00BC1FA1" w:rsidP="00745739">
      <w:pPr>
        <w:jc w:val="both"/>
        <w:rPr>
          <w:i/>
          <w:iCs/>
          <w:color w:val="A6A6A6" w:themeColor="background1" w:themeShade="A6"/>
          <w:sz w:val="16"/>
          <w:szCs w:val="18"/>
        </w:rPr>
      </w:pPr>
      <w:r>
        <w:rPr>
          <w:noProof/>
        </w:rPr>
        <w:drawing>
          <wp:inline distT="0" distB="0" distL="0" distR="0" wp14:anchorId="3BDFFF9C" wp14:editId="7985C3FB">
            <wp:extent cx="5760720" cy="5493385"/>
            <wp:effectExtent l="25400" t="25400" r="30480" b="31115"/>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5493385"/>
                    </a:xfrm>
                    <a:prstGeom prst="rect">
                      <a:avLst/>
                    </a:prstGeom>
                    <a:ln w="19050">
                      <a:solidFill>
                        <a:schemeClr val="bg1">
                          <a:lumMod val="95000"/>
                        </a:schemeClr>
                      </a:solidFill>
                    </a:ln>
                  </pic:spPr>
                </pic:pic>
              </a:graphicData>
            </a:graphic>
          </wp:inline>
        </w:drawing>
      </w:r>
    </w:p>
    <w:p w14:paraId="7031C2DB" w14:textId="2ED6E4CD" w:rsidR="00BC1FA1" w:rsidRDefault="00BC1FA1" w:rsidP="00745739">
      <w:pPr>
        <w:jc w:val="both"/>
        <w:rPr>
          <w:i/>
          <w:iCs/>
          <w:color w:val="A6A6A6" w:themeColor="background1" w:themeShade="A6"/>
          <w:sz w:val="16"/>
          <w:szCs w:val="18"/>
        </w:rPr>
      </w:pPr>
      <w:r>
        <w:rPr>
          <w:i/>
          <w:iCs/>
          <w:color w:val="A6A6A6" w:themeColor="background1" w:themeShade="A6"/>
          <w:sz w:val="16"/>
          <w:szCs w:val="18"/>
        </w:rPr>
        <w:t>Antragsadministrations Übersichtsseite aus der Sicht eines Vorgesetzen</w:t>
      </w:r>
    </w:p>
    <w:p w14:paraId="05144FC3" w14:textId="4684C23A" w:rsidR="004B53F8" w:rsidRDefault="004B53F8" w:rsidP="00745739">
      <w:pPr>
        <w:jc w:val="both"/>
        <w:rPr>
          <w:i/>
          <w:iCs/>
          <w:color w:val="A6A6A6" w:themeColor="background1" w:themeShade="A6"/>
          <w:sz w:val="16"/>
          <w:szCs w:val="18"/>
        </w:rPr>
      </w:pPr>
      <w:r>
        <w:rPr>
          <w:i/>
          <w:iCs/>
          <w:color w:val="A6A6A6" w:themeColor="background1" w:themeShade="A6"/>
          <w:sz w:val="16"/>
          <w:szCs w:val="18"/>
        </w:rPr>
        <w:br w:type="page"/>
      </w:r>
    </w:p>
    <w:p w14:paraId="6E1C1790" w14:textId="62946EB2" w:rsidR="004B53F8" w:rsidRDefault="004B53F8" w:rsidP="00745739">
      <w:pPr>
        <w:pStyle w:val="Heading2"/>
        <w:numPr>
          <w:ilvl w:val="0"/>
          <w:numId w:val="0"/>
        </w:numPr>
        <w:ind w:left="576" w:hanging="576"/>
      </w:pPr>
      <w:bookmarkStart w:id="684" w:name="_A.19_Word_Vorlage"/>
      <w:bookmarkStart w:id="685" w:name="_Toc71644826"/>
      <w:bookmarkStart w:id="686" w:name="_Toc71893742"/>
      <w:bookmarkStart w:id="687" w:name="_Toc71898046"/>
      <w:bookmarkStart w:id="688" w:name="_Toc71898221"/>
      <w:bookmarkStart w:id="689" w:name="_Toc71898361"/>
      <w:bookmarkStart w:id="690" w:name="_Toc71975436"/>
      <w:bookmarkStart w:id="691" w:name="_Toc71975686"/>
      <w:bookmarkStart w:id="692" w:name="_Toc72156165"/>
      <w:bookmarkEnd w:id="684"/>
      <w:r>
        <w:lastRenderedPageBreak/>
        <w:t>A.19</w:t>
      </w:r>
      <w:r>
        <w:tab/>
        <w:t>Ist-Analyse – Word Vorlage</w:t>
      </w:r>
      <w:bookmarkEnd w:id="685"/>
      <w:bookmarkEnd w:id="686"/>
      <w:bookmarkEnd w:id="687"/>
      <w:bookmarkEnd w:id="688"/>
      <w:bookmarkEnd w:id="689"/>
      <w:bookmarkEnd w:id="690"/>
      <w:bookmarkEnd w:id="691"/>
      <w:bookmarkEnd w:id="692"/>
    </w:p>
    <w:p w14:paraId="7937457D" w14:textId="16610036" w:rsidR="004B53F8" w:rsidRDefault="004B53F8" w:rsidP="00E551CE">
      <w:pPr>
        <w:jc w:val="center"/>
      </w:pPr>
      <w:r>
        <w:rPr>
          <w:noProof/>
        </w:rPr>
        <w:drawing>
          <wp:inline distT="0" distB="0" distL="0" distR="0" wp14:anchorId="7D4C92F8" wp14:editId="150DC780">
            <wp:extent cx="4296833" cy="5613070"/>
            <wp:effectExtent l="25400" t="25400" r="21590" b="26035"/>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330637" cy="5657230"/>
                    </a:xfrm>
                    <a:prstGeom prst="rect">
                      <a:avLst/>
                    </a:prstGeom>
                    <a:ln w="19050">
                      <a:solidFill>
                        <a:schemeClr val="bg1">
                          <a:lumMod val="95000"/>
                        </a:schemeClr>
                      </a:solidFill>
                    </a:ln>
                  </pic:spPr>
                </pic:pic>
              </a:graphicData>
            </a:graphic>
          </wp:inline>
        </w:drawing>
      </w:r>
    </w:p>
    <w:p w14:paraId="1542BE61" w14:textId="2B7BE560" w:rsidR="004B53F8" w:rsidRDefault="004B53F8" w:rsidP="00745739">
      <w:pPr>
        <w:jc w:val="both"/>
      </w:pPr>
      <w:r>
        <w:br w:type="page"/>
      </w:r>
    </w:p>
    <w:p w14:paraId="5370BA47" w14:textId="678DB550" w:rsidR="00EA370C" w:rsidRDefault="00A46816" w:rsidP="00745739">
      <w:pPr>
        <w:pStyle w:val="Heading2"/>
        <w:numPr>
          <w:ilvl w:val="0"/>
          <w:numId w:val="0"/>
        </w:numPr>
        <w:ind w:left="576" w:hanging="576"/>
      </w:pPr>
      <w:bookmarkStart w:id="693" w:name="_A.20_Antrags_Administration"/>
      <w:bookmarkStart w:id="694" w:name="_Toc71644827"/>
      <w:bookmarkStart w:id="695" w:name="_Toc71893743"/>
      <w:bookmarkStart w:id="696" w:name="_Toc71898047"/>
      <w:bookmarkStart w:id="697" w:name="_Toc71898222"/>
      <w:bookmarkStart w:id="698" w:name="_Toc71898362"/>
      <w:bookmarkStart w:id="699" w:name="_Toc71975437"/>
      <w:bookmarkStart w:id="700" w:name="_Toc71975687"/>
      <w:bookmarkStart w:id="701" w:name="_Toc72156166"/>
      <w:bookmarkEnd w:id="693"/>
      <w:r>
        <w:lastRenderedPageBreak/>
        <w:t>A.20</w:t>
      </w:r>
      <w:r>
        <w:tab/>
        <w:t>Antrag</w:t>
      </w:r>
      <w:r w:rsidR="00EA370C">
        <w:t>s Administration – Codeauszug</w:t>
      </w:r>
      <w:bookmarkEnd w:id="694"/>
      <w:bookmarkEnd w:id="695"/>
      <w:bookmarkEnd w:id="696"/>
      <w:bookmarkEnd w:id="697"/>
      <w:bookmarkEnd w:id="698"/>
      <w:bookmarkEnd w:id="699"/>
      <w:bookmarkEnd w:id="700"/>
      <w:bookmarkEnd w:id="701"/>
    </w:p>
    <w:p w14:paraId="631D8594" w14:textId="4AB72A04" w:rsidR="00EA370C" w:rsidRDefault="00EA370C" w:rsidP="00745739">
      <w:pPr>
        <w:jc w:val="both"/>
      </w:pPr>
      <w:r>
        <w:rPr>
          <w:noProof/>
        </w:rPr>
        <w:drawing>
          <wp:inline distT="0" distB="0" distL="0" distR="0" wp14:anchorId="58D9C7F4" wp14:editId="1D92496E">
            <wp:extent cx="5716629" cy="7435259"/>
            <wp:effectExtent l="25400" t="25400" r="24130" b="19685"/>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l="4224" t="1931" r="4873" b="44042"/>
                    <a:stretch/>
                  </pic:blipFill>
                  <pic:spPr bwMode="auto">
                    <a:xfrm>
                      <a:off x="0" y="0"/>
                      <a:ext cx="5761811" cy="7494024"/>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6C2CAF">
        <w:br/>
      </w:r>
      <w:r w:rsidR="006C2CAF">
        <w:rPr>
          <w:i/>
          <w:iCs/>
        </w:rPr>
        <w:t>(Fortsetzung auf der nächsten Seite)</w:t>
      </w:r>
    </w:p>
    <w:p w14:paraId="7A9FAB86" w14:textId="28350C0A" w:rsidR="00EA370C" w:rsidRDefault="00EA370C" w:rsidP="00745739">
      <w:pPr>
        <w:jc w:val="both"/>
      </w:pPr>
      <w:r>
        <w:rPr>
          <w:noProof/>
        </w:rPr>
        <w:lastRenderedPageBreak/>
        <w:drawing>
          <wp:inline distT="0" distB="0" distL="0" distR="0" wp14:anchorId="49C1200A" wp14:editId="1042EE71">
            <wp:extent cx="5720777" cy="5917096"/>
            <wp:effectExtent l="25400" t="25400" r="19685"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28" cstate="print">
                      <a:extLst>
                        <a:ext uri="{28A0092B-C50C-407E-A947-70E740481C1C}">
                          <a14:useLocalDpi xmlns:a14="http://schemas.microsoft.com/office/drawing/2010/main" val="0"/>
                        </a:ext>
                      </a:extLst>
                    </a:blip>
                    <a:srcRect l="4224" t="54560" r="4873" b="2475"/>
                    <a:stretch/>
                  </pic:blipFill>
                  <pic:spPr bwMode="auto">
                    <a:xfrm>
                      <a:off x="0" y="0"/>
                      <a:ext cx="5770556" cy="596858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787518DB" w14:textId="61F487BA" w:rsidR="006A30C8" w:rsidRDefault="006A30C8" w:rsidP="00745739">
      <w:pPr>
        <w:jc w:val="both"/>
      </w:pPr>
      <w:r>
        <w:br/>
      </w:r>
    </w:p>
    <w:p w14:paraId="7D07E0F4" w14:textId="77777777" w:rsidR="006A30C8" w:rsidRDefault="006A30C8" w:rsidP="00745739">
      <w:pPr>
        <w:jc w:val="both"/>
      </w:pPr>
      <w:r>
        <w:br w:type="page"/>
      </w:r>
    </w:p>
    <w:p w14:paraId="18A08AAB" w14:textId="08AF6910" w:rsidR="006A30C8" w:rsidRPr="006A30C8" w:rsidRDefault="006A30C8" w:rsidP="00745739">
      <w:pPr>
        <w:pStyle w:val="Heading2"/>
        <w:numPr>
          <w:ilvl w:val="0"/>
          <w:numId w:val="0"/>
        </w:numPr>
        <w:ind w:left="576" w:hanging="576"/>
        <w:rPr>
          <w:lang w:val="en-US"/>
        </w:rPr>
      </w:pPr>
      <w:bookmarkStart w:id="702" w:name="_A.20_E-Mail_Notification"/>
      <w:bookmarkStart w:id="703" w:name="_Toc71644828"/>
      <w:bookmarkStart w:id="704" w:name="_Toc71893744"/>
      <w:bookmarkStart w:id="705" w:name="_Toc71898048"/>
      <w:bookmarkStart w:id="706" w:name="_Toc71898223"/>
      <w:bookmarkStart w:id="707" w:name="_Toc71898363"/>
      <w:bookmarkStart w:id="708" w:name="_Toc71975438"/>
      <w:bookmarkStart w:id="709" w:name="_Toc71975688"/>
      <w:bookmarkStart w:id="710" w:name="_Toc72156167"/>
      <w:bookmarkEnd w:id="702"/>
      <w:r w:rsidRPr="006A30C8">
        <w:rPr>
          <w:lang w:val="en-US"/>
        </w:rPr>
        <w:lastRenderedPageBreak/>
        <w:t>A.21</w:t>
      </w:r>
      <w:r w:rsidRPr="006A30C8">
        <w:rPr>
          <w:lang w:val="en-US"/>
        </w:rPr>
        <w:tab/>
        <w:t xml:space="preserve">E-Mail Notification – </w:t>
      </w:r>
      <w:proofErr w:type="spellStart"/>
      <w:r w:rsidRPr="006A30C8">
        <w:rPr>
          <w:lang w:val="en-US"/>
        </w:rPr>
        <w:t>Sequenzdiagram</w:t>
      </w:r>
      <w:bookmarkEnd w:id="703"/>
      <w:bookmarkEnd w:id="704"/>
      <w:bookmarkEnd w:id="705"/>
      <w:bookmarkEnd w:id="706"/>
      <w:bookmarkEnd w:id="707"/>
      <w:bookmarkEnd w:id="708"/>
      <w:bookmarkEnd w:id="709"/>
      <w:bookmarkEnd w:id="710"/>
      <w:proofErr w:type="spellEnd"/>
    </w:p>
    <w:p w14:paraId="39F37C62" w14:textId="4A86AAD1" w:rsidR="001E5B22" w:rsidRDefault="006A30C8" w:rsidP="00745739">
      <w:pPr>
        <w:jc w:val="both"/>
      </w:pPr>
      <w:r>
        <w:rPr>
          <w:noProof/>
        </w:rPr>
        <w:drawing>
          <wp:inline distT="0" distB="0" distL="0" distR="0" wp14:anchorId="070ADF24" wp14:editId="73E72B2B">
            <wp:extent cx="5716629" cy="7874857"/>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7910" cy="7904173"/>
                    </a:xfrm>
                    <a:prstGeom prst="rect">
                      <a:avLst/>
                    </a:prstGeom>
                  </pic:spPr>
                </pic:pic>
              </a:graphicData>
            </a:graphic>
          </wp:inline>
        </w:drawing>
      </w:r>
    </w:p>
    <w:p w14:paraId="3AA97CF2" w14:textId="04E0CD85" w:rsidR="006A30C8" w:rsidRDefault="001E5B22" w:rsidP="00745739">
      <w:pPr>
        <w:pStyle w:val="Heading2"/>
        <w:numPr>
          <w:ilvl w:val="0"/>
          <w:numId w:val="0"/>
        </w:numPr>
        <w:ind w:left="576" w:hanging="576"/>
      </w:pPr>
      <w:bookmarkStart w:id="711" w:name="_A.22_Mailing_-"/>
      <w:bookmarkStart w:id="712" w:name="_Toc71644829"/>
      <w:bookmarkStart w:id="713" w:name="_Toc71893745"/>
      <w:bookmarkStart w:id="714" w:name="_Toc71898049"/>
      <w:bookmarkStart w:id="715" w:name="_Toc71898224"/>
      <w:bookmarkStart w:id="716" w:name="_Toc71898364"/>
      <w:bookmarkStart w:id="717" w:name="_Toc71975439"/>
      <w:bookmarkStart w:id="718" w:name="_Toc71975689"/>
      <w:bookmarkStart w:id="719" w:name="_Toc72156168"/>
      <w:bookmarkEnd w:id="711"/>
      <w:r>
        <w:lastRenderedPageBreak/>
        <w:t>A.22</w:t>
      </w:r>
      <w:r>
        <w:tab/>
        <w:t>Mailing - Codeauszug</w:t>
      </w:r>
      <w:bookmarkEnd w:id="712"/>
      <w:bookmarkEnd w:id="713"/>
      <w:bookmarkEnd w:id="714"/>
      <w:bookmarkEnd w:id="715"/>
      <w:bookmarkEnd w:id="716"/>
      <w:bookmarkEnd w:id="717"/>
      <w:bookmarkEnd w:id="718"/>
      <w:bookmarkEnd w:id="719"/>
    </w:p>
    <w:p w14:paraId="356B15F3" w14:textId="46101D7D" w:rsidR="001E5B22" w:rsidRDefault="001E5B22" w:rsidP="00745739">
      <w:pPr>
        <w:jc w:val="both"/>
      </w:pPr>
      <w:r>
        <w:rPr>
          <w:noProof/>
        </w:rPr>
        <mc:AlternateContent>
          <mc:Choice Requires="wps">
            <w:drawing>
              <wp:anchor distT="0" distB="0" distL="114300" distR="114300" simplePos="0" relativeHeight="251674624" behindDoc="0" locked="0" layoutInCell="1" allowOverlap="1" wp14:anchorId="6B00A8FC" wp14:editId="4761189A">
                <wp:simplePos x="0" y="0"/>
                <wp:positionH relativeFrom="column">
                  <wp:posOffset>1025162</wp:posOffset>
                </wp:positionH>
                <wp:positionV relativeFrom="paragraph">
                  <wp:posOffset>6032772</wp:posOffset>
                </wp:positionV>
                <wp:extent cx="4436110" cy="1985010"/>
                <wp:effectExtent l="749300" t="88900" r="8890" b="8890"/>
                <wp:wrapNone/>
                <wp:docPr id="31" name="Line Callout 2 31"/>
                <wp:cNvGraphicFramePr/>
                <a:graphic xmlns:a="http://schemas.openxmlformats.org/drawingml/2006/main">
                  <a:graphicData uri="http://schemas.microsoft.com/office/word/2010/wordprocessingShape">
                    <wps:wsp>
                      <wps:cNvSpPr/>
                      <wps:spPr>
                        <a:xfrm>
                          <a:off x="0" y="0"/>
                          <a:ext cx="4436110" cy="1985010"/>
                        </a:xfrm>
                        <a:prstGeom prst="borderCallout2">
                          <a:avLst>
                            <a:gd name="adj1" fmla="val 18750"/>
                            <a:gd name="adj2" fmla="val -8333"/>
                            <a:gd name="adj3" fmla="val 18750"/>
                            <a:gd name="adj4" fmla="val -16667"/>
                            <a:gd name="adj5" fmla="val -4491"/>
                            <a:gd name="adj6" fmla="val 1001"/>
                          </a:avLst>
                        </a:prstGeom>
                        <a:solidFill>
                          <a:srgbClr val="FAFAFA"/>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30">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0A8F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31" o:spid="_x0000_s1027" type="#_x0000_t48" style="position:absolute;left:0;text-align:left;margin-left:80.7pt;margin-top:475pt;width:349.3pt;height:15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" adj="216,-970" fillcolor="#fafafa" strokecolor="#bfbfbf [2412]" strokeweight="1pt">
                <v:textbo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30">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v:textbox>
                <o:callout v:ext="edit" minusx="t"/>
              </v:shape>
            </w:pict>
          </mc:Fallback>
        </mc:AlternateContent>
      </w:r>
      <w:r>
        <w:rPr>
          <w:noProof/>
        </w:rPr>
        <w:drawing>
          <wp:inline distT="0" distB="0" distL="0" distR="0" wp14:anchorId="03218D07" wp14:editId="7FEF6919">
            <wp:extent cx="5702245" cy="6255472"/>
            <wp:effectExtent l="25400" t="25400" r="26035" b="3111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4557" t="4056" r="4468" b="7091"/>
                    <a:stretch/>
                  </pic:blipFill>
                  <pic:spPr bwMode="auto">
                    <a:xfrm>
                      <a:off x="0" y="0"/>
                      <a:ext cx="5738483" cy="6295225"/>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7CA45574" w14:textId="5A14F6EB" w:rsidR="001E5B22" w:rsidRDefault="001E5B22" w:rsidP="00745739">
      <w:pPr>
        <w:jc w:val="both"/>
      </w:pPr>
    </w:p>
    <w:p w14:paraId="715185C3" w14:textId="5F85755C" w:rsidR="00B74368" w:rsidRDefault="00B74368" w:rsidP="00745739">
      <w:pPr>
        <w:jc w:val="both"/>
      </w:pPr>
    </w:p>
    <w:p w14:paraId="1DF43D70" w14:textId="3DE5C48F" w:rsidR="00B74368" w:rsidRDefault="00B74368" w:rsidP="00745739">
      <w:pPr>
        <w:jc w:val="both"/>
      </w:pPr>
    </w:p>
    <w:p w14:paraId="32B277BE" w14:textId="03A88D0B" w:rsidR="00B74368" w:rsidRDefault="00B74368" w:rsidP="00745739">
      <w:pPr>
        <w:jc w:val="both"/>
      </w:pPr>
    </w:p>
    <w:p w14:paraId="74378A60" w14:textId="11C48B99" w:rsidR="00B74368" w:rsidRDefault="00B74368" w:rsidP="00745739">
      <w:pPr>
        <w:jc w:val="both"/>
      </w:pPr>
    </w:p>
    <w:p w14:paraId="70CA1F65" w14:textId="315FBE27" w:rsidR="00B74368" w:rsidRPr="00BA62A8" w:rsidRDefault="00B74368" w:rsidP="00745739">
      <w:pPr>
        <w:pStyle w:val="Heading2"/>
        <w:numPr>
          <w:ilvl w:val="0"/>
          <w:numId w:val="0"/>
        </w:numPr>
        <w:ind w:left="576" w:hanging="576"/>
        <w:rPr>
          <w:sz w:val="10"/>
          <w:szCs w:val="10"/>
        </w:rPr>
      </w:pPr>
      <w:bookmarkStart w:id="720" w:name="_A.23_Enlightn_Test"/>
      <w:bookmarkStart w:id="721" w:name="_Toc71644830"/>
      <w:bookmarkStart w:id="722" w:name="_Toc71893746"/>
      <w:bookmarkStart w:id="723" w:name="_Toc71898050"/>
      <w:bookmarkStart w:id="724" w:name="_Toc71898225"/>
      <w:bookmarkStart w:id="725" w:name="_Toc71898365"/>
      <w:bookmarkStart w:id="726" w:name="_Toc71975440"/>
      <w:bookmarkStart w:id="727" w:name="_Toc71975690"/>
      <w:bookmarkStart w:id="728" w:name="_Toc72156169"/>
      <w:bookmarkEnd w:id="720"/>
      <w:r>
        <w:lastRenderedPageBreak/>
        <w:t>A.23</w:t>
      </w:r>
      <w:r w:rsidR="00BA62A8">
        <w:tab/>
      </w:r>
      <w:proofErr w:type="spellStart"/>
      <w:r>
        <w:t>E</w:t>
      </w:r>
      <w:r w:rsidRPr="00B74368">
        <w:t>nlightn</w:t>
      </w:r>
      <w:proofErr w:type="spellEnd"/>
      <w:r>
        <w:t xml:space="preserve"> Test – CLI Auszug</w:t>
      </w:r>
      <w:bookmarkEnd w:id="721"/>
      <w:bookmarkEnd w:id="722"/>
      <w:bookmarkEnd w:id="723"/>
      <w:bookmarkEnd w:id="724"/>
      <w:bookmarkEnd w:id="725"/>
      <w:bookmarkEnd w:id="726"/>
      <w:bookmarkEnd w:id="727"/>
      <w:bookmarkEnd w:id="728"/>
      <w:r w:rsidR="00BA62A8">
        <w:br/>
      </w:r>
    </w:p>
    <w:p w14:paraId="3C2C36D6" w14:textId="30E3393F" w:rsidR="00B74368" w:rsidRDefault="00B74368" w:rsidP="00745739">
      <w:pPr>
        <w:jc w:val="both"/>
      </w:pPr>
      <w:r>
        <w:t xml:space="preserve"> </w:t>
      </w:r>
      <w:r>
        <w:rPr>
          <w:noProof/>
        </w:rPr>
        <w:drawing>
          <wp:inline distT="0" distB="0" distL="0" distR="0" wp14:anchorId="3C0F3FBA" wp14:editId="532EEA74">
            <wp:extent cx="5655882" cy="1895061"/>
            <wp:effectExtent l="25400" t="25400" r="21590" b="2286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32" cstate="print">
                      <a:extLst>
                        <a:ext uri="{28A0092B-C50C-407E-A947-70E740481C1C}">
                          <a14:useLocalDpi xmlns:a14="http://schemas.microsoft.com/office/drawing/2010/main" val="0"/>
                        </a:ext>
                      </a:extLst>
                    </a:blip>
                    <a:srcRect l="-88" t="-3220" r="77" b="11460"/>
                    <a:stretch/>
                  </pic:blipFill>
                  <pic:spPr bwMode="auto">
                    <a:xfrm>
                      <a:off x="0" y="0"/>
                      <a:ext cx="5748957" cy="1926247"/>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2F5E2BDB" w14:textId="77777777" w:rsidR="00BA62A8" w:rsidRDefault="00BA62A8" w:rsidP="00745739">
      <w:pPr>
        <w:jc w:val="both"/>
      </w:pPr>
    </w:p>
    <w:p w14:paraId="20E9C46C" w14:textId="02191E58" w:rsidR="00BA62A8" w:rsidRDefault="00BA62A8" w:rsidP="00745739">
      <w:pPr>
        <w:pStyle w:val="Heading2"/>
        <w:numPr>
          <w:ilvl w:val="0"/>
          <w:numId w:val="0"/>
        </w:numPr>
        <w:ind w:left="576" w:hanging="576"/>
      </w:pPr>
      <w:bookmarkStart w:id="729" w:name="_A.24_Soll-/Ist-Vergleich"/>
      <w:bookmarkStart w:id="730" w:name="_Toc71644831"/>
      <w:bookmarkStart w:id="731" w:name="_Toc71893747"/>
      <w:bookmarkStart w:id="732" w:name="_Toc71898051"/>
      <w:bookmarkStart w:id="733" w:name="_Toc71898226"/>
      <w:bookmarkStart w:id="734" w:name="_Toc71898366"/>
      <w:bookmarkStart w:id="735" w:name="_Toc71975441"/>
      <w:bookmarkStart w:id="736" w:name="_Toc71975691"/>
      <w:bookmarkStart w:id="737" w:name="_Toc72156170"/>
      <w:bookmarkEnd w:id="729"/>
      <w:r>
        <w:t>A.24</w:t>
      </w:r>
      <w:r>
        <w:tab/>
        <w:t>Soll-/Ist-Vergleich</w:t>
      </w:r>
      <w:bookmarkEnd w:id="730"/>
      <w:bookmarkEnd w:id="731"/>
      <w:bookmarkEnd w:id="732"/>
      <w:bookmarkEnd w:id="733"/>
      <w:bookmarkEnd w:id="734"/>
      <w:bookmarkEnd w:id="735"/>
      <w:bookmarkEnd w:id="736"/>
      <w:bookmarkEnd w:id="737"/>
    </w:p>
    <w:tbl>
      <w:tblPr>
        <w:tblStyle w:val="PlainTable4"/>
        <w:tblW w:w="0" w:type="auto"/>
        <w:tblLook w:val="04A0" w:firstRow="1" w:lastRow="0" w:firstColumn="1" w:lastColumn="0" w:noHBand="0" w:noVBand="1"/>
      </w:tblPr>
      <w:tblGrid>
        <w:gridCol w:w="3828"/>
        <w:gridCol w:w="1559"/>
        <w:gridCol w:w="1843"/>
        <w:gridCol w:w="1832"/>
      </w:tblGrid>
      <w:tr w:rsidR="00E551CE" w:rsidRPr="00E551CE" w14:paraId="1E850D90" w14:textId="77777777" w:rsidTr="00E551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9A143E"/>
          </w:tcPr>
          <w:p w14:paraId="1D3F403A" w14:textId="77777777" w:rsidR="00BA62A8" w:rsidRPr="00E551CE" w:rsidRDefault="00BA62A8" w:rsidP="00745739">
            <w:pPr>
              <w:spacing w:line="276" w:lineRule="auto"/>
              <w:jc w:val="both"/>
              <w:rPr>
                <w:color w:val="FFFFFF" w:themeColor="background1"/>
              </w:rPr>
            </w:pPr>
            <w:r w:rsidRPr="00E551CE">
              <w:rPr>
                <w:color w:val="FFFFFF" w:themeColor="background1"/>
              </w:rPr>
              <w:t>Phase</w:t>
            </w:r>
          </w:p>
        </w:tc>
        <w:tc>
          <w:tcPr>
            <w:tcW w:w="1559" w:type="dxa"/>
            <w:shd w:val="clear" w:color="auto" w:fill="9A143E"/>
          </w:tcPr>
          <w:p w14:paraId="1E8FC059"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Soll </w:t>
            </w:r>
            <w:r w:rsidRPr="00E551CE">
              <w:rPr>
                <w:b w:val="0"/>
                <w:bCs w:val="0"/>
                <w:color w:val="FFFFFF" w:themeColor="background1"/>
              </w:rPr>
              <w:t>(Geplant)</w:t>
            </w:r>
          </w:p>
        </w:tc>
        <w:tc>
          <w:tcPr>
            <w:tcW w:w="1843" w:type="dxa"/>
            <w:shd w:val="clear" w:color="auto" w:fill="9A143E"/>
          </w:tcPr>
          <w:p w14:paraId="0BD2D08E"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Ist </w:t>
            </w:r>
            <w:r w:rsidRPr="00E551CE">
              <w:rPr>
                <w:b w:val="0"/>
                <w:bCs w:val="0"/>
                <w:color w:val="FFFFFF" w:themeColor="background1"/>
              </w:rPr>
              <w:t>(Tatsächlich)</w:t>
            </w:r>
          </w:p>
        </w:tc>
        <w:tc>
          <w:tcPr>
            <w:tcW w:w="1832" w:type="dxa"/>
            <w:shd w:val="clear" w:color="auto" w:fill="9A143E"/>
          </w:tcPr>
          <w:p w14:paraId="3197903C"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 </w:t>
            </w:r>
            <w:r w:rsidRPr="00E551CE">
              <w:rPr>
                <w:b w:val="0"/>
                <w:bCs w:val="0"/>
                <w:color w:val="FFFFFF" w:themeColor="background1"/>
              </w:rPr>
              <w:t>(Differenz)</w:t>
            </w:r>
          </w:p>
        </w:tc>
      </w:tr>
      <w:tr w:rsidR="00BA62A8" w14:paraId="3ECDB13A"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16616E4" w14:textId="77777777" w:rsidR="00BA62A8" w:rsidRPr="003A031C" w:rsidRDefault="00BA62A8" w:rsidP="00745739">
            <w:pPr>
              <w:spacing w:line="276" w:lineRule="auto"/>
              <w:jc w:val="both"/>
            </w:pPr>
            <w:r w:rsidRPr="003A031C">
              <w:t>Analyse</w:t>
            </w:r>
          </w:p>
        </w:tc>
        <w:tc>
          <w:tcPr>
            <w:tcW w:w="1559" w:type="dxa"/>
          </w:tcPr>
          <w:p w14:paraId="748910E7"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3.5h</w:t>
            </w:r>
          </w:p>
        </w:tc>
        <w:tc>
          <w:tcPr>
            <w:tcW w:w="1843" w:type="dxa"/>
          </w:tcPr>
          <w:p w14:paraId="495A534C"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2.5h</w:t>
            </w:r>
          </w:p>
        </w:tc>
        <w:tc>
          <w:tcPr>
            <w:tcW w:w="1832" w:type="dxa"/>
          </w:tcPr>
          <w:p w14:paraId="293A5B4F"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2C8C886A"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7414DB81" w14:textId="77777777" w:rsidR="00BA62A8" w:rsidRPr="003A031C" w:rsidRDefault="00BA62A8" w:rsidP="00745739">
            <w:pPr>
              <w:spacing w:line="276" w:lineRule="auto"/>
              <w:jc w:val="both"/>
            </w:pPr>
            <w:r w:rsidRPr="003A031C">
              <w:t>Entwurf</w:t>
            </w:r>
          </w:p>
        </w:tc>
        <w:tc>
          <w:tcPr>
            <w:tcW w:w="1559" w:type="dxa"/>
          </w:tcPr>
          <w:p w14:paraId="5F35D11B"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8.0h</w:t>
            </w:r>
          </w:p>
        </w:tc>
        <w:tc>
          <w:tcPr>
            <w:tcW w:w="1843" w:type="dxa"/>
          </w:tcPr>
          <w:p w14:paraId="2EA3F2B8"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6.0h</w:t>
            </w:r>
          </w:p>
        </w:tc>
        <w:tc>
          <w:tcPr>
            <w:tcW w:w="1832" w:type="dxa"/>
          </w:tcPr>
          <w:p w14:paraId="62A344A0"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296CA1D"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65A1FA1" w14:textId="77777777" w:rsidR="00BA62A8" w:rsidRPr="003A031C" w:rsidRDefault="00BA62A8" w:rsidP="00745739">
            <w:pPr>
              <w:spacing w:line="276" w:lineRule="auto"/>
              <w:jc w:val="both"/>
            </w:pPr>
            <w:r w:rsidRPr="003A031C">
              <w:t>Entwicklung und Implementierung</w:t>
            </w:r>
          </w:p>
        </w:tc>
        <w:tc>
          <w:tcPr>
            <w:tcW w:w="1559" w:type="dxa"/>
          </w:tcPr>
          <w:p w14:paraId="6A7C2426"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42.5h</w:t>
            </w:r>
          </w:p>
        </w:tc>
        <w:tc>
          <w:tcPr>
            <w:tcW w:w="1843" w:type="dxa"/>
          </w:tcPr>
          <w:p w14:paraId="3783BCA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44.5h</w:t>
            </w:r>
          </w:p>
        </w:tc>
        <w:tc>
          <w:tcPr>
            <w:tcW w:w="1832" w:type="dxa"/>
          </w:tcPr>
          <w:p w14:paraId="53E8BC90"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+ 2.0h</w:t>
            </w:r>
          </w:p>
        </w:tc>
      </w:tr>
      <w:tr w:rsidR="00BA62A8" w14:paraId="3E329A2F"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DD4804C" w14:textId="77777777" w:rsidR="00BA62A8" w:rsidRPr="003A031C" w:rsidRDefault="00BA62A8" w:rsidP="00745739">
            <w:pPr>
              <w:spacing w:line="276" w:lineRule="auto"/>
              <w:jc w:val="both"/>
            </w:pPr>
            <w:r w:rsidRPr="003A031C">
              <w:t xml:space="preserve">Abnahme und </w:t>
            </w:r>
            <w:proofErr w:type="spellStart"/>
            <w:r w:rsidRPr="003A031C">
              <w:t>Deployment</w:t>
            </w:r>
            <w:proofErr w:type="spellEnd"/>
          </w:p>
        </w:tc>
        <w:tc>
          <w:tcPr>
            <w:tcW w:w="1559" w:type="dxa"/>
          </w:tcPr>
          <w:p w14:paraId="2C4A9B35" w14:textId="160DD1B0"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3</w:t>
            </w:r>
            <w:r w:rsidR="00BA62A8">
              <w:t>.0h</w:t>
            </w:r>
          </w:p>
        </w:tc>
        <w:tc>
          <w:tcPr>
            <w:tcW w:w="1843" w:type="dxa"/>
          </w:tcPr>
          <w:p w14:paraId="4531118D" w14:textId="43B99EF8"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2</w:t>
            </w:r>
            <w:r w:rsidR="00BA62A8">
              <w:t>.0h</w:t>
            </w:r>
          </w:p>
        </w:tc>
        <w:tc>
          <w:tcPr>
            <w:tcW w:w="1832" w:type="dxa"/>
          </w:tcPr>
          <w:p w14:paraId="067B2B2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509B825"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3651C6F4" w14:textId="77777777" w:rsidR="00BA62A8" w:rsidRPr="003A031C" w:rsidRDefault="00BA62A8" w:rsidP="00745739">
            <w:pPr>
              <w:spacing w:line="276" w:lineRule="auto"/>
              <w:jc w:val="both"/>
            </w:pPr>
            <w:r w:rsidRPr="003A031C">
              <w:t>Dokumentation</w:t>
            </w:r>
          </w:p>
        </w:tc>
        <w:tc>
          <w:tcPr>
            <w:tcW w:w="1559" w:type="dxa"/>
          </w:tcPr>
          <w:p w14:paraId="7A4A5C39"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13.0h</w:t>
            </w:r>
          </w:p>
        </w:tc>
        <w:tc>
          <w:tcPr>
            <w:tcW w:w="1843" w:type="dxa"/>
          </w:tcPr>
          <w:p w14:paraId="11C0F1E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14.0h</w:t>
            </w:r>
          </w:p>
        </w:tc>
        <w:tc>
          <w:tcPr>
            <w:tcW w:w="1832" w:type="dxa"/>
          </w:tcPr>
          <w:p w14:paraId="320C82FB"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7D154FD1"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0EA1892" w14:textId="77777777" w:rsidR="00BA62A8" w:rsidRPr="003A031C" w:rsidRDefault="00BA62A8" w:rsidP="00745739">
            <w:pPr>
              <w:spacing w:line="276" w:lineRule="auto"/>
              <w:jc w:val="both"/>
            </w:pPr>
            <w:r w:rsidRPr="003A031C">
              <w:t>Gesamt</w:t>
            </w:r>
          </w:p>
        </w:tc>
        <w:tc>
          <w:tcPr>
            <w:tcW w:w="1559" w:type="dxa"/>
          </w:tcPr>
          <w:p w14:paraId="2FBD443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43" w:type="dxa"/>
          </w:tcPr>
          <w:p w14:paraId="0AEE23FC"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32" w:type="dxa"/>
          </w:tcPr>
          <w:p w14:paraId="6CE73626" w14:textId="77777777" w:rsidR="00BA62A8" w:rsidRDefault="00BA62A8" w:rsidP="00E551CE">
            <w:pPr>
              <w:keepNext/>
              <w:spacing w:line="276" w:lineRule="auto"/>
              <w:jc w:val="right"/>
              <w:cnfStyle w:val="000000000000" w:firstRow="0" w:lastRow="0" w:firstColumn="0" w:lastColumn="0" w:oddVBand="0" w:evenVBand="0" w:oddHBand="0" w:evenHBand="0" w:firstRowFirstColumn="0" w:firstRowLastColumn="0" w:lastRowFirstColumn="0" w:lastRowLastColumn="0"/>
            </w:pPr>
          </w:p>
        </w:tc>
      </w:tr>
    </w:tbl>
    <w:p w14:paraId="423E0337" w14:textId="338B10FA" w:rsidR="00E551CE" w:rsidRPr="00E551CE" w:rsidRDefault="00E551CE" w:rsidP="00E551CE">
      <w:pPr>
        <w:pStyle w:val="Caption"/>
        <w:jc w:val="center"/>
        <w:rPr>
          <w:rFonts w:ascii="Bell MT" w:hAnsi="Bell MT"/>
          <w:color w:val="595959" w:themeColor="text1" w:themeTint="A6"/>
        </w:rPr>
      </w:pPr>
      <w:bookmarkStart w:id="738" w:name="_Toc71913666"/>
      <w:bookmarkStart w:id="739" w:name="_Toc71913785"/>
      <w:r w:rsidRPr="00E551CE">
        <w:rPr>
          <w:color w:val="595959" w:themeColor="text1" w:themeTint="A6"/>
        </w:rPr>
        <w:t xml:space="preserve">Tabelle </w:t>
      </w:r>
      <w:r w:rsidRPr="00E551CE">
        <w:rPr>
          <w:color w:val="595959" w:themeColor="text1" w:themeTint="A6"/>
        </w:rPr>
        <w:fldChar w:fldCharType="begin"/>
      </w:r>
      <w:r w:rsidRPr="00E551CE">
        <w:rPr>
          <w:color w:val="595959" w:themeColor="text1" w:themeTint="A6"/>
        </w:rPr>
        <w:instrText xml:space="preserve"> SEQ Tabelle \* ROMAN </w:instrText>
      </w:r>
      <w:r w:rsidRPr="00E551CE">
        <w:rPr>
          <w:color w:val="595959" w:themeColor="text1" w:themeTint="A6"/>
        </w:rPr>
        <w:fldChar w:fldCharType="separate"/>
      </w:r>
      <w:r w:rsidRPr="00E551CE">
        <w:rPr>
          <w:noProof/>
          <w:color w:val="595959" w:themeColor="text1" w:themeTint="A6"/>
        </w:rPr>
        <w:t>VII</w:t>
      </w:r>
      <w:r w:rsidRPr="00E551CE">
        <w:rPr>
          <w:color w:val="595959" w:themeColor="text1" w:themeTint="A6"/>
        </w:rPr>
        <w:fldChar w:fldCharType="end"/>
      </w:r>
      <w:r w:rsidRPr="00E551CE">
        <w:rPr>
          <w:color w:val="595959" w:themeColor="text1" w:themeTint="A6"/>
        </w:rPr>
        <w:t xml:space="preserve"> - Soll-/Ist Vergleich</w:t>
      </w:r>
      <w:bookmarkEnd w:id="738"/>
      <w:bookmarkEnd w:id="739"/>
    </w:p>
    <w:p w14:paraId="4D6455E0" w14:textId="00C5E064" w:rsidR="00D040C7" w:rsidRDefault="00D040C7" w:rsidP="00745739">
      <w:pPr>
        <w:jc w:val="both"/>
      </w:pPr>
      <w:r>
        <w:br w:type="page"/>
      </w:r>
    </w:p>
    <w:p w14:paraId="535A8B6C" w14:textId="0B7594F3" w:rsidR="00BA62A8" w:rsidRDefault="00D040C7" w:rsidP="00745739">
      <w:pPr>
        <w:pStyle w:val="Heading2"/>
        <w:numPr>
          <w:ilvl w:val="0"/>
          <w:numId w:val="0"/>
        </w:numPr>
        <w:ind w:left="576" w:hanging="576"/>
      </w:pPr>
      <w:bookmarkStart w:id="740" w:name="_A.25_Entwicklerdokumentation_–"/>
      <w:bookmarkStart w:id="741" w:name="_Toc71644832"/>
      <w:bookmarkStart w:id="742" w:name="_Toc71893748"/>
      <w:bookmarkStart w:id="743" w:name="_Toc71898052"/>
      <w:bookmarkStart w:id="744" w:name="_Toc71898227"/>
      <w:bookmarkStart w:id="745" w:name="_Toc71898367"/>
      <w:bookmarkStart w:id="746" w:name="_Toc71975442"/>
      <w:bookmarkStart w:id="747" w:name="_Toc71975692"/>
      <w:bookmarkStart w:id="748" w:name="_Toc72156171"/>
      <w:bookmarkEnd w:id="740"/>
      <w:r>
        <w:lastRenderedPageBreak/>
        <w:t>A.25</w:t>
      </w:r>
      <w:r>
        <w:tab/>
        <w:t>Entwicklerdokumentation – Auszug</w:t>
      </w:r>
      <w:bookmarkEnd w:id="741"/>
      <w:bookmarkEnd w:id="742"/>
      <w:bookmarkEnd w:id="743"/>
      <w:bookmarkEnd w:id="744"/>
      <w:bookmarkEnd w:id="745"/>
      <w:bookmarkEnd w:id="746"/>
      <w:bookmarkEnd w:id="747"/>
      <w:bookmarkEnd w:id="748"/>
    </w:p>
    <w:p w14:paraId="4799CC69" w14:textId="01A5D08A" w:rsidR="006C2CAF" w:rsidRPr="006C2CAF" w:rsidRDefault="00960166" w:rsidP="006C2CAF">
      <w:pPr>
        <w:rPr>
          <w:i/>
          <w:iCs/>
        </w:rPr>
      </w:pPr>
      <w:r>
        <w:rPr>
          <w:noProof/>
        </w:rPr>
        <w:drawing>
          <wp:inline distT="0" distB="0" distL="0" distR="0" wp14:anchorId="265F4C87" wp14:editId="4ABDD75B">
            <wp:extent cx="5759225" cy="4913086"/>
            <wp:effectExtent l="25400" t="25400" r="19685" b="27305"/>
            <wp:docPr id="11" name="Picture 1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33" cstate="print">
                      <a:extLst>
                        <a:ext uri="{28A0092B-C50C-407E-A947-70E740481C1C}">
                          <a14:useLocalDpi xmlns:a14="http://schemas.microsoft.com/office/drawing/2010/main" val="0"/>
                        </a:ext>
                      </a:extLst>
                    </a:blip>
                    <a:srcRect l="21462" t="14551" r="22648" b="54771"/>
                    <a:stretch/>
                  </pic:blipFill>
                  <pic:spPr bwMode="auto">
                    <a:xfrm>
                      <a:off x="0" y="0"/>
                      <a:ext cx="5786109" cy="4936020"/>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6C2CAF">
        <w:br/>
      </w:r>
      <w:r w:rsidR="006C2CAF">
        <w:rPr>
          <w:i/>
          <w:iCs/>
        </w:rPr>
        <w:t>(Fortsetzung auf der nächsten Seite)</w:t>
      </w:r>
    </w:p>
    <w:p w14:paraId="21851DA6" w14:textId="55725B8A" w:rsidR="00D040C7" w:rsidRPr="00D040C7" w:rsidRDefault="00D040C7" w:rsidP="006C2CAF">
      <w:pPr>
        <w:jc w:val="center"/>
      </w:pPr>
      <w:r>
        <w:rPr>
          <w:noProof/>
        </w:rPr>
        <w:lastRenderedPageBreak/>
        <w:drawing>
          <wp:inline distT="0" distB="0" distL="0" distR="0" wp14:anchorId="6A7BE880" wp14:editId="24FEA1B3">
            <wp:extent cx="5689586" cy="6810829"/>
            <wp:effectExtent l="25400" t="25400" r="26035" b="22225"/>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33" cstate="print">
                      <a:extLst>
                        <a:ext uri="{28A0092B-C50C-407E-A947-70E740481C1C}">
                          <a14:useLocalDpi xmlns:a14="http://schemas.microsoft.com/office/drawing/2010/main" val="0"/>
                        </a:ext>
                      </a:extLst>
                    </a:blip>
                    <a:srcRect l="21607" t="45152" r="21835" b="11285"/>
                    <a:stretch/>
                  </pic:blipFill>
                  <pic:spPr bwMode="auto">
                    <a:xfrm>
                      <a:off x="0" y="0"/>
                      <a:ext cx="5752666" cy="6886340"/>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sectPr w:rsidR="00D040C7" w:rsidRPr="00D040C7" w:rsidSect="006C2CAF">
      <w:headerReference w:type="default" r:id="rId34"/>
      <w:footerReference w:type="even" r:id="rId35"/>
      <w:footerReference w:type="default" r:id="rId36"/>
      <w:footerReference w:type="first" r:id="rId37"/>
      <w:pgSz w:w="11906" w:h="16838"/>
      <w:pgMar w:top="2576" w:right="1417" w:bottom="1134" w:left="1417" w:header="703" w:footer="703"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0F2B13" w14:textId="77777777" w:rsidR="00B07069" w:rsidRDefault="00B07069" w:rsidP="00563830">
      <w:pPr>
        <w:spacing w:after="0" w:line="240" w:lineRule="auto"/>
      </w:pPr>
      <w:r>
        <w:separator/>
      </w:r>
    </w:p>
  </w:endnote>
  <w:endnote w:type="continuationSeparator" w:id="0">
    <w:p w14:paraId="4115EA81" w14:textId="77777777" w:rsidR="00B07069" w:rsidRDefault="00B07069" w:rsidP="0056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hentox Regular">
    <w:altName w:val="Calibri"/>
    <w:panose1 w:val="020B0604020202020204"/>
    <w:charset w:val="4D"/>
    <w:family w:val="auto"/>
    <w:notTrueType/>
    <w:pitch w:val="variable"/>
    <w:sig w:usb0="A00000AF" w:usb1="5000205B" w:usb2="00000010" w:usb3="00000000" w:csb0="00000093" w:csb1="00000000"/>
  </w:font>
  <w:font w:name="Calibri">
    <w:panose1 w:val="020F0502020204030204"/>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mbria">
    <w:panose1 w:val="0204050305040603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Bell MT">
    <w:panose1 w:val="02020503060305020303"/>
    <w:charset w:val="4D"/>
    <w:family w:val="roman"/>
    <w:pitch w:val="variable"/>
    <w:sig w:usb0="00000003" w:usb1="00000000" w:usb2="00000000" w:usb3="00000000" w:csb0="00000001" w:csb1="00000000"/>
  </w:font>
  <w:font w:name="Arimo for Powerline">
    <w:altName w:val="Arimo for Powerline"/>
    <w:panose1 w:val="020B0604020202020204"/>
    <w:charset w:val="00"/>
    <w:family w:val="swiss"/>
    <w:pitch w:val="variable"/>
    <w:sig w:usb0="E0000AFF" w:usb1="5000000B" w:usb2="00000001" w:usb3="00000000" w:csb0="000001BF" w:csb1="00000000"/>
  </w:font>
  <w:font w:name="Cambria Math">
    <w:panose1 w:val="02040503050406030204"/>
    <w:charset w:val="00"/>
    <w:family w:val="roman"/>
    <w:pitch w:val="variable"/>
    <w:sig w:usb0="E00002FF" w:usb1="420024FF"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Fira Mono for Powerline">
    <w:altName w:val="﷽﷽﷽﷽﷽﷽﷽﷽o for Powerline"/>
    <w:panose1 w:val="020B0509050000020004"/>
    <w:charset w:val="00"/>
    <w:family w:val="modern"/>
    <w:notTrueType/>
    <w:pitch w:val="fixed"/>
    <w:sig w:usb0="40000287" w:usb1="02003801" w:usb2="00000000" w:usb3="00000000" w:csb0="0000009F" w:csb1="00000000"/>
  </w:font>
  <w:font w:name="Shentox SemiBold">
    <w:altName w:val="Calibri"/>
    <w:panose1 w:val="020B0604020202020204"/>
    <w:charset w:val="4D"/>
    <w:family w:val="auto"/>
    <w:notTrueType/>
    <w:pitch w:val="variable"/>
    <w:sig w:usb0="A00000AF" w:usb1="5000205B" w:usb2="00000010" w:usb3="00000000" w:csb0="00000093" w:csb1="00000000"/>
  </w:font>
  <w:font w:name="Segoe UI Symbol">
    <w:panose1 w:val="020B0502040204020203"/>
    <w:charset w:val="00"/>
    <w:family w:val="swiss"/>
    <w:pitch w:val="variable"/>
    <w:sig w:usb0="800001E3" w:usb1="1200FFEF" w:usb2="00040000" w:usb3="00000000" w:csb0="00000001" w:csb1="00000000"/>
  </w:font>
  <w:font w:name="Shentox Bold">
    <w:altName w:val="Calibri"/>
    <w:panose1 w:val="020B0604020202020204"/>
    <w:charset w:val="4D"/>
    <w:family w:val="auto"/>
    <w:notTrueType/>
    <w:pitch w:val="variable"/>
    <w:sig w:usb0="A00000AF" w:usb1="5000205B" w:usb2="0000001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7898014"/>
      <w:docPartObj>
        <w:docPartGallery w:val="Page Numbers (Bottom of Page)"/>
        <w:docPartUnique/>
      </w:docPartObj>
    </w:sdtPr>
    <w:sdtEndPr>
      <w:rPr>
        <w:rStyle w:val="PageNumber"/>
      </w:rPr>
    </w:sdtEndPr>
    <w:sdtContent>
      <w:p w14:paraId="3A2379DC" w14:textId="615522EE" w:rsidR="004632CA" w:rsidRDefault="004632CA" w:rsidP="00DB11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01F157" w14:textId="77777777" w:rsidR="004632CA" w:rsidRDefault="004632CA" w:rsidP="00DB11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50279" w14:textId="26BDEEE2" w:rsidR="009F395D" w:rsidRDefault="003A2972" w:rsidP="000A75C5">
    <w:pPr>
      <w:pStyle w:val="Footer"/>
      <w:rPr>
        <w:color w:val="0D0D0D" w:themeColor="text1" w:themeTint="F2"/>
        <w:szCs w:val="21"/>
      </w:rPr>
    </w:pPr>
    <w:r w:rsidRPr="009F395D">
      <w:rPr>
        <w:rFonts w:ascii="Century Gothic" w:hAnsi="Century Gothic"/>
        <w:noProof/>
        <w:lang w:eastAsia="de-DE"/>
      </w:rPr>
      <mc:AlternateContent>
        <mc:Choice Requires="wps">
          <w:drawing>
            <wp:anchor distT="45720" distB="45720" distL="114300" distR="114300" simplePos="0" relativeHeight="251681792" behindDoc="0" locked="0" layoutInCell="1" allowOverlap="1" wp14:anchorId="7BF4A3B7" wp14:editId="65BD117D">
              <wp:simplePos x="0" y="0"/>
              <wp:positionH relativeFrom="margin">
                <wp:posOffset>-631372</wp:posOffset>
              </wp:positionH>
              <wp:positionV relativeFrom="margin">
                <wp:posOffset>8364129</wp:posOffset>
              </wp:positionV>
              <wp:extent cx="1937385" cy="401320"/>
              <wp:effectExtent l="0" t="0" r="0" b="0"/>
              <wp:wrapSquare wrapText="bothSides"/>
              <wp:docPr id="3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7385" cy="401320"/>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1945"/>
                          </w:tblGrid>
                          <w:tr w:rsidR="003A2972" w:rsidRPr="003A2972" w14:paraId="64434603" w14:textId="77777777" w:rsidTr="00DB112C">
                            <w:tc>
                              <w:tcPr>
                                <w:tcW w:w="1750" w:type="dxa"/>
                              </w:tcPr>
                              <w:p w14:paraId="7347CE51" w14:textId="77777777" w:rsidR="003A2972" w:rsidRPr="003A2972" w:rsidRDefault="003A2972" w:rsidP="00DB112C">
                                <w:pPr>
                                  <w:jc w:val="right"/>
                                  <w:rPr>
                                    <w:rFonts w:cs="Times New Roman (Body CS)"/>
                                    <w:b/>
                                    <w:bCs/>
                                    <w:color w:val="000000" w:themeColor="text1"/>
                                    <w:szCs w:val="21"/>
                                  </w:rPr>
                                </w:pPr>
                              </w:p>
                            </w:tc>
                            <w:tc>
                              <w:tcPr>
                                <w:tcW w:w="3231" w:type="dxa"/>
                              </w:tcPr>
                              <w:p w14:paraId="24C2E7CC" w14:textId="48EF5786" w:rsidR="003A2972" w:rsidRPr="003A2972" w:rsidRDefault="003A2972" w:rsidP="003C5616">
                                <w:pPr>
                                  <w:rPr>
                                    <w:rFonts w:cs="Times New Roman (Body CS)"/>
                                    <w:b/>
                                    <w:bCs/>
                                    <w:color w:val="000000" w:themeColor="text1"/>
                                    <w:szCs w:val="21"/>
                                  </w:rPr>
                                </w:pPr>
                                <w:r>
                                  <w:rPr>
                                    <w:rFonts w:cs="Times New Roman (Body CS)"/>
                                    <w:b/>
                                    <w:bCs/>
                                    <w:color w:val="000000" w:themeColor="text1"/>
                                    <w:szCs w:val="21"/>
                                  </w:rPr>
                                  <w:t>Prüfling</w:t>
                                </w:r>
                                <w:r w:rsidRPr="003A2972">
                                  <w:rPr>
                                    <w:rFonts w:cs="Times New Roman (Body CS)"/>
                                    <w:b/>
                                    <w:bCs/>
                                    <w:color w:val="000000" w:themeColor="text1"/>
                                    <w:szCs w:val="21"/>
                                  </w:rPr>
                                  <w:t>:</w:t>
                                </w:r>
                              </w:p>
                            </w:tc>
                          </w:tr>
                          <w:tr w:rsidR="003A2972" w:rsidRPr="003A2972" w14:paraId="0C55F886" w14:textId="77777777" w:rsidTr="00DB112C">
                            <w:tc>
                              <w:tcPr>
                                <w:tcW w:w="1750" w:type="dxa"/>
                              </w:tcPr>
                              <w:p w14:paraId="03E1D72E" w14:textId="77777777" w:rsidR="003A2972" w:rsidRPr="003A2972" w:rsidRDefault="003A2972" w:rsidP="00DB112C">
                                <w:pPr>
                                  <w:jc w:val="right"/>
                                  <w:rPr>
                                    <w:rFonts w:cs="Times New Roman (Body CS)"/>
                                    <w:color w:val="000000" w:themeColor="text1"/>
                                    <w:szCs w:val="21"/>
                                  </w:rPr>
                                </w:pPr>
                              </w:p>
                            </w:tc>
                            <w:tc>
                              <w:tcPr>
                                <w:tcW w:w="3231" w:type="dxa"/>
                              </w:tcPr>
                              <w:p w14:paraId="0A08BD61" w14:textId="4BF79EEC" w:rsidR="003A2972" w:rsidRPr="003A2972" w:rsidRDefault="003A2972" w:rsidP="00DB112C">
                                <w:pPr>
                                  <w:rPr>
                                    <w:rFonts w:cs="Times New Roman (Body CS)"/>
                                    <w:color w:val="000000" w:themeColor="text1"/>
                                    <w:szCs w:val="21"/>
                                  </w:rPr>
                                </w:pPr>
                                <w:r>
                                  <w:rPr>
                                    <w:rFonts w:cs="Times New Roman (Body CS)"/>
                                    <w:color w:val="000000" w:themeColor="text1"/>
                                    <w:szCs w:val="21"/>
                                  </w:rPr>
                                  <w:t>Müller, Maximilian</w:t>
                                </w:r>
                              </w:p>
                            </w:tc>
                          </w:tr>
                        </w:tbl>
                        <w:p w14:paraId="592BEEB1" w14:textId="77777777" w:rsidR="003A2972" w:rsidRPr="009F395D" w:rsidRDefault="003A2972" w:rsidP="003A2972">
                          <w:pPr>
                            <w:rPr>
                              <w:rFonts w:ascii="Century Gothic" w:hAnsi="Century Gothic"/>
                              <w:color w:val="000000" w:themeColor="text1"/>
                              <w:spacing w:val="80"/>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F4A3B7" id="_x0000_t202" coordsize="21600,21600" o:spt="202" path="m,l,21600r21600,l21600,xe">
              <v:stroke joinstyle="miter"/>
              <v:path gradientshapeok="t" o:connecttype="rect"/>
            </v:shapetype>
            <v:shape id="Textfeld 2" o:spid="_x0000_s1029" type="#_x0000_t202" style="position:absolute;margin-left:-49.7pt;margin-top:658.6pt;width:152.55pt;height:31.6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" filled="f"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
                      <w:gridCol w:w="1945"/>
                    </w:tblGrid>
                    <w:tr w:rsidR="003A2972" w:rsidRPr="003A2972" w14:paraId="64434603" w14:textId="77777777" w:rsidTr="00DB112C">
                      <w:tc>
                        <w:tcPr>
                          <w:tcW w:w="1750" w:type="dxa"/>
                        </w:tcPr>
                        <w:p w14:paraId="7347CE51" w14:textId="77777777" w:rsidR="003A2972" w:rsidRPr="003A2972" w:rsidRDefault="003A2972" w:rsidP="00DB112C">
                          <w:pPr>
                            <w:jc w:val="right"/>
                            <w:rPr>
                              <w:rFonts w:cs="Times New Roman (Body CS)"/>
                              <w:b/>
                              <w:bCs/>
                              <w:color w:val="000000" w:themeColor="text1"/>
                              <w:szCs w:val="21"/>
                            </w:rPr>
                          </w:pPr>
                        </w:p>
                      </w:tc>
                      <w:tc>
                        <w:tcPr>
                          <w:tcW w:w="3231" w:type="dxa"/>
                        </w:tcPr>
                        <w:p w14:paraId="24C2E7CC" w14:textId="48EF5786" w:rsidR="003A2972" w:rsidRPr="003A2972" w:rsidRDefault="003A2972" w:rsidP="003C5616">
                          <w:pPr>
                            <w:rPr>
                              <w:rFonts w:cs="Times New Roman (Body CS)"/>
                              <w:b/>
                              <w:bCs/>
                              <w:color w:val="000000" w:themeColor="text1"/>
                              <w:szCs w:val="21"/>
                            </w:rPr>
                          </w:pPr>
                          <w:r>
                            <w:rPr>
                              <w:rFonts w:cs="Times New Roman (Body CS)"/>
                              <w:b/>
                              <w:bCs/>
                              <w:color w:val="000000" w:themeColor="text1"/>
                              <w:szCs w:val="21"/>
                            </w:rPr>
                            <w:t>Prüfling</w:t>
                          </w:r>
                          <w:r w:rsidRPr="003A2972">
                            <w:rPr>
                              <w:rFonts w:cs="Times New Roman (Body CS)"/>
                              <w:b/>
                              <w:bCs/>
                              <w:color w:val="000000" w:themeColor="text1"/>
                              <w:szCs w:val="21"/>
                            </w:rPr>
                            <w:t>:</w:t>
                          </w:r>
                        </w:p>
                      </w:tc>
                    </w:tr>
                    <w:tr w:rsidR="003A2972" w:rsidRPr="003A2972" w14:paraId="0C55F886" w14:textId="77777777" w:rsidTr="00DB112C">
                      <w:tc>
                        <w:tcPr>
                          <w:tcW w:w="1750" w:type="dxa"/>
                        </w:tcPr>
                        <w:p w14:paraId="03E1D72E" w14:textId="77777777" w:rsidR="003A2972" w:rsidRPr="003A2972" w:rsidRDefault="003A2972" w:rsidP="00DB112C">
                          <w:pPr>
                            <w:jc w:val="right"/>
                            <w:rPr>
                              <w:rFonts w:cs="Times New Roman (Body CS)"/>
                              <w:color w:val="000000" w:themeColor="text1"/>
                              <w:szCs w:val="21"/>
                            </w:rPr>
                          </w:pPr>
                        </w:p>
                      </w:tc>
                      <w:tc>
                        <w:tcPr>
                          <w:tcW w:w="3231" w:type="dxa"/>
                        </w:tcPr>
                        <w:p w14:paraId="0A08BD61" w14:textId="4BF79EEC" w:rsidR="003A2972" w:rsidRPr="003A2972" w:rsidRDefault="003A2972" w:rsidP="00DB112C">
                          <w:pPr>
                            <w:rPr>
                              <w:rFonts w:cs="Times New Roman (Body CS)"/>
                              <w:color w:val="000000" w:themeColor="text1"/>
                              <w:szCs w:val="21"/>
                            </w:rPr>
                          </w:pPr>
                          <w:r>
                            <w:rPr>
                              <w:rFonts w:cs="Times New Roman (Body CS)"/>
                              <w:color w:val="000000" w:themeColor="text1"/>
                              <w:szCs w:val="21"/>
                            </w:rPr>
                            <w:t>Müller, Maximilian</w:t>
                          </w:r>
                        </w:p>
                      </w:tc>
                    </w:tr>
                  </w:tbl>
                  <w:p w14:paraId="592BEEB1" w14:textId="77777777" w:rsidR="003A2972" w:rsidRPr="009F395D" w:rsidRDefault="003A2972" w:rsidP="003A2972">
                    <w:pPr>
                      <w:rPr>
                        <w:rFonts w:ascii="Century Gothic" w:hAnsi="Century Gothic"/>
                        <w:color w:val="000000" w:themeColor="text1"/>
                        <w:spacing w:val="80"/>
                        <w:szCs w:val="21"/>
                      </w:rPr>
                    </w:pPr>
                  </w:p>
                </w:txbxContent>
              </v:textbox>
              <w10:wrap type="square" anchorx="margin" anchory="margin"/>
            </v:shape>
          </w:pict>
        </mc:Fallback>
      </mc:AlternateContent>
    </w:r>
  </w:p>
  <w:p w14:paraId="579DA66E" w14:textId="3F938B24" w:rsidR="009F395D" w:rsidRDefault="003C3B2D" w:rsidP="000A75C5">
    <w:pPr>
      <w:pStyle w:val="Footer"/>
      <w:rPr>
        <w:color w:val="0D0D0D" w:themeColor="text1" w:themeTint="F2"/>
        <w:szCs w:val="21"/>
      </w:rPr>
    </w:pPr>
    <w:r w:rsidRPr="009F395D">
      <w:rPr>
        <w:rFonts w:ascii="Century Gothic" w:hAnsi="Century Gothic"/>
        <w:noProof/>
        <w:lang w:eastAsia="de-DE"/>
      </w:rPr>
      <mc:AlternateContent>
        <mc:Choice Requires="wps">
          <w:drawing>
            <wp:anchor distT="45720" distB="45720" distL="114300" distR="114300" simplePos="0" relativeHeight="251683840" behindDoc="0" locked="0" layoutInCell="1" allowOverlap="1" wp14:anchorId="02B690D3" wp14:editId="46C550EC">
              <wp:simplePos x="0" y="0"/>
              <wp:positionH relativeFrom="margin">
                <wp:posOffset>1879600</wp:posOffset>
              </wp:positionH>
              <wp:positionV relativeFrom="margin">
                <wp:posOffset>8366307</wp:posOffset>
              </wp:positionV>
              <wp:extent cx="2075180" cy="466090"/>
              <wp:effectExtent l="0" t="0" r="0" b="0"/>
              <wp:wrapSquare wrapText="bothSides"/>
              <wp:docPr id="4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5180" cy="466090"/>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1"/>
                          </w:tblGrid>
                          <w:tr w:rsidR="003C3B2D" w:rsidRPr="003A2972" w14:paraId="10471F3E" w14:textId="77777777" w:rsidTr="003C3B2D">
                            <w:tc>
                              <w:tcPr>
                                <w:tcW w:w="3231" w:type="dxa"/>
                              </w:tcPr>
                              <w:p w14:paraId="56A4EDE4" w14:textId="7CBCF458" w:rsidR="003C3B2D" w:rsidRPr="003A2972" w:rsidRDefault="003C3B2D" w:rsidP="003C3B2D">
                                <w:pPr>
                                  <w:jc w:val="center"/>
                                  <w:rPr>
                                    <w:rFonts w:cs="Times New Roman (Body CS)"/>
                                    <w:b/>
                                    <w:bCs/>
                                    <w:color w:val="000000" w:themeColor="text1"/>
                                    <w:szCs w:val="21"/>
                                  </w:rPr>
                                </w:pPr>
                                <w:r>
                                  <w:rPr>
                                    <w:rFonts w:cs="Times New Roman (Body CS)"/>
                                    <w:b/>
                                    <w:bCs/>
                                    <w:color w:val="000000" w:themeColor="text1"/>
                                    <w:szCs w:val="21"/>
                                  </w:rPr>
                                  <w:t>Seite</w:t>
                                </w:r>
                                <w:r w:rsidRPr="003A2972">
                                  <w:rPr>
                                    <w:rFonts w:cs="Times New Roman (Body CS)"/>
                                    <w:b/>
                                    <w:bCs/>
                                    <w:color w:val="000000" w:themeColor="text1"/>
                                    <w:szCs w:val="21"/>
                                  </w:rPr>
                                  <w:t>:</w:t>
                                </w:r>
                              </w:p>
                            </w:tc>
                          </w:tr>
                          <w:tr w:rsidR="003C3B2D" w:rsidRPr="003A2972" w14:paraId="73F1FC32" w14:textId="77777777" w:rsidTr="003C3B2D">
                            <w:tc>
                              <w:tcPr>
                                <w:tcW w:w="3231" w:type="dxa"/>
                              </w:tcPr>
                              <w:sdt>
                                <w:sdtPr>
                                  <w:rPr>
                                    <w:rStyle w:val="PageNumber"/>
                                    <w:szCs w:val="21"/>
                                  </w:rPr>
                                  <w:id w:val="1278295040"/>
                                  <w:docPartObj>
                                    <w:docPartGallery w:val="Page Numbers (Bottom of Page)"/>
                                    <w:docPartUnique/>
                                  </w:docPartObj>
                                </w:sdtPr>
                                <w:sdtEndPr>
                                  <w:rPr>
                                    <w:rStyle w:val="PageNumber"/>
                                  </w:rPr>
                                </w:sdtEndPr>
                                <w:sdtContent>
                                  <w:p w14:paraId="3E3F4BF5" w14:textId="53DB93C5" w:rsidR="003C3B2D" w:rsidRPr="003A62FD" w:rsidRDefault="003C3B2D" w:rsidP="003C3B2D">
                                    <w:pPr>
                                      <w:pStyle w:val="Footer"/>
                                      <w:jc w:val="center"/>
                                      <w:rPr>
                                        <w:rStyle w:val="PageNumber"/>
                                        <w:szCs w:val="21"/>
                                      </w:rPr>
                                    </w:pPr>
                                    <w:r w:rsidRPr="003A62FD">
                                      <w:rPr>
                                        <w:rStyle w:val="PageNumber"/>
                                        <w:szCs w:val="21"/>
                                      </w:rPr>
                                      <w:fldChar w:fldCharType="begin"/>
                                    </w:r>
                                    <w:r w:rsidRPr="003A62FD">
                                      <w:rPr>
                                        <w:rStyle w:val="PageNumber"/>
                                        <w:szCs w:val="21"/>
                                      </w:rPr>
                                      <w:instrText xml:space="preserve"> PAGE </w:instrText>
                                    </w:r>
                                    <w:r w:rsidRPr="003A62FD">
                                      <w:rPr>
                                        <w:rStyle w:val="PageNumber"/>
                                        <w:szCs w:val="21"/>
                                      </w:rPr>
                                      <w:fldChar w:fldCharType="separate"/>
                                    </w:r>
                                    <w:r>
                                      <w:rPr>
                                        <w:rStyle w:val="PageNumber"/>
                                        <w:szCs w:val="21"/>
                                      </w:rPr>
                                      <w:t>6</w:t>
                                    </w:r>
                                    <w:r w:rsidRPr="003A62FD">
                                      <w:rPr>
                                        <w:rStyle w:val="PageNumber"/>
                                        <w:szCs w:val="21"/>
                                      </w:rPr>
                                      <w:fldChar w:fldCharType="end"/>
                                    </w:r>
                                    <w:r>
                                      <w:rPr>
                                        <w:rStyle w:val="PageNumber"/>
                                        <w:szCs w:val="21"/>
                                      </w:rPr>
                                      <w:t xml:space="preserve"> </w:t>
                                    </w:r>
                                    <w:r>
                                      <w:rPr>
                                        <w:rStyle w:val="PageNumber"/>
                                      </w:rPr>
                                      <w:t xml:space="preserve">von </w:t>
                                    </w:r>
                                    <w:sdt>
                                      <w:sdtPr>
                                        <w:rPr>
                                          <w:rStyle w:val="PageNumber"/>
                                          <w:szCs w:val="21"/>
                                        </w:rPr>
                                        <w:id w:val="-1651127737"/>
                                        <w:docPartObj>
                                          <w:docPartGallery w:val="Page Numbers (Bottom of Page)"/>
                                          <w:docPartUnique/>
                                        </w:docPartObj>
                                      </w:sdtPr>
                                      <w:sdtEndPr>
                                        <w:rPr>
                                          <w:rStyle w:val="PageNumber"/>
                                        </w:rPr>
                                      </w:sdtEndPr>
                                      <w:sdtContent>
                                        <w:r w:rsidRPr="003A62FD">
                                          <w:rPr>
                                            <w:rStyle w:val="PageNumber"/>
                                            <w:szCs w:val="21"/>
                                          </w:rPr>
                                          <w:fldChar w:fldCharType="begin"/>
                                        </w:r>
                                        <w:r w:rsidRPr="003A62FD">
                                          <w:rPr>
                                            <w:rStyle w:val="PageNumber"/>
                                            <w:szCs w:val="21"/>
                                          </w:rPr>
                                          <w:instrText xml:space="preserve"> </w:instrText>
                                        </w:r>
                                        <w:r>
                                          <w:rPr>
                                            <w:rStyle w:val="PageNumber"/>
                                            <w:szCs w:val="21"/>
                                          </w:rPr>
                                          <w:instrText>NU</w:instrText>
                                        </w:r>
                                        <w:r>
                                          <w:rPr>
                                            <w:rStyle w:val="PageNumber"/>
                                          </w:rPr>
                                          <w:instrText>MPAGES</w:instrText>
                                        </w:r>
                                        <w:r w:rsidRPr="003A62FD">
                                          <w:rPr>
                                            <w:rStyle w:val="PageNumber"/>
                                            <w:szCs w:val="21"/>
                                          </w:rPr>
                                          <w:fldChar w:fldCharType="separate"/>
                                        </w:r>
                                        <w:r>
                                          <w:rPr>
                                            <w:rStyle w:val="PageNumber"/>
                                            <w:szCs w:val="21"/>
                                          </w:rPr>
                                          <w:t>6</w:t>
                                        </w:r>
                                        <w:r w:rsidRPr="003A62FD">
                                          <w:rPr>
                                            <w:rStyle w:val="PageNumber"/>
                                            <w:szCs w:val="21"/>
                                          </w:rPr>
                                          <w:fldChar w:fldCharType="end"/>
                                        </w:r>
                                      </w:sdtContent>
                                    </w:sdt>
                                  </w:p>
                                  <w:p w14:paraId="46C2F58E" w14:textId="1D51D564" w:rsidR="003C3B2D" w:rsidRPr="003A62FD" w:rsidRDefault="00B07069" w:rsidP="003C3B2D">
                                    <w:pPr>
                                      <w:pStyle w:val="Footer"/>
                                      <w:jc w:val="center"/>
                                      <w:rPr>
                                        <w:rStyle w:val="PageNumber"/>
                                        <w:szCs w:val="21"/>
                                      </w:rPr>
                                    </w:pPr>
                                  </w:p>
                                </w:sdtContent>
                              </w:sdt>
                              <w:p w14:paraId="23EDC6D7" w14:textId="789D5496" w:rsidR="003C3B2D" w:rsidRPr="003A2972" w:rsidRDefault="003C3B2D" w:rsidP="003C3B2D">
                                <w:pPr>
                                  <w:jc w:val="center"/>
                                  <w:rPr>
                                    <w:rFonts w:cs="Times New Roman (Body CS)"/>
                                    <w:color w:val="000000" w:themeColor="text1"/>
                                    <w:szCs w:val="21"/>
                                  </w:rPr>
                                </w:pPr>
                              </w:p>
                            </w:tc>
                          </w:tr>
                        </w:tbl>
                        <w:p w14:paraId="2564FF0E" w14:textId="77777777" w:rsidR="003C3B2D" w:rsidRPr="009F395D" w:rsidRDefault="003C3B2D" w:rsidP="003C3B2D">
                          <w:pPr>
                            <w:jc w:val="center"/>
                            <w:rPr>
                              <w:rFonts w:ascii="Century Gothic" w:hAnsi="Century Gothic"/>
                              <w:color w:val="000000" w:themeColor="text1"/>
                              <w:spacing w:val="80"/>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690D3" id="_x0000_s1030" type="#_x0000_t202" style="position:absolute;margin-left:148pt;margin-top:658.75pt;width:163.4pt;height:36.7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" filled="f" stroked="f">
              <v:textbox>
                <w:txbxContent>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1"/>
                    </w:tblGrid>
                    <w:tr w:rsidR="003C3B2D" w:rsidRPr="003A2972" w14:paraId="10471F3E" w14:textId="77777777" w:rsidTr="003C3B2D">
                      <w:tc>
                        <w:tcPr>
                          <w:tcW w:w="3231" w:type="dxa"/>
                        </w:tcPr>
                        <w:p w14:paraId="56A4EDE4" w14:textId="7CBCF458" w:rsidR="003C3B2D" w:rsidRPr="003A2972" w:rsidRDefault="003C3B2D" w:rsidP="003C3B2D">
                          <w:pPr>
                            <w:jc w:val="center"/>
                            <w:rPr>
                              <w:rFonts w:cs="Times New Roman (Body CS)"/>
                              <w:b/>
                              <w:bCs/>
                              <w:color w:val="000000" w:themeColor="text1"/>
                              <w:szCs w:val="21"/>
                            </w:rPr>
                          </w:pPr>
                          <w:r>
                            <w:rPr>
                              <w:rFonts w:cs="Times New Roman (Body CS)"/>
                              <w:b/>
                              <w:bCs/>
                              <w:color w:val="000000" w:themeColor="text1"/>
                              <w:szCs w:val="21"/>
                            </w:rPr>
                            <w:t>Seite</w:t>
                          </w:r>
                          <w:r w:rsidRPr="003A2972">
                            <w:rPr>
                              <w:rFonts w:cs="Times New Roman (Body CS)"/>
                              <w:b/>
                              <w:bCs/>
                              <w:color w:val="000000" w:themeColor="text1"/>
                              <w:szCs w:val="21"/>
                            </w:rPr>
                            <w:t>:</w:t>
                          </w:r>
                        </w:p>
                      </w:tc>
                    </w:tr>
                    <w:tr w:rsidR="003C3B2D" w:rsidRPr="003A2972" w14:paraId="73F1FC32" w14:textId="77777777" w:rsidTr="003C3B2D">
                      <w:tc>
                        <w:tcPr>
                          <w:tcW w:w="3231" w:type="dxa"/>
                        </w:tcPr>
                        <w:sdt>
                          <w:sdtPr>
                            <w:rPr>
                              <w:rStyle w:val="PageNumber"/>
                              <w:szCs w:val="21"/>
                            </w:rPr>
                            <w:id w:val="1278295040"/>
                            <w:docPartObj>
                              <w:docPartGallery w:val="Page Numbers (Bottom of Page)"/>
                              <w:docPartUnique/>
                            </w:docPartObj>
                          </w:sdtPr>
                          <w:sdtEndPr>
                            <w:rPr>
                              <w:rStyle w:val="PageNumber"/>
                            </w:rPr>
                          </w:sdtEndPr>
                          <w:sdtContent>
                            <w:p w14:paraId="3E3F4BF5" w14:textId="53DB93C5" w:rsidR="003C3B2D" w:rsidRPr="003A62FD" w:rsidRDefault="003C3B2D" w:rsidP="003C3B2D">
                              <w:pPr>
                                <w:pStyle w:val="Footer"/>
                                <w:jc w:val="center"/>
                                <w:rPr>
                                  <w:rStyle w:val="PageNumber"/>
                                  <w:szCs w:val="21"/>
                                </w:rPr>
                              </w:pPr>
                              <w:r w:rsidRPr="003A62FD">
                                <w:rPr>
                                  <w:rStyle w:val="PageNumber"/>
                                  <w:szCs w:val="21"/>
                                </w:rPr>
                                <w:fldChar w:fldCharType="begin"/>
                              </w:r>
                              <w:r w:rsidRPr="003A62FD">
                                <w:rPr>
                                  <w:rStyle w:val="PageNumber"/>
                                  <w:szCs w:val="21"/>
                                </w:rPr>
                                <w:instrText xml:space="preserve"> PAGE </w:instrText>
                              </w:r>
                              <w:r w:rsidRPr="003A62FD">
                                <w:rPr>
                                  <w:rStyle w:val="PageNumber"/>
                                  <w:szCs w:val="21"/>
                                </w:rPr>
                                <w:fldChar w:fldCharType="separate"/>
                              </w:r>
                              <w:r>
                                <w:rPr>
                                  <w:rStyle w:val="PageNumber"/>
                                  <w:szCs w:val="21"/>
                                </w:rPr>
                                <w:t>6</w:t>
                              </w:r>
                              <w:r w:rsidRPr="003A62FD">
                                <w:rPr>
                                  <w:rStyle w:val="PageNumber"/>
                                  <w:szCs w:val="21"/>
                                </w:rPr>
                                <w:fldChar w:fldCharType="end"/>
                              </w:r>
                              <w:r>
                                <w:rPr>
                                  <w:rStyle w:val="PageNumber"/>
                                  <w:szCs w:val="21"/>
                                </w:rPr>
                                <w:t xml:space="preserve"> </w:t>
                              </w:r>
                              <w:r>
                                <w:rPr>
                                  <w:rStyle w:val="PageNumber"/>
                                </w:rPr>
                                <w:t xml:space="preserve">von </w:t>
                              </w:r>
                              <w:sdt>
                                <w:sdtPr>
                                  <w:rPr>
                                    <w:rStyle w:val="PageNumber"/>
                                    <w:szCs w:val="21"/>
                                  </w:rPr>
                                  <w:id w:val="-1651127737"/>
                                  <w:docPartObj>
                                    <w:docPartGallery w:val="Page Numbers (Bottom of Page)"/>
                                    <w:docPartUnique/>
                                  </w:docPartObj>
                                </w:sdtPr>
                                <w:sdtEndPr>
                                  <w:rPr>
                                    <w:rStyle w:val="PageNumber"/>
                                  </w:rPr>
                                </w:sdtEndPr>
                                <w:sdtContent>
                                  <w:r w:rsidRPr="003A62FD">
                                    <w:rPr>
                                      <w:rStyle w:val="PageNumber"/>
                                      <w:szCs w:val="21"/>
                                    </w:rPr>
                                    <w:fldChar w:fldCharType="begin"/>
                                  </w:r>
                                  <w:r w:rsidRPr="003A62FD">
                                    <w:rPr>
                                      <w:rStyle w:val="PageNumber"/>
                                      <w:szCs w:val="21"/>
                                    </w:rPr>
                                    <w:instrText xml:space="preserve"> </w:instrText>
                                  </w:r>
                                  <w:r>
                                    <w:rPr>
                                      <w:rStyle w:val="PageNumber"/>
                                      <w:szCs w:val="21"/>
                                    </w:rPr>
                                    <w:instrText>NU</w:instrText>
                                  </w:r>
                                  <w:r>
                                    <w:rPr>
                                      <w:rStyle w:val="PageNumber"/>
                                    </w:rPr>
                                    <w:instrText>MPAGES</w:instrText>
                                  </w:r>
                                  <w:r w:rsidRPr="003A62FD">
                                    <w:rPr>
                                      <w:rStyle w:val="PageNumber"/>
                                      <w:szCs w:val="21"/>
                                    </w:rPr>
                                    <w:fldChar w:fldCharType="separate"/>
                                  </w:r>
                                  <w:r>
                                    <w:rPr>
                                      <w:rStyle w:val="PageNumber"/>
                                      <w:szCs w:val="21"/>
                                    </w:rPr>
                                    <w:t>6</w:t>
                                  </w:r>
                                  <w:r w:rsidRPr="003A62FD">
                                    <w:rPr>
                                      <w:rStyle w:val="PageNumber"/>
                                      <w:szCs w:val="21"/>
                                    </w:rPr>
                                    <w:fldChar w:fldCharType="end"/>
                                  </w:r>
                                </w:sdtContent>
                              </w:sdt>
                            </w:p>
                            <w:p w14:paraId="46C2F58E" w14:textId="1D51D564" w:rsidR="003C3B2D" w:rsidRPr="003A62FD" w:rsidRDefault="00B07069" w:rsidP="003C3B2D">
                              <w:pPr>
                                <w:pStyle w:val="Footer"/>
                                <w:jc w:val="center"/>
                                <w:rPr>
                                  <w:rStyle w:val="PageNumber"/>
                                  <w:szCs w:val="21"/>
                                </w:rPr>
                              </w:pPr>
                            </w:p>
                          </w:sdtContent>
                        </w:sdt>
                        <w:p w14:paraId="23EDC6D7" w14:textId="789D5496" w:rsidR="003C3B2D" w:rsidRPr="003A2972" w:rsidRDefault="003C3B2D" w:rsidP="003C3B2D">
                          <w:pPr>
                            <w:jc w:val="center"/>
                            <w:rPr>
                              <w:rFonts w:cs="Times New Roman (Body CS)"/>
                              <w:color w:val="000000" w:themeColor="text1"/>
                              <w:szCs w:val="21"/>
                            </w:rPr>
                          </w:pPr>
                        </w:p>
                      </w:tc>
                    </w:tr>
                  </w:tbl>
                  <w:p w14:paraId="2564FF0E" w14:textId="77777777" w:rsidR="003C3B2D" w:rsidRPr="009F395D" w:rsidRDefault="003C3B2D" w:rsidP="003C3B2D">
                    <w:pPr>
                      <w:jc w:val="center"/>
                      <w:rPr>
                        <w:rFonts w:ascii="Century Gothic" w:hAnsi="Century Gothic"/>
                        <w:color w:val="000000" w:themeColor="text1"/>
                        <w:spacing w:val="80"/>
                        <w:szCs w:val="21"/>
                      </w:rPr>
                    </w:pPr>
                  </w:p>
                </w:txbxContent>
              </v:textbox>
              <w10:wrap type="square" anchorx="margin" anchory="margin"/>
            </v:shape>
          </w:pict>
        </mc:Fallback>
      </mc:AlternateContent>
    </w:r>
    <w:r w:rsidR="003A2972" w:rsidRPr="009F395D">
      <w:rPr>
        <w:rFonts w:ascii="Century Gothic" w:hAnsi="Century Gothic"/>
        <w:noProof/>
        <w:lang w:eastAsia="de-DE"/>
      </w:rPr>
      <mc:AlternateContent>
        <mc:Choice Requires="wps">
          <w:drawing>
            <wp:anchor distT="45720" distB="45720" distL="114300" distR="114300" simplePos="0" relativeHeight="251679744" behindDoc="0" locked="0" layoutInCell="1" allowOverlap="1" wp14:anchorId="3E21FFE9" wp14:editId="698187CA">
              <wp:simplePos x="0" y="0"/>
              <wp:positionH relativeFrom="margin">
                <wp:posOffset>4419328</wp:posOffset>
              </wp:positionH>
              <wp:positionV relativeFrom="margin">
                <wp:posOffset>8363585</wp:posOffset>
              </wp:positionV>
              <wp:extent cx="1487170" cy="401320"/>
              <wp:effectExtent l="0" t="0" r="0" b="0"/>
              <wp:wrapSquare wrapText="bothSides"/>
              <wp:docPr id="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401320"/>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1840"/>
                          </w:tblGrid>
                          <w:tr w:rsidR="003A2972" w:rsidRPr="003A2972" w14:paraId="12BAE213" w14:textId="77777777" w:rsidTr="00DB112C">
                            <w:tc>
                              <w:tcPr>
                                <w:tcW w:w="1750" w:type="dxa"/>
                              </w:tcPr>
                              <w:p w14:paraId="0989432A" w14:textId="297C797E" w:rsidR="003A2972" w:rsidRPr="003A2972" w:rsidRDefault="003A2972" w:rsidP="003C3B2D">
                                <w:pPr>
                                  <w:jc w:val="right"/>
                                  <w:rPr>
                                    <w:rFonts w:cs="Times New Roman (Body CS)"/>
                                    <w:b/>
                                    <w:bCs/>
                                    <w:color w:val="000000" w:themeColor="text1"/>
                                    <w:szCs w:val="21"/>
                                  </w:rPr>
                                </w:pPr>
                              </w:p>
                            </w:tc>
                            <w:tc>
                              <w:tcPr>
                                <w:tcW w:w="3231" w:type="dxa"/>
                              </w:tcPr>
                              <w:p w14:paraId="71E253EF" w14:textId="77777777" w:rsidR="003A2972" w:rsidRPr="003A2972" w:rsidRDefault="003A2972" w:rsidP="003C3B2D">
                                <w:pPr>
                                  <w:jc w:val="right"/>
                                  <w:rPr>
                                    <w:rFonts w:cs="Times New Roman (Body CS)"/>
                                    <w:b/>
                                    <w:bCs/>
                                    <w:color w:val="000000" w:themeColor="text1"/>
                                    <w:szCs w:val="21"/>
                                  </w:rPr>
                                </w:pPr>
                                <w:r w:rsidRPr="003A2972">
                                  <w:rPr>
                                    <w:rFonts w:cs="Times New Roman (Body CS)"/>
                                    <w:b/>
                                    <w:bCs/>
                                    <w:color w:val="000000" w:themeColor="text1"/>
                                    <w:szCs w:val="21"/>
                                  </w:rPr>
                                  <w:t>Prüflingsnummer:</w:t>
                                </w:r>
                              </w:p>
                            </w:tc>
                          </w:tr>
                          <w:tr w:rsidR="003A2972" w:rsidRPr="003A2972" w14:paraId="41A5BEB4" w14:textId="77777777" w:rsidTr="00DB112C">
                            <w:tc>
                              <w:tcPr>
                                <w:tcW w:w="1750" w:type="dxa"/>
                              </w:tcPr>
                              <w:p w14:paraId="0D660326" w14:textId="3FEB9F86" w:rsidR="003A2972" w:rsidRPr="003A2972" w:rsidRDefault="003A2972" w:rsidP="003C3B2D">
                                <w:pPr>
                                  <w:jc w:val="right"/>
                                  <w:rPr>
                                    <w:rFonts w:cs="Times New Roman (Body CS)"/>
                                    <w:color w:val="000000" w:themeColor="text1"/>
                                    <w:szCs w:val="21"/>
                                  </w:rPr>
                                </w:pPr>
                              </w:p>
                            </w:tc>
                            <w:tc>
                              <w:tcPr>
                                <w:tcW w:w="3231" w:type="dxa"/>
                              </w:tcPr>
                              <w:p w14:paraId="1D93941C" w14:textId="77777777" w:rsidR="003A2972" w:rsidRPr="003A2972" w:rsidRDefault="003A2972" w:rsidP="003C3B2D">
                                <w:pPr>
                                  <w:jc w:val="right"/>
                                  <w:rPr>
                                    <w:rFonts w:cs="Times New Roman (Body CS)"/>
                                    <w:color w:val="000000" w:themeColor="text1"/>
                                    <w:szCs w:val="21"/>
                                  </w:rPr>
                                </w:pPr>
                                <w:r w:rsidRPr="003A2972">
                                  <w:rPr>
                                    <w:rFonts w:cs="Times New Roman (Body CS)"/>
                                    <w:color w:val="000000" w:themeColor="text1"/>
                                    <w:szCs w:val="21"/>
                                  </w:rPr>
                                  <w:t>0 4087</w:t>
                                </w:r>
                              </w:p>
                            </w:tc>
                          </w:tr>
                        </w:tbl>
                        <w:p w14:paraId="0E91D2A4" w14:textId="77777777" w:rsidR="003A2972" w:rsidRPr="009F395D" w:rsidRDefault="003A2972" w:rsidP="003C3B2D">
                          <w:pPr>
                            <w:jc w:val="right"/>
                            <w:rPr>
                              <w:rFonts w:ascii="Century Gothic" w:hAnsi="Century Gothic"/>
                              <w:color w:val="000000" w:themeColor="text1"/>
                              <w:spacing w:val="80"/>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21FFE9" id="_x0000_s1031" type="#_x0000_t202" style="position:absolute;margin-left:348pt;margin-top:658.55pt;width:117.1pt;height:31.6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" filled="f"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1840"/>
                    </w:tblGrid>
                    <w:tr w:rsidR="003A2972" w:rsidRPr="003A2972" w14:paraId="12BAE213" w14:textId="77777777" w:rsidTr="00DB112C">
                      <w:tc>
                        <w:tcPr>
                          <w:tcW w:w="1750" w:type="dxa"/>
                        </w:tcPr>
                        <w:p w14:paraId="0989432A" w14:textId="297C797E" w:rsidR="003A2972" w:rsidRPr="003A2972" w:rsidRDefault="003A2972" w:rsidP="003C3B2D">
                          <w:pPr>
                            <w:jc w:val="right"/>
                            <w:rPr>
                              <w:rFonts w:cs="Times New Roman (Body CS)"/>
                              <w:b/>
                              <w:bCs/>
                              <w:color w:val="000000" w:themeColor="text1"/>
                              <w:szCs w:val="21"/>
                            </w:rPr>
                          </w:pPr>
                        </w:p>
                      </w:tc>
                      <w:tc>
                        <w:tcPr>
                          <w:tcW w:w="3231" w:type="dxa"/>
                        </w:tcPr>
                        <w:p w14:paraId="71E253EF" w14:textId="77777777" w:rsidR="003A2972" w:rsidRPr="003A2972" w:rsidRDefault="003A2972" w:rsidP="003C3B2D">
                          <w:pPr>
                            <w:jc w:val="right"/>
                            <w:rPr>
                              <w:rFonts w:cs="Times New Roman (Body CS)"/>
                              <w:b/>
                              <w:bCs/>
                              <w:color w:val="000000" w:themeColor="text1"/>
                              <w:szCs w:val="21"/>
                            </w:rPr>
                          </w:pPr>
                          <w:r w:rsidRPr="003A2972">
                            <w:rPr>
                              <w:rFonts w:cs="Times New Roman (Body CS)"/>
                              <w:b/>
                              <w:bCs/>
                              <w:color w:val="000000" w:themeColor="text1"/>
                              <w:szCs w:val="21"/>
                            </w:rPr>
                            <w:t>Prüflingsnummer:</w:t>
                          </w:r>
                        </w:p>
                      </w:tc>
                    </w:tr>
                    <w:tr w:rsidR="003A2972" w:rsidRPr="003A2972" w14:paraId="41A5BEB4" w14:textId="77777777" w:rsidTr="00DB112C">
                      <w:tc>
                        <w:tcPr>
                          <w:tcW w:w="1750" w:type="dxa"/>
                        </w:tcPr>
                        <w:p w14:paraId="0D660326" w14:textId="3FEB9F86" w:rsidR="003A2972" w:rsidRPr="003A2972" w:rsidRDefault="003A2972" w:rsidP="003C3B2D">
                          <w:pPr>
                            <w:jc w:val="right"/>
                            <w:rPr>
                              <w:rFonts w:cs="Times New Roman (Body CS)"/>
                              <w:color w:val="000000" w:themeColor="text1"/>
                              <w:szCs w:val="21"/>
                            </w:rPr>
                          </w:pPr>
                        </w:p>
                      </w:tc>
                      <w:tc>
                        <w:tcPr>
                          <w:tcW w:w="3231" w:type="dxa"/>
                        </w:tcPr>
                        <w:p w14:paraId="1D93941C" w14:textId="77777777" w:rsidR="003A2972" w:rsidRPr="003A2972" w:rsidRDefault="003A2972" w:rsidP="003C3B2D">
                          <w:pPr>
                            <w:jc w:val="right"/>
                            <w:rPr>
                              <w:rFonts w:cs="Times New Roman (Body CS)"/>
                              <w:color w:val="000000" w:themeColor="text1"/>
                              <w:szCs w:val="21"/>
                            </w:rPr>
                          </w:pPr>
                          <w:r w:rsidRPr="003A2972">
                            <w:rPr>
                              <w:rFonts w:cs="Times New Roman (Body CS)"/>
                              <w:color w:val="000000" w:themeColor="text1"/>
                              <w:szCs w:val="21"/>
                            </w:rPr>
                            <w:t>0 4087</w:t>
                          </w:r>
                        </w:p>
                      </w:tc>
                    </w:tr>
                  </w:tbl>
                  <w:p w14:paraId="0E91D2A4" w14:textId="77777777" w:rsidR="003A2972" w:rsidRPr="009F395D" w:rsidRDefault="003A2972" w:rsidP="003C3B2D">
                    <w:pPr>
                      <w:jc w:val="right"/>
                      <w:rPr>
                        <w:rFonts w:ascii="Century Gothic" w:hAnsi="Century Gothic"/>
                        <w:color w:val="000000" w:themeColor="text1"/>
                        <w:spacing w:val="80"/>
                        <w:szCs w:val="21"/>
                      </w:rPr>
                    </w:pPr>
                  </w:p>
                </w:txbxContent>
              </v:textbox>
              <w10:wrap type="square" anchorx="margin" anchory="margin"/>
            </v:shape>
          </w:pict>
        </mc:Fallback>
      </mc:AlternateContent>
    </w:r>
    <w:r w:rsidR="009F395D" w:rsidRPr="000A75C5">
      <w:rPr>
        <w:noProof/>
        <w:color w:val="9A1641"/>
        <w:lang w:eastAsia="de-DE"/>
      </w:rPr>
      <mc:AlternateContent>
        <mc:Choice Requires="wps">
          <w:drawing>
            <wp:anchor distT="0" distB="0" distL="114300" distR="114300" simplePos="0" relativeHeight="251677696" behindDoc="0" locked="0" layoutInCell="1" allowOverlap="1" wp14:anchorId="4AED0EC3" wp14:editId="46161C23">
              <wp:simplePos x="0" y="0"/>
              <wp:positionH relativeFrom="column">
                <wp:posOffset>34925</wp:posOffset>
              </wp:positionH>
              <wp:positionV relativeFrom="paragraph">
                <wp:posOffset>51435</wp:posOffset>
              </wp:positionV>
              <wp:extent cx="5729182" cy="0"/>
              <wp:effectExtent l="0" t="0" r="11430" b="12700"/>
              <wp:wrapNone/>
              <wp:docPr id="6" name="Straight Connector 6"/>
              <wp:cNvGraphicFramePr/>
              <a:graphic xmlns:a="http://schemas.openxmlformats.org/drawingml/2006/main">
                <a:graphicData uri="http://schemas.microsoft.com/office/word/2010/wordprocessingShape">
                  <wps:wsp>
                    <wps:cNvCnPr/>
                    <wps:spPr>
                      <a:xfrm>
                        <a:off x="0" y="0"/>
                        <a:ext cx="572918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115BD9B2" id="Straight Connector 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5pt,4.05pt" to="453.85pt,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" strokecolor="black [3213]" strokeweight="1pt"/>
          </w:pict>
        </mc:Fallback>
      </mc:AlternateContent>
    </w:r>
  </w:p>
  <w:p w14:paraId="05683444" w14:textId="292D07DE" w:rsidR="000A75C5" w:rsidRPr="003A62FD" w:rsidRDefault="000A75C5" w:rsidP="000A75C5">
    <w:pPr>
      <w:pStyle w:val="Footer"/>
      <w:rPr>
        <w:i/>
        <w:iCs/>
        <w:color w:val="0D0D0D" w:themeColor="text1" w:themeTint="F2"/>
        <w:szCs w:val="21"/>
      </w:rPr>
    </w:pPr>
    <w:r w:rsidRPr="003A62FD">
      <w:rPr>
        <w:color w:val="0D0D0D" w:themeColor="text1" w:themeTint="F2"/>
        <w:szCs w:val="2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14922" w14:textId="2E977ADD" w:rsidR="00DB112C" w:rsidRDefault="00DB112C" w:rsidP="00C57FF4">
    <w:pPr>
      <w:pStyle w:val="Footer"/>
      <w:framePr w:wrap="none" w:vAnchor="text" w:hAnchor="margin" w:xAlign="right" w:y="1"/>
      <w:rPr>
        <w:rStyle w:val="PageNumber"/>
      </w:rPr>
    </w:pPr>
  </w:p>
  <w:p w14:paraId="357F60E9" w14:textId="77777777" w:rsidR="000E5A50" w:rsidRDefault="000E5A50" w:rsidP="00DB11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E8CF76" w14:textId="77777777" w:rsidR="00B07069" w:rsidRDefault="00B07069" w:rsidP="00563830">
      <w:pPr>
        <w:spacing w:after="0" w:line="240" w:lineRule="auto"/>
      </w:pPr>
      <w:r>
        <w:separator/>
      </w:r>
    </w:p>
  </w:footnote>
  <w:footnote w:type="continuationSeparator" w:id="0">
    <w:p w14:paraId="59AACDCD" w14:textId="77777777" w:rsidR="00B07069" w:rsidRDefault="00B07069" w:rsidP="00563830">
      <w:pPr>
        <w:spacing w:after="0" w:line="240" w:lineRule="auto"/>
      </w:pPr>
      <w:r>
        <w:continuationSeparator/>
      </w:r>
    </w:p>
  </w:footnote>
  <w:footnote w:id="1">
    <w:p w14:paraId="1B2EE44C" w14:textId="77635CDD" w:rsidR="00181D11" w:rsidRDefault="00181D11">
      <w:pPr>
        <w:pStyle w:val="FootnoteText"/>
      </w:pPr>
      <w:r>
        <w:rPr>
          <w:rStyle w:val="FootnoteReference"/>
        </w:rPr>
        <w:footnoteRef/>
      </w:r>
      <w:r>
        <w:t xml:space="preserve"> </w:t>
      </w:r>
      <w:r w:rsidR="00992D70">
        <w:t>Vgl.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59</w:t>
      </w:r>
    </w:p>
  </w:footnote>
  <w:footnote w:id="2">
    <w:p w14:paraId="0A6E0E26" w14:textId="3F7AD8AD" w:rsidR="00992D70" w:rsidRDefault="00992D70">
      <w:pPr>
        <w:pStyle w:val="FootnoteText"/>
      </w:pPr>
      <w:r>
        <w:rPr>
          <w:rStyle w:val="FootnoteReference"/>
        </w:rPr>
        <w:footnoteRef/>
      </w:r>
      <w:r>
        <w:t xml:space="preserve"> Vg</w:t>
      </w:r>
      <w:r w:rsidR="000B230C">
        <w:t>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58</w:t>
      </w:r>
    </w:p>
  </w:footnote>
  <w:footnote w:id="3">
    <w:p w14:paraId="04A17A47" w14:textId="39F9DDDA" w:rsidR="00073B24" w:rsidRPr="00073B24" w:rsidRDefault="00073B24">
      <w:pPr>
        <w:pStyle w:val="FootnoteText"/>
        <w:rPr>
          <w:lang w:val="en-DE"/>
        </w:rPr>
      </w:pPr>
      <w:r>
        <w:rPr>
          <w:rStyle w:val="FootnoteReference"/>
        </w:rPr>
        <w:footnoteRef/>
      </w:r>
      <w:r>
        <w:t xml:space="preserve"> Kostenlose Diagramm </w:t>
      </w:r>
      <w:proofErr w:type="spellStart"/>
      <w:r>
        <w:t>WebApp</w:t>
      </w:r>
      <w:proofErr w:type="spellEnd"/>
      <w:r>
        <w:t xml:space="preserve"> aus dem </w:t>
      </w:r>
      <w:proofErr w:type="spellStart"/>
      <w:r w:rsidRPr="00073B24">
        <w:t>Atlassian</w:t>
      </w:r>
      <w:proofErr w:type="spellEnd"/>
      <w:r w:rsidRPr="00073B24">
        <w:t xml:space="preserve"> </w:t>
      </w:r>
      <w:r>
        <w:t>Öko</w:t>
      </w:r>
      <w:r w:rsidRPr="00073B24">
        <w:t>system</w:t>
      </w:r>
    </w:p>
  </w:footnote>
  <w:footnote w:id="4">
    <w:p w14:paraId="6176FB55" w14:textId="491676EA" w:rsidR="008C751B" w:rsidRDefault="008C751B">
      <w:pPr>
        <w:pStyle w:val="FootnoteText"/>
      </w:pPr>
      <w:r>
        <w:rPr>
          <w:rStyle w:val="FootnoteReference"/>
        </w:rPr>
        <w:footnoteRef/>
      </w:r>
      <w:r>
        <w:t xml:space="preserve"> Sollte die Anfrage oder Autorisierung fehlschlagen enthält die Kollektion die entsprechenden Fehlermeldungen.</w:t>
      </w:r>
    </w:p>
  </w:footnote>
  <w:footnote w:id="5">
    <w:p w14:paraId="5D1D8389" w14:textId="77777777" w:rsidR="002033C5" w:rsidRDefault="002033C5" w:rsidP="002033C5">
      <w:pPr>
        <w:pStyle w:val="FootnoteText"/>
      </w:pPr>
      <w:r>
        <w:rPr>
          <w:rStyle w:val="FootnoteReference"/>
        </w:rPr>
        <w:footnoteRef/>
      </w:r>
      <w:r>
        <w:t xml:space="preserve"> $</w:t>
      </w:r>
      <w:proofErr w:type="spellStart"/>
      <w:r>
        <w:t>creator</w:t>
      </w:r>
      <w:proofErr w:type="spellEnd"/>
      <w:r>
        <w:t>-&gt;</w:t>
      </w:r>
      <w:proofErr w:type="spellStart"/>
      <w:r>
        <w:t>name</w:t>
      </w:r>
      <w:proofErr w:type="spellEnd"/>
      <w:r>
        <w:t>: Name des Erstellers, $</w:t>
      </w:r>
      <w:proofErr w:type="spellStart"/>
      <w:r>
        <w:t>requestModel</w:t>
      </w:r>
      <w:proofErr w:type="spellEnd"/>
      <w:r>
        <w:t>-&gt;</w:t>
      </w:r>
      <w:proofErr w:type="spellStart"/>
      <w:r>
        <w:t>id</w:t>
      </w:r>
      <w:proofErr w:type="spellEnd"/>
      <w:r>
        <w:t xml:space="preserve">: Primärschlüssel des Antrags, </w:t>
      </w:r>
      <w:r>
        <w:br/>
        <w:t>$</w:t>
      </w:r>
      <w:proofErr w:type="spellStart"/>
      <w:r>
        <w:t>creator</w:t>
      </w:r>
      <w:proofErr w:type="spellEnd"/>
      <w:r>
        <w:t>-&gt;</w:t>
      </w:r>
      <w:proofErr w:type="gramStart"/>
      <w:r>
        <w:t>email</w:t>
      </w:r>
      <w:proofErr w:type="gramEnd"/>
      <w:r>
        <w:t>: E-Mail Adresse des Erstellers.</w:t>
      </w:r>
    </w:p>
  </w:footnote>
  <w:footnote w:id="6">
    <w:p w14:paraId="3B58005D" w14:textId="7FE6C36F" w:rsidR="00763EBE" w:rsidRDefault="00763EBE">
      <w:pPr>
        <w:pStyle w:val="FootnoteText"/>
      </w:pPr>
      <w:r>
        <w:rPr>
          <w:rStyle w:val="FootnoteReference"/>
        </w:rPr>
        <w:footnoteRef/>
      </w:r>
      <w:r>
        <w:t xml:space="preserve"> </w:t>
      </w:r>
      <w:r w:rsidRPr="00763EBE">
        <w:t xml:space="preserve">Die </w:t>
      </w:r>
      <w:proofErr w:type="spellStart"/>
      <w:r w:rsidRPr="00763EBE">
        <w:t>Enlightn</w:t>
      </w:r>
      <w:proofErr w:type="spellEnd"/>
      <w:r w:rsidRPr="00763EBE">
        <w:t xml:space="preserve"> OSS (Open Source Software</w:t>
      </w:r>
      <w:r>
        <w:t xml:space="preserve">, für </w:t>
      </w:r>
      <w:proofErr w:type="spellStart"/>
      <w:r>
        <w:t>Laravel</w:t>
      </w:r>
      <w:proofErr w:type="spellEnd"/>
      <w:r>
        <w:t xml:space="preserve"> optimiert</w:t>
      </w:r>
      <w:r w:rsidRPr="00763EBE">
        <w:t>) Version verfügt über 64 automatische Checks, die Anwendungscode, Webserver-Konfigurationen und Routen scann</w:t>
      </w:r>
      <w:r>
        <w:t>t</w:t>
      </w:r>
      <w:r w:rsidRPr="00763EBE">
        <w:t>, um Performance-Engpässe, mögliche Sicherheitslücken und Probleme mit der Code-Zuverlässigkeit zu identifizieren.</w:t>
      </w:r>
    </w:p>
  </w:footnote>
  <w:footnote w:id="7">
    <w:p w14:paraId="451EFD79" w14:textId="014A104E" w:rsidR="00671D44" w:rsidRDefault="00671D44">
      <w:pPr>
        <w:pStyle w:val="FootnoteText"/>
      </w:pPr>
      <w:r>
        <w:rPr>
          <w:rStyle w:val="FootnoteReference"/>
        </w:rPr>
        <w:footnoteRef/>
      </w:r>
      <w:r>
        <w:t xml:space="preserve"> Mitarbeiter, Vorgesetzter, Verwaltung und Admin.</w:t>
      </w:r>
    </w:p>
  </w:footnote>
  <w:footnote w:id="8">
    <w:p w14:paraId="6785A9DE" w14:textId="237AE4F8" w:rsidR="00E5567D" w:rsidRDefault="00E5567D">
      <w:pPr>
        <w:pStyle w:val="FootnoteText"/>
      </w:pPr>
      <w:r>
        <w:rPr>
          <w:rStyle w:val="FootnoteReference"/>
        </w:rPr>
        <w:footnoteRef/>
      </w:r>
      <w:r>
        <w:t xml:space="preserve"> </w:t>
      </w:r>
      <w:r w:rsidRPr="00E5567D">
        <w:t>https://www.salesforce.com/</w:t>
      </w:r>
    </w:p>
  </w:footnote>
  <w:footnote w:id="9">
    <w:p w14:paraId="6546A7D0" w14:textId="70F03BD3" w:rsidR="00E5567D" w:rsidRDefault="00E5567D">
      <w:pPr>
        <w:pStyle w:val="FootnoteText"/>
      </w:pPr>
      <w:r>
        <w:rPr>
          <w:rStyle w:val="FootnoteReference"/>
        </w:rPr>
        <w:footnoteRef/>
      </w:r>
      <w:r>
        <w:t xml:space="preserve"> </w:t>
      </w:r>
      <w:r w:rsidRPr="00E5567D">
        <w:t>https://www.datev.de/</w:t>
      </w:r>
    </w:p>
  </w:footnote>
  <w:footnote w:id="10">
    <w:p w14:paraId="510114A6" w14:textId="068101B9" w:rsidR="00B2731E" w:rsidRDefault="00B2731E">
      <w:pPr>
        <w:pStyle w:val="FootnoteText"/>
      </w:pPr>
      <w:r>
        <w:rPr>
          <w:rStyle w:val="FootnoteReference"/>
        </w:rPr>
        <w:footnoteRef/>
      </w:r>
      <w:r>
        <w:t xml:space="preserve"> Erweiterungen die vom Autor für das Projekt installiert wurden.</w:t>
      </w:r>
    </w:p>
  </w:footnote>
  <w:footnote w:id="11">
    <w:p w14:paraId="1F12A354" w14:textId="249854AE" w:rsidR="003C3B2D" w:rsidRDefault="003C3B2D">
      <w:pPr>
        <w:pStyle w:val="FootnoteText"/>
      </w:pPr>
      <w:r>
        <w:rPr>
          <w:rStyle w:val="FootnoteReference"/>
        </w:rPr>
        <w:footnoteRef/>
      </w:r>
      <w:r>
        <w:t xml:space="preserve"> </w:t>
      </w:r>
      <w:r w:rsidR="00443B91">
        <w:t>Um eine bessere</w:t>
      </w:r>
      <w:r>
        <w:t xml:space="preserve"> Lesbarkeit</w:t>
      </w:r>
      <w:r w:rsidR="00443B91">
        <w:t xml:space="preserve"> der Grafik zu gewährleisten</w:t>
      </w:r>
      <w:r>
        <w:t xml:space="preserve"> wurde die Anlage um 90° gedreht.</w:t>
      </w:r>
    </w:p>
  </w:footnote>
  <w:footnote w:id="12">
    <w:p w14:paraId="34956A72" w14:textId="7F9A8497" w:rsidR="003C3B2D" w:rsidRDefault="003C3B2D">
      <w:pPr>
        <w:pStyle w:val="FootnoteText"/>
      </w:pPr>
      <w:r>
        <w:rPr>
          <w:rStyle w:val="FootnoteReference"/>
        </w:rPr>
        <w:footnoteRef/>
      </w:r>
      <w:r>
        <w:t xml:space="preserve"> </w:t>
      </w:r>
      <w:r w:rsidR="00443B91">
        <w:t>Um eine bessere Lesbarkeit der Grafik zu gewährleisten wurde die Anlage um 90° gedreht.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BFDBE" w14:textId="716B16DF" w:rsidR="008437C6" w:rsidRPr="004D6AAB" w:rsidRDefault="00E55D8B">
    <w:pPr>
      <w:pStyle w:val="Header"/>
      <w:rPr>
        <w:b/>
        <w:color w:val="A6A6A6" w:themeColor="background1" w:themeShade="A6"/>
        <w:sz w:val="72"/>
        <w:szCs w:val="72"/>
      </w:rPr>
    </w:pPr>
    <w:r>
      <w:rPr>
        <w:b/>
        <w:noProof/>
        <w:color w:val="A6A6A6" w:themeColor="background1" w:themeShade="A6"/>
        <w:sz w:val="72"/>
        <w:szCs w:val="72"/>
      </w:rPr>
      <w:drawing>
        <wp:anchor distT="0" distB="0" distL="114300" distR="114300" simplePos="0" relativeHeight="251675648" behindDoc="0" locked="0" layoutInCell="1" allowOverlap="1" wp14:anchorId="095FB0EC" wp14:editId="63EFC2B1">
          <wp:simplePos x="0" y="0"/>
          <wp:positionH relativeFrom="column">
            <wp:posOffset>5250874</wp:posOffset>
          </wp:positionH>
          <wp:positionV relativeFrom="paragraph">
            <wp:posOffset>-239395</wp:posOffset>
          </wp:positionV>
          <wp:extent cx="513895" cy="688025"/>
          <wp:effectExtent l="0" t="0" r="0" b="0"/>
          <wp:wrapNone/>
          <wp:docPr id="53" name="Picture 53"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ign,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13895" cy="688025"/>
                  </a:xfrm>
                  <a:prstGeom prst="rect">
                    <a:avLst/>
                  </a:prstGeom>
                </pic:spPr>
              </pic:pic>
            </a:graphicData>
          </a:graphic>
          <wp14:sizeRelH relativeFrom="page">
            <wp14:pctWidth>0</wp14:pctWidth>
          </wp14:sizeRelH>
          <wp14:sizeRelV relativeFrom="page">
            <wp14:pctHeight>0</wp14:pctHeight>
          </wp14:sizeRelV>
        </wp:anchor>
      </w:drawing>
    </w:r>
    <w:r w:rsidRPr="000A75C5">
      <w:rPr>
        <w:noProof/>
        <w:color w:val="9A1641"/>
        <w:lang w:eastAsia="de-DE"/>
      </w:rPr>
      <mc:AlternateContent>
        <mc:Choice Requires="wps">
          <w:drawing>
            <wp:anchor distT="0" distB="0" distL="114300" distR="114300" simplePos="0" relativeHeight="251669504" behindDoc="0" locked="0" layoutInCell="1" allowOverlap="1" wp14:anchorId="61ED85DC" wp14:editId="34EC1A2F">
              <wp:simplePos x="0" y="0"/>
              <wp:positionH relativeFrom="column">
                <wp:posOffset>-5715</wp:posOffset>
              </wp:positionH>
              <wp:positionV relativeFrom="paragraph">
                <wp:posOffset>637328</wp:posOffset>
              </wp:positionV>
              <wp:extent cx="5723467" cy="0"/>
              <wp:effectExtent l="0" t="0" r="17145" b="12700"/>
              <wp:wrapNone/>
              <wp:docPr id="88" name="Straight Connector 88"/>
              <wp:cNvGraphicFramePr/>
              <a:graphic xmlns:a="http://schemas.openxmlformats.org/drawingml/2006/main">
                <a:graphicData uri="http://schemas.microsoft.com/office/word/2010/wordprocessingShape">
                  <wps:wsp>
                    <wps:cNvCnPr/>
                    <wps:spPr>
                      <a:xfrm>
                        <a:off x="0" y="0"/>
                        <a:ext cx="57234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CCBFFE7" id="Straight Connector 88"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50.2pt" to="450.2pt,5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" strokecolor="black [3213]" strokeweight="1pt"/>
          </w:pict>
        </mc:Fallback>
      </mc:AlternateContent>
    </w:r>
    <w:r w:rsidR="00AA573D">
      <w:rPr>
        <w:rFonts w:ascii="Times New Roman" w:eastAsia="Times New Roman" w:hAnsi="Times New Roman" w:cs="Times New Roman"/>
        <w:noProof/>
        <w:sz w:val="24"/>
        <w:szCs w:val="24"/>
        <w:lang w:val="en-DE" w:eastAsia="en-GB"/>
      </w:rPr>
      <mc:AlternateContent>
        <mc:Choice Requires="wps">
          <w:drawing>
            <wp:anchor distT="0" distB="0" distL="114300" distR="114300" simplePos="0" relativeHeight="251668480" behindDoc="0" locked="0" layoutInCell="1" allowOverlap="1" wp14:anchorId="4A8E91D5" wp14:editId="0DB6B756">
              <wp:simplePos x="0" y="0"/>
              <wp:positionH relativeFrom="column">
                <wp:posOffset>-80010</wp:posOffset>
              </wp:positionH>
              <wp:positionV relativeFrom="paragraph">
                <wp:posOffset>-304800</wp:posOffset>
              </wp:positionV>
              <wp:extent cx="4182110" cy="874354"/>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182110" cy="874354"/>
                      </a:xfrm>
                      <a:prstGeom prst="rect">
                        <a:avLst/>
                      </a:prstGeom>
                      <a:noFill/>
                      <a:ln w="6350">
                        <a:noFill/>
                      </a:ln>
                    </wps:spPr>
                    <wps:txbx>
                      <w:txbxContent>
                        <w:p w14:paraId="570A2319" w14:textId="35BF99E6"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Firmeninternes Management Interface zur Urlaubsverwaltung &amp; Antragserstellung als Webapplikation zum Zwecke der Digitalisierung.</w:t>
                          </w:r>
                          <w:r w:rsidR="00F84135" w:rsidRPr="00910C93">
                            <w:rPr>
                              <w:rFonts w:ascii="Century Gothic" w:hAnsi="Century Gothic"/>
                              <w:color w:val="9A1641"/>
                              <w:szCs w:val="21"/>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8E91D5" id="_x0000_t202" coordsize="21600,21600" o:spt="202" path="m,l,21600r21600,l21600,xe">
              <v:stroke joinstyle="miter"/>
              <v:path gradientshapeok="t" o:connecttype="rect"/>
            </v:shapetype>
            <v:shape id="Text Box 87" o:spid="_x0000_s1028" type="#_x0000_t202" style="position:absolute;margin-left:-6.3pt;margin-top:-24pt;width:329.3pt;height:68.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" filled="f" stroked="f" strokeweight=".5pt">
              <v:textbox>
                <w:txbxContent>
                  <w:p w14:paraId="570A2319" w14:textId="35BF99E6"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Firmeninternes Management Interface zur Urlaubsverwaltung &amp; Antragserstellung als Webapplikation zum Zwecke der Digitalisierung.</w:t>
                    </w:r>
                    <w:r w:rsidR="00F84135" w:rsidRPr="00910C93">
                      <w:rPr>
                        <w:rFonts w:ascii="Century Gothic" w:hAnsi="Century Gothic"/>
                        <w:color w:val="9A1641"/>
                        <w:szCs w:val="21"/>
                      </w:rPr>
                      <w:br/>
                    </w:r>
                  </w:p>
                </w:txbxContent>
              </v:textbox>
            </v:shape>
          </w:pict>
        </mc:Fallback>
      </mc:AlternateContent>
    </w:r>
    <w:r w:rsidR="00910C93" w:rsidRPr="000A75C5">
      <w:rPr>
        <w:noProof/>
        <w:color w:val="9A1641"/>
        <w:lang w:eastAsia="de-DE"/>
      </w:rPr>
      <w:t xml:space="preserve"> </w:t>
    </w:r>
    <w:r w:rsidR="00413FD2">
      <w:rPr>
        <w:rFonts w:ascii="Shentox Bold" w:hAnsi="Shentox Bold"/>
        <w:b/>
        <w:color w:val="9A123F"/>
        <w:sz w:val="56"/>
        <w:szCs w:val="56"/>
      </w:rPr>
      <w:tab/>
    </w:r>
    <w:r w:rsidR="00413FD2">
      <w:rPr>
        <w:rFonts w:ascii="Shentox Bold" w:hAnsi="Shentox Bold"/>
        <w:b/>
        <w:color w:val="9A123F"/>
        <w:sz w:val="56"/>
        <w:szCs w:val="5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E3E"/>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83109"/>
    <w:multiLevelType w:val="multilevel"/>
    <w:tmpl w:val="955097BE"/>
    <w:lvl w:ilvl="0">
      <w:start w:val="1"/>
      <w:numFmt w:val="decimal"/>
      <w:pStyle w:val="Heading1"/>
      <w:lvlText w:val="%1"/>
      <w:lvlJc w:val="left"/>
      <w:pPr>
        <w:ind w:left="432" w:hanging="432"/>
      </w:pPr>
      <w:rPr>
        <w:rFonts w:ascii="Century Gothic" w:eastAsiaTheme="majorEastAsia" w:hAnsi="Century Gothic"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4955C4"/>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451DCF"/>
    <w:multiLevelType w:val="multilevel"/>
    <w:tmpl w:val="17440F7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8B7F77"/>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203CD"/>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C0269E"/>
    <w:multiLevelType w:val="hybridMultilevel"/>
    <w:tmpl w:val="D166E4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D46D7"/>
    <w:multiLevelType w:val="hybridMultilevel"/>
    <w:tmpl w:val="5642984C"/>
    <w:lvl w:ilvl="0" w:tplc="0A76B76C">
      <w:start w:val="3"/>
      <w:numFmt w:val="bullet"/>
      <w:lvlText w:val="-"/>
      <w:lvlJc w:val="left"/>
      <w:pPr>
        <w:ind w:left="720" w:hanging="360"/>
      </w:pPr>
      <w:rPr>
        <w:rFonts w:ascii="Shentox Regular" w:eastAsiaTheme="minorHAnsi" w:hAnsi="Shentox Regular" w:cstheme="minorBidi"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F9116E"/>
    <w:multiLevelType w:val="multilevel"/>
    <w:tmpl w:val="0407001F"/>
    <w:numStyleLink w:val="111111"/>
  </w:abstractNum>
  <w:abstractNum w:abstractNumId="9" w15:restartNumberingAfterBreak="0">
    <w:nsid w:val="43FE2FAA"/>
    <w:multiLevelType w:val="multilevel"/>
    <w:tmpl w:val="430213F2"/>
    <w:lvl w:ilvl="0">
      <w:start w:val="1"/>
      <w:numFmt w:val="none"/>
      <w:lvlText w:val="%1A"/>
      <w:lvlJc w:val="left"/>
      <w:pPr>
        <w:ind w:left="360" w:hanging="360"/>
      </w:pPr>
      <w:rPr>
        <w:rFonts w:hint="default"/>
      </w:rPr>
    </w:lvl>
    <w:lvl w:ilvl="1">
      <w:start w:val="1"/>
      <w:numFmt w:val="none"/>
      <w:lvlText w:val="A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FC28CB"/>
    <w:multiLevelType w:val="hybridMultilevel"/>
    <w:tmpl w:val="4240F2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820423E"/>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670451"/>
    <w:multiLevelType w:val="hybridMultilevel"/>
    <w:tmpl w:val="8940C9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BD3B71"/>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8E4CDE"/>
    <w:multiLevelType w:val="multilevel"/>
    <w:tmpl w:val="0407001F"/>
    <w:numStyleLink w:val="111111"/>
  </w:abstractNum>
  <w:abstractNum w:abstractNumId="15" w15:restartNumberingAfterBreak="0">
    <w:nsid w:val="66AF238F"/>
    <w:multiLevelType w:val="hybridMultilevel"/>
    <w:tmpl w:val="C19AC7C0"/>
    <w:lvl w:ilvl="0" w:tplc="A6D6032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6C55EB3"/>
    <w:multiLevelType w:val="multilevel"/>
    <w:tmpl w:val="F5FC5FAE"/>
    <w:lvl w:ilvl="0">
      <w:start w:val="1"/>
      <w:numFmt w:val="decimal"/>
      <w:lvlText w:val="%1."/>
      <w:lvlJc w:val="left"/>
      <w:pPr>
        <w:ind w:left="432" w:hanging="432"/>
      </w:pPr>
      <w:rPr>
        <w:rFonts w:ascii="Century Gothic" w:eastAsiaTheme="majorEastAsia" w:hAnsi="Century Gothic" w:cstheme="majorBid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9117D4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2665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1F9374B"/>
    <w:multiLevelType w:val="hybridMultilevel"/>
    <w:tmpl w:val="DA6612F8"/>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75936523"/>
    <w:multiLevelType w:val="hybridMultilevel"/>
    <w:tmpl w:val="E37E072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781342E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0"/>
  </w:num>
  <w:num w:numId="4">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num>
  <w:num w:numId="5">
    <w:abstractNumId w:val="19"/>
  </w:num>
  <w:num w:numId="6">
    <w:abstractNumId w:val="3"/>
  </w:num>
  <w:num w:numId="7">
    <w:abstractNumId w:val="11"/>
  </w:num>
  <w:num w:numId="8">
    <w:abstractNumId w:val="2"/>
  </w:num>
  <w:num w:numId="9">
    <w:abstractNumId w:val="0"/>
  </w:num>
  <w:num w:numId="1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21"/>
  </w:num>
  <w:num w:numId="12">
    <w:abstractNumId w:val="5"/>
  </w:num>
  <w:num w:numId="13">
    <w:abstractNumId w:val="17"/>
  </w:num>
  <w:num w:numId="14">
    <w:abstractNumId w:val="18"/>
  </w:num>
  <w:num w:numId="15">
    <w:abstractNumId w:val="13"/>
  </w:num>
  <w:num w:numId="16">
    <w:abstractNumId w:val="4"/>
  </w:num>
  <w:num w:numId="17">
    <w:abstractNumId w:val="15"/>
  </w:num>
  <w:num w:numId="18">
    <w:abstractNumId w:val="1"/>
  </w:num>
  <w:num w:numId="19">
    <w:abstractNumId w:val="6"/>
  </w:num>
  <w:num w:numId="20">
    <w:abstractNumId w:val="9"/>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displayBackgroundShape/>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NDcyNzE0MTYxMDBT0lEKTi0uzszPAykwrAUAa52O1SwAAAA="/>
    <w:docVar w:name="dgnword-docGUID" w:val="{63C69895-D0AD-40C5-85B1-E20E082ED5BF}"/>
    <w:docVar w:name="dgnword-eventsink" w:val="162365952"/>
  </w:docVars>
  <w:rsids>
    <w:rsidRoot w:val="00414EEE"/>
    <w:rsid w:val="00007081"/>
    <w:rsid w:val="000110FA"/>
    <w:rsid w:val="00012609"/>
    <w:rsid w:val="000158FC"/>
    <w:rsid w:val="00020319"/>
    <w:rsid w:val="00073B24"/>
    <w:rsid w:val="000937A6"/>
    <w:rsid w:val="00097806"/>
    <w:rsid w:val="000A0B3B"/>
    <w:rsid w:val="000A64CE"/>
    <w:rsid w:val="000A75C5"/>
    <w:rsid w:val="000B230C"/>
    <w:rsid w:val="000C1AF3"/>
    <w:rsid w:val="000D582D"/>
    <w:rsid w:val="000E5A50"/>
    <w:rsid w:val="000F550F"/>
    <w:rsid w:val="000F5C2A"/>
    <w:rsid w:val="000F64F2"/>
    <w:rsid w:val="00127C52"/>
    <w:rsid w:val="00143F79"/>
    <w:rsid w:val="001541AD"/>
    <w:rsid w:val="00154DED"/>
    <w:rsid w:val="001623C0"/>
    <w:rsid w:val="0017379D"/>
    <w:rsid w:val="00174638"/>
    <w:rsid w:val="00181D11"/>
    <w:rsid w:val="00194111"/>
    <w:rsid w:val="001A0292"/>
    <w:rsid w:val="001B2B89"/>
    <w:rsid w:val="001C032C"/>
    <w:rsid w:val="001C6C0C"/>
    <w:rsid w:val="001D7AD4"/>
    <w:rsid w:val="001E2CD9"/>
    <w:rsid w:val="001E5B22"/>
    <w:rsid w:val="001F21C4"/>
    <w:rsid w:val="001F2E38"/>
    <w:rsid w:val="001F3613"/>
    <w:rsid w:val="001F3B18"/>
    <w:rsid w:val="002033C5"/>
    <w:rsid w:val="00215419"/>
    <w:rsid w:val="002159C5"/>
    <w:rsid w:val="002214BC"/>
    <w:rsid w:val="002309DE"/>
    <w:rsid w:val="00235047"/>
    <w:rsid w:val="00236D47"/>
    <w:rsid w:val="00243BC1"/>
    <w:rsid w:val="0026655F"/>
    <w:rsid w:val="00283C57"/>
    <w:rsid w:val="00293B28"/>
    <w:rsid w:val="002A5672"/>
    <w:rsid w:val="002B3367"/>
    <w:rsid w:val="002B55FD"/>
    <w:rsid w:val="002C489C"/>
    <w:rsid w:val="002C4C22"/>
    <w:rsid w:val="002D0C8A"/>
    <w:rsid w:val="002D710B"/>
    <w:rsid w:val="002E29B5"/>
    <w:rsid w:val="002F0C4D"/>
    <w:rsid w:val="002F4C6F"/>
    <w:rsid w:val="002F65E5"/>
    <w:rsid w:val="002F713F"/>
    <w:rsid w:val="00322185"/>
    <w:rsid w:val="00332BA5"/>
    <w:rsid w:val="003375FF"/>
    <w:rsid w:val="003452E5"/>
    <w:rsid w:val="0035699C"/>
    <w:rsid w:val="003579DB"/>
    <w:rsid w:val="0036195F"/>
    <w:rsid w:val="0036796D"/>
    <w:rsid w:val="00393EAA"/>
    <w:rsid w:val="003A031C"/>
    <w:rsid w:val="003A2972"/>
    <w:rsid w:val="003A541D"/>
    <w:rsid w:val="003A62FD"/>
    <w:rsid w:val="003B5B9A"/>
    <w:rsid w:val="003C3B2D"/>
    <w:rsid w:val="003C5616"/>
    <w:rsid w:val="003C611C"/>
    <w:rsid w:val="003C76BC"/>
    <w:rsid w:val="003D30BC"/>
    <w:rsid w:val="003F5105"/>
    <w:rsid w:val="003F6B57"/>
    <w:rsid w:val="00406441"/>
    <w:rsid w:val="00413FD2"/>
    <w:rsid w:val="004145F6"/>
    <w:rsid w:val="00414D93"/>
    <w:rsid w:val="00414EEE"/>
    <w:rsid w:val="00423FD2"/>
    <w:rsid w:val="00434FD5"/>
    <w:rsid w:val="00443B91"/>
    <w:rsid w:val="004559DB"/>
    <w:rsid w:val="00456C89"/>
    <w:rsid w:val="0045702C"/>
    <w:rsid w:val="004632CA"/>
    <w:rsid w:val="00464361"/>
    <w:rsid w:val="00481DB8"/>
    <w:rsid w:val="004879C6"/>
    <w:rsid w:val="00493A97"/>
    <w:rsid w:val="004953A3"/>
    <w:rsid w:val="00495646"/>
    <w:rsid w:val="00496B44"/>
    <w:rsid w:val="004A1E64"/>
    <w:rsid w:val="004B53F8"/>
    <w:rsid w:val="004C3F80"/>
    <w:rsid w:val="004C6531"/>
    <w:rsid w:val="004D6AAB"/>
    <w:rsid w:val="004E4AEF"/>
    <w:rsid w:val="005107F3"/>
    <w:rsid w:val="0051291E"/>
    <w:rsid w:val="005132E4"/>
    <w:rsid w:val="00516C0A"/>
    <w:rsid w:val="00521E3D"/>
    <w:rsid w:val="00531622"/>
    <w:rsid w:val="005339AC"/>
    <w:rsid w:val="0054591F"/>
    <w:rsid w:val="00551D1C"/>
    <w:rsid w:val="0056286D"/>
    <w:rsid w:val="00563830"/>
    <w:rsid w:val="00566E3A"/>
    <w:rsid w:val="00573799"/>
    <w:rsid w:val="00577720"/>
    <w:rsid w:val="005B7C84"/>
    <w:rsid w:val="005D4E52"/>
    <w:rsid w:val="005D6155"/>
    <w:rsid w:val="005E201A"/>
    <w:rsid w:val="005E43E7"/>
    <w:rsid w:val="005E508F"/>
    <w:rsid w:val="005E58BF"/>
    <w:rsid w:val="005E634E"/>
    <w:rsid w:val="005F61B7"/>
    <w:rsid w:val="00600127"/>
    <w:rsid w:val="00602041"/>
    <w:rsid w:val="0060216B"/>
    <w:rsid w:val="00602D68"/>
    <w:rsid w:val="00606344"/>
    <w:rsid w:val="0061751C"/>
    <w:rsid w:val="0062443C"/>
    <w:rsid w:val="00624D90"/>
    <w:rsid w:val="006309DE"/>
    <w:rsid w:val="00636BFD"/>
    <w:rsid w:val="00644D4E"/>
    <w:rsid w:val="00644EEF"/>
    <w:rsid w:val="00653A78"/>
    <w:rsid w:val="00670EAB"/>
    <w:rsid w:val="00671D44"/>
    <w:rsid w:val="00675F89"/>
    <w:rsid w:val="006760D4"/>
    <w:rsid w:val="006771D9"/>
    <w:rsid w:val="00694AA7"/>
    <w:rsid w:val="00696C03"/>
    <w:rsid w:val="006A30C8"/>
    <w:rsid w:val="006A390E"/>
    <w:rsid w:val="006A64B8"/>
    <w:rsid w:val="006A7B77"/>
    <w:rsid w:val="006B1F0C"/>
    <w:rsid w:val="006B7E9A"/>
    <w:rsid w:val="006C0716"/>
    <w:rsid w:val="006C1BE0"/>
    <w:rsid w:val="006C2CAF"/>
    <w:rsid w:val="006C5013"/>
    <w:rsid w:val="006C639A"/>
    <w:rsid w:val="006D2147"/>
    <w:rsid w:val="00704B66"/>
    <w:rsid w:val="007178E9"/>
    <w:rsid w:val="00723BE9"/>
    <w:rsid w:val="007250C1"/>
    <w:rsid w:val="007251DA"/>
    <w:rsid w:val="0073278C"/>
    <w:rsid w:val="00745739"/>
    <w:rsid w:val="00747756"/>
    <w:rsid w:val="0074798C"/>
    <w:rsid w:val="00753B78"/>
    <w:rsid w:val="00763EBE"/>
    <w:rsid w:val="007C0745"/>
    <w:rsid w:val="007D1B96"/>
    <w:rsid w:val="007D34BC"/>
    <w:rsid w:val="007F6DB3"/>
    <w:rsid w:val="00827D9A"/>
    <w:rsid w:val="00830612"/>
    <w:rsid w:val="00837884"/>
    <w:rsid w:val="008437C6"/>
    <w:rsid w:val="00845593"/>
    <w:rsid w:val="00852129"/>
    <w:rsid w:val="00855D22"/>
    <w:rsid w:val="008574B3"/>
    <w:rsid w:val="00867605"/>
    <w:rsid w:val="00874950"/>
    <w:rsid w:val="008762A8"/>
    <w:rsid w:val="008813EE"/>
    <w:rsid w:val="008903FD"/>
    <w:rsid w:val="00893B2E"/>
    <w:rsid w:val="00896F0A"/>
    <w:rsid w:val="008A05D5"/>
    <w:rsid w:val="008A1EF8"/>
    <w:rsid w:val="008A2840"/>
    <w:rsid w:val="008C3C89"/>
    <w:rsid w:val="008C751B"/>
    <w:rsid w:val="008E4BE8"/>
    <w:rsid w:val="008F2269"/>
    <w:rsid w:val="00910C93"/>
    <w:rsid w:val="00925470"/>
    <w:rsid w:val="0093630E"/>
    <w:rsid w:val="009439E3"/>
    <w:rsid w:val="00944CED"/>
    <w:rsid w:val="00953502"/>
    <w:rsid w:val="00960166"/>
    <w:rsid w:val="00965C05"/>
    <w:rsid w:val="00982227"/>
    <w:rsid w:val="00982AD9"/>
    <w:rsid w:val="00992D70"/>
    <w:rsid w:val="009A08B6"/>
    <w:rsid w:val="009A161F"/>
    <w:rsid w:val="009A7A99"/>
    <w:rsid w:val="009B5F5F"/>
    <w:rsid w:val="009C66E2"/>
    <w:rsid w:val="009D2F31"/>
    <w:rsid w:val="009E1F1A"/>
    <w:rsid w:val="009E76F2"/>
    <w:rsid w:val="009F395D"/>
    <w:rsid w:val="009F3F8C"/>
    <w:rsid w:val="009F5CF7"/>
    <w:rsid w:val="009F6353"/>
    <w:rsid w:val="00A23179"/>
    <w:rsid w:val="00A25E88"/>
    <w:rsid w:val="00A34AE8"/>
    <w:rsid w:val="00A34C4D"/>
    <w:rsid w:val="00A46816"/>
    <w:rsid w:val="00A46C79"/>
    <w:rsid w:val="00A51659"/>
    <w:rsid w:val="00A55F25"/>
    <w:rsid w:val="00A62E35"/>
    <w:rsid w:val="00A838F6"/>
    <w:rsid w:val="00A9665D"/>
    <w:rsid w:val="00A967E8"/>
    <w:rsid w:val="00AA573D"/>
    <w:rsid w:val="00AB23AC"/>
    <w:rsid w:val="00AB2931"/>
    <w:rsid w:val="00AE4115"/>
    <w:rsid w:val="00AF6132"/>
    <w:rsid w:val="00B05079"/>
    <w:rsid w:val="00B06EF6"/>
    <w:rsid w:val="00B07069"/>
    <w:rsid w:val="00B07CF7"/>
    <w:rsid w:val="00B10358"/>
    <w:rsid w:val="00B21A89"/>
    <w:rsid w:val="00B24759"/>
    <w:rsid w:val="00B2731E"/>
    <w:rsid w:val="00B31A71"/>
    <w:rsid w:val="00B367CE"/>
    <w:rsid w:val="00B4762D"/>
    <w:rsid w:val="00B4764B"/>
    <w:rsid w:val="00B51F1C"/>
    <w:rsid w:val="00B6391A"/>
    <w:rsid w:val="00B66201"/>
    <w:rsid w:val="00B66CC5"/>
    <w:rsid w:val="00B72E62"/>
    <w:rsid w:val="00B72FF0"/>
    <w:rsid w:val="00B74368"/>
    <w:rsid w:val="00B850AF"/>
    <w:rsid w:val="00B92FBA"/>
    <w:rsid w:val="00B93093"/>
    <w:rsid w:val="00B94ED3"/>
    <w:rsid w:val="00BA117D"/>
    <w:rsid w:val="00BA62A8"/>
    <w:rsid w:val="00BC1FA1"/>
    <w:rsid w:val="00BC6FEB"/>
    <w:rsid w:val="00BC7163"/>
    <w:rsid w:val="00BE412B"/>
    <w:rsid w:val="00BF47B5"/>
    <w:rsid w:val="00BF58A9"/>
    <w:rsid w:val="00C01785"/>
    <w:rsid w:val="00C03817"/>
    <w:rsid w:val="00C0554C"/>
    <w:rsid w:val="00C137AD"/>
    <w:rsid w:val="00C2075A"/>
    <w:rsid w:val="00C7107E"/>
    <w:rsid w:val="00C716A2"/>
    <w:rsid w:val="00C72C81"/>
    <w:rsid w:val="00C73FB9"/>
    <w:rsid w:val="00C90E4C"/>
    <w:rsid w:val="00C9274E"/>
    <w:rsid w:val="00CB0CDB"/>
    <w:rsid w:val="00CC75C4"/>
    <w:rsid w:val="00CF3D3D"/>
    <w:rsid w:val="00D040C7"/>
    <w:rsid w:val="00D14C42"/>
    <w:rsid w:val="00D1784C"/>
    <w:rsid w:val="00D24FD0"/>
    <w:rsid w:val="00D26962"/>
    <w:rsid w:val="00D26C60"/>
    <w:rsid w:val="00D32565"/>
    <w:rsid w:val="00D4289E"/>
    <w:rsid w:val="00D46037"/>
    <w:rsid w:val="00D503AC"/>
    <w:rsid w:val="00D5734F"/>
    <w:rsid w:val="00D94118"/>
    <w:rsid w:val="00DA6694"/>
    <w:rsid w:val="00DB112C"/>
    <w:rsid w:val="00DC6CD2"/>
    <w:rsid w:val="00DD785C"/>
    <w:rsid w:val="00DE41DC"/>
    <w:rsid w:val="00DF5C0C"/>
    <w:rsid w:val="00E05AD6"/>
    <w:rsid w:val="00E0706C"/>
    <w:rsid w:val="00E15696"/>
    <w:rsid w:val="00E252A6"/>
    <w:rsid w:val="00E44004"/>
    <w:rsid w:val="00E50F81"/>
    <w:rsid w:val="00E54EE8"/>
    <w:rsid w:val="00E551CE"/>
    <w:rsid w:val="00E5567D"/>
    <w:rsid w:val="00E55D8B"/>
    <w:rsid w:val="00E57E00"/>
    <w:rsid w:val="00E743D4"/>
    <w:rsid w:val="00E76195"/>
    <w:rsid w:val="00E76CC7"/>
    <w:rsid w:val="00E947BE"/>
    <w:rsid w:val="00EA089D"/>
    <w:rsid w:val="00EA370C"/>
    <w:rsid w:val="00EC1783"/>
    <w:rsid w:val="00ED206A"/>
    <w:rsid w:val="00ED3DEC"/>
    <w:rsid w:val="00ED5832"/>
    <w:rsid w:val="00ED6D86"/>
    <w:rsid w:val="00EE0E0E"/>
    <w:rsid w:val="00EF4690"/>
    <w:rsid w:val="00EF7566"/>
    <w:rsid w:val="00F2169D"/>
    <w:rsid w:val="00F25559"/>
    <w:rsid w:val="00F31799"/>
    <w:rsid w:val="00F4288D"/>
    <w:rsid w:val="00F47FC5"/>
    <w:rsid w:val="00F546A8"/>
    <w:rsid w:val="00F57FC5"/>
    <w:rsid w:val="00F616C2"/>
    <w:rsid w:val="00F75F1E"/>
    <w:rsid w:val="00F8055A"/>
    <w:rsid w:val="00F830D6"/>
    <w:rsid w:val="00F84135"/>
    <w:rsid w:val="00F951C0"/>
    <w:rsid w:val="00F9793B"/>
    <w:rsid w:val="00FA619F"/>
    <w:rsid w:val="00FC0793"/>
    <w:rsid w:val="00FC1789"/>
    <w:rsid w:val="00FC34B2"/>
    <w:rsid w:val="00FC3C73"/>
    <w:rsid w:val="00FC4AA6"/>
    <w:rsid w:val="00FD0D8F"/>
    <w:rsid w:val="00FD6217"/>
    <w:rsid w:val="00FD6C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5CC82"/>
  <w15:docId w15:val="{A6E59541-013A-3C45-9557-434A005DE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622"/>
    <w:rPr>
      <w:rFonts w:ascii="Garamond" w:hAnsi="Garamond"/>
      <w:sz w:val="21"/>
    </w:rPr>
  </w:style>
  <w:style w:type="paragraph" w:styleId="Heading1">
    <w:name w:val="heading 1"/>
    <w:basedOn w:val="Normal"/>
    <w:next w:val="Normal"/>
    <w:link w:val="Heading1Char"/>
    <w:uiPriority w:val="9"/>
    <w:qFormat/>
    <w:rsid w:val="00577720"/>
    <w:pPr>
      <w:keepNext/>
      <w:keepLines/>
      <w:numPr>
        <w:numId w:val="18"/>
      </w:numPr>
      <w:spacing w:before="240" w:after="0"/>
      <w:outlineLvl w:val="0"/>
    </w:pPr>
    <w:rPr>
      <w:rFonts w:ascii="Century Gothic" w:eastAsiaTheme="majorEastAsia" w:hAnsi="Century Gothic" w:cstheme="majorBidi"/>
      <w:color w:val="9A1541"/>
      <w:sz w:val="32"/>
      <w:szCs w:val="32"/>
    </w:rPr>
  </w:style>
  <w:style w:type="paragraph" w:styleId="Heading2">
    <w:name w:val="heading 2"/>
    <w:basedOn w:val="Normal"/>
    <w:next w:val="Normal"/>
    <w:link w:val="Heading2Char"/>
    <w:uiPriority w:val="9"/>
    <w:unhideWhenUsed/>
    <w:qFormat/>
    <w:rsid w:val="00577720"/>
    <w:pPr>
      <w:keepNext/>
      <w:keepLines/>
      <w:numPr>
        <w:ilvl w:val="1"/>
        <w:numId w:val="18"/>
      </w:numPr>
      <w:spacing w:before="40" w:after="0"/>
      <w:outlineLvl w:val="1"/>
    </w:pPr>
    <w:rPr>
      <w:rFonts w:ascii="Century Gothic" w:eastAsiaTheme="majorEastAsia" w:hAnsi="Century Gothic" w:cstheme="majorBidi"/>
      <w:color w:val="9A1240"/>
      <w:sz w:val="28"/>
      <w:szCs w:val="26"/>
    </w:rPr>
  </w:style>
  <w:style w:type="paragraph" w:styleId="Heading3">
    <w:name w:val="heading 3"/>
    <w:basedOn w:val="Normal"/>
    <w:next w:val="Normal"/>
    <w:link w:val="Heading3Char"/>
    <w:uiPriority w:val="9"/>
    <w:unhideWhenUsed/>
    <w:qFormat/>
    <w:rsid w:val="00531622"/>
    <w:pPr>
      <w:keepNext/>
      <w:keepLines/>
      <w:numPr>
        <w:ilvl w:val="2"/>
        <w:numId w:val="18"/>
      </w:numPr>
      <w:spacing w:before="40" w:after="0"/>
      <w:outlineLvl w:val="2"/>
    </w:pPr>
    <w:rPr>
      <w:rFonts w:ascii="Century Gothic" w:eastAsiaTheme="majorEastAsia" w:hAnsi="Century Gothic" w:cstheme="majorBidi"/>
      <w:color w:val="9A1240"/>
      <w:sz w:val="24"/>
      <w:szCs w:val="24"/>
    </w:rPr>
  </w:style>
  <w:style w:type="paragraph" w:styleId="Heading4">
    <w:name w:val="heading 4"/>
    <w:basedOn w:val="Normal"/>
    <w:next w:val="Normal"/>
    <w:link w:val="Heading4Char"/>
    <w:uiPriority w:val="9"/>
    <w:semiHidden/>
    <w:unhideWhenUsed/>
    <w:qFormat/>
    <w:rsid w:val="00F951C0"/>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951C0"/>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51C0"/>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51C0"/>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1C0"/>
    <w:pPr>
      <w:keepNext/>
      <w:keepLines/>
      <w:numPr>
        <w:ilvl w:val="7"/>
        <w:numId w:val="18"/>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51C0"/>
    <w:pPr>
      <w:keepNext/>
      <w:keepLines/>
      <w:numPr>
        <w:ilvl w:val="8"/>
        <w:numId w:val="18"/>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8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3830"/>
  </w:style>
  <w:style w:type="paragraph" w:styleId="Footer">
    <w:name w:val="footer"/>
    <w:basedOn w:val="Normal"/>
    <w:link w:val="FooterChar"/>
    <w:uiPriority w:val="99"/>
    <w:unhideWhenUsed/>
    <w:rsid w:val="005638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3830"/>
  </w:style>
  <w:style w:type="paragraph" w:styleId="BalloonText">
    <w:name w:val="Balloon Text"/>
    <w:basedOn w:val="Normal"/>
    <w:link w:val="BalloonTextChar"/>
    <w:uiPriority w:val="99"/>
    <w:semiHidden/>
    <w:unhideWhenUsed/>
    <w:rsid w:val="00563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830"/>
    <w:rPr>
      <w:rFonts w:ascii="Tahoma" w:hAnsi="Tahoma" w:cs="Tahoma"/>
      <w:sz w:val="16"/>
      <w:szCs w:val="16"/>
    </w:rPr>
  </w:style>
  <w:style w:type="table" w:styleId="TableGrid">
    <w:name w:val="Table Grid"/>
    <w:basedOn w:val="TableNormal"/>
    <w:uiPriority w:val="59"/>
    <w:rsid w:val="00F5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8E9"/>
    <w:pPr>
      <w:ind w:left="720"/>
      <w:contextualSpacing/>
    </w:pPr>
  </w:style>
  <w:style w:type="paragraph" w:styleId="TOC1">
    <w:name w:val="toc 1"/>
    <w:basedOn w:val="Normal"/>
    <w:next w:val="Normal"/>
    <w:autoRedefine/>
    <w:uiPriority w:val="39"/>
    <w:unhideWhenUsed/>
    <w:rsid w:val="00243BC1"/>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393EAA"/>
    <w:pPr>
      <w:spacing w:before="120" w:after="0"/>
      <w:ind w:left="210"/>
    </w:pPr>
    <w:rPr>
      <w:rFonts w:asciiTheme="minorHAnsi" w:hAnsiTheme="minorHAnsi"/>
      <w:b/>
      <w:bCs/>
      <w:sz w:val="22"/>
    </w:rPr>
  </w:style>
  <w:style w:type="paragraph" w:styleId="TOC3">
    <w:name w:val="toc 3"/>
    <w:basedOn w:val="Normal"/>
    <w:next w:val="Normal"/>
    <w:autoRedefine/>
    <w:uiPriority w:val="39"/>
    <w:unhideWhenUsed/>
    <w:rsid w:val="00243BC1"/>
    <w:pPr>
      <w:spacing w:after="0"/>
      <w:ind w:left="420"/>
    </w:pPr>
    <w:rPr>
      <w:rFonts w:asciiTheme="minorHAnsi" w:hAnsiTheme="minorHAnsi"/>
      <w:sz w:val="20"/>
      <w:szCs w:val="20"/>
    </w:rPr>
  </w:style>
  <w:style w:type="paragraph" w:styleId="TOC4">
    <w:name w:val="toc 4"/>
    <w:basedOn w:val="Normal"/>
    <w:next w:val="Normal"/>
    <w:autoRedefine/>
    <w:uiPriority w:val="39"/>
    <w:unhideWhenUsed/>
    <w:rsid w:val="00243BC1"/>
    <w:pPr>
      <w:spacing w:after="0"/>
      <w:ind w:left="630"/>
    </w:pPr>
    <w:rPr>
      <w:rFonts w:asciiTheme="minorHAnsi" w:hAnsiTheme="minorHAnsi"/>
      <w:sz w:val="20"/>
      <w:szCs w:val="20"/>
    </w:rPr>
  </w:style>
  <w:style w:type="paragraph" w:styleId="TOC5">
    <w:name w:val="toc 5"/>
    <w:basedOn w:val="Normal"/>
    <w:next w:val="Normal"/>
    <w:autoRedefine/>
    <w:uiPriority w:val="39"/>
    <w:unhideWhenUsed/>
    <w:rsid w:val="00243BC1"/>
    <w:pPr>
      <w:spacing w:after="0"/>
      <w:ind w:left="840"/>
    </w:pPr>
    <w:rPr>
      <w:rFonts w:asciiTheme="minorHAnsi" w:hAnsiTheme="minorHAnsi"/>
      <w:sz w:val="20"/>
      <w:szCs w:val="20"/>
    </w:rPr>
  </w:style>
  <w:style w:type="paragraph" w:styleId="TOC6">
    <w:name w:val="toc 6"/>
    <w:basedOn w:val="Normal"/>
    <w:next w:val="Normal"/>
    <w:autoRedefine/>
    <w:uiPriority w:val="39"/>
    <w:unhideWhenUsed/>
    <w:rsid w:val="00243BC1"/>
    <w:pPr>
      <w:spacing w:after="0"/>
      <w:ind w:left="1050"/>
    </w:pPr>
    <w:rPr>
      <w:rFonts w:asciiTheme="minorHAnsi" w:hAnsiTheme="minorHAnsi"/>
      <w:sz w:val="20"/>
      <w:szCs w:val="20"/>
    </w:rPr>
  </w:style>
  <w:style w:type="paragraph" w:styleId="TOC7">
    <w:name w:val="toc 7"/>
    <w:basedOn w:val="Normal"/>
    <w:next w:val="Normal"/>
    <w:autoRedefine/>
    <w:uiPriority w:val="39"/>
    <w:unhideWhenUsed/>
    <w:rsid w:val="00243BC1"/>
    <w:pPr>
      <w:spacing w:after="0"/>
      <w:ind w:left="1260"/>
    </w:pPr>
    <w:rPr>
      <w:rFonts w:asciiTheme="minorHAnsi" w:hAnsiTheme="minorHAnsi"/>
      <w:sz w:val="20"/>
      <w:szCs w:val="20"/>
    </w:rPr>
  </w:style>
  <w:style w:type="paragraph" w:styleId="TOC8">
    <w:name w:val="toc 8"/>
    <w:basedOn w:val="Normal"/>
    <w:next w:val="Normal"/>
    <w:autoRedefine/>
    <w:uiPriority w:val="39"/>
    <w:unhideWhenUsed/>
    <w:rsid w:val="00243BC1"/>
    <w:pPr>
      <w:spacing w:after="0"/>
      <w:ind w:left="1470"/>
    </w:pPr>
    <w:rPr>
      <w:rFonts w:asciiTheme="minorHAnsi" w:hAnsiTheme="minorHAnsi"/>
      <w:sz w:val="20"/>
      <w:szCs w:val="20"/>
    </w:rPr>
  </w:style>
  <w:style w:type="paragraph" w:styleId="TOC9">
    <w:name w:val="toc 9"/>
    <w:basedOn w:val="Normal"/>
    <w:next w:val="Normal"/>
    <w:autoRedefine/>
    <w:uiPriority w:val="39"/>
    <w:unhideWhenUsed/>
    <w:rsid w:val="00243BC1"/>
    <w:pPr>
      <w:spacing w:after="0"/>
      <w:ind w:left="1680"/>
    </w:pPr>
    <w:rPr>
      <w:rFonts w:asciiTheme="minorHAnsi" w:hAnsiTheme="minorHAnsi"/>
      <w:sz w:val="20"/>
      <w:szCs w:val="20"/>
    </w:rPr>
  </w:style>
  <w:style w:type="character" w:customStyle="1" w:styleId="Heading1Char">
    <w:name w:val="Heading 1 Char"/>
    <w:basedOn w:val="DefaultParagraphFont"/>
    <w:link w:val="Heading1"/>
    <w:uiPriority w:val="9"/>
    <w:rsid w:val="00577720"/>
    <w:rPr>
      <w:rFonts w:ascii="Century Gothic" w:eastAsiaTheme="majorEastAsia" w:hAnsi="Century Gothic" w:cstheme="majorBidi"/>
      <w:color w:val="9A1541"/>
      <w:sz w:val="32"/>
      <w:szCs w:val="32"/>
    </w:rPr>
  </w:style>
  <w:style w:type="character" w:customStyle="1" w:styleId="Heading2Char">
    <w:name w:val="Heading 2 Char"/>
    <w:basedOn w:val="DefaultParagraphFont"/>
    <w:link w:val="Heading2"/>
    <w:uiPriority w:val="9"/>
    <w:rsid w:val="00577720"/>
    <w:rPr>
      <w:rFonts w:ascii="Century Gothic" w:eastAsiaTheme="majorEastAsia" w:hAnsi="Century Gothic" w:cstheme="majorBidi"/>
      <w:color w:val="9A1240"/>
      <w:sz w:val="28"/>
      <w:szCs w:val="26"/>
    </w:rPr>
  </w:style>
  <w:style w:type="character" w:styleId="Hyperlink">
    <w:name w:val="Hyperlink"/>
    <w:basedOn w:val="DefaultParagraphFont"/>
    <w:uiPriority w:val="99"/>
    <w:unhideWhenUsed/>
    <w:rsid w:val="00393EAA"/>
    <w:rPr>
      <w:color w:val="0000FF" w:themeColor="hyperlink"/>
      <w:u w:val="single"/>
    </w:rPr>
  </w:style>
  <w:style w:type="numbering" w:styleId="111111">
    <w:name w:val="Outline List 2"/>
    <w:basedOn w:val="NoList"/>
    <w:uiPriority w:val="99"/>
    <w:semiHidden/>
    <w:unhideWhenUsed/>
    <w:rsid w:val="00982227"/>
    <w:pPr>
      <w:numPr>
        <w:numId w:val="9"/>
      </w:numPr>
    </w:pPr>
  </w:style>
  <w:style w:type="paragraph" w:styleId="TOCHeading">
    <w:name w:val="TOC Heading"/>
    <w:basedOn w:val="Heading1"/>
    <w:next w:val="Normal"/>
    <w:uiPriority w:val="39"/>
    <w:unhideWhenUsed/>
    <w:qFormat/>
    <w:rsid w:val="001F21C4"/>
    <w:pPr>
      <w:numPr>
        <w:numId w:val="0"/>
      </w:numPr>
      <w:spacing w:before="480"/>
      <w:outlineLvl w:val="9"/>
    </w:pPr>
    <w:rPr>
      <w:b/>
      <w:bCs/>
      <w:sz w:val="28"/>
      <w:szCs w:val="28"/>
      <w:lang w:eastAsia="de-DE"/>
    </w:rPr>
  </w:style>
  <w:style w:type="character" w:customStyle="1" w:styleId="Heading3Char">
    <w:name w:val="Heading 3 Char"/>
    <w:basedOn w:val="DefaultParagraphFont"/>
    <w:link w:val="Heading3"/>
    <w:uiPriority w:val="9"/>
    <w:rsid w:val="00531622"/>
    <w:rPr>
      <w:rFonts w:ascii="Century Gothic" w:eastAsiaTheme="majorEastAsia" w:hAnsi="Century Gothic" w:cstheme="majorBidi"/>
      <w:color w:val="9A1240"/>
      <w:sz w:val="24"/>
      <w:szCs w:val="24"/>
    </w:rPr>
  </w:style>
  <w:style w:type="character" w:customStyle="1" w:styleId="Heading4Char">
    <w:name w:val="Heading 4 Char"/>
    <w:basedOn w:val="DefaultParagraphFont"/>
    <w:link w:val="Heading4"/>
    <w:uiPriority w:val="9"/>
    <w:semiHidden/>
    <w:rsid w:val="00F951C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95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951C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951C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51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1C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F22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ootnoteText">
    <w:name w:val="footnote text"/>
    <w:basedOn w:val="Normal"/>
    <w:link w:val="FootnoteTextChar"/>
    <w:uiPriority w:val="99"/>
    <w:semiHidden/>
    <w:unhideWhenUsed/>
    <w:rsid w:val="00A25E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5E88"/>
    <w:rPr>
      <w:rFonts w:ascii="Shentox Regular" w:hAnsi="Shentox Regular"/>
      <w:sz w:val="20"/>
      <w:szCs w:val="20"/>
    </w:rPr>
  </w:style>
  <w:style w:type="character" w:styleId="FootnoteReference">
    <w:name w:val="footnote reference"/>
    <w:basedOn w:val="DefaultParagraphFont"/>
    <w:uiPriority w:val="99"/>
    <w:semiHidden/>
    <w:unhideWhenUsed/>
    <w:rsid w:val="00A25E88"/>
    <w:rPr>
      <w:vertAlign w:val="superscript"/>
    </w:rPr>
  </w:style>
  <w:style w:type="character" w:styleId="UnresolvedMention">
    <w:name w:val="Unresolved Mention"/>
    <w:basedOn w:val="DefaultParagraphFont"/>
    <w:uiPriority w:val="99"/>
    <w:semiHidden/>
    <w:unhideWhenUsed/>
    <w:rsid w:val="00C9274E"/>
    <w:rPr>
      <w:color w:val="605E5C"/>
      <w:shd w:val="clear" w:color="auto" w:fill="E1DFDD"/>
    </w:rPr>
  </w:style>
  <w:style w:type="character" w:styleId="FollowedHyperlink">
    <w:name w:val="FollowedHyperlink"/>
    <w:basedOn w:val="DefaultParagraphFont"/>
    <w:uiPriority w:val="99"/>
    <w:semiHidden/>
    <w:unhideWhenUsed/>
    <w:rsid w:val="00C9274E"/>
    <w:rPr>
      <w:color w:val="800080" w:themeColor="followedHyperlink"/>
      <w:u w:val="single"/>
    </w:rPr>
  </w:style>
  <w:style w:type="character" w:styleId="CommentReference">
    <w:name w:val="annotation reference"/>
    <w:basedOn w:val="DefaultParagraphFont"/>
    <w:uiPriority w:val="99"/>
    <w:semiHidden/>
    <w:unhideWhenUsed/>
    <w:rsid w:val="002F0C4D"/>
    <w:rPr>
      <w:sz w:val="16"/>
      <w:szCs w:val="16"/>
    </w:rPr>
  </w:style>
  <w:style w:type="paragraph" w:styleId="CommentText">
    <w:name w:val="annotation text"/>
    <w:basedOn w:val="Normal"/>
    <w:link w:val="CommentTextChar"/>
    <w:uiPriority w:val="99"/>
    <w:semiHidden/>
    <w:unhideWhenUsed/>
    <w:rsid w:val="002F0C4D"/>
    <w:pPr>
      <w:spacing w:line="240" w:lineRule="auto"/>
    </w:pPr>
    <w:rPr>
      <w:sz w:val="20"/>
      <w:szCs w:val="20"/>
    </w:rPr>
  </w:style>
  <w:style w:type="character" w:customStyle="1" w:styleId="CommentTextChar">
    <w:name w:val="Comment Text Char"/>
    <w:basedOn w:val="DefaultParagraphFont"/>
    <w:link w:val="CommentText"/>
    <w:uiPriority w:val="99"/>
    <w:semiHidden/>
    <w:rsid w:val="002F0C4D"/>
    <w:rPr>
      <w:rFonts w:ascii="Shentox Regular" w:hAnsi="Shentox Regular"/>
      <w:sz w:val="20"/>
      <w:szCs w:val="20"/>
    </w:rPr>
  </w:style>
  <w:style w:type="paragraph" w:styleId="CommentSubject">
    <w:name w:val="annotation subject"/>
    <w:basedOn w:val="CommentText"/>
    <w:next w:val="CommentText"/>
    <w:link w:val="CommentSubjectChar"/>
    <w:uiPriority w:val="99"/>
    <w:semiHidden/>
    <w:unhideWhenUsed/>
    <w:rsid w:val="002F0C4D"/>
    <w:rPr>
      <w:b/>
      <w:bCs/>
    </w:rPr>
  </w:style>
  <w:style w:type="character" w:customStyle="1" w:styleId="CommentSubjectChar">
    <w:name w:val="Comment Subject Char"/>
    <w:basedOn w:val="CommentTextChar"/>
    <w:link w:val="CommentSubject"/>
    <w:uiPriority w:val="99"/>
    <w:semiHidden/>
    <w:rsid w:val="002F0C4D"/>
    <w:rPr>
      <w:rFonts w:ascii="Shentox Regular" w:hAnsi="Shentox Regular"/>
      <w:b/>
      <w:bCs/>
      <w:sz w:val="20"/>
      <w:szCs w:val="20"/>
    </w:rPr>
  </w:style>
  <w:style w:type="table" w:styleId="GridTable1LightAccent2">
    <w:name w:val="Grid Table 1 Light Accent 2"/>
    <w:basedOn w:val="TableNormal"/>
    <w:uiPriority w:val="46"/>
    <w:rsid w:val="00D503A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6ColourfulAccent2">
    <w:name w:val="Grid Table 6 Colorful Accent 2"/>
    <w:basedOn w:val="TableNormal"/>
    <w:uiPriority w:val="51"/>
    <w:rsid w:val="00D503A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1">
    <w:name w:val="Plain Table 1"/>
    <w:basedOn w:val="TableNormal"/>
    <w:uiPriority w:val="41"/>
    <w:rsid w:val="00D503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C6F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2443C"/>
    <w:rPr>
      <w:color w:val="808080"/>
    </w:rPr>
  </w:style>
  <w:style w:type="table" w:styleId="PlainTable5">
    <w:name w:val="Plain Table 5"/>
    <w:basedOn w:val="TableNormal"/>
    <w:uiPriority w:val="45"/>
    <w:rsid w:val="008A28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0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0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7C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7C0745"/>
    <w:rPr>
      <w:rFonts w:ascii="Courier New" w:eastAsia="Times New Roman" w:hAnsi="Courier New" w:cs="Courier New"/>
      <w:sz w:val="20"/>
      <w:szCs w:val="20"/>
      <w:lang w:val="en-DE" w:eastAsia="en-GB"/>
    </w:rPr>
  </w:style>
  <w:style w:type="character" w:styleId="HTMLCode">
    <w:name w:val="HTML Code"/>
    <w:basedOn w:val="DefaultParagraphFont"/>
    <w:uiPriority w:val="99"/>
    <w:semiHidden/>
    <w:unhideWhenUsed/>
    <w:rsid w:val="007C0745"/>
    <w:rPr>
      <w:rFonts w:ascii="Courier New" w:eastAsia="Times New Roman" w:hAnsi="Courier New" w:cs="Courier New"/>
      <w:sz w:val="20"/>
      <w:szCs w:val="20"/>
    </w:rPr>
  </w:style>
  <w:style w:type="character" w:customStyle="1" w:styleId="token">
    <w:name w:val="token"/>
    <w:basedOn w:val="DefaultParagraphFont"/>
    <w:rsid w:val="007C0745"/>
  </w:style>
  <w:style w:type="paragraph" w:customStyle="1" w:styleId="rteindent1">
    <w:name w:val="rteindent1"/>
    <w:basedOn w:val="Normal"/>
    <w:rsid w:val="0093630E"/>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Emphasis">
    <w:name w:val="Emphasis"/>
    <w:basedOn w:val="DefaultParagraphFont"/>
    <w:uiPriority w:val="20"/>
    <w:qFormat/>
    <w:rsid w:val="0093630E"/>
    <w:rPr>
      <w:i/>
      <w:iCs/>
    </w:rPr>
  </w:style>
  <w:style w:type="paragraph" w:customStyle="1" w:styleId="heading">
    <w:name w:val="heading"/>
    <w:basedOn w:val="Normal"/>
    <w:rsid w:val="00874950"/>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Strong">
    <w:name w:val="Strong"/>
    <w:basedOn w:val="DefaultParagraphFont"/>
    <w:uiPriority w:val="22"/>
    <w:qFormat/>
    <w:rsid w:val="00B10358"/>
    <w:rPr>
      <w:b/>
      <w:bCs/>
    </w:rPr>
  </w:style>
  <w:style w:type="paragraph" w:styleId="NoSpacing">
    <w:name w:val="No Spacing"/>
    <w:aliases w:val="Code"/>
    <w:uiPriority w:val="1"/>
    <w:qFormat/>
    <w:rsid w:val="00E50F81"/>
    <w:pPr>
      <w:spacing w:after="0" w:line="240" w:lineRule="auto"/>
    </w:pPr>
    <w:rPr>
      <w:rFonts w:ascii="Consolas" w:hAnsi="Consolas" w:cs="Times New Roman (Body CS)"/>
      <w:caps/>
      <w:color w:val="595959" w:themeColor="text1" w:themeTint="A6"/>
      <w:sz w:val="21"/>
      <w:vertAlign w:val="subscript"/>
    </w:rPr>
  </w:style>
  <w:style w:type="table" w:styleId="TableGridLight">
    <w:name w:val="Grid Table Light"/>
    <w:basedOn w:val="TableNormal"/>
    <w:uiPriority w:val="40"/>
    <w:rsid w:val="003A03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4632CA"/>
  </w:style>
  <w:style w:type="table" w:styleId="GridTable1Light-Accent6">
    <w:name w:val="Grid Table 1 Light Accent 6"/>
    <w:basedOn w:val="TableNormal"/>
    <w:uiPriority w:val="46"/>
    <w:rsid w:val="004632CA"/>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4879C6"/>
    <w:pPr>
      <w:spacing w:after="0"/>
    </w:pPr>
    <w:rPr>
      <w:rFonts w:asciiTheme="minorHAnsi" w:hAnsiTheme="minorHAnsi"/>
      <w:i/>
      <w:iCs/>
      <w:sz w:val="20"/>
      <w:szCs w:val="20"/>
    </w:rPr>
  </w:style>
  <w:style w:type="paragraph" w:styleId="Caption">
    <w:name w:val="caption"/>
    <w:basedOn w:val="Normal"/>
    <w:next w:val="Normal"/>
    <w:uiPriority w:val="35"/>
    <w:unhideWhenUsed/>
    <w:qFormat/>
    <w:rsid w:val="00747756"/>
    <w:pPr>
      <w:spacing w:line="240" w:lineRule="auto"/>
    </w:pPr>
    <w:rPr>
      <w:i/>
      <w:iCs/>
      <w:color w:val="1F497D" w:themeColor="text2"/>
      <w:sz w:val="18"/>
      <w:szCs w:val="18"/>
    </w:rPr>
  </w:style>
  <w:style w:type="character" w:styleId="LineNumber">
    <w:name w:val="line number"/>
    <w:basedOn w:val="DefaultParagraphFont"/>
    <w:uiPriority w:val="99"/>
    <w:semiHidden/>
    <w:unhideWhenUsed/>
    <w:rsid w:val="002E29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9">
      <w:bodyDiv w:val="1"/>
      <w:marLeft w:val="0"/>
      <w:marRight w:val="0"/>
      <w:marTop w:val="0"/>
      <w:marBottom w:val="0"/>
      <w:divBdr>
        <w:top w:val="none" w:sz="0" w:space="0" w:color="auto"/>
        <w:left w:val="none" w:sz="0" w:space="0" w:color="auto"/>
        <w:bottom w:val="none" w:sz="0" w:space="0" w:color="auto"/>
        <w:right w:val="none" w:sz="0" w:space="0" w:color="auto"/>
      </w:divBdr>
    </w:div>
    <w:div w:id="11300026">
      <w:bodyDiv w:val="1"/>
      <w:marLeft w:val="0"/>
      <w:marRight w:val="0"/>
      <w:marTop w:val="0"/>
      <w:marBottom w:val="0"/>
      <w:divBdr>
        <w:top w:val="none" w:sz="0" w:space="0" w:color="auto"/>
        <w:left w:val="none" w:sz="0" w:space="0" w:color="auto"/>
        <w:bottom w:val="none" w:sz="0" w:space="0" w:color="auto"/>
        <w:right w:val="none" w:sz="0" w:space="0" w:color="auto"/>
      </w:divBdr>
      <w:divsChild>
        <w:div w:id="1709254709">
          <w:marLeft w:val="0"/>
          <w:marRight w:val="0"/>
          <w:marTop w:val="0"/>
          <w:marBottom w:val="0"/>
          <w:divBdr>
            <w:top w:val="none" w:sz="0" w:space="0" w:color="auto"/>
            <w:left w:val="none" w:sz="0" w:space="0" w:color="auto"/>
            <w:bottom w:val="none" w:sz="0" w:space="0" w:color="auto"/>
            <w:right w:val="none" w:sz="0" w:space="0" w:color="auto"/>
          </w:divBdr>
          <w:divsChild>
            <w:div w:id="575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4620">
      <w:bodyDiv w:val="1"/>
      <w:marLeft w:val="0"/>
      <w:marRight w:val="0"/>
      <w:marTop w:val="0"/>
      <w:marBottom w:val="0"/>
      <w:divBdr>
        <w:top w:val="none" w:sz="0" w:space="0" w:color="auto"/>
        <w:left w:val="none" w:sz="0" w:space="0" w:color="auto"/>
        <w:bottom w:val="none" w:sz="0" w:space="0" w:color="auto"/>
        <w:right w:val="none" w:sz="0" w:space="0" w:color="auto"/>
      </w:divBdr>
    </w:div>
    <w:div w:id="95709339">
      <w:bodyDiv w:val="1"/>
      <w:marLeft w:val="0"/>
      <w:marRight w:val="0"/>
      <w:marTop w:val="0"/>
      <w:marBottom w:val="0"/>
      <w:divBdr>
        <w:top w:val="none" w:sz="0" w:space="0" w:color="auto"/>
        <w:left w:val="none" w:sz="0" w:space="0" w:color="auto"/>
        <w:bottom w:val="none" w:sz="0" w:space="0" w:color="auto"/>
        <w:right w:val="none" w:sz="0" w:space="0" w:color="auto"/>
      </w:divBdr>
    </w:div>
    <w:div w:id="144317095">
      <w:bodyDiv w:val="1"/>
      <w:marLeft w:val="0"/>
      <w:marRight w:val="0"/>
      <w:marTop w:val="0"/>
      <w:marBottom w:val="0"/>
      <w:divBdr>
        <w:top w:val="none" w:sz="0" w:space="0" w:color="auto"/>
        <w:left w:val="none" w:sz="0" w:space="0" w:color="auto"/>
        <w:bottom w:val="none" w:sz="0" w:space="0" w:color="auto"/>
        <w:right w:val="none" w:sz="0" w:space="0" w:color="auto"/>
      </w:divBdr>
    </w:div>
    <w:div w:id="146824758">
      <w:bodyDiv w:val="1"/>
      <w:marLeft w:val="0"/>
      <w:marRight w:val="0"/>
      <w:marTop w:val="0"/>
      <w:marBottom w:val="0"/>
      <w:divBdr>
        <w:top w:val="none" w:sz="0" w:space="0" w:color="auto"/>
        <w:left w:val="none" w:sz="0" w:space="0" w:color="auto"/>
        <w:bottom w:val="none" w:sz="0" w:space="0" w:color="auto"/>
        <w:right w:val="none" w:sz="0" w:space="0" w:color="auto"/>
      </w:divBdr>
    </w:div>
    <w:div w:id="164394414">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68762153">
      <w:bodyDiv w:val="1"/>
      <w:marLeft w:val="0"/>
      <w:marRight w:val="0"/>
      <w:marTop w:val="0"/>
      <w:marBottom w:val="0"/>
      <w:divBdr>
        <w:top w:val="none" w:sz="0" w:space="0" w:color="auto"/>
        <w:left w:val="none" w:sz="0" w:space="0" w:color="auto"/>
        <w:bottom w:val="none" w:sz="0" w:space="0" w:color="auto"/>
        <w:right w:val="none" w:sz="0" w:space="0" w:color="auto"/>
      </w:divBdr>
    </w:div>
    <w:div w:id="173150276">
      <w:bodyDiv w:val="1"/>
      <w:marLeft w:val="0"/>
      <w:marRight w:val="0"/>
      <w:marTop w:val="0"/>
      <w:marBottom w:val="0"/>
      <w:divBdr>
        <w:top w:val="none" w:sz="0" w:space="0" w:color="auto"/>
        <w:left w:val="none" w:sz="0" w:space="0" w:color="auto"/>
        <w:bottom w:val="none" w:sz="0" w:space="0" w:color="auto"/>
        <w:right w:val="none" w:sz="0" w:space="0" w:color="auto"/>
      </w:divBdr>
    </w:div>
    <w:div w:id="177164546">
      <w:bodyDiv w:val="1"/>
      <w:marLeft w:val="0"/>
      <w:marRight w:val="0"/>
      <w:marTop w:val="0"/>
      <w:marBottom w:val="0"/>
      <w:divBdr>
        <w:top w:val="none" w:sz="0" w:space="0" w:color="auto"/>
        <w:left w:val="none" w:sz="0" w:space="0" w:color="auto"/>
        <w:bottom w:val="none" w:sz="0" w:space="0" w:color="auto"/>
        <w:right w:val="none" w:sz="0" w:space="0" w:color="auto"/>
      </w:divBdr>
    </w:div>
    <w:div w:id="185677687">
      <w:bodyDiv w:val="1"/>
      <w:marLeft w:val="0"/>
      <w:marRight w:val="0"/>
      <w:marTop w:val="0"/>
      <w:marBottom w:val="0"/>
      <w:divBdr>
        <w:top w:val="none" w:sz="0" w:space="0" w:color="auto"/>
        <w:left w:val="none" w:sz="0" w:space="0" w:color="auto"/>
        <w:bottom w:val="none" w:sz="0" w:space="0" w:color="auto"/>
        <w:right w:val="none" w:sz="0" w:space="0" w:color="auto"/>
      </w:divBdr>
      <w:divsChild>
        <w:div w:id="1302536358">
          <w:marLeft w:val="0"/>
          <w:marRight w:val="0"/>
          <w:marTop w:val="0"/>
          <w:marBottom w:val="0"/>
          <w:divBdr>
            <w:top w:val="none" w:sz="0" w:space="0" w:color="auto"/>
            <w:left w:val="none" w:sz="0" w:space="0" w:color="auto"/>
            <w:bottom w:val="none" w:sz="0" w:space="0" w:color="auto"/>
            <w:right w:val="none" w:sz="0" w:space="0" w:color="auto"/>
          </w:divBdr>
          <w:divsChild>
            <w:div w:id="840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148">
      <w:bodyDiv w:val="1"/>
      <w:marLeft w:val="0"/>
      <w:marRight w:val="0"/>
      <w:marTop w:val="0"/>
      <w:marBottom w:val="0"/>
      <w:divBdr>
        <w:top w:val="none" w:sz="0" w:space="0" w:color="auto"/>
        <w:left w:val="none" w:sz="0" w:space="0" w:color="auto"/>
        <w:bottom w:val="none" w:sz="0" w:space="0" w:color="auto"/>
        <w:right w:val="none" w:sz="0" w:space="0" w:color="auto"/>
      </w:divBdr>
    </w:div>
    <w:div w:id="209341267">
      <w:bodyDiv w:val="1"/>
      <w:marLeft w:val="0"/>
      <w:marRight w:val="0"/>
      <w:marTop w:val="0"/>
      <w:marBottom w:val="0"/>
      <w:divBdr>
        <w:top w:val="none" w:sz="0" w:space="0" w:color="auto"/>
        <w:left w:val="none" w:sz="0" w:space="0" w:color="auto"/>
        <w:bottom w:val="none" w:sz="0" w:space="0" w:color="auto"/>
        <w:right w:val="none" w:sz="0" w:space="0" w:color="auto"/>
      </w:divBdr>
    </w:div>
    <w:div w:id="241186352">
      <w:bodyDiv w:val="1"/>
      <w:marLeft w:val="0"/>
      <w:marRight w:val="0"/>
      <w:marTop w:val="0"/>
      <w:marBottom w:val="0"/>
      <w:divBdr>
        <w:top w:val="none" w:sz="0" w:space="0" w:color="auto"/>
        <w:left w:val="none" w:sz="0" w:space="0" w:color="auto"/>
        <w:bottom w:val="none" w:sz="0" w:space="0" w:color="auto"/>
        <w:right w:val="none" w:sz="0" w:space="0" w:color="auto"/>
      </w:divBdr>
    </w:div>
    <w:div w:id="312490512">
      <w:bodyDiv w:val="1"/>
      <w:marLeft w:val="0"/>
      <w:marRight w:val="0"/>
      <w:marTop w:val="0"/>
      <w:marBottom w:val="0"/>
      <w:divBdr>
        <w:top w:val="none" w:sz="0" w:space="0" w:color="auto"/>
        <w:left w:val="none" w:sz="0" w:space="0" w:color="auto"/>
        <w:bottom w:val="none" w:sz="0" w:space="0" w:color="auto"/>
        <w:right w:val="none" w:sz="0" w:space="0" w:color="auto"/>
      </w:divBdr>
    </w:div>
    <w:div w:id="340084659">
      <w:bodyDiv w:val="1"/>
      <w:marLeft w:val="0"/>
      <w:marRight w:val="0"/>
      <w:marTop w:val="0"/>
      <w:marBottom w:val="0"/>
      <w:divBdr>
        <w:top w:val="none" w:sz="0" w:space="0" w:color="auto"/>
        <w:left w:val="none" w:sz="0" w:space="0" w:color="auto"/>
        <w:bottom w:val="none" w:sz="0" w:space="0" w:color="auto"/>
        <w:right w:val="none" w:sz="0" w:space="0" w:color="auto"/>
      </w:divBdr>
    </w:div>
    <w:div w:id="346366303">
      <w:bodyDiv w:val="1"/>
      <w:marLeft w:val="0"/>
      <w:marRight w:val="0"/>
      <w:marTop w:val="0"/>
      <w:marBottom w:val="0"/>
      <w:divBdr>
        <w:top w:val="none" w:sz="0" w:space="0" w:color="auto"/>
        <w:left w:val="none" w:sz="0" w:space="0" w:color="auto"/>
        <w:bottom w:val="none" w:sz="0" w:space="0" w:color="auto"/>
        <w:right w:val="none" w:sz="0" w:space="0" w:color="auto"/>
      </w:divBdr>
    </w:div>
    <w:div w:id="384524240">
      <w:bodyDiv w:val="1"/>
      <w:marLeft w:val="0"/>
      <w:marRight w:val="0"/>
      <w:marTop w:val="0"/>
      <w:marBottom w:val="0"/>
      <w:divBdr>
        <w:top w:val="none" w:sz="0" w:space="0" w:color="auto"/>
        <w:left w:val="none" w:sz="0" w:space="0" w:color="auto"/>
        <w:bottom w:val="none" w:sz="0" w:space="0" w:color="auto"/>
        <w:right w:val="none" w:sz="0" w:space="0" w:color="auto"/>
      </w:divBdr>
    </w:div>
    <w:div w:id="398358734">
      <w:bodyDiv w:val="1"/>
      <w:marLeft w:val="0"/>
      <w:marRight w:val="0"/>
      <w:marTop w:val="0"/>
      <w:marBottom w:val="0"/>
      <w:divBdr>
        <w:top w:val="none" w:sz="0" w:space="0" w:color="auto"/>
        <w:left w:val="none" w:sz="0" w:space="0" w:color="auto"/>
        <w:bottom w:val="none" w:sz="0" w:space="0" w:color="auto"/>
        <w:right w:val="none" w:sz="0" w:space="0" w:color="auto"/>
      </w:divBdr>
    </w:div>
    <w:div w:id="418212428">
      <w:bodyDiv w:val="1"/>
      <w:marLeft w:val="0"/>
      <w:marRight w:val="0"/>
      <w:marTop w:val="0"/>
      <w:marBottom w:val="0"/>
      <w:divBdr>
        <w:top w:val="none" w:sz="0" w:space="0" w:color="auto"/>
        <w:left w:val="none" w:sz="0" w:space="0" w:color="auto"/>
        <w:bottom w:val="none" w:sz="0" w:space="0" w:color="auto"/>
        <w:right w:val="none" w:sz="0" w:space="0" w:color="auto"/>
      </w:divBdr>
    </w:div>
    <w:div w:id="418406114">
      <w:bodyDiv w:val="1"/>
      <w:marLeft w:val="0"/>
      <w:marRight w:val="0"/>
      <w:marTop w:val="0"/>
      <w:marBottom w:val="0"/>
      <w:divBdr>
        <w:top w:val="none" w:sz="0" w:space="0" w:color="auto"/>
        <w:left w:val="none" w:sz="0" w:space="0" w:color="auto"/>
        <w:bottom w:val="none" w:sz="0" w:space="0" w:color="auto"/>
        <w:right w:val="none" w:sz="0" w:space="0" w:color="auto"/>
      </w:divBdr>
    </w:div>
    <w:div w:id="428626241">
      <w:bodyDiv w:val="1"/>
      <w:marLeft w:val="0"/>
      <w:marRight w:val="0"/>
      <w:marTop w:val="0"/>
      <w:marBottom w:val="0"/>
      <w:divBdr>
        <w:top w:val="none" w:sz="0" w:space="0" w:color="auto"/>
        <w:left w:val="none" w:sz="0" w:space="0" w:color="auto"/>
        <w:bottom w:val="none" w:sz="0" w:space="0" w:color="auto"/>
        <w:right w:val="none" w:sz="0" w:space="0" w:color="auto"/>
      </w:divBdr>
    </w:div>
    <w:div w:id="446047123">
      <w:bodyDiv w:val="1"/>
      <w:marLeft w:val="0"/>
      <w:marRight w:val="0"/>
      <w:marTop w:val="0"/>
      <w:marBottom w:val="0"/>
      <w:divBdr>
        <w:top w:val="none" w:sz="0" w:space="0" w:color="auto"/>
        <w:left w:val="none" w:sz="0" w:space="0" w:color="auto"/>
        <w:bottom w:val="none" w:sz="0" w:space="0" w:color="auto"/>
        <w:right w:val="none" w:sz="0" w:space="0" w:color="auto"/>
      </w:divBdr>
    </w:div>
    <w:div w:id="487524604">
      <w:bodyDiv w:val="1"/>
      <w:marLeft w:val="0"/>
      <w:marRight w:val="0"/>
      <w:marTop w:val="0"/>
      <w:marBottom w:val="0"/>
      <w:divBdr>
        <w:top w:val="none" w:sz="0" w:space="0" w:color="auto"/>
        <w:left w:val="none" w:sz="0" w:space="0" w:color="auto"/>
        <w:bottom w:val="none" w:sz="0" w:space="0" w:color="auto"/>
        <w:right w:val="none" w:sz="0" w:space="0" w:color="auto"/>
      </w:divBdr>
    </w:div>
    <w:div w:id="500050741">
      <w:bodyDiv w:val="1"/>
      <w:marLeft w:val="0"/>
      <w:marRight w:val="0"/>
      <w:marTop w:val="0"/>
      <w:marBottom w:val="0"/>
      <w:divBdr>
        <w:top w:val="none" w:sz="0" w:space="0" w:color="auto"/>
        <w:left w:val="none" w:sz="0" w:space="0" w:color="auto"/>
        <w:bottom w:val="none" w:sz="0" w:space="0" w:color="auto"/>
        <w:right w:val="none" w:sz="0" w:space="0" w:color="auto"/>
      </w:divBdr>
    </w:div>
    <w:div w:id="525295514">
      <w:bodyDiv w:val="1"/>
      <w:marLeft w:val="0"/>
      <w:marRight w:val="0"/>
      <w:marTop w:val="0"/>
      <w:marBottom w:val="0"/>
      <w:divBdr>
        <w:top w:val="none" w:sz="0" w:space="0" w:color="auto"/>
        <w:left w:val="none" w:sz="0" w:space="0" w:color="auto"/>
        <w:bottom w:val="none" w:sz="0" w:space="0" w:color="auto"/>
        <w:right w:val="none" w:sz="0" w:space="0" w:color="auto"/>
      </w:divBdr>
    </w:div>
    <w:div w:id="574557506">
      <w:bodyDiv w:val="1"/>
      <w:marLeft w:val="0"/>
      <w:marRight w:val="0"/>
      <w:marTop w:val="0"/>
      <w:marBottom w:val="0"/>
      <w:divBdr>
        <w:top w:val="none" w:sz="0" w:space="0" w:color="auto"/>
        <w:left w:val="none" w:sz="0" w:space="0" w:color="auto"/>
        <w:bottom w:val="none" w:sz="0" w:space="0" w:color="auto"/>
        <w:right w:val="none" w:sz="0" w:space="0" w:color="auto"/>
      </w:divBdr>
    </w:div>
    <w:div w:id="595864052">
      <w:bodyDiv w:val="1"/>
      <w:marLeft w:val="0"/>
      <w:marRight w:val="0"/>
      <w:marTop w:val="0"/>
      <w:marBottom w:val="0"/>
      <w:divBdr>
        <w:top w:val="none" w:sz="0" w:space="0" w:color="auto"/>
        <w:left w:val="none" w:sz="0" w:space="0" w:color="auto"/>
        <w:bottom w:val="none" w:sz="0" w:space="0" w:color="auto"/>
        <w:right w:val="none" w:sz="0" w:space="0" w:color="auto"/>
      </w:divBdr>
    </w:div>
    <w:div w:id="595985151">
      <w:bodyDiv w:val="1"/>
      <w:marLeft w:val="0"/>
      <w:marRight w:val="0"/>
      <w:marTop w:val="0"/>
      <w:marBottom w:val="0"/>
      <w:divBdr>
        <w:top w:val="none" w:sz="0" w:space="0" w:color="auto"/>
        <w:left w:val="none" w:sz="0" w:space="0" w:color="auto"/>
        <w:bottom w:val="none" w:sz="0" w:space="0" w:color="auto"/>
        <w:right w:val="none" w:sz="0" w:space="0" w:color="auto"/>
      </w:divBdr>
      <w:divsChild>
        <w:div w:id="2061586859">
          <w:marLeft w:val="0"/>
          <w:marRight w:val="0"/>
          <w:marTop w:val="0"/>
          <w:marBottom w:val="0"/>
          <w:divBdr>
            <w:top w:val="none" w:sz="0" w:space="0" w:color="auto"/>
            <w:left w:val="none" w:sz="0" w:space="0" w:color="auto"/>
            <w:bottom w:val="none" w:sz="0" w:space="0" w:color="auto"/>
            <w:right w:val="none" w:sz="0" w:space="0" w:color="auto"/>
          </w:divBdr>
          <w:divsChild>
            <w:div w:id="6180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32947">
      <w:bodyDiv w:val="1"/>
      <w:marLeft w:val="0"/>
      <w:marRight w:val="0"/>
      <w:marTop w:val="0"/>
      <w:marBottom w:val="0"/>
      <w:divBdr>
        <w:top w:val="none" w:sz="0" w:space="0" w:color="auto"/>
        <w:left w:val="none" w:sz="0" w:space="0" w:color="auto"/>
        <w:bottom w:val="none" w:sz="0" w:space="0" w:color="auto"/>
        <w:right w:val="none" w:sz="0" w:space="0" w:color="auto"/>
      </w:divBdr>
      <w:divsChild>
        <w:div w:id="701128591">
          <w:marLeft w:val="0"/>
          <w:marRight w:val="0"/>
          <w:marTop w:val="0"/>
          <w:marBottom w:val="0"/>
          <w:divBdr>
            <w:top w:val="none" w:sz="0" w:space="0" w:color="auto"/>
            <w:left w:val="none" w:sz="0" w:space="0" w:color="auto"/>
            <w:bottom w:val="none" w:sz="0" w:space="0" w:color="auto"/>
            <w:right w:val="none" w:sz="0" w:space="0" w:color="auto"/>
          </w:divBdr>
          <w:divsChild>
            <w:div w:id="382749831">
              <w:marLeft w:val="0"/>
              <w:marRight w:val="0"/>
              <w:marTop w:val="0"/>
              <w:marBottom w:val="0"/>
              <w:divBdr>
                <w:top w:val="none" w:sz="0" w:space="0" w:color="auto"/>
                <w:left w:val="none" w:sz="0" w:space="0" w:color="auto"/>
                <w:bottom w:val="none" w:sz="0" w:space="0" w:color="auto"/>
                <w:right w:val="none" w:sz="0" w:space="0" w:color="auto"/>
              </w:divBdr>
            </w:div>
            <w:div w:id="18533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668">
      <w:bodyDiv w:val="1"/>
      <w:marLeft w:val="0"/>
      <w:marRight w:val="0"/>
      <w:marTop w:val="0"/>
      <w:marBottom w:val="0"/>
      <w:divBdr>
        <w:top w:val="none" w:sz="0" w:space="0" w:color="auto"/>
        <w:left w:val="none" w:sz="0" w:space="0" w:color="auto"/>
        <w:bottom w:val="none" w:sz="0" w:space="0" w:color="auto"/>
        <w:right w:val="none" w:sz="0" w:space="0" w:color="auto"/>
      </w:divBdr>
    </w:div>
    <w:div w:id="669261099">
      <w:bodyDiv w:val="1"/>
      <w:marLeft w:val="0"/>
      <w:marRight w:val="0"/>
      <w:marTop w:val="0"/>
      <w:marBottom w:val="0"/>
      <w:divBdr>
        <w:top w:val="none" w:sz="0" w:space="0" w:color="auto"/>
        <w:left w:val="none" w:sz="0" w:space="0" w:color="auto"/>
        <w:bottom w:val="none" w:sz="0" w:space="0" w:color="auto"/>
        <w:right w:val="none" w:sz="0" w:space="0" w:color="auto"/>
      </w:divBdr>
      <w:divsChild>
        <w:div w:id="1077942912">
          <w:marLeft w:val="0"/>
          <w:marRight w:val="0"/>
          <w:marTop w:val="0"/>
          <w:marBottom w:val="0"/>
          <w:divBdr>
            <w:top w:val="none" w:sz="0" w:space="0" w:color="auto"/>
            <w:left w:val="none" w:sz="0" w:space="0" w:color="auto"/>
            <w:bottom w:val="none" w:sz="0" w:space="0" w:color="auto"/>
            <w:right w:val="none" w:sz="0" w:space="0" w:color="auto"/>
          </w:divBdr>
        </w:div>
      </w:divsChild>
    </w:div>
    <w:div w:id="683824958">
      <w:bodyDiv w:val="1"/>
      <w:marLeft w:val="0"/>
      <w:marRight w:val="0"/>
      <w:marTop w:val="0"/>
      <w:marBottom w:val="0"/>
      <w:divBdr>
        <w:top w:val="none" w:sz="0" w:space="0" w:color="auto"/>
        <w:left w:val="none" w:sz="0" w:space="0" w:color="auto"/>
        <w:bottom w:val="none" w:sz="0" w:space="0" w:color="auto"/>
        <w:right w:val="none" w:sz="0" w:space="0" w:color="auto"/>
      </w:divBdr>
      <w:divsChild>
        <w:div w:id="789787906">
          <w:marLeft w:val="0"/>
          <w:marRight w:val="0"/>
          <w:marTop w:val="0"/>
          <w:marBottom w:val="0"/>
          <w:divBdr>
            <w:top w:val="none" w:sz="0" w:space="0" w:color="auto"/>
            <w:left w:val="none" w:sz="0" w:space="0" w:color="auto"/>
            <w:bottom w:val="none" w:sz="0" w:space="0" w:color="auto"/>
            <w:right w:val="none" w:sz="0" w:space="0" w:color="auto"/>
          </w:divBdr>
          <w:divsChild>
            <w:div w:id="2839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2386">
      <w:bodyDiv w:val="1"/>
      <w:marLeft w:val="0"/>
      <w:marRight w:val="0"/>
      <w:marTop w:val="0"/>
      <w:marBottom w:val="0"/>
      <w:divBdr>
        <w:top w:val="none" w:sz="0" w:space="0" w:color="auto"/>
        <w:left w:val="none" w:sz="0" w:space="0" w:color="auto"/>
        <w:bottom w:val="none" w:sz="0" w:space="0" w:color="auto"/>
        <w:right w:val="none" w:sz="0" w:space="0" w:color="auto"/>
      </w:divBdr>
    </w:div>
    <w:div w:id="724448131">
      <w:bodyDiv w:val="1"/>
      <w:marLeft w:val="0"/>
      <w:marRight w:val="0"/>
      <w:marTop w:val="0"/>
      <w:marBottom w:val="0"/>
      <w:divBdr>
        <w:top w:val="none" w:sz="0" w:space="0" w:color="auto"/>
        <w:left w:val="none" w:sz="0" w:space="0" w:color="auto"/>
        <w:bottom w:val="none" w:sz="0" w:space="0" w:color="auto"/>
        <w:right w:val="none" w:sz="0" w:space="0" w:color="auto"/>
      </w:divBdr>
    </w:div>
    <w:div w:id="739324918">
      <w:bodyDiv w:val="1"/>
      <w:marLeft w:val="0"/>
      <w:marRight w:val="0"/>
      <w:marTop w:val="0"/>
      <w:marBottom w:val="0"/>
      <w:divBdr>
        <w:top w:val="none" w:sz="0" w:space="0" w:color="auto"/>
        <w:left w:val="none" w:sz="0" w:space="0" w:color="auto"/>
        <w:bottom w:val="none" w:sz="0" w:space="0" w:color="auto"/>
        <w:right w:val="none" w:sz="0" w:space="0" w:color="auto"/>
      </w:divBdr>
    </w:div>
    <w:div w:id="802772254">
      <w:bodyDiv w:val="1"/>
      <w:marLeft w:val="0"/>
      <w:marRight w:val="0"/>
      <w:marTop w:val="0"/>
      <w:marBottom w:val="0"/>
      <w:divBdr>
        <w:top w:val="none" w:sz="0" w:space="0" w:color="auto"/>
        <w:left w:val="none" w:sz="0" w:space="0" w:color="auto"/>
        <w:bottom w:val="none" w:sz="0" w:space="0" w:color="auto"/>
        <w:right w:val="none" w:sz="0" w:space="0" w:color="auto"/>
      </w:divBdr>
      <w:divsChild>
        <w:div w:id="1208908329">
          <w:marLeft w:val="0"/>
          <w:marRight w:val="0"/>
          <w:marTop w:val="0"/>
          <w:marBottom w:val="0"/>
          <w:divBdr>
            <w:top w:val="none" w:sz="0" w:space="0" w:color="auto"/>
            <w:left w:val="none" w:sz="0" w:space="0" w:color="auto"/>
            <w:bottom w:val="none" w:sz="0" w:space="0" w:color="auto"/>
            <w:right w:val="none" w:sz="0" w:space="0" w:color="auto"/>
          </w:divBdr>
          <w:divsChild>
            <w:div w:id="18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69">
      <w:bodyDiv w:val="1"/>
      <w:marLeft w:val="0"/>
      <w:marRight w:val="0"/>
      <w:marTop w:val="0"/>
      <w:marBottom w:val="0"/>
      <w:divBdr>
        <w:top w:val="none" w:sz="0" w:space="0" w:color="auto"/>
        <w:left w:val="none" w:sz="0" w:space="0" w:color="auto"/>
        <w:bottom w:val="none" w:sz="0" w:space="0" w:color="auto"/>
        <w:right w:val="none" w:sz="0" w:space="0" w:color="auto"/>
      </w:divBdr>
    </w:div>
    <w:div w:id="806436087">
      <w:bodyDiv w:val="1"/>
      <w:marLeft w:val="0"/>
      <w:marRight w:val="0"/>
      <w:marTop w:val="0"/>
      <w:marBottom w:val="0"/>
      <w:divBdr>
        <w:top w:val="none" w:sz="0" w:space="0" w:color="auto"/>
        <w:left w:val="none" w:sz="0" w:space="0" w:color="auto"/>
        <w:bottom w:val="none" w:sz="0" w:space="0" w:color="auto"/>
        <w:right w:val="none" w:sz="0" w:space="0" w:color="auto"/>
      </w:divBdr>
    </w:div>
    <w:div w:id="826825821">
      <w:bodyDiv w:val="1"/>
      <w:marLeft w:val="0"/>
      <w:marRight w:val="0"/>
      <w:marTop w:val="0"/>
      <w:marBottom w:val="0"/>
      <w:divBdr>
        <w:top w:val="none" w:sz="0" w:space="0" w:color="auto"/>
        <w:left w:val="none" w:sz="0" w:space="0" w:color="auto"/>
        <w:bottom w:val="none" w:sz="0" w:space="0" w:color="auto"/>
        <w:right w:val="none" w:sz="0" w:space="0" w:color="auto"/>
      </w:divBdr>
    </w:div>
    <w:div w:id="829175580">
      <w:bodyDiv w:val="1"/>
      <w:marLeft w:val="0"/>
      <w:marRight w:val="0"/>
      <w:marTop w:val="0"/>
      <w:marBottom w:val="0"/>
      <w:divBdr>
        <w:top w:val="none" w:sz="0" w:space="0" w:color="auto"/>
        <w:left w:val="none" w:sz="0" w:space="0" w:color="auto"/>
        <w:bottom w:val="none" w:sz="0" w:space="0" w:color="auto"/>
        <w:right w:val="none" w:sz="0" w:space="0" w:color="auto"/>
      </w:divBdr>
      <w:divsChild>
        <w:div w:id="512187940">
          <w:marLeft w:val="0"/>
          <w:marRight w:val="0"/>
          <w:marTop w:val="0"/>
          <w:marBottom w:val="0"/>
          <w:divBdr>
            <w:top w:val="none" w:sz="0" w:space="0" w:color="auto"/>
            <w:left w:val="none" w:sz="0" w:space="0" w:color="auto"/>
            <w:bottom w:val="none" w:sz="0" w:space="0" w:color="auto"/>
            <w:right w:val="none" w:sz="0" w:space="0" w:color="auto"/>
          </w:divBdr>
          <w:divsChild>
            <w:div w:id="813569406">
              <w:marLeft w:val="0"/>
              <w:marRight w:val="0"/>
              <w:marTop w:val="0"/>
              <w:marBottom w:val="0"/>
              <w:divBdr>
                <w:top w:val="none" w:sz="0" w:space="0" w:color="auto"/>
                <w:left w:val="none" w:sz="0" w:space="0" w:color="auto"/>
                <w:bottom w:val="none" w:sz="0" w:space="0" w:color="auto"/>
                <w:right w:val="none" w:sz="0" w:space="0" w:color="auto"/>
              </w:divBdr>
            </w:div>
            <w:div w:id="477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1373">
      <w:bodyDiv w:val="1"/>
      <w:marLeft w:val="0"/>
      <w:marRight w:val="0"/>
      <w:marTop w:val="0"/>
      <w:marBottom w:val="0"/>
      <w:divBdr>
        <w:top w:val="none" w:sz="0" w:space="0" w:color="auto"/>
        <w:left w:val="none" w:sz="0" w:space="0" w:color="auto"/>
        <w:bottom w:val="none" w:sz="0" w:space="0" w:color="auto"/>
        <w:right w:val="none" w:sz="0" w:space="0" w:color="auto"/>
      </w:divBdr>
    </w:div>
    <w:div w:id="863834538">
      <w:bodyDiv w:val="1"/>
      <w:marLeft w:val="0"/>
      <w:marRight w:val="0"/>
      <w:marTop w:val="0"/>
      <w:marBottom w:val="0"/>
      <w:divBdr>
        <w:top w:val="none" w:sz="0" w:space="0" w:color="auto"/>
        <w:left w:val="none" w:sz="0" w:space="0" w:color="auto"/>
        <w:bottom w:val="none" w:sz="0" w:space="0" w:color="auto"/>
        <w:right w:val="none" w:sz="0" w:space="0" w:color="auto"/>
      </w:divBdr>
    </w:div>
    <w:div w:id="864517355">
      <w:bodyDiv w:val="1"/>
      <w:marLeft w:val="0"/>
      <w:marRight w:val="0"/>
      <w:marTop w:val="0"/>
      <w:marBottom w:val="0"/>
      <w:divBdr>
        <w:top w:val="none" w:sz="0" w:space="0" w:color="auto"/>
        <w:left w:val="none" w:sz="0" w:space="0" w:color="auto"/>
        <w:bottom w:val="none" w:sz="0" w:space="0" w:color="auto"/>
        <w:right w:val="none" w:sz="0" w:space="0" w:color="auto"/>
      </w:divBdr>
    </w:div>
    <w:div w:id="893547827">
      <w:bodyDiv w:val="1"/>
      <w:marLeft w:val="0"/>
      <w:marRight w:val="0"/>
      <w:marTop w:val="0"/>
      <w:marBottom w:val="0"/>
      <w:divBdr>
        <w:top w:val="none" w:sz="0" w:space="0" w:color="auto"/>
        <w:left w:val="none" w:sz="0" w:space="0" w:color="auto"/>
        <w:bottom w:val="none" w:sz="0" w:space="0" w:color="auto"/>
        <w:right w:val="none" w:sz="0" w:space="0" w:color="auto"/>
      </w:divBdr>
      <w:divsChild>
        <w:div w:id="290133969">
          <w:marLeft w:val="0"/>
          <w:marRight w:val="0"/>
          <w:marTop w:val="0"/>
          <w:marBottom w:val="0"/>
          <w:divBdr>
            <w:top w:val="none" w:sz="0" w:space="0" w:color="auto"/>
            <w:left w:val="none" w:sz="0" w:space="0" w:color="auto"/>
            <w:bottom w:val="none" w:sz="0" w:space="0" w:color="auto"/>
            <w:right w:val="none" w:sz="0" w:space="0" w:color="auto"/>
          </w:divBdr>
          <w:divsChild>
            <w:div w:id="1289363333">
              <w:marLeft w:val="0"/>
              <w:marRight w:val="0"/>
              <w:marTop w:val="0"/>
              <w:marBottom w:val="0"/>
              <w:divBdr>
                <w:top w:val="none" w:sz="0" w:space="0" w:color="auto"/>
                <w:left w:val="none" w:sz="0" w:space="0" w:color="auto"/>
                <w:bottom w:val="none" w:sz="0" w:space="0" w:color="auto"/>
                <w:right w:val="none" w:sz="0" w:space="0" w:color="auto"/>
              </w:divBdr>
            </w:div>
            <w:div w:id="9842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481">
      <w:bodyDiv w:val="1"/>
      <w:marLeft w:val="0"/>
      <w:marRight w:val="0"/>
      <w:marTop w:val="0"/>
      <w:marBottom w:val="0"/>
      <w:divBdr>
        <w:top w:val="none" w:sz="0" w:space="0" w:color="auto"/>
        <w:left w:val="none" w:sz="0" w:space="0" w:color="auto"/>
        <w:bottom w:val="none" w:sz="0" w:space="0" w:color="auto"/>
        <w:right w:val="none" w:sz="0" w:space="0" w:color="auto"/>
      </w:divBdr>
    </w:div>
    <w:div w:id="983855424">
      <w:bodyDiv w:val="1"/>
      <w:marLeft w:val="0"/>
      <w:marRight w:val="0"/>
      <w:marTop w:val="0"/>
      <w:marBottom w:val="0"/>
      <w:divBdr>
        <w:top w:val="none" w:sz="0" w:space="0" w:color="auto"/>
        <w:left w:val="none" w:sz="0" w:space="0" w:color="auto"/>
        <w:bottom w:val="none" w:sz="0" w:space="0" w:color="auto"/>
        <w:right w:val="none" w:sz="0" w:space="0" w:color="auto"/>
      </w:divBdr>
    </w:div>
    <w:div w:id="1014648558">
      <w:bodyDiv w:val="1"/>
      <w:marLeft w:val="0"/>
      <w:marRight w:val="0"/>
      <w:marTop w:val="0"/>
      <w:marBottom w:val="0"/>
      <w:divBdr>
        <w:top w:val="none" w:sz="0" w:space="0" w:color="auto"/>
        <w:left w:val="none" w:sz="0" w:space="0" w:color="auto"/>
        <w:bottom w:val="none" w:sz="0" w:space="0" w:color="auto"/>
        <w:right w:val="none" w:sz="0" w:space="0" w:color="auto"/>
      </w:divBdr>
    </w:div>
    <w:div w:id="1025209015">
      <w:bodyDiv w:val="1"/>
      <w:marLeft w:val="0"/>
      <w:marRight w:val="0"/>
      <w:marTop w:val="0"/>
      <w:marBottom w:val="0"/>
      <w:divBdr>
        <w:top w:val="none" w:sz="0" w:space="0" w:color="auto"/>
        <w:left w:val="none" w:sz="0" w:space="0" w:color="auto"/>
        <w:bottom w:val="none" w:sz="0" w:space="0" w:color="auto"/>
        <w:right w:val="none" w:sz="0" w:space="0" w:color="auto"/>
      </w:divBdr>
    </w:div>
    <w:div w:id="1038815882">
      <w:bodyDiv w:val="1"/>
      <w:marLeft w:val="0"/>
      <w:marRight w:val="0"/>
      <w:marTop w:val="0"/>
      <w:marBottom w:val="0"/>
      <w:divBdr>
        <w:top w:val="none" w:sz="0" w:space="0" w:color="auto"/>
        <w:left w:val="none" w:sz="0" w:space="0" w:color="auto"/>
        <w:bottom w:val="none" w:sz="0" w:space="0" w:color="auto"/>
        <w:right w:val="none" w:sz="0" w:space="0" w:color="auto"/>
      </w:divBdr>
    </w:div>
    <w:div w:id="1088845535">
      <w:bodyDiv w:val="1"/>
      <w:marLeft w:val="0"/>
      <w:marRight w:val="0"/>
      <w:marTop w:val="0"/>
      <w:marBottom w:val="0"/>
      <w:divBdr>
        <w:top w:val="none" w:sz="0" w:space="0" w:color="auto"/>
        <w:left w:val="none" w:sz="0" w:space="0" w:color="auto"/>
        <w:bottom w:val="none" w:sz="0" w:space="0" w:color="auto"/>
        <w:right w:val="none" w:sz="0" w:space="0" w:color="auto"/>
      </w:divBdr>
    </w:div>
    <w:div w:id="1091582107">
      <w:bodyDiv w:val="1"/>
      <w:marLeft w:val="0"/>
      <w:marRight w:val="0"/>
      <w:marTop w:val="0"/>
      <w:marBottom w:val="0"/>
      <w:divBdr>
        <w:top w:val="none" w:sz="0" w:space="0" w:color="auto"/>
        <w:left w:val="none" w:sz="0" w:space="0" w:color="auto"/>
        <w:bottom w:val="none" w:sz="0" w:space="0" w:color="auto"/>
        <w:right w:val="none" w:sz="0" w:space="0" w:color="auto"/>
      </w:divBdr>
    </w:div>
    <w:div w:id="1188251139">
      <w:bodyDiv w:val="1"/>
      <w:marLeft w:val="0"/>
      <w:marRight w:val="0"/>
      <w:marTop w:val="0"/>
      <w:marBottom w:val="0"/>
      <w:divBdr>
        <w:top w:val="none" w:sz="0" w:space="0" w:color="auto"/>
        <w:left w:val="none" w:sz="0" w:space="0" w:color="auto"/>
        <w:bottom w:val="none" w:sz="0" w:space="0" w:color="auto"/>
        <w:right w:val="none" w:sz="0" w:space="0" w:color="auto"/>
      </w:divBdr>
    </w:div>
    <w:div w:id="1202280306">
      <w:bodyDiv w:val="1"/>
      <w:marLeft w:val="0"/>
      <w:marRight w:val="0"/>
      <w:marTop w:val="0"/>
      <w:marBottom w:val="0"/>
      <w:divBdr>
        <w:top w:val="none" w:sz="0" w:space="0" w:color="auto"/>
        <w:left w:val="none" w:sz="0" w:space="0" w:color="auto"/>
        <w:bottom w:val="none" w:sz="0" w:space="0" w:color="auto"/>
        <w:right w:val="none" w:sz="0" w:space="0" w:color="auto"/>
      </w:divBdr>
      <w:divsChild>
        <w:div w:id="795411405">
          <w:marLeft w:val="0"/>
          <w:marRight w:val="0"/>
          <w:marTop w:val="0"/>
          <w:marBottom w:val="0"/>
          <w:divBdr>
            <w:top w:val="none" w:sz="0" w:space="0" w:color="auto"/>
            <w:left w:val="none" w:sz="0" w:space="0" w:color="auto"/>
            <w:bottom w:val="none" w:sz="0" w:space="0" w:color="auto"/>
            <w:right w:val="none" w:sz="0" w:space="0" w:color="auto"/>
          </w:divBdr>
        </w:div>
      </w:divsChild>
    </w:div>
    <w:div w:id="1260673218">
      <w:bodyDiv w:val="1"/>
      <w:marLeft w:val="0"/>
      <w:marRight w:val="0"/>
      <w:marTop w:val="0"/>
      <w:marBottom w:val="0"/>
      <w:divBdr>
        <w:top w:val="none" w:sz="0" w:space="0" w:color="auto"/>
        <w:left w:val="none" w:sz="0" w:space="0" w:color="auto"/>
        <w:bottom w:val="none" w:sz="0" w:space="0" w:color="auto"/>
        <w:right w:val="none" w:sz="0" w:space="0" w:color="auto"/>
      </w:divBdr>
    </w:div>
    <w:div w:id="1275287492">
      <w:bodyDiv w:val="1"/>
      <w:marLeft w:val="0"/>
      <w:marRight w:val="0"/>
      <w:marTop w:val="0"/>
      <w:marBottom w:val="0"/>
      <w:divBdr>
        <w:top w:val="none" w:sz="0" w:space="0" w:color="auto"/>
        <w:left w:val="none" w:sz="0" w:space="0" w:color="auto"/>
        <w:bottom w:val="none" w:sz="0" w:space="0" w:color="auto"/>
        <w:right w:val="none" w:sz="0" w:space="0" w:color="auto"/>
      </w:divBdr>
    </w:div>
    <w:div w:id="1298682427">
      <w:bodyDiv w:val="1"/>
      <w:marLeft w:val="0"/>
      <w:marRight w:val="0"/>
      <w:marTop w:val="0"/>
      <w:marBottom w:val="0"/>
      <w:divBdr>
        <w:top w:val="none" w:sz="0" w:space="0" w:color="auto"/>
        <w:left w:val="none" w:sz="0" w:space="0" w:color="auto"/>
        <w:bottom w:val="none" w:sz="0" w:space="0" w:color="auto"/>
        <w:right w:val="none" w:sz="0" w:space="0" w:color="auto"/>
      </w:divBdr>
    </w:div>
    <w:div w:id="1309819964">
      <w:bodyDiv w:val="1"/>
      <w:marLeft w:val="0"/>
      <w:marRight w:val="0"/>
      <w:marTop w:val="0"/>
      <w:marBottom w:val="0"/>
      <w:divBdr>
        <w:top w:val="none" w:sz="0" w:space="0" w:color="auto"/>
        <w:left w:val="none" w:sz="0" w:space="0" w:color="auto"/>
        <w:bottom w:val="none" w:sz="0" w:space="0" w:color="auto"/>
        <w:right w:val="none" w:sz="0" w:space="0" w:color="auto"/>
      </w:divBdr>
    </w:div>
    <w:div w:id="1320111144">
      <w:bodyDiv w:val="1"/>
      <w:marLeft w:val="0"/>
      <w:marRight w:val="0"/>
      <w:marTop w:val="0"/>
      <w:marBottom w:val="0"/>
      <w:divBdr>
        <w:top w:val="none" w:sz="0" w:space="0" w:color="auto"/>
        <w:left w:val="none" w:sz="0" w:space="0" w:color="auto"/>
        <w:bottom w:val="none" w:sz="0" w:space="0" w:color="auto"/>
        <w:right w:val="none" w:sz="0" w:space="0" w:color="auto"/>
      </w:divBdr>
    </w:div>
    <w:div w:id="1331912072">
      <w:bodyDiv w:val="1"/>
      <w:marLeft w:val="0"/>
      <w:marRight w:val="0"/>
      <w:marTop w:val="0"/>
      <w:marBottom w:val="0"/>
      <w:divBdr>
        <w:top w:val="none" w:sz="0" w:space="0" w:color="auto"/>
        <w:left w:val="none" w:sz="0" w:space="0" w:color="auto"/>
        <w:bottom w:val="none" w:sz="0" w:space="0" w:color="auto"/>
        <w:right w:val="none" w:sz="0" w:space="0" w:color="auto"/>
      </w:divBdr>
    </w:div>
    <w:div w:id="1338575381">
      <w:bodyDiv w:val="1"/>
      <w:marLeft w:val="0"/>
      <w:marRight w:val="0"/>
      <w:marTop w:val="0"/>
      <w:marBottom w:val="0"/>
      <w:divBdr>
        <w:top w:val="none" w:sz="0" w:space="0" w:color="auto"/>
        <w:left w:val="none" w:sz="0" w:space="0" w:color="auto"/>
        <w:bottom w:val="none" w:sz="0" w:space="0" w:color="auto"/>
        <w:right w:val="none" w:sz="0" w:space="0" w:color="auto"/>
      </w:divBdr>
    </w:div>
    <w:div w:id="1359232907">
      <w:bodyDiv w:val="1"/>
      <w:marLeft w:val="0"/>
      <w:marRight w:val="0"/>
      <w:marTop w:val="0"/>
      <w:marBottom w:val="0"/>
      <w:divBdr>
        <w:top w:val="none" w:sz="0" w:space="0" w:color="auto"/>
        <w:left w:val="none" w:sz="0" w:space="0" w:color="auto"/>
        <w:bottom w:val="none" w:sz="0" w:space="0" w:color="auto"/>
        <w:right w:val="none" w:sz="0" w:space="0" w:color="auto"/>
      </w:divBdr>
    </w:div>
    <w:div w:id="1403143138">
      <w:bodyDiv w:val="1"/>
      <w:marLeft w:val="0"/>
      <w:marRight w:val="0"/>
      <w:marTop w:val="0"/>
      <w:marBottom w:val="0"/>
      <w:divBdr>
        <w:top w:val="none" w:sz="0" w:space="0" w:color="auto"/>
        <w:left w:val="none" w:sz="0" w:space="0" w:color="auto"/>
        <w:bottom w:val="none" w:sz="0" w:space="0" w:color="auto"/>
        <w:right w:val="none" w:sz="0" w:space="0" w:color="auto"/>
      </w:divBdr>
    </w:div>
    <w:div w:id="1445270532">
      <w:bodyDiv w:val="1"/>
      <w:marLeft w:val="0"/>
      <w:marRight w:val="0"/>
      <w:marTop w:val="0"/>
      <w:marBottom w:val="0"/>
      <w:divBdr>
        <w:top w:val="none" w:sz="0" w:space="0" w:color="auto"/>
        <w:left w:val="none" w:sz="0" w:space="0" w:color="auto"/>
        <w:bottom w:val="none" w:sz="0" w:space="0" w:color="auto"/>
        <w:right w:val="none" w:sz="0" w:space="0" w:color="auto"/>
      </w:divBdr>
      <w:divsChild>
        <w:div w:id="1537307961">
          <w:blockQuote w:val="1"/>
          <w:marLeft w:val="0"/>
          <w:marRight w:val="0"/>
          <w:marTop w:val="0"/>
          <w:marBottom w:val="0"/>
          <w:divBdr>
            <w:top w:val="none" w:sz="0" w:space="0" w:color="auto"/>
            <w:left w:val="single" w:sz="12" w:space="12" w:color="F2F2F2"/>
            <w:bottom w:val="none" w:sz="0" w:space="0" w:color="auto"/>
            <w:right w:val="none" w:sz="0" w:space="0" w:color="auto"/>
          </w:divBdr>
        </w:div>
        <w:div w:id="1114324051">
          <w:blockQuote w:val="1"/>
          <w:marLeft w:val="0"/>
          <w:marRight w:val="0"/>
          <w:marTop w:val="0"/>
          <w:marBottom w:val="0"/>
          <w:divBdr>
            <w:top w:val="none" w:sz="0" w:space="0" w:color="auto"/>
            <w:left w:val="single" w:sz="12" w:space="12" w:color="F2F2F2"/>
            <w:bottom w:val="none" w:sz="0" w:space="0" w:color="auto"/>
            <w:right w:val="none" w:sz="0" w:space="0" w:color="auto"/>
          </w:divBdr>
        </w:div>
      </w:divsChild>
    </w:div>
    <w:div w:id="1457678086">
      <w:bodyDiv w:val="1"/>
      <w:marLeft w:val="0"/>
      <w:marRight w:val="0"/>
      <w:marTop w:val="0"/>
      <w:marBottom w:val="0"/>
      <w:divBdr>
        <w:top w:val="none" w:sz="0" w:space="0" w:color="auto"/>
        <w:left w:val="none" w:sz="0" w:space="0" w:color="auto"/>
        <w:bottom w:val="none" w:sz="0" w:space="0" w:color="auto"/>
        <w:right w:val="none" w:sz="0" w:space="0" w:color="auto"/>
      </w:divBdr>
    </w:div>
    <w:div w:id="1470708832">
      <w:bodyDiv w:val="1"/>
      <w:marLeft w:val="0"/>
      <w:marRight w:val="0"/>
      <w:marTop w:val="0"/>
      <w:marBottom w:val="0"/>
      <w:divBdr>
        <w:top w:val="none" w:sz="0" w:space="0" w:color="auto"/>
        <w:left w:val="none" w:sz="0" w:space="0" w:color="auto"/>
        <w:bottom w:val="none" w:sz="0" w:space="0" w:color="auto"/>
        <w:right w:val="none" w:sz="0" w:space="0" w:color="auto"/>
      </w:divBdr>
    </w:div>
    <w:div w:id="1487435401">
      <w:bodyDiv w:val="1"/>
      <w:marLeft w:val="0"/>
      <w:marRight w:val="0"/>
      <w:marTop w:val="0"/>
      <w:marBottom w:val="0"/>
      <w:divBdr>
        <w:top w:val="none" w:sz="0" w:space="0" w:color="auto"/>
        <w:left w:val="none" w:sz="0" w:space="0" w:color="auto"/>
        <w:bottom w:val="none" w:sz="0" w:space="0" w:color="auto"/>
        <w:right w:val="none" w:sz="0" w:space="0" w:color="auto"/>
      </w:divBdr>
    </w:div>
    <w:div w:id="14981072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769">
          <w:marLeft w:val="0"/>
          <w:marRight w:val="0"/>
          <w:marTop w:val="0"/>
          <w:marBottom w:val="0"/>
          <w:divBdr>
            <w:top w:val="none" w:sz="0" w:space="0" w:color="auto"/>
            <w:left w:val="none" w:sz="0" w:space="0" w:color="auto"/>
            <w:bottom w:val="none" w:sz="0" w:space="0" w:color="auto"/>
            <w:right w:val="none" w:sz="0" w:space="0" w:color="auto"/>
          </w:divBdr>
          <w:divsChild>
            <w:div w:id="1115834867">
              <w:marLeft w:val="0"/>
              <w:marRight w:val="0"/>
              <w:marTop w:val="0"/>
              <w:marBottom w:val="0"/>
              <w:divBdr>
                <w:top w:val="none" w:sz="0" w:space="0" w:color="auto"/>
                <w:left w:val="none" w:sz="0" w:space="0" w:color="auto"/>
                <w:bottom w:val="none" w:sz="0" w:space="0" w:color="auto"/>
                <w:right w:val="none" w:sz="0" w:space="0" w:color="auto"/>
              </w:divBdr>
            </w:div>
            <w:div w:id="228881864">
              <w:marLeft w:val="0"/>
              <w:marRight w:val="0"/>
              <w:marTop w:val="0"/>
              <w:marBottom w:val="0"/>
              <w:divBdr>
                <w:top w:val="none" w:sz="0" w:space="0" w:color="auto"/>
                <w:left w:val="none" w:sz="0" w:space="0" w:color="auto"/>
                <w:bottom w:val="none" w:sz="0" w:space="0" w:color="auto"/>
                <w:right w:val="none" w:sz="0" w:space="0" w:color="auto"/>
              </w:divBdr>
            </w:div>
            <w:div w:id="641543074">
              <w:marLeft w:val="0"/>
              <w:marRight w:val="0"/>
              <w:marTop w:val="0"/>
              <w:marBottom w:val="0"/>
              <w:divBdr>
                <w:top w:val="none" w:sz="0" w:space="0" w:color="auto"/>
                <w:left w:val="none" w:sz="0" w:space="0" w:color="auto"/>
                <w:bottom w:val="none" w:sz="0" w:space="0" w:color="auto"/>
                <w:right w:val="none" w:sz="0" w:space="0" w:color="auto"/>
              </w:divBdr>
            </w:div>
            <w:div w:id="2067415246">
              <w:marLeft w:val="0"/>
              <w:marRight w:val="0"/>
              <w:marTop w:val="0"/>
              <w:marBottom w:val="0"/>
              <w:divBdr>
                <w:top w:val="none" w:sz="0" w:space="0" w:color="auto"/>
                <w:left w:val="none" w:sz="0" w:space="0" w:color="auto"/>
                <w:bottom w:val="none" w:sz="0" w:space="0" w:color="auto"/>
                <w:right w:val="none" w:sz="0" w:space="0" w:color="auto"/>
              </w:divBdr>
            </w:div>
            <w:div w:id="954336770">
              <w:marLeft w:val="0"/>
              <w:marRight w:val="0"/>
              <w:marTop w:val="0"/>
              <w:marBottom w:val="0"/>
              <w:divBdr>
                <w:top w:val="none" w:sz="0" w:space="0" w:color="auto"/>
                <w:left w:val="none" w:sz="0" w:space="0" w:color="auto"/>
                <w:bottom w:val="none" w:sz="0" w:space="0" w:color="auto"/>
                <w:right w:val="none" w:sz="0" w:space="0" w:color="auto"/>
              </w:divBdr>
            </w:div>
            <w:div w:id="1911502968">
              <w:marLeft w:val="0"/>
              <w:marRight w:val="0"/>
              <w:marTop w:val="0"/>
              <w:marBottom w:val="0"/>
              <w:divBdr>
                <w:top w:val="none" w:sz="0" w:space="0" w:color="auto"/>
                <w:left w:val="none" w:sz="0" w:space="0" w:color="auto"/>
                <w:bottom w:val="none" w:sz="0" w:space="0" w:color="auto"/>
                <w:right w:val="none" w:sz="0" w:space="0" w:color="auto"/>
              </w:divBdr>
            </w:div>
            <w:div w:id="1524705339">
              <w:marLeft w:val="0"/>
              <w:marRight w:val="0"/>
              <w:marTop w:val="0"/>
              <w:marBottom w:val="0"/>
              <w:divBdr>
                <w:top w:val="none" w:sz="0" w:space="0" w:color="auto"/>
                <w:left w:val="none" w:sz="0" w:space="0" w:color="auto"/>
                <w:bottom w:val="none" w:sz="0" w:space="0" w:color="auto"/>
                <w:right w:val="none" w:sz="0" w:space="0" w:color="auto"/>
              </w:divBdr>
            </w:div>
            <w:div w:id="2090037046">
              <w:marLeft w:val="0"/>
              <w:marRight w:val="0"/>
              <w:marTop w:val="0"/>
              <w:marBottom w:val="0"/>
              <w:divBdr>
                <w:top w:val="none" w:sz="0" w:space="0" w:color="auto"/>
                <w:left w:val="none" w:sz="0" w:space="0" w:color="auto"/>
                <w:bottom w:val="none" w:sz="0" w:space="0" w:color="auto"/>
                <w:right w:val="none" w:sz="0" w:space="0" w:color="auto"/>
              </w:divBdr>
            </w:div>
            <w:div w:id="443772744">
              <w:marLeft w:val="0"/>
              <w:marRight w:val="0"/>
              <w:marTop w:val="0"/>
              <w:marBottom w:val="0"/>
              <w:divBdr>
                <w:top w:val="none" w:sz="0" w:space="0" w:color="auto"/>
                <w:left w:val="none" w:sz="0" w:space="0" w:color="auto"/>
                <w:bottom w:val="none" w:sz="0" w:space="0" w:color="auto"/>
                <w:right w:val="none" w:sz="0" w:space="0" w:color="auto"/>
              </w:divBdr>
            </w:div>
            <w:div w:id="1321351486">
              <w:marLeft w:val="0"/>
              <w:marRight w:val="0"/>
              <w:marTop w:val="0"/>
              <w:marBottom w:val="0"/>
              <w:divBdr>
                <w:top w:val="none" w:sz="0" w:space="0" w:color="auto"/>
                <w:left w:val="none" w:sz="0" w:space="0" w:color="auto"/>
                <w:bottom w:val="none" w:sz="0" w:space="0" w:color="auto"/>
                <w:right w:val="none" w:sz="0" w:space="0" w:color="auto"/>
              </w:divBdr>
            </w:div>
            <w:div w:id="542837709">
              <w:marLeft w:val="0"/>
              <w:marRight w:val="0"/>
              <w:marTop w:val="0"/>
              <w:marBottom w:val="0"/>
              <w:divBdr>
                <w:top w:val="none" w:sz="0" w:space="0" w:color="auto"/>
                <w:left w:val="none" w:sz="0" w:space="0" w:color="auto"/>
                <w:bottom w:val="none" w:sz="0" w:space="0" w:color="auto"/>
                <w:right w:val="none" w:sz="0" w:space="0" w:color="auto"/>
              </w:divBdr>
            </w:div>
            <w:div w:id="1197307973">
              <w:marLeft w:val="0"/>
              <w:marRight w:val="0"/>
              <w:marTop w:val="0"/>
              <w:marBottom w:val="0"/>
              <w:divBdr>
                <w:top w:val="none" w:sz="0" w:space="0" w:color="auto"/>
                <w:left w:val="none" w:sz="0" w:space="0" w:color="auto"/>
                <w:bottom w:val="none" w:sz="0" w:space="0" w:color="auto"/>
                <w:right w:val="none" w:sz="0" w:space="0" w:color="auto"/>
              </w:divBdr>
            </w:div>
            <w:div w:id="560555049">
              <w:marLeft w:val="0"/>
              <w:marRight w:val="0"/>
              <w:marTop w:val="0"/>
              <w:marBottom w:val="0"/>
              <w:divBdr>
                <w:top w:val="none" w:sz="0" w:space="0" w:color="auto"/>
                <w:left w:val="none" w:sz="0" w:space="0" w:color="auto"/>
                <w:bottom w:val="none" w:sz="0" w:space="0" w:color="auto"/>
                <w:right w:val="none" w:sz="0" w:space="0" w:color="auto"/>
              </w:divBdr>
            </w:div>
            <w:div w:id="276761388">
              <w:marLeft w:val="0"/>
              <w:marRight w:val="0"/>
              <w:marTop w:val="0"/>
              <w:marBottom w:val="0"/>
              <w:divBdr>
                <w:top w:val="none" w:sz="0" w:space="0" w:color="auto"/>
                <w:left w:val="none" w:sz="0" w:space="0" w:color="auto"/>
                <w:bottom w:val="none" w:sz="0" w:space="0" w:color="auto"/>
                <w:right w:val="none" w:sz="0" w:space="0" w:color="auto"/>
              </w:divBdr>
            </w:div>
            <w:div w:id="332732423">
              <w:marLeft w:val="0"/>
              <w:marRight w:val="0"/>
              <w:marTop w:val="0"/>
              <w:marBottom w:val="0"/>
              <w:divBdr>
                <w:top w:val="none" w:sz="0" w:space="0" w:color="auto"/>
                <w:left w:val="none" w:sz="0" w:space="0" w:color="auto"/>
                <w:bottom w:val="none" w:sz="0" w:space="0" w:color="auto"/>
                <w:right w:val="none" w:sz="0" w:space="0" w:color="auto"/>
              </w:divBdr>
            </w:div>
            <w:div w:id="1260870306">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33966470">
              <w:marLeft w:val="0"/>
              <w:marRight w:val="0"/>
              <w:marTop w:val="0"/>
              <w:marBottom w:val="0"/>
              <w:divBdr>
                <w:top w:val="none" w:sz="0" w:space="0" w:color="auto"/>
                <w:left w:val="none" w:sz="0" w:space="0" w:color="auto"/>
                <w:bottom w:val="none" w:sz="0" w:space="0" w:color="auto"/>
                <w:right w:val="none" w:sz="0" w:space="0" w:color="auto"/>
              </w:divBdr>
            </w:div>
            <w:div w:id="2094427981">
              <w:marLeft w:val="0"/>
              <w:marRight w:val="0"/>
              <w:marTop w:val="0"/>
              <w:marBottom w:val="0"/>
              <w:divBdr>
                <w:top w:val="none" w:sz="0" w:space="0" w:color="auto"/>
                <w:left w:val="none" w:sz="0" w:space="0" w:color="auto"/>
                <w:bottom w:val="none" w:sz="0" w:space="0" w:color="auto"/>
                <w:right w:val="none" w:sz="0" w:space="0" w:color="auto"/>
              </w:divBdr>
            </w:div>
            <w:div w:id="2106533080">
              <w:marLeft w:val="0"/>
              <w:marRight w:val="0"/>
              <w:marTop w:val="0"/>
              <w:marBottom w:val="0"/>
              <w:divBdr>
                <w:top w:val="none" w:sz="0" w:space="0" w:color="auto"/>
                <w:left w:val="none" w:sz="0" w:space="0" w:color="auto"/>
                <w:bottom w:val="none" w:sz="0" w:space="0" w:color="auto"/>
                <w:right w:val="none" w:sz="0" w:space="0" w:color="auto"/>
              </w:divBdr>
            </w:div>
            <w:div w:id="2110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81">
      <w:bodyDiv w:val="1"/>
      <w:marLeft w:val="0"/>
      <w:marRight w:val="0"/>
      <w:marTop w:val="0"/>
      <w:marBottom w:val="0"/>
      <w:divBdr>
        <w:top w:val="none" w:sz="0" w:space="0" w:color="auto"/>
        <w:left w:val="none" w:sz="0" w:space="0" w:color="auto"/>
        <w:bottom w:val="none" w:sz="0" w:space="0" w:color="auto"/>
        <w:right w:val="none" w:sz="0" w:space="0" w:color="auto"/>
      </w:divBdr>
    </w:div>
    <w:div w:id="1511796777">
      <w:bodyDiv w:val="1"/>
      <w:marLeft w:val="0"/>
      <w:marRight w:val="0"/>
      <w:marTop w:val="0"/>
      <w:marBottom w:val="0"/>
      <w:divBdr>
        <w:top w:val="none" w:sz="0" w:space="0" w:color="auto"/>
        <w:left w:val="none" w:sz="0" w:space="0" w:color="auto"/>
        <w:bottom w:val="none" w:sz="0" w:space="0" w:color="auto"/>
        <w:right w:val="none" w:sz="0" w:space="0" w:color="auto"/>
      </w:divBdr>
    </w:div>
    <w:div w:id="1565408995">
      <w:bodyDiv w:val="1"/>
      <w:marLeft w:val="0"/>
      <w:marRight w:val="0"/>
      <w:marTop w:val="0"/>
      <w:marBottom w:val="0"/>
      <w:divBdr>
        <w:top w:val="none" w:sz="0" w:space="0" w:color="auto"/>
        <w:left w:val="none" w:sz="0" w:space="0" w:color="auto"/>
        <w:bottom w:val="none" w:sz="0" w:space="0" w:color="auto"/>
        <w:right w:val="none" w:sz="0" w:space="0" w:color="auto"/>
      </w:divBdr>
    </w:div>
    <w:div w:id="1643272541">
      <w:bodyDiv w:val="1"/>
      <w:marLeft w:val="0"/>
      <w:marRight w:val="0"/>
      <w:marTop w:val="0"/>
      <w:marBottom w:val="0"/>
      <w:divBdr>
        <w:top w:val="none" w:sz="0" w:space="0" w:color="auto"/>
        <w:left w:val="none" w:sz="0" w:space="0" w:color="auto"/>
        <w:bottom w:val="none" w:sz="0" w:space="0" w:color="auto"/>
        <w:right w:val="none" w:sz="0" w:space="0" w:color="auto"/>
      </w:divBdr>
    </w:div>
    <w:div w:id="1647590907">
      <w:bodyDiv w:val="1"/>
      <w:marLeft w:val="0"/>
      <w:marRight w:val="0"/>
      <w:marTop w:val="0"/>
      <w:marBottom w:val="0"/>
      <w:divBdr>
        <w:top w:val="none" w:sz="0" w:space="0" w:color="auto"/>
        <w:left w:val="none" w:sz="0" w:space="0" w:color="auto"/>
        <w:bottom w:val="none" w:sz="0" w:space="0" w:color="auto"/>
        <w:right w:val="none" w:sz="0" w:space="0" w:color="auto"/>
      </w:divBdr>
    </w:div>
    <w:div w:id="1685860095">
      <w:bodyDiv w:val="1"/>
      <w:marLeft w:val="0"/>
      <w:marRight w:val="0"/>
      <w:marTop w:val="0"/>
      <w:marBottom w:val="0"/>
      <w:divBdr>
        <w:top w:val="none" w:sz="0" w:space="0" w:color="auto"/>
        <w:left w:val="none" w:sz="0" w:space="0" w:color="auto"/>
        <w:bottom w:val="none" w:sz="0" w:space="0" w:color="auto"/>
        <w:right w:val="none" w:sz="0" w:space="0" w:color="auto"/>
      </w:divBdr>
    </w:div>
    <w:div w:id="1691028589">
      <w:bodyDiv w:val="1"/>
      <w:marLeft w:val="0"/>
      <w:marRight w:val="0"/>
      <w:marTop w:val="0"/>
      <w:marBottom w:val="0"/>
      <w:divBdr>
        <w:top w:val="none" w:sz="0" w:space="0" w:color="auto"/>
        <w:left w:val="none" w:sz="0" w:space="0" w:color="auto"/>
        <w:bottom w:val="none" w:sz="0" w:space="0" w:color="auto"/>
        <w:right w:val="none" w:sz="0" w:space="0" w:color="auto"/>
      </w:divBdr>
    </w:div>
    <w:div w:id="1698432053">
      <w:bodyDiv w:val="1"/>
      <w:marLeft w:val="0"/>
      <w:marRight w:val="0"/>
      <w:marTop w:val="0"/>
      <w:marBottom w:val="0"/>
      <w:divBdr>
        <w:top w:val="none" w:sz="0" w:space="0" w:color="auto"/>
        <w:left w:val="none" w:sz="0" w:space="0" w:color="auto"/>
        <w:bottom w:val="none" w:sz="0" w:space="0" w:color="auto"/>
        <w:right w:val="none" w:sz="0" w:space="0" w:color="auto"/>
      </w:divBdr>
    </w:div>
    <w:div w:id="1699889377">
      <w:bodyDiv w:val="1"/>
      <w:marLeft w:val="0"/>
      <w:marRight w:val="0"/>
      <w:marTop w:val="0"/>
      <w:marBottom w:val="0"/>
      <w:divBdr>
        <w:top w:val="none" w:sz="0" w:space="0" w:color="auto"/>
        <w:left w:val="none" w:sz="0" w:space="0" w:color="auto"/>
        <w:bottom w:val="none" w:sz="0" w:space="0" w:color="auto"/>
        <w:right w:val="none" w:sz="0" w:space="0" w:color="auto"/>
      </w:divBdr>
    </w:div>
    <w:div w:id="1723938307">
      <w:bodyDiv w:val="1"/>
      <w:marLeft w:val="0"/>
      <w:marRight w:val="0"/>
      <w:marTop w:val="0"/>
      <w:marBottom w:val="0"/>
      <w:divBdr>
        <w:top w:val="none" w:sz="0" w:space="0" w:color="auto"/>
        <w:left w:val="none" w:sz="0" w:space="0" w:color="auto"/>
        <w:bottom w:val="none" w:sz="0" w:space="0" w:color="auto"/>
        <w:right w:val="none" w:sz="0" w:space="0" w:color="auto"/>
      </w:divBdr>
    </w:div>
    <w:div w:id="1808283718">
      <w:bodyDiv w:val="1"/>
      <w:marLeft w:val="0"/>
      <w:marRight w:val="0"/>
      <w:marTop w:val="0"/>
      <w:marBottom w:val="0"/>
      <w:divBdr>
        <w:top w:val="none" w:sz="0" w:space="0" w:color="auto"/>
        <w:left w:val="none" w:sz="0" w:space="0" w:color="auto"/>
        <w:bottom w:val="none" w:sz="0" w:space="0" w:color="auto"/>
        <w:right w:val="none" w:sz="0" w:space="0" w:color="auto"/>
      </w:divBdr>
    </w:div>
    <w:div w:id="1822916239">
      <w:bodyDiv w:val="1"/>
      <w:marLeft w:val="0"/>
      <w:marRight w:val="0"/>
      <w:marTop w:val="0"/>
      <w:marBottom w:val="0"/>
      <w:divBdr>
        <w:top w:val="none" w:sz="0" w:space="0" w:color="auto"/>
        <w:left w:val="none" w:sz="0" w:space="0" w:color="auto"/>
        <w:bottom w:val="none" w:sz="0" w:space="0" w:color="auto"/>
        <w:right w:val="none" w:sz="0" w:space="0" w:color="auto"/>
      </w:divBdr>
    </w:div>
    <w:div w:id="1844280405">
      <w:bodyDiv w:val="1"/>
      <w:marLeft w:val="0"/>
      <w:marRight w:val="0"/>
      <w:marTop w:val="0"/>
      <w:marBottom w:val="0"/>
      <w:divBdr>
        <w:top w:val="none" w:sz="0" w:space="0" w:color="auto"/>
        <w:left w:val="none" w:sz="0" w:space="0" w:color="auto"/>
        <w:bottom w:val="none" w:sz="0" w:space="0" w:color="auto"/>
        <w:right w:val="none" w:sz="0" w:space="0" w:color="auto"/>
      </w:divBdr>
    </w:div>
    <w:div w:id="1853956745">
      <w:bodyDiv w:val="1"/>
      <w:marLeft w:val="0"/>
      <w:marRight w:val="0"/>
      <w:marTop w:val="0"/>
      <w:marBottom w:val="0"/>
      <w:divBdr>
        <w:top w:val="none" w:sz="0" w:space="0" w:color="auto"/>
        <w:left w:val="none" w:sz="0" w:space="0" w:color="auto"/>
        <w:bottom w:val="none" w:sz="0" w:space="0" w:color="auto"/>
        <w:right w:val="none" w:sz="0" w:space="0" w:color="auto"/>
      </w:divBdr>
      <w:divsChild>
        <w:div w:id="1383098291">
          <w:marLeft w:val="0"/>
          <w:marRight w:val="0"/>
          <w:marTop w:val="0"/>
          <w:marBottom w:val="0"/>
          <w:divBdr>
            <w:top w:val="none" w:sz="0" w:space="0" w:color="auto"/>
            <w:left w:val="none" w:sz="0" w:space="0" w:color="auto"/>
            <w:bottom w:val="none" w:sz="0" w:space="0" w:color="auto"/>
            <w:right w:val="none" w:sz="0" w:space="0" w:color="auto"/>
          </w:divBdr>
        </w:div>
      </w:divsChild>
    </w:div>
    <w:div w:id="1896352270">
      <w:bodyDiv w:val="1"/>
      <w:marLeft w:val="0"/>
      <w:marRight w:val="0"/>
      <w:marTop w:val="0"/>
      <w:marBottom w:val="0"/>
      <w:divBdr>
        <w:top w:val="none" w:sz="0" w:space="0" w:color="auto"/>
        <w:left w:val="none" w:sz="0" w:space="0" w:color="auto"/>
        <w:bottom w:val="none" w:sz="0" w:space="0" w:color="auto"/>
        <w:right w:val="none" w:sz="0" w:space="0" w:color="auto"/>
      </w:divBdr>
      <w:divsChild>
        <w:div w:id="1532765990">
          <w:marLeft w:val="0"/>
          <w:marRight w:val="0"/>
          <w:marTop w:val="0"/>
          <w:marBottom w:val="0"/>
          <w:divBdr>
            <w:top w:val="none" w:sz="0" w:space="0" w:color="auto"/>
            <w:left w:val="none" w:sz="0" w:space="0" w:color="auto"/>
            <w:bottom w:val="none" w:sz="0" w:space="0" w:color="auto"/>
            <w:right w:val="none" w:sz="0" w:space="0" w:color="auto"/>
          </w:divBdr>
          <w:divsChild>
            <w:div w:id="9106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404">
      <w:bodyDiv w:val="1"/>
      <w:marLeft w:val="0"/>
      <w:marRight w:val="0"/>
      <w:marTop w:val="0"/>
      <w:marBottom w:val="0"/>
      <w:divBdr>
        <w:top w:val="none" w:sz="0" w:space="0" w:color="auto"/>
        <w:left w:val="none" w:sz="0" w:space="0" w:color="auto"/>
        <w:bottom w:val="none" w:sz="0" w:space="0" w:color="auto"/>
        <w:right w:val="none" w:sz="0" w:space="0" w:color="auto"/>
      </w:divBdr>
    </w:div>
    <w:div w:id="1900020455">
      <w:bodyDiv w:val="1"/>
      <w:marLeft w:val="0"/>
      <w:marRight w:val="0"/>
      <w:marTop w:val="0"/>
      <w:marBottom w:val="0"/>
      <w:divBdr>
        <w:top w:val="none" w:sz="0" w:space="0" w:color="auto"/>
        <w:left w:val="none" w:sz="0" w:space="0" w:color="auto"/>
        <w:bottom w:val="none" w:sz="0" w:space="0" w:color="auto"/>
        <w:right w:val="none" w:sz="0" w:space="0" w:color="auto"/>
      </w:divBdr>
    </w:div>
    <w:div w:id="1954165969">
      <w:bodyDiv w:val="1"/>
      <w:marLeft w:val="0"/>
      <w:marRight w:val="0"/>
      <w:marTop w:val="0"/>
      <w:marBottom w:val="0"/>
      <w:divBdr>
        <w:top w:val="none" w:sz="0" w:space="0" w:color="auto"/>
        <w:left w:val="none" w:sz="0" w:space="0" w:color="auto"/>
        <w:bottom w:val="none" w:sz="0" w:space="0" w:color="auto"/>
        <w:right w:val="none" w:sz="0" w:space="0" w:color="auto"/>
      </w:divBdr>
    </w:div>
    <w:div w:id="1979846296">
      <w:bodyDiv w:val="1"/>
      <w:marLeft w:val="0"/>
      <w:marRight w:val="0"/>
      <w:marTop w:val="0"/>
      <w:marBottom w:val="0"/>
      <w:divBdr>
        <w:top w:val="none" w:sz="0" w:space="0" w:color="auto"/>
        <w:left w:val="none" w:sz="0" w:space="0" w:color="auto"/>
        <w:bottom w:val="none" w:sz="0" w:space="0" w:color="auto"/>
        <w:right w:val="none" w:sz="0" w:space="0" w:color="auto"/>
      </w:divBdr>
    </w:div>
    <w:div w:id="1991983137">
      <w:bodyDiv w:val="1"/>
      <w:marLeft w:val="0"/>
      <w:marRight w:val="0"/>
      <w:marTop w:val="0"/>
      <w:marBottom w:val="0"/>
      <w:divBdr>
        <w:top w:val="none" w:sz="0" w:space="0" w:color="auto"/>
        <w:left w:val="none" w:sz="0" w:space="0" w:color="auto"/>
        <w:bottom w:val="none" w:sz="0" w:space="0" w:color="auto"/>
        <w:right w:val="none" w:sz="0" w:space="0" w:color="auto"/>
      </w:divBdr>
    </w:div>
    <w:div w:id="2062096857">
      <w:bodyDiv w:val="1"/>
      <w:marLeft w:val="0"/>
      <w:marRight w:val="0"/>
      <w:marTop w:val="0"/>
      <w:marBottom w:val="0"/>
      <w:divBdr>
        <w:top w:val="none" w:sz="0" w:space="0" w:color="auto"/>
        <w:left w:val="none" w:sz="0" w:space="0" w:color="auto"/>
        <w:bottom w:val="none" w:sz="0" w:space="0" w:color="auto"/>
        <w:right w:val="none" w:sz="0" w:space="0" w:color="auto"/>
      </w:divBdr>
    </w:div>
    <w:div w:id="2071494497">
      <w:bodyDiv w:val="1"/>
      <w:marLeft w:val="0"/>
      <w:marRight w:val="0"/>
      <w:marTop w:val="0"/>
      <w:marBottom w:val="0"/>
      <w:divBdr>
        <w:top w:val="none" w:sz="0" w:space="0" w:color="auto"/>
        <w:left w:val="none" w:sz="0" w:space="0" w:color="auto"/>
        <w:bottom w:val="none" w:sz="0" w:space="0" w:color="auto"/>
        <w:right w:val="none" w:sz="0" w:space="0" w:color="auto"/>
      </w:divBdr>
    </w:div>
    <w:div w:id="2126071093">
      <w:bodyDiv w:val="1"/>
      <w:marLeft w:val="0"/>
      <w:marRight w:val="0"/>
      <w:marTop w:val="0"/>
      <w:marBottom w:val="0"/>
      <w:divBdr>
        <w:top w:val="none" w:sz="0" w:space="0" w:color="auto"/>
        <w:left w:val="none" w:sz="0" w:space="0" w:color="auto"/>
        <w:bottom w:val="none" w:sz="0" w:space="0" w:color="auto"/>
        <w:right w:val="none" w:sz="0" w:space="0" w:color="auto"/>
      </w:divBdr>
      <w:divsChild>
        <w:div w:id="1915503871">
          <w:marLeft w:val="0"/>
          <w:marRight w:val="0"/>
          <w:marTop w:val="0"/>
          <w:marBottom w:val="0"/>
          <w:divBdr>
            <w:top w:val="none" w:sz="0" w:space="0" w:color="auto"/>
            <w:left w:val="none" w:sz="0" w:space="0" w:color="auto"/>
            <w:bottom w:val="none" w:sz="0" w:space="0" w:color="auto"/>
            <w:right w:val="none" w:sz="0" w:space="0" w:color="auto"/>
          </w:divBdr>
          <w:divsChild>
            <w:div w:id="1899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ximilianmuller/SeaDrive/Fu&#776;r%20meine%20Gruppen/Marketing/Atrivio%20CI/02_CD_Entwicklung/10_Anwendungen/Word%20Vorlagen/Dokumentatio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8F4CFD6-583C-B940-9913-0C1CE26CC553}">
  <we:reference id="wa200002654" version="1.0.0.0" store="en-GB" storeType="OMEX"/>
  <we:alternateReferences>
    <we:reference id="wa200002654" version="1.0.0.0" store="WA200002654"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88461B2-2ED8-F647-9F95-09546EAF0E1C}">
  <we:reference id="wa200001937" version="1.0.0.0" store="en-GB" storeType="OMEX"/>
  <we:alternateReferences>
    <we:reference id="wa200001937" version="1.0.0.0" store="WA20000193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FD4DBEF-B356-B04C-93B7-758504E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9</TotalTime>
  <Pages>46</Pages>
  <Words>7087</Words>
  <Characters>49255</Characters>
  <Application>Microsoft Office Word</Application>
  <DocSecurity>0</DocSecurity>
  <Lines>1262</Lines>
  <Paragraphs>793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55549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Maximilian Müller</cp:lastModifiedBy>
  <cp:revision>14</cp:revision>
  <cp:lastPrinted>2021-05-12T14:45:00Z</cp:lastPrinted>
  <dcterms:created xsi:type="dcterms:W3CDTF">2021-05-17T13:04:00Z</dcterms:created>
  <dcterms:modified xsi:type="dcterms:W3CDTF">2021-05-17T14:07:00Z</dcterms:modified>
</cp:coreProperties>
</file>